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557" w:lineRule="exact" w:before="0"/>
        <w:ind w:left="106" w:right="83" w:firstLine="0"/>
        <w:jc w:val="center"/>
        <w:rPr>
          <w:rFonts w:ascii="华文中宋" w:hAnsi="华文中宋" w:cs="华文中宋" w:eastAsia="华文中宋" w:hint="default"/>
          <w:sz w:val="46"/>
          <w:szCs w:val="46"/>
        </w:rPr>
      </w:pPr>
      <w:r>
        <w:rPr>
          <w:rFonts w:ascii="华文中宋" w:hAnsi="华文中宋" w:cs="华文中宋" w:eastAsia="华文中宋" w:hint="default"/>
          <w:sz w:val="46"/>
          <w:szCs w:val="46"/>
        </w:rPr>
        <w:t>唐山晶源裕丰电子股份有限公司</w:t>
      </w:r>
    </w:p>
    <w:p>
      <w:pPr>
        <w:spacing w:before="274"/>
        <w:ind w:left="106" w:right="91" w:firstLine="0"/>
        <w:jc w:val="center"/>
        <w:rPr>
          <w:rFonts w:ascii="华文中宋" w:hAnsi="华文中宋" w:cs="华文中宋" w:eastAsia="华文中宋" w:hint="default"/>
          <w:sz w:val="29"/>
          <w:szCs w:val="29"/>
        </w:rPr>
      </w:pPr>
      <w:r>
        <w:rPr>
          <w:rFonts w:ascii="华文中宋"/>
          <w:sz w:val="29"/>
        </w:rPr>
        <w:t>TANGSHAN JINGYUAN YUFENG ELECTRONICS CO.,</w:t>
      </w:r>
      <w:r>
        <w:rPr>
          <w:rFonts w:ascii="华文中宋"/>
          <w:spacing w:val="86"/>
          <w:sz w:val="29"/>
        </w:rPr>
        <w:t> </w:t>
      </w:r>
      <w:r>
        <w:rPr>
          <w:rFonts w:ascii="华文中宋"/>
          <w:sz w:val="29"/>
        </w:rPr>
        <w:t>LTD.</w:t>
      </w:r>
    </w:p>
    <w:p>
      <w:pPr>
        <w:spacing w:line="240" w:lineRule="auto" w:before="0"/>
        <w:rPr>
          <w:rFonts w:ascii="华文中宋" w:hAnsi="华文中宋" w:cs="华文中宋" w:eastAsia="华文中宋" w:hint="default"/>
          <w:sz w:val="28"/>
          <w:szCs w:val="28"/>
        </w:rPr>
      </w:pPr>
    </w:p>
    <w:p>
      <w:pPr>
        <w:spacing w:line="240" w:lineRule="auto" w:before="13"/>
        <w:rPr>
          <w:rFonts w:ascii="华文中宋" w:hAnsi="华文中宋" w:cs="华文中宋" w:eastAsia="华文中宋" w:hint="default"/>
          <w:sz w:val="39"/>
          <w:szCs w:val="39"/>
        </w:rPr>
      </w:pPr>
    </w:p>
    <w:p>
      <w:pPr>
        <w:spacing w:before="0"/>
        <w:ind w:left="2705" w:right="0" w:firstLine="0"/>
        <w:jc w:val="left"/>
        <w:rPr>
          <w:rFonts w:ascii="宋体" w:hAnsi="宋体" w:cs="宋体" w:eastAsia="宋体" w:hint="default"/>
          <w:sz w:val="46"/>
          <w:szCs w:val="46"/>
        </w:rPr>
      </w:pPr>
      <w:r>
        <w:rPr>
          <w:rFonts w:ascii="宋体" w:hAnsi="宋体" w:cs="宋体" w:eastAsia="宋体" w:hint="default"/>
          <w:b/>
          <w:bCs/>
          <w:spacing w:val="4"/>
          <w:sz w:val="46"/>
          <w:szCs w:val="46"/>
        </w:rPr>
        <w:t>2008</w:t>
      </w:r>
      <w:r>
        <w:rPr>
          <w:rFonts w:ascii="宋体" w:hAnsi="宋体" w:cs="宋体" w:eastAsia="宋体" w:hint="default"/>
          <w:b/>
          <w:bCs/>
          <w:spacing w:val="4"/>
          <w:sz w:val="46"/>
          <w:szCs w:val="46"/>
        </w:rPr>
        <w:t>年年度报告</w:t>
      </w:r>
      <w:r>
        <w:rPr>
          <w:rFonts w:ascii="宋体" w:hAnsi="宋体" w:cs="宋体" w:eastAsia="宋体" w:hint="default"/>
          <w:b/>
          <w:bCs/>
          <w:w w:val="100"/>
          <w:sz w:val="46"/>
          <w:szCs w:val="46"/>
        </w:rPr>
        <w:t> </w:t>
      </w:r>
      <w:r>
        <w:rPr>
          <w:rFonts w:ascii="宋体" w:hAnsi="宋体" w:cs="宋体" w:eastAsia="宋体" w:hint="default"/>
          <w:w w:val="100"/>
          <w:sz w:val="46"/>
          <w:szCs w:val="46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line="2762" w:lineRule="exact"/>
        <w:ind w:left="306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4"/>
          <w:sz w:val="20"/>
          <w:szCs w:val="20"/>
        </w:rPr>
        <w:drawing>
          <wp:inline distT="0" distB="0" distL="0" distR="0">
            <wp:extent cx="1908692" cy="175393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692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6"/>
        <w:ind w:left="106" w:right="78" w:firstLine="0"/>
        <w:jc w:val="center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二〇〇九年四月十日</w:t>
      </w:r>
    </w:p>
    <w:p>
      <w:pPr>
        <w:spacing w:after="0"/>
        <w:jc w:val="center"/>
        <w:rPr>
          <w:rFonts w:ascii="宋体" w:hAnsi="宋体" w:cs="宋体" w:eastAsia="宋体" w:hint="default"/>
          <w:sz w:val="31"/>
          <w:szCs w:val="31"/>
        </w:rPr>
        <w:sectPr>
          <w:type w:val="continuous"/>
          <w:pgSz w:w="11900" w:h="16820"/>
          <w:pgMar w:top="1600" w:bottom="280" w:left="1600" w:right="16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162"/>
        <w:ind w:left="3" w:right="0"/>
        <w:jc w:val="center"/>
        <w:rPr>
          <w:b w:val="0"/>
          <w:bCs w:val="0"/>
        </w:rPr>
      </w:pPr>
      <w:r>
        <w:rPr>
          <w:spacing w:val="4"/>
        </w:rPr>
        <w:t>重要提示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39"/>
          <w:szCs w:val="39"/>
        </w:rPr>
      </w:pPr>
    </w:p>
    <w:p>
      <w:pPr>
        <w:pStyle w:val="BodyText"/>
        <w:spacing w:line="434" w:lineRule="auto" w:before="0"/>
        <w:ind w:left="147" w:right="143" w:firstLine="54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本公司董事会、监事会及董事、监事、高级管理人员保证本报告所载资料不存在任何</w:t>
      </w:r>
      <w:r>
        <w:rPr>
          <w:spacing w:val="-5"/>
          <w:w w:val="102"/>
        </w:rPr>
        <w:t> </w:t>
      </w:r>
      <w:r>
        <w:rPr>
          <w:spacing w:val="-2"/>
        </w:rPr>
        <w:t>虚假记载、误导性陈述或者重大遗漏，并对其内容的真实性、准确性和完整性承担个别及</w:t>
      </w:r>
      <w:r>
        <w:rPr>
          <w:spacing w:val="95"/>
        </w:rPr>
        <w:t> </w:t>
      </w:r>
      <w:r>
        <w:rPr>
          <w:spacing w:val="95"/>
        </w:rPr>
      </w:r>
      <w:r>
        <w:rPr/>
        <w:t>连带责任。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36" w:lineRule="auto" w:before="33"/>
        <w:ind w:left="147" w:right="81" w:firstLine="5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没有董事、监事、高级管理人员对年度报告内容的真实性、准确性、完整性无法保证</w:t>
      </w:r>
      <w:r>
        <w:rPr>
          <w:spacing w:val="-5"/>
          <w:w w:val="102"/>
        </w:rPr>
        <w:t> </w:t>
      </w:r>
      <w:r>
        <w:rPr/>
        <w:t>或存在异议。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3"/>
        <w:ind w:left="694" w:right="81"/>
        <w:jc w:val="left"/>
      </w:pPr>
      <w:r>
        <w:rPr/>
        <w:t>所有董事均已出席审议本次年报的董事会会议。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08" w:lineRule="auto" w:before="33"/>
        <w:ind w:left="147" w:right="81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具了标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留意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见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32" w:lineRule="auto" w:before="33"/>
        <w:ind w:left="147" w:right="81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陶志明先生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李利女士声明：</w:t>
      </w:r>
      <w:r>
        <w:rPr>
          <w:rFonts w:ascii="宋体" w:hAnsi="宋体" w:cs="宋体" w:eastAsia="宋体" w:hint="default"/>
          <w:sz w:val="23"/>
          <w:szCs w:val="23"/>
        </w:rPr>
        <w:t>保证年度报告</w:t>
      </w:r>
      <w:r>
        <w:rPr>
          <w:rFonts w:ascii="宋体" w:hAnsi="宋体" w:cs="宋体" w:eastAsia="宋体" w:hint="default"/>
          <w:i/>
          <w:sz w:val="23"/>
          <w:szCs w:val="23"/>
        </w:rPr>
        <w:t>中财务</w:t>
      </w:r>
      <w:r>
        <w:rPr>
          <w:rFonts w:ascii="宋体" w:hAnsi="宋体" w:cs="宋体" w:eastAsia="宋体" w:hint="default"/>
          <w:sz w:val="23"/>
          <w:szCs w:val="23"/>
        </w:rPr>
        <w:t>报告的真实、完整。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43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headerReference w:type="default" r:id="rId6"/>
          <w:footerReference w:type="default" r:id="rId7"/>
          <w:pgSz w:w="11900" w:h="16820"/>
          <w:pgMar w:header="1402" w:footer="1407" w:top="1800" w:bottom="1600" w:left="1240" w:right="122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178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spacing w:val="4"/>
        </w:rPr>
        <w:t>目 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spacing w:val="4"/>
        </w:rPr>
        <w:t>录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spacing w:line="362" w:lineRule="auto" w:before="0"/>
        <w:ind w:left="612" w:right="43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一节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第二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业务数据摘要………………………………………………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三节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股东情况……………………………………………………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8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第四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董事、监事、高级管理人员和员</w:t>
      </w:r>
      <w:r>
        <w:rPr>
          <w:rFonts w:ascii="宋体" w:hAnsi="宋体" w:cs="宋体" w:eastAsia="宋体" w:hint="default"/>
          <w:i/>
          <w:sz w:val="23"/>
          <w:szCs w:val="23"/>
        </w:rPr>
        <w:t>工情况………………………………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13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五节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z w:val="23"/>
          <w:szCs w:val="23"/>
        </w:rPr>
        <w:t>结构……………………………………………………………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19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六节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28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七节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30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八节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监事会报告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50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第九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52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第十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56</w:t>
      </w:r>
      <w:r>
        <w:rPr>
          <w:rFonts w:ascii="宋体" w:hAnsi="宋体" w:cs="宋体" w:eastAsia="宋体" w:hint="default"/>
          <w:b/>
          <w:bCs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第十</w:t>
      </w:r>
      <w:r>
        <w:rPr>
          <w:rFonts w:ascii="宋体" w:hAnsi="宋体" w:cs="宋体" w:eastAsia="宋体" w:hint="default"/>
          <w:i/>
          <w:sz w:val="23"/>
          <w:szCs w:val="23"/>
        </w:rPr>
        <w:t>一节  </w:t>
      </w:r>
      <w:r>
        <w:rPr>
          <w:rFonts w:ascii="宋体" w:hAnsi="宋体" w:cs="宋体" w:eastAsia="宋体" w:hint="default"/>
          <w:i/>
          <w:spacing w:val="21"/>
          <w:sz w:val="23"/>
          <w:szCs w:val="23"/>
        </w:rPr>
        <w:t> </w:t>
      </w:r>
      <w:r>
        <w:rPr>
          <w:rFonts w:ascii="宋体" w:hAnsi="宋体" w:cs="宋体" w:eastAsia="宋体" w:hint="default"/>
          <w:spacing w:val="21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备查文件目录……………………………………………………………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112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36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8"/>
          <w:pgSz w:w="11900" w:h="16820"/>
          <w:pgMar w:footer="1407" w:header="1402" w:top="1800" w:bottom="1600" w:left="1240" w:right="1220"/>
          <w:pgNumType w:start="2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Heading1"/>
        <w:spacing w:line="450" w:lineRule="exact"/>
        <w:ind w:left="8" w:right="0"/>
        <w:jc w:val="center"/>
        <w:rPr>
          <w:b w:val="0"/>
          <w:bCs w:val="0"/>
        </w:rPr>
      </w:pPr>
      <w:r>
        <w:rPr>
          <w:spacing w:val="2"/>
        </w:rPr>
        <w:t>第一节</w:t>
      </w:r>
      <w:r>
        <w:rPr>
          <w:spacing w:val="-4"/>
        </w:rPr>
        <w:t> </w:t>
      </w:r>
      <w:r>
        <w:rPr>
          <w:spacing w:val="3"/>
        </w:rPr>
        <w:t>公司基本情况简介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line="364" w:lineRule="auto" w:before="0"/>
        <w:ind w:left="612" w:right="354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、公司法</w:t>
      </w:r>
      <w:r>
        <w:rPr>
          <w:rFonts w:ascii="宋体" w:hAnsi="宋体" w:cs="宋体" w:eastAsia="宋体" w:hint="default"/>
          <w:i/>
          <w:sz w:val="23"/>
          <w:szCs w:val="23"/>
        </w:rPr>
        <w:t>定名称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中文名称：唐山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中文缩写：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</w:p>
    <w:p>
      <w:pPr>
        <w:pStyle w:val="BodyText"/>
        <w:spacing w:line="240" w:lineRule="auto" w:before="30"/>
        <w:ind w:right="81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公司法</w:t>
      </w:r>
      <w:r>
        <w:rPr>
          <w:rFonts w:ascii="宋体" w:hAnsi="宋体" w:cs="宋体" w:eastAsia="宋体" w:hint="default"/>
          <w:i/>
          <w:spacing w:val="-3"/>
        </w:rPr>
        <w:t>定英文名称：</w:t>
      </w:r>
      <w:r>
        <w:rPr>
          <w:rFonts w:ascii="Times New Roman" w:hAnsi="Times New Roman" w:cs="Times New Roman" w:eastAsia="Times New Roman" w:hint="default"/>
          <w:spacing w:val="-3"/>
        </w:rPr>
        <w:t>TANGSHAN  JINGYUAN </w:t>
      </w:r>
      <w:r>
        <w:rPr>
          <w:rFonts w:ascii="Times New Roman" w:hAnsi="Times New Roman" w:cs="Times New Roman" w:eastAsia="Times New Roman" w:hint="default"/>
        </w:rPr>
        <w:t>YUFENG  ELECTRONICS  CO.,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LTD.</w:t>
      </w:r>
    </w:p>
    <w:p>
      <w:pPr>
        <w:spacing w:line="667" w:lineRule="auto" w:before="133"/>
        <w:ind w:left="612" w:right="4605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英文缩写：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JYEG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二、法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：阎永江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联系方式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3"/>
          <w:szCs w:val="13"/>
        </w:rPr>
      </w:pPr>
    </w:p>
    <w:tbl>
      <w:tblPr>
        <w:tblW w:w="0" w:type="auto"/>
        <w:jc w:val="left"/>
        <w:tblInd w:w="4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2357"/>
        <w:gridCol w:w="2352"/>
        <w:gridCol w:w="2357"/>
      </w:tblGrid>
      <w:tr>
        <w:trPr>
          <w:trHeight w:val="307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姓   </w:t>
            </w:r>
            <w:r>
              <w:rPr>
                <w:rFonts w:ascii="宋体" w:hAnsi="宋体" w:cs="宋体" w:eastAsia="宋体" w:hint="default"/>
                <w:i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联系地址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-3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20"/>
                <w:szCs w:val="20"/>
              </w:rPr>
              <w:t>西街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电  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0315-6198161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0315-6198181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0315-6198161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传  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10">
              <w:r>
                <w:rPr>
                  <w:rFonts w:ascii="宋体"/>
                  <w:w w:val="105"/>
                  <w:sz w:val="20"/>
                  <w:u w:val="single" w:color="000000"/>
                </w:rPr>
                <w:t>tzm66@126.com</w:t>
              </w:r>
              <w:r>
                <w:rPr>
                  <w:rFonts w:ascii="宋体"/>
                  <w:w w:val="105"/>
                  <w:sz w:val="20"/>
                </w:rPr>
              </w:r>
            </w:hyperlink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11">
              <w:r>
                <w:rPr>
                  <w:rFonts w:ascii="宋体"/>
                  <w:sz w:val="20"/>
                  <w:u w:val="single" w:color="000000"/>
                </w:rPr>
                <w:t>zhengquan@jingyuan.com</w:t>
              </w:r>
              <w:r>
                <w:rPr>
                  <w:rFonts w:ascii="宋体"/>
                  <w:sz w:val="20"/>
                </w:rPr>
              </w:r>
            </w:hyperlink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10">
              <w:r>
                <w:rPr>
                  <w:rFonts w:ascii="宋体"/>
                  <w:w w:val="105"/>
                  <w:sz w:val="20"/>
                  <w:u w:val="single" w:color="000000"/>
                </w:rPr>
                <w:t>tzm66@126.com</w:t>
              </w:r>
              <w:r>
                <w:rPr>
                  <w:rFonts w:ascii="宋体"/>
                  <w:w w:val="105"/>
                  <w:sz w:val="20"/>
                </w:rPr>
              </w:r>
            </w:hyperlink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pStyle w:val="BodyText"/>
        <w:spacing w:line="340" w:lineRule="auto" w:before="33"/>
        <w:ind w:right="3541"/>
        <w:jc w:val="left"/>
        <w:rPr>
          <w:rFonts w:ascii="Times New Roman" w:hAnsi="Times New Roman" w:cs="Times New Roman" w:eastAsia="Times New Roman" w:hint="default"/>
        </w:rPr>
      </w:pPr>
      <w:r>
        <w:rPr/>
        <w:t>四、公司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  <w:i/>
        </w:rPr>
        <w:t>地址：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48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  <w:i/>
        </w:rPr>
        <w:t>地址：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</w:t>
      </w:r>
      <w:r>
        <w:rPr/>
        <w:t>无</w:t>
      </w:r>
      <w:r>
        <w:rPr>
          <w:rFonts w:ascii="宋体" w:hAnsi="宋体" w:cs="宋体" w:eastAsia="宋体" w:hint="default"/>
        </w:rPr>
        <w:t>终西街 </w:t>
      </w:r>
      <w:r>
        <w:rPr>
          <w:rFonts w:ascii="Times New Roman" w:hAnsi="Times New Roman" w:cs="Times New Roman" w:eastAsia="Times New Roman" w:hint="default"/>
        </w:rPr>
        <w:t>3129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064100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</w:r>
      <w:r>
        <w:rPr/>
        <w:t>公司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网网</w:t>
      </w:r>
      <w:r>
        <w:rPr>
          <w:rFonts w:ascii="宋体" w:hAnsi="宋体" w:cs="宋体" w:eastAsia="宋体" w:hint="default"/>
          <w:i/>
        </w:rPr>
        <w:t>址：</w:t>
      </w:r>
      <w:r>
        <w:rPr>
          <w:rFonts w:ascii="Times New Roman" w:hAnsi="Times New Roman" w:cs="Times New Roman" w:eastAsia="Times New Roman" w:hint="default"/>
        </w:rPr>
      </w:r>
      <w:hyperlink r:id="rId12">
        <w:r>
          <w:rPr>
            <w:rFonts w:ascii="Times New Roman" w:hAnsi="Times New Roman" w:cs="Times New Roman" w:eastAsia="Times New Roman" w:hint="default"/>
            <w:u w:val="single" w:color="000000"/>
          </w:rPr>
          <w:t>http://www.jingyuan.com</w:t>
        </w:r>
        <w:r>
          <w:rPr>
            <w:rFonts w:ascii="Times New Roman" w:hAnsi="Times New Roman" w:cs="Times New Roman" w:eastAsia="Times New Roman" w:hint="default"/>
            <w:spacing w:val="3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3"/>
          </w:rPr>
        </w:r>
      </w:hyperlink>
      <w:r>
        <w:rPr>
          <w:rFonts w:ascii="Times New Roman" w:hAnsi="Times New Roman" w:cs="Times New Roman" w:eastAsia="Times New Roman" w:hint="default"/>
          <w:spacing w:val="3"/>
        </w:rPr>
      </w:r>
      <w:r>
        <w:rPr/>
        <w:t>公司电子</w:t>
      </w:r>
      <w:r>
        <w:rPr>
          <w:rFonts w:ascii="宋体" w:hAnsi="宋体" w:cs="宋体" w:eastAsia="宋体" w:hint="default"/>
        </w:rPr>
        <w:t>信箱</w:t>
      </w:r>
      <w:r>
        <w:rPr>
          <w:rFonts w:ascii="宋体" w:hAnsi="宋体" w:cs="宋体" w:eastAsia="宋体" w:hint="default"/>
          <w:i/>
        </w:rPr>
        <w:t>：</w:t>
      </w:r>
      <w:hyperlink r:id="rId11">
        <w:r>
          <w:rPr>
            <w:rFonts w:ascii="Times New Roman" w:hAnsi="Times New Roman" w:cs="Times New Roman" w:eastAsia="Times New Roman" w:hint="default"/>
          </w:rPr>
        </w:r>
        <w:r>
          <w:rPr>
            <w:rFonts w:ascii="Times New Roman" w:hAnsi="Times New Roman" w:cs="Times New Roman" w:eastAsia="Times New Roman" w:hint="default"/>
            <w:u w:val="single" w:color="000000"/>
          </w:rPr>
          <w:t>zhengquan@jingyuan.com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352" w:lineRule="auto" w:before="206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8"/>
          <w:w w:val="102"/>
        </w:rPr>
        <w:t>五</w:t>
      </w:r>
      <w:r>
        <w:rPr>
          <w:spacing w:val="-8"/>
          <w:w w:val="102"/>
        </w:rPr>
        <w:t>、公司</w:t>
      </w:r>
      <w:r>
        <w:rPr>
          <w:rFonts w:ascii="宋体" w:hAnsi="宋体" w:cs="宋体" w:eastAsia="宋体" w:hint="default"/>
          <w:spacing w:val="-8"/>
          <w:w w:val="102"/>
        </w:rPr>
        <w:t>选</w:t>
      </w:r>
      <w:r>
        <w:rPr>
          <w:rFonts w:ascii="宋体" w:hAnsi="宋体" w:cs="宋体" w:eastAsia="宋体" w:hint="default"/>
          <w:i/>
          <w:spacing w:val="-8"/>
          <w:w w:val="102"/>
        </w:rPr>
        <w:t>定</w:t>
      </w:r>
      <w:r>
        <w:rPr>
          <w:spacing w:val="-8"/>
          <w:w w:val="102"/>
        </w:rPr>
        <w:t>的</w:t>
      </w:r>
      <w:r>
        <w:rPr>
          <w:rFonts w:ascii="宋体" w:hAnsi="宋体" w:cs="宋体" w:eastAsia="宋体" w:hint="default"/>
          <w:spacing w:val="-8"/>
          <w:w w:val="102"/>
        </w:rPr>
        <w:t>信息披露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纸</w:t>
      </w:r>
      <w:r>
        <w:rPr>
          <w:rFonts w:ascii="宋体" w:hAnsi="宋体" w:cs="宋体" w:eastAsia="宋体" w:hint="default"/>
          <w:i/>
          <w:spacing w:val="-8"/>
          <w:w w:val="102"/>
        </w:rPr>
        <w:t>：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i/>
          <w:spacing w:val="-8"/>
          <w:w w:val="102"/>
        </w:rPr>
        <w:t>中</w:t>
      </w:r>
      <w:r>
        <w:rPr>
          <w:rFonts w:ascii="宋体" w:hAnsi="宋体" w:cs="宋体" w:eastAsia="宋体" w:hint="default"/>
          <w:spacing w:val="-8"/>
          <w:w w:val="102"/>
        </w:rPr>
        <w:t>国</w:t>
      </w:r>
      <w:r>
        <w:rPr>
          <w:spacing w:val="-8"/>
          <w:w w:val="102"/>
        </w:rPr>
        <w:t>证</w:t>
      </w:r>
      <w:r>
        <w:rPr>
          <w:rFonts w:ascii="宋体" w:hAnsi="宋体" w:cs="宋体" w:eastAsia="宋体" w:hint="default"/>
          <w:i/>
          <w:spacing w:val="-8"/>
          <w:w w:val="102"/>
        </w:rPr>
        <w:t>券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spacing w:val="-2"/>
        </w:rPr>
        <w:t>年度报告的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载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i/>
          <w:spacing w:val="-2"/>
        </w:rPr>
        <w:t>址：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3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52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52"/>
          </w:rPr>
        </w:r>
      </w:hyperlink>
      <w:r>
        <w:rPr>
          <w:rFonts w:ascii="Times New Roman" w:hAnsi="Times New Roman" w:cs="Times New Roman" w:eastAsia="Times New Roman" w:hint="default"/>
          <w:spacing w:val="52"/>
        </w:rPr>
      </w:r>
      <w:r>
        <w:rPr/>
        <w:t>年度报告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  <w:i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</w:p>
    <w:p>
      <w:pPr>
        <w:spacing w:after="0" w:line="352" w:lineRule="auto"/>
        <w:jc w:val="left"/>
        <w:rPr>
          <w:rFonts w:ascii="宋体" w:hAnsi="宋体" w:cs="宋体" w:eastAsia="宋体" w:hint="default"/>
        </w:rPr>
        <w:sectPr>
          <w:footerReference w:type="default" r:id="rId9"/>
          <w:pgSz w:w="11900" w:h="16820"/>
          <w:pgMar w:footer="1407" w:header="1402" w:top="1800" w:bottom="1600" w:left="1240" w:right="1220"/>
          <w:pgNumType w:start="3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60" w:lineRule="auto" w:before="33"/>
        <w:ind w:left="612" w:right="440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票上市交易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简称：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002049 </w:t>
      </w:r>
    </w:p>
    <w:p>
      <w:pPr>
        <w:spacing w:line="240" w:lineRule="auto" w:before="3"/>
        <w:rPr>
          <w:rFonts w:ascii="宋体" w:hAnsi="宋体" w:cs="宋体" w:eastAsia="宋体" w:hint="default"/>
          <w:sz w:val="34"/>
          <w:szCs w:val="34"/>
        </w:rPr>
      </w:pPr>
    </w:p>
    <w:p>
      <w:pPr>
        <w:pStyle w:val="BodyText"/>
        <w:spacing w:line="360" w:lineRule="auto" w:before="0"/>
        <w:ind w:right="4408" w:hanging="116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资料</w:t>
      </w:r>
      <w:r>
        <w:rPr>
          <w:spacing w:val="-8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  <w:t>17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日</w:t>
      </w:r>
    </w:p>
    <w:p>
      <w:pPr>
        <w:pStyle w:val="BodyText"/>
        <w:spacing w:line="345" w:lineRule="auto" w:before="5"/>
        <w:ind w:right="1812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  <w:i/>
        </w:rPr>
        <w:t>地址：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田县城西</w:t>
      </w:r>
      <w:r>
        <w:rPr/>
        <w:t>大</w:t>
      </w:r>
      <w:r>
        <w:rPr>
          <w:rFonts w:ascii="宋体" w:hAnsi="宋体" w:cs="宋体" w:eastAsia="宋体" w:hint="default"/>
        </w:rPr>
        <w:t>街 </w:t>
      </w:r>
      <w:r>
        <w:rPr>
          <w:rFonts w:ascii="Times New Roman" w:hAnsi="Times New Roman" w:cs="Times New Roman" w:eastAsia="Times New Roman" w:hint="default"/>
        </w:rPr>
        <w:t>150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  <w:i/>
        </w:rPr>
        <w:t>一</w:t>
      </w:r>
      <w:r>
        <w:rPr/>
        <w:t>次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  <w:t>12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月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日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  <w:spacing w:val="19"/>
        </w:rPr>
      </w:r>
      <w:r>
        <w:rPr/>
        <w:t>公司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130229601064691 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Times New Roman" w:hAnsi="Times New Roman" w:cs="Times New Roman" w:eastAsia="Times New Roman" w:hint="default"/>
          <w:spacing w:val="8"/>
        </w:rPr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机构代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60106469-1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  <w:spacing w:val="28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聘请</w:t>
      </w:r>
      <w:r>
        <w:rPr>
          <w:spacing w:val="-2"/>
        </w:rPr>
        <w:t>的会</w:t>
      </w:r>
      <w:r>
        <w:rPr>
          <w:rFonts w:ascii="宋体" w:hAnsi="宋体" w:cs="宋体" w:eastAsia="宋体" w:hint="default"/>
          <w:i/>
          <w:spacing w:val="-2"/>
        </w:rPr>
        <w:t>计师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名称：</w:t>
      </w:r>
      <w:r>
        <w:rPr>
          <w:spacing w:val="-2"/>
        </w:rPr>
        <w:t>北京</w:t>
      </w:r>
      <w:r>
        <w:rPr>
          <w:rFonts w:ascii="宋体" w:hAnsi="宋体" w:cs="宋体" w:eastAsia="宋体" w:hint="default"/>
          <w:i/>
          <w:spacing w:val="-2"/>
        </w:rPr>
        <w:t>兴华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i/>
          <w:spacing w:val="-2"/>
        </w:rPr>
        <w:t>计师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责任公司</w:t>
      </w:r>
    </w:p>
    <w:p>
      <w:pPr>
        <w:pStyle w:val="BodyText"/>
        <w:spacing w:line="343" w:lineRule="auto" w:before="49"/>
        <w:ind w:left="147" w:right="81" w:firstLine="465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  <w:i/>
        </w:rPr>
        <w:t>地址：</w:t>
      </w:r>
      <w:r>
        <w:rPr/>
        <w:t>北京</w:t>
      </w:r>
      <w:r>
        <w:rPr>
          <w:rFonts w:ascii="宋体" w:hAnsi="宋体" w:cs="宋体" w:eastAsia="宋体" w:hint="default"/>
        </w:rPr>
        <w:t>市西城区阜成门外</w:t>
      </w:r>
      <w:r>
        <w:rPr/>
        <w:t>大</w:t>
      </w:r>
      <w:r>
        <w:rPr>
          <w:rFonts w:ascii="宋体" w:hAnsi="宋体" w:cs="宋体" w:eastAsia="宋体" w:hint="default"/>
        </w:rPr>
        <w:t>街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3"/>
        </w:rPr>
        <w:t>号（万通新世界广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708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室）</w:t>
      </w:r>
    </w:p>
    <w:p>
      <w:pPr>
        <w:spacing w:before="34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240" w:lineRule="auto" w:before="13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20"/>
          <w:pgMar w:footer="1407" w:header="1402" w:top="1800" w:bottom="1600" w:left="1240" w:right="1220"/>
          <w:pgNumType w:start="4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153" w:right="0"/>
        <w:jc w:val="left"/>
        <w:rPr>
          <w:b w:val="0"/>
          <w:bCs w:val="0"/>
        </w:rPr>
      </w:pPr>
      <w:r>
        <w:rPr>
          <w:spacing w:val="2"/>
        </w:rPr>
        <w:t>第二节</w:t>
      </w:r>
      <w:r>
        <w:rPr>
          <w:spacing w:val="-4"/>
        </w:rPr>
        <w:t> </w:t>
      </w:r>
      <w:r>
        <w:rPr>
          <w:spacing w:val="3"/>
        </w:rPr>
        <w:t>会计数据和业务数据摘要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、本年度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25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3"/>
        <w:gridCol w:w="4205"/>
      </w:tblGrid>
      <w:tr>
        <w:trPr>
          <w:trHeight w:val="408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30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36,774,743.80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37,209,241.09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6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30,198,808.51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1" w:hRule="exact"/>
        </w:trPr>
        <w:tc>
          <w:tcPr>
            <w:tcW w:w="50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64,298,010.31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  <w:i/>
        </w:rPr>
        <w:t>项目</w:t>
      </w:r>
      <w:r>
        <w:rPr/>
        <w:t>及</w:t>
      </w:r>
      <w:r>
        <w:rPr>
          <w:rFonts w:ascii="宋体" w:hAnsi="宋体" w:cs="宋体" w:eastAsia="宋体" w:hint="default"/>
        </w:rPr>
        <w:t>金额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25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9"/>
        <w:gridCol w:w="4229"/>
      </w:tblGrid>
      <w:tr>
        <w:trPr>
          <w:trHeight w:val="377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-28,385.25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202,882.54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-11,011.65</w:t>
            </w:r>
          </w:p>
        </w:tc>
      </w:tr>
      <w:tr>
        <w:trPr>
          <w:trHeight w:val="374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-74,433.95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349,051.69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sz w:val="23"/>
          <w:szCs w:val="23"/>
        </w:rPr>
        <w:t>截至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年的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3"/>
        <w:ind w:left="0" w:right="25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民币）元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1764"/>
        <w:gridCol w:w="1752"/>
        <w:gridCol w:w="1752"/>
        <w:gridCol w:w="1752"/>
      </w:tblGrid>
      <w:tr>
        <w:trPr>
          <w:trHeight w:val="139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0" w:hRule="exact"/>
        </w:trPr>
        <w:tc>
          <w:tcPr>
            <w:tcW w:w="2256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51" w:hRule="exact"/>
        </w:trPr>
        <w:tc>
          <w:tcPr>
            <w:tcW w:w="22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6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269,259,046.63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231,024,569.52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16.55%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209,910,057.25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37,209,241.09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39,733,655.84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-6.35%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37,739,354.71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-1.30%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26,497,563.96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2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28"/>
              <w:ind w:left="919" w:right="91" w:hanging="82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30,198,808.51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27,989,817.40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7.89%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22,956,203.36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footerReference w:type="default" r:id="rId15"/>
          <w:pgSz w:w="11900" w:h="16820"/>
          <w:pgMar w:footer="1407" w:header="1402" w:top="1800" w:bottom="1600" w:left="1240" w:right="1100"/>
          <w:pgNumType w:start="5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752"/>
        <w:gridCol w:w="1752"/>
        <w:gridCol w:w="1752"/>
        <w:gridCol w:w="1752"/>
      </w:tblGrid>
      <w:tr>
        <w:trPr>
          <w:trHeight w:val="542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3" w:space="0" w:color="DCDCDC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7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64,298,010.31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40,690,527.75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58.02%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42,462,562.52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9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</w:t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0" w:hRule="exact"/>
        </w:trPr>
        <w:tc>
          <w:tcPr>
            <w:tcW w:w="228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51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490,205,394.48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478,859,905.74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345,603,636.10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391,835,086.71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374,905,537.34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217,986,781.08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90,000,000.00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75,500,000.00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0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25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1764"/>
        <w:gridCol w:w="1752"/>
        <w:gridCol w:w="1752"/>
        <w:gridCol w:w="1752"/>
      </w:tblGrid>
      <w:tr>
        <w:trPr>
          <w:trHeight w:val="139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9" w:hRule="exact"/>
        </w:trPr>
        <w:tc>
          <w:tcPr>
            <w:tcW w:w="2256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52" w:hRule="exact"/>
        </w:trPr>
        <w:tc>
          <w:tcPr>
            <w:tcW w:w="22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2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0.2389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-5.27%</w:t>
            </w:r>
          </w:p>
        </w:tc>
        <w:tc>
          <w:tcPr>
            <w:tcW w:w="1752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0.2389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-5.27%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0.2027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全面摊薄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7.80%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-0.46%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12.16%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7.97%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-1.37%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12.86%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22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面摊薄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106"/>
                <w:w w:val="103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2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66" w:val="left" w:leader="none"/>
              </w:tabs>
              <w:spacing w:line="240" w:lineRule="auto" w:before="154"/>
              <w:ind w:left="-130"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2"/>
                <w:sz w:val="20"/>
                <w:szCs w:val="20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7.71%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10.53%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6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-0.56%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11.14%</w:t>
            </w:r>
          </w:p>
        </w:tc>
      </w:tr>
      <w:tr>
        <w:trPr>
          <w:trHeight w:val="53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0.4763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0.4521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0.5624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9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</w:t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5" w:hRule="exact"/>
        </w:trPr>
        <w:tc>
          <w:tcPr>
            <w:tcW w:w="2256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5" w:hRule="exact"/>
        </w:trPr>
        <w:tc>
          <w:tcPr>
            <w:tcW w:w="22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5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4.1656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-30.38%</w:t>
            </w:r>
          </w:p>
        </w:tc>
        <w:tc>
          <w:tcPr>
            <w:tcW w:w="1752" w:type="dxa"/>
            <w:tcBorders>
              <w:top w:val="single" w:sz="6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2.8872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3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0" w:lineRule="auto"/>
        <w:ind w:left="692" w:right="28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公司</w:t>
      </w:r>
      <w:r>
        <w:rPr>
          <w:rFonts w:ascii="宋体" w:hAnsi="宋体" w:cs="宋体" w:eastAsia="宋体" w:hint="default"/>
        </w:rPr>
        <w:t>信息披露编</w:t>
      </w:r>
      <w:r>
        <w:rPr/>
        <w:t>报</w:t>
      </w:r>
      <w:r>
        <w:rPr>
          <w:rFonts w:ascii="宋体" w:hAnsi="宋体" w:cs="宋体" w:eastAsia="宋体" w:hint="default"/>
        </w:rPr>
        <w:t>规则</w:t>
      </w:r>
      <w:r>
        <w:rPr/>
        <w:t>第</w:t>
      </w:r>
      <w:r>
        <w:rPr>
          <w:rFonts w:ascii="宋体" w:hAnsi="宋体" w:cs="宋体" w:eastAsia="宋体" w:hint="default"/>
        </w:rPr>
        <w:t>9 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及</w:t>
      </w:r>
      <w:r>
        <w:rPr>
          <w:rFonts w:ascii="宋体" w:hAnsi="宋体" w:cs="宋体" w:eastAsia="宋体" w:hint="default"/>
        </w:rPr>
        <w:t>披露》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1574"/>
        <w:gridCol w:w="1579"/>
        <w:gridCol w:w="1574"/>
        <w:gridCol w:w="1579"/>
      </w:tblGrid>
      <w:tr>
        <w:trPr>
          <w:trHeight w:val="374" w:hRule="exact"/>
        </w:trPr>
        <w:tc>
          <w:tcPr>
            <w:tcW w:w="30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3"/>
              <w:ind w:left="10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3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30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3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全面摊薄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51" w:hRule="exac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7.80%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7.97%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844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0.2263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849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0.2263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16"/>
          <w:pgSz w:w="11900" w:h="16820"/>
          <w:pgMar w:footer="1407" w:header="1402" w:top="1800" w:bottom="1600" w:left="1160" w:right="1100"/>
          <w:pgNumType w:start="6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1574"/>
        <w:gridCol w:w="1579"/>
        <w:gridCol w:w="1574"/>
        <w:gridCol w:w="1579"/>
      </w:tblGrid>
      <w:tr>
        <w:trPr>
          <w:trHeight w:val="542" w:hRule="exac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7.71%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7.88%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44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0.2237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49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0.2237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3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权</w:t>
      </w:r>
      <w:r>
        <w:rPr>
          <w:rFonts w:ascii="宋体" w:hAnsi="宋体" w:cs="宋体" w:eastAsia="宋体" w:hint="default"/>
          <w:sz w:val="23"/>
          <w:szCs w:val="23"/>
        </w:rPr>
        <w:t>益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6"/>
          <w:szCs w:val="26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651"/>
        <w:gridCol w:w="1646"/>
        <w:gridCol w:w="1642"/>
        <w:gridCol w:w="1651"/>
        <w:gridCol w:w="1642"/>
      </w:tblGrid>
      <w:tr>
        <w:trPr>
          <w:trHeight w:val="463" w:hRule="exact"/>
        </w:trPr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1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1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1"/>
                <w:sz w:val="20"/>
                <w:szCs w:val="20"/>
              </w:rPr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i/>
                <w:spacing w:val="-31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pacing w:val="-31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2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2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32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2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2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2"/>
                <w:sz w:val="20"/>
                <w:szCs w:val="20"/>
              </w:rPr>
            </w:r>
          </w:p>
        </w:tc>
      </w:tr>
      <w:tr>
        <w:trPr>
          <w:trHeight w:val="461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90,000,000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207,178,435.61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15,300,697.11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62,426,404.62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5" w:right="-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374,905,537.34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6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45,000,000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2,755,916.71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30,547,860.20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78,303,776.91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减少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45,000,000.00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16,374,227.54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61,374,227.54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135,000,000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162,178,435.61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18,056,613.82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76,600,037.28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5" w:right="-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391,835,086.71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30" w:hRule="exact"/>
        </w:trPr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4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105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奖励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原因综合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29" w:hRule="exact"/>
        </w:trPr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3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63" w:lineRule="exact"/>
        <w:jc w:val="left"/>
        <w:rPr>
          <w:rFonts w:ascii="宋体" w:hAnsi="宋体" w:cs="宋体" w:eastAsia="宋体" w:hint="default"/>
        </w:rPr>
        <w:sectPr>
          <w:footerReference w:type="default" r:id="rId17"/>
          <w:pgSz w:w="11900" w:h="16820"/>
          <w:pgMar w:footer="1407" w:header="1402" w:top="1800" w:bottom="1600" w:left="1160" w:right="1100"/>
          <w:pgNumType w:start="7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108" w:val="left" w:leader="none"/>
        </w:tabs>
        <w:spacing w:line="450" w:lineRule="exact"/>
        <w:ind w:left="2697" w:right="0"/>
        <w:jc w:val="left"/>
        <w:rPr>
          <w:b w:val="0"/>
          <w:bCs w:val="0"/>
        </w:rPr>
      </w:pPr>
      <w:r>
        <w:rPr>
          <w:spacing w:val="2"/>
          <w:w w:val="95"/>
        </w:rPr>
        <w:t>第三节</w:t>
        <w:tab/>
      </w:r>
      <w:r>
        <w:rPr>
          <w:spacing w:val="4"/>
        </w:rPr>
        <w:t>股本变动及股东情况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7"/>
          <w:szCs w:val="27"/>
        </w:rPr>
        <w:sectPr>
          <w:footerReference w:type="default" r:id="rId18"/>
          <w:pgSz w:w="11900" w:h="16820"/>
          <w:pgMar w:footer="1407" w:header="1402" w:top="1800" w:bottom="1600" w:left="960" w:right="900"/>
          <w:pgNumType w:start="8"/>
        </w:sectPr>
      </w:pPr>
    </w:p>
    <w:p>
      <w:pPr>
        <w:spacing w:before="33"/>
        <w:ind w:left="8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0"/>
        <w:ind w:left="8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  <w:r>
        <w:rPr/>
        <w:br w:type="column"/>
      </w:r>
      <w:r>
        <w:rPr>
          <w:rFonts w:ascii="宋体"/>
          <w:i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单位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：股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20"/>
          <w:pgMar w:top="1600" w:bottom="280" w:left="960" w:right="900"/>
          <w:cols w:num="2" w:equalWidth="0">
            <w:col w:w="3701" w:space="4051"/>
            <w:col w:w="228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044"/>
        <w:gridCol w:w="878"/>
        <w:gridCol w:w="523"/>
        <w:gridCol w:w="528"/>
        <w:gridCol w:w="1051"/>
        <w:gridCol w:w="1051"/>
        <w:gridCol w:w="1135"/>
        <w:gridCol w:w="1140"/>
        <w:gridCol w:w="878"/>
      </w:tblGrid>
      <w:tr>
        <w:trPr>
          <w:trHeight w:val="279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+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9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4" w:hRule="exact"/>
        </w:trPr>
        <w:tc>
          <w:tcPr>
            <w:tcW w:w="15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 w:val="restart"/>
            <w:tcBorders>
              <w:top w:val="single" w:sz="55" w:space="0" w:color="DCDCDC"/>
              <w:left w:val="single" w:sz="23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33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157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23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40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87" w:hRule="exact"/>
        </w:trPr>
        <w:tc>
          <w:tcPr>
            <w:tcW w:w="15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23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6" w:hRule="exact"/>
        </w:trPr>
        <w:tc>
          <w:tcPr>
            <w:tcW w:w="15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23" w:space="0" w:color="DCDCDC"/>
              <w:bottom w:val="single" w:sz="58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2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件股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50,677,404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56.31%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17,495,652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-15,686,100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1,809,552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58" w:space="0" w:color="DCDCDC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52,486,956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38.88%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3.89%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47,177,404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52.42%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17,495,652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-12,186,100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5,309,552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52,486,956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38.88%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非国</w:t>
            </w:r>
          </w:p>
          <w:p>
            <w:pPr>
              <w:pStyle w:val="TableParagraph"/>
              <w:spacing w:line="240" w:lineRule="auto" w:before="2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40,767,575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15,883,787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-9,000,000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6,883,787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35.30%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5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6,409,829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1,611,865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-3,186,100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-1,574,235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4,835,594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3.58%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15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法人</w:t>
            </w:r>
          </w:p>
          <w:p>
            <w:pPr>
              <w:pStyle w:val="TableParagraph"/>
              <w:spacing w:line="240" w:lineRule="auto" w:before="2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</w:p>
          <w:p>
            <w:pPr>
              <w:pStyle w:val="TableParagraph"/>
              <w:spacing w:line="26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件股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39,322,596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43.69%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27,504,348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15,686,100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43,190,448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82,513,044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61.12%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39,322,596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43.69%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27,504,348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15,686,100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43,190,448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82,513,044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61.12%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15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90,000,000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type w:val="continuous"/>
          <w:pgSz w:w="11900" w:h="16820"/>
          <w:pgMar w:top="1600" w:bottom="280" w:left="960" w:right="900"/>
        </w:sectPr>
      </w:pPr>
    </w:p>
    <w:p>
      <w:pPr>
        <w:spacing w:before="33"/>
        <w:ind w:left="8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25"/>
          <w:szCs w:val="25"/>
        </w:rPr>
      </w:pPr>
      <w:r>
        <w:rPr/>
        <w:br w:type="column"/>
      </w:r>
      <w:r>
        <w:rPr>
          <w:rFonts w:ascii="宋体"/>
          <w:i/>
          <w:sz w:val="25"/>
        </w:rPr>
      </w: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960" w:right="900"/>
          <w:cols w:num="2" w:equalWidth="0">
            <w:col w:w="3001" w:space="4867"/>
            <w:col w:w="2172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1003"/>
        <w:gridCol w:w="1008"/>
        <w:gridCol w:w="1003"/>
        <w:gridCol w:w="1008"/>
        <w:gridCol w:w="1003"/>
        <w:gridCol w:w="1752"/>
      </w:tblGrid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28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31,767,575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15,883,787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追加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0" w:hRule="exact"/>
        </w:trPr>
        <w:tc>
          <w:tcPr>
            <w:tcW w:w="28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960" w:right="9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1003"/>
        <w:gridCol w:w="1008"/>
        <w:gridCol w:w="1003"/>
        <w:gridCol w:w="1008"/>
        <w:gridCol w:w="1003"/>
        <w:gridCol w:w="1752"/>
      </w:tblGrid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－安顺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-019L-CT001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97"/>
              <w:ind w:left="23" w:right="14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pacing w:val="-7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个人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-019L-FH002 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团体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-019L-FH001 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-019L-TL002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向增发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91,463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167,194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501,581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519,787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114,947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202,420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607,260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234,767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109,884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329,651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187,875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93,938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281,813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387,750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87,188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150,281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450,843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106,463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159,693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479,080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106,463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159,694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479,081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266,025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31,275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117,375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352,125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106,463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159,693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479,080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106,463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159,693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479,080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281,250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132,000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396,000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50,274,279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15,282,975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17,495,652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52,486,956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19"/>
          <w:pgSz w:w="11900" w:h="16820"/>
          <w:pgMar w:footer="1407" w:header="1402" w:top="1800" w:bottom="1600" w:left="1020" w:right="980"/>
          <w:pgNumType w:start="9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(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)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/>
        <w:ind w:left="147" w:right="21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[2005]18 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i/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spacing w:val="-5"/>
        </w:rPr>
        <w:t>准，本公司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2005 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</w:t>
      </w:r>
      <w:r>
        <w:rPr>
          <w:rFonts w:ascii="宋体" w:hAnsi="宋体" w:cs="宋体" w:eastAsia="宋体" w:hint="default"/>
          <w:spacing w:val="-5"/>
        </w:rPr>
        <w:t>普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A </w:t>
      </w:r>
      <w:r>
        <w:rPr>
          <w:rFonts w:ascii="宋体" w:hAnsi="宋体" w:cs="宋体" w:eastAsia="宋体" w:hint="default"/>
          <w:i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2500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1.00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,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4.78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询价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象累</w:t>
      </w:r>
      <w:r>
        <w:rPr>
          <w:rFonts w:ascii="宋体" w:hAnsi="宋体" w:cs="宋体" w:eastAsia="宋体" w:hint="default"/>
          <w:i/>
          <w:spacing w:val="-4"/>
        </w:rPr>
        <w:t>计投标</w:t>
      </w:r>
      <w:r>
        <w:rPr>
          <w:rFonts w:ascii="宋体" w:hAnsi="宋体" w:cs="宋体" w:eastAsia="宋体" w:hint="default"/>
          <w:spacing w:val="-4"/>
        </w:rPr>
        <w:t>询价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rFonts w:ascii="宋体" w:hAnsi="宋体" w:cs="宋体" w:eastAsia="宋体" w:hint="default"/>
          <w:spacing w:val="-4"/>
        </w:rPr>
        <w:t>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网上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二级</w:t>
      </w:r>
      <w:r>
        <w:rPr>
          <w:rFonts w:ascii="宋体" w:hAnsi="宋体" w:cs="宋体" w:eastAsia="宋体" w:hint="default"/>
          <w:spacing w:val="-4"/>
        </w:rPr>
        <w:t>市场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rFonts w:ascii="宋体" w:hAnsi="宋体" w:cs="宋体" w:eastAsia="宋体" w:hint="default"/>
          <w:spacing w:val="-4"/>
        </w:rPr>
        <w:t>2000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i/>
          <w:spacing w:val="-4"/>
        </w:rPr>
        <w:t>总股</w:t>
      </w:r>
      <w:r>
        <w:rPr>
          <w:spacing w:val="-4"/>
        </w:rPr>
        <w:t>本</w:t>
      </w:r>
      <w:r>
        <w:rPr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5050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增加致</w:t>
      </w:r>
      <w:r>
        <w:rPr>
          <w:rFonts w:ascii="宋体" w:hAnsi="宋体" w:cs="宋体" w:eastAsia="宋体" w:hint="default"/>
          <w:spacing w:val="-3"/>
        </w:rPr>
        <w:t>7550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[2005]52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i/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spacing w:val="-5"/>
        </w:rPr>
        <w:t>准，公司</w:t>
      </w:r>
      <w:r>
        <w:rPr>
          <w:rFonts w:ascii="宋体" w:hAnsi="宋体" w:cs="宋体" w:eastAsia="宋体" w:hint="default"/>
          <w:spacing w:val="-5"/>
        </w:rPr>
        <w:t>2000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i/>
          <w:spacing w:val="-87"/>
        </w:rPr>
        <w:t> 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上市交易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2005</w:t>
      </w:r>
      <w:r>
        <w:rPr>
          <w:rFonts w:ascii="宋体" w:hAnsi="宋体" w:cs="宋体" w:eastAsia="宋体" w:hint="default"/>
          <w:spacing w:val="87"/>
        </w:rPr>
        <w:t> </w:t>
      </w:r>
      <w:r>
        <w:rPr/>
        <w:t>年</w:t>
      </w:r>
      <w:r>
        <w:rPr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9 </w:t>
      </w:r>
      <w:r>
        <w:rPr/>
        <w:t>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67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7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黑体" w:hAnsi="黑体" w:cs="黑体" w:eastAsia="黑体" w:hint="default"/>
          <w:spacing w:val="-12"/>
          <w:w w:val="102"/>
          <w:sz w:val="23"/>
          <w:szCs w:val="23"/>
        </w:rPr>
        <w:t>2</w:t>
      </w:r>
      <w:r>
        <w:rPr>
          <w:rFonts w:ascii="黑体" w:hAnsi="黑体" w:cs="黑体" w:eastAsia="黑体" w:hint="default"/>
          <w:spacing w:val="-12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2005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28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革相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关股东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会议审议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革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10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3.5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其所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日公司实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革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未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结构变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为：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股为</w:t>
      </w:r>
      <w:r>
        <w:rPr>
          <w:rFonts w:ascii="宋体" w:hAnsi="宋体" w:cs="宋体" w:eastAsia="宋体" w:hint="default"/>
          <w:sz w:val="23"/>
          <w:szCs w:val="23"/>
        </w:rPr>
        <w:t>4175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股为</w:t>
      </w:r>
      <w:r>
        <w:rPr>
          <w:rFonts w:ascii="宋体" w:hAnsi="宋体" w:cs="宋体" w:eastAsia="宋体" w:hint="default"/>
          <w:sz w:val="23"/>
          <w:szCs w:val="23"/>
        </w:rPr>
        <w:t>3375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原全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股股</w:t>
      </w:r>
      <w:r>
        <w:rPr>
          <w:rFonts w:ascii="宋体" w:hAnsi="宋体" w:cs="宋体" w:eastAsia="宋体" w:hint="default"/>
          <w:i/>
          <w:spacing w:val="2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东</w:t>
      </w:r>
      <w:r>
        <w:rPr>
          <w:rFonts w:ascii="宋体" w:hAnsi="宋体" w:cs="宋体" w:eastAsia="宋体" w:hint="default"/>
          <w:sz w:val="23"/>
          <w:szCs w:val="23"/>
        </w:rPr>
        <w:t>获付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875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票于</w:t>
      </w:r>
      <w:r>
        <w:rPr>
          <w:rFonts w:ascii="宋体" w:hAnsi="宋体" w:cs="宋体" w:eastAsia="宋体" w:hint="default"/>
          <w:sz w:val="23"/>
          <w:szCs w:val="23"/>
        </w:rPr>
        <w:t>2005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11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7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挂牌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42"/>
        <w:ind w:left="147" w:right="22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2006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有人所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5,782,375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及公司高管人员在报告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入流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36,370,648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股份总数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48.17%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39,129,352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股份总数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11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51.83%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4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月，</w:t>
      </w:r>
      <w:r>
        <w:rPr>
          <w:rFonts w:ascii="宋体" w:hAnsi="宋体" w:cs="宋体" w:eastAsia="宋体" w:hint="default"/>
          <w:i/>
          <w:spacing w:val="-4"/>
        </w:rPr>
        <w:t>经中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[2007]36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准，公司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  <w:w w:val="102"/>
        </w:rPr>
        <w:t>的</w:t>
      </w:r>
      <w:r>
        <w:rPr>
          <w:rFonts w:ascii="宋体" w:hAnsi="宋体" w:cs="宋体" w:eastAsia="宋体" w:hint="default"/>
          <w:i/>
          <w:spacing w:val="-2"/>
          <w:w w:val="102"/>
        </w:rPr>
        <w:t>方式</w:t>
      </w:r>
      <w:r>
        <w:rPr>
          <w:rFonts w:ascii="宋体" w:hAnsi="宋体" w:cs="宋体" w:eastAsia="宋体" w:hint="default"/>
          <w:spacing w:val="-2"/>
          <w:w w:val="102"/>
        </w:rPr>
        <w:t>向</w:t>
      </w:r>
      <w:r>
        <w:rPr>
          <w:rFonts w:ascii="宋体" w:hAnsi="宋体" w:cs="宋体" w:eastAsia="宋体" w:hint="default"/>
          <w:spacing w:val="-2"/>
          <w:w w:val="102"/>
        </w:rPr>
        <w:t>6</w:t>
      </w:r>
      <w:r>
        <w:rPr>
          <w:rFonts w:ascii="宋体" w:hAnsi="宋体" w:cs="宋体" w:eastAsia="宋体" w:hint="default"/>
          <w:spacing w:val="-2"/>
          <w:w w:val="102"/>
        </w:rPr>
        <w:t>家</w:t>
      </w:r>
      <w:r>
        <w:rPr>
          <w:rFonts w:ascii="宋体" w:hAnsi="宋体" w:cs="宋体" w:eastAsia="宋体" w:hint="default"/>
          <w:spacing w:val="-2"/>
          <w:w w:val="102"/>
        </w:rPr>
        <w:t>特</w:t>
      </w:r>
      <w:r>
        <w:rPr>
          <w:rFonts w:ascii="宋体" w:hAnsi="宋体" w:cs="宋体" w:eastAsia="宋体" w:hint="default"/>
          <w:i/>
          <w:spacing w:val="-2"/>
          <w:w w:val="102"/>
        </w:rPr>
        <w:t>定投</w:t>
      </w:r>
      <w:r>
        <w:rPr>
          <w:spacing w:val="-2"/>
          <w:w w:val="102"/>
        </w:rPr>
        <w:t>资者</w:t>
      </w:r>
      <w:r>
        <w:rPr>
          <w:rFonts w:ascii="宋体" w:hAnsi="宋体" w:cs="宋体" w:eastAsia="宋体" w:hint="default"/>
          <w:spacing w:val="-2"/>
          <w:w w:val="102"/>
        </w:rPr>
        <w:t>发</w:t>
      </w:r>
      <w:r>
        <w:rPr>
          <w:rFonts w:ascii="宋体" w:hAnsi="宋体" w:cs="宋体" w:eastAsia="宋体" w:hint="default"/>
          <w:spacing w:val="-2"/>
          <w:w w:val="102"/>
        </w:rPr>
        <w:t>行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1450</w:t>
      </w:r>
      <w:r>
        <w:rPr>
          <w:rFonts w:ascii="宋体" w:hAnsi="宋体" w:cs="宋体" w:eastAsia="宋体" w:hint="default"/>
          <w:spacing w:val="5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万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spacing w:val="-2"/>
          <w:w w:val="102"/>
        </w:rPr>
        <w:t>人</w:t>
      </w:r>
      <w:r>
        <w:rPr>
          <w:rFonts w:ascii="宋体" w:hAnsi="宋体" w:cs="宋体" w:eastAsia="宋体" w:hint="default"/>
          <w:spacing w:val="-2"/>
          <w:w w:val="102"/>
        </w:rPr>
        <w:t>民币</w:t>
      </w:r>
      <w:r>
        <w:rPr>
          <w:rFonts w:ascii="宋体" w:hAnsi="宋体" w:cs="宋体" w:eastAsia="宋体" w:hint="default"/>
          <w:spacing w:val="-2"/>
          <w:w w:val="102"/>
        </w:rPr>
        <w:t>普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A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9"/>
          <w:w w:val="102"/>
        </w:rPr>
        <w:t>股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每</w:t>
      </w:r>
      <w:r>
        <w:rPr>
          <w:rFonts w:ascii="宋体" w:hAnsi="宋体" w:cs="宋体" w:eastAsia="宋体" w:hint="default"/>
          <w:i/>
          <w:spacing w:val="-9"/>
          <w:w w:val="102"/>
        </w:rPr>
        <w:t>股</w:t>
      </w:r>
      <w:r>
        <w:rPr>
          <w:rFonts w:ascii="宋体" w:hAnsi="宋体" w:cs="宋体" w:eastAsia="宋体" w:hint="default"/>
          <w:spacing w:val="-9"/>
          <w:w w:val="102"/>
        </w:rPr>
        <w:t>发</w:t>
      </w:r>
      <w:r>
        <w:rPr>
          <w:rFonts w:ascii="宋体" w:hAnsi="宋体" w:cs="宋体" w:eastAsia="宋体" w:hint="default"/>
          <w:spacing w:val="-9"/>
          <w:w w:val="102"/>
        </w:rPr>
        <w:t>行</w:t>
      </w:r>
      <w:r>
        <w:rPr>
          <w:rFonts w:ascii="宋体" w:hAnsi="宋体" w:cs="宋体" w:eastAsia="宋体" w:hint="default"/>
          <w:spacing w:val="-9"/>
          <w:w w:val="102"/>
        </w:rPr>
        <w:t>价</w:t>
      </w:r>
      <w:r>
        <w:rPr>
          <w:rFonts w:ascii="宋体" w:hAnsi="宋体" w:cs="宋体" w:eastAsia="宋体" w:hint="default"/>
          <w:spacing w:val="-9"/>
          <w:w w:val="102"/>
        </w:rPr>
        <w:t>10.00</w:t>
      </w:r>
      <w:r>
        <w:rPr>
          <w:rFonts w:ascii="宋体" w:hAnsi="宋体" w:cs="宋体" w:eastAsia="宋体" w:hint="default"/>
          <w:spacing w:val="-9"/>
          <w:w w:val="102"/>
        </w:rPr>
        <w:t>元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该</w:t>
      </w:r>
      <w:r>
        <w:rPr>
          <w:rFonts w:ascii="宋体" w:hAnsi="宋体" w:cs="宋体" w:eastAsia="宋体" w:hint="default"/>
          <w:spacing w:val="-113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14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总股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7550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增加至</w:t>
      </w:r>
      <w:r>
        <w:rPr>
          <w:rFonts w:ascii="宋体" w:hAnsi="宋体" w:cs="宋体" w:eastAsia="宋体" w:hint="default"/>
          <w:spacing w:val="-4"/>
        </w:rPr>
        <w:t>9000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7"/>
        <w:ind w:left="147" w:right="26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5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14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1450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结构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34,991,304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股份总数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38.88%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</w:t>
      </w:r>
      <w:r>
        <w:rPr>
          <w:rFonts w:ascii="宋体" w:hAnsi="宋体" w:cs="宋体" w:eastAsia="宋体" w:hint="default"/>
          <w:i/>
          <w:spacing w:val="10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103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55,008,696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z w:val="23"/>
          <w:szCs w:val="23"/>
        </w:rPr>
        <w:t>股份总数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61.12%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37"/>
        <w:ind w:left="147" w:right="223" w:firstLine="465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8"/>
        </w:rPr>
        <w:t>6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2008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,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年度资本</w:t>
      </w:r>
      <w:r>
        <w:rPr>
          <w:spacing w:val="-5"/>
          <w:w w:val="102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向全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  <w:i/>
          <w:spacing w:val="-97"/>
        </w:rPr>
        <w:t> 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后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增加至</w:t>
      </w:r>
      <w:r>
        <w:rPr>
          <w:rFonts w:ascii="宋体" w:hAnsi="宋体" w:cs="宋体" w:eastAsia="宋体" w:hint="default"/>
        </w:rPr>
        <w:t>13,500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股东数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23"/>
        <w:ind w:left="0" w:right="11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after="0"/>
        <w:jc w:val="right"/>
        <w:rPr>
          <w:rFonts w:ascii="宋体" w:hAnsi="宋体" w:cs="宋体" w:eastAsia="宋体" w:hint="default"/>
          <w:sz w:val="20"/>
          <w:szCs w:val="20"/>
        </w:rPr>
        <w:sectPr>
          <w:footerReference w:type="default" r:id="rId20"/>
          <w:pgSz w:w="11900" w:h="16820"/>
          <w:pgMar w:footer="1407" w:header="1402" w:top="1800" w:bottom="1600" w:left="1240" w:right="1140"/>
          <w:pgNumType w:start="1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4"/>
        <w:gridCol w:w="529"/>
        <w:gridCol w:w="739"/>
        <w:gridCol w:w="840"/>
        <w:gridCol w:w="1138"/>
        <w:gridCol w:w="895"/>
        <w:gridCol w:w="242"/>
        <w:gridCol w:w="1315"/>
        <w:gridCol w:w="1315"/>
      </w:tblGrid>
      <w:tr>
        <w:trPr>
          <w:trHeight w:val="278" w:hRule="exac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4" w:type="dxa"/>
            <w:gridSpan w:val="8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16,522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92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0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10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1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售条</w:t>
            </w:r>
          </w:p>
          <w:p>
            <w:pPr>
              <w:pStyle w:val="TableParagraph"/>
              <w:spacing w:line="240" w:lineRule="auto" w:before="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2803" w:type="dxa"/>
            <w:gridSpan w:val="2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1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8" w:space="0" w:color="DCDCDC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雪芬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0.92%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1,235,561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0.73%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981,097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971,400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767,260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608,775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603,775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0.45%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601,125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92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0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5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种类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雪芬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1,235,561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3542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981,097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971,400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767,260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608,775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603,775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3542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601,125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徐光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555,000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070" w:hRule="exac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60" w:lineRule="exact"/>
              <w:ind w:left="518" w:right="97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股东关联关系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i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5" w:right="0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股东中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别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公司 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10.27%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8%</w:t>
            </w:r>
          </w:p>
          <w:p>
            <w:pPr>
              <w:pStyle w:val="TableParagraph"/>
              <w:spacing w:line="244" w:lineRule="auto"/>
              <w:ind w:left="25" w:right="2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，二者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公司存在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关联关系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。公司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关联关系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间是否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属于《上市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股变动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60" w:lineRule="auto" w:before="33"/>
        <w:ind w:left="612" w:right="289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及实</w:t>
      </w:r>
      <w:r>
        <w:rPr>
          <w:rFonts w:ascii="宋体" w:hAnsi="宋体" w:cs="宋体" w:eastAsia="宋体" w:hint="default"/>
          <w:sz w:val="23"/>
          <w:szCs w:val="23"/>
        </w:rPr>
        <w:t>际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pacing w:val="-4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0" w:lineRule="auto" w:before="45"/>
        <w:ind w:left="147" w:right="274" w:firstLine="465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i/>
          <w:spacing w:val="-4"/>
        </w:rPr>
        <w:t>股股东为唐山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公司，法</w:t>
      </w:r>
      <w:r>
        <w:rPr>
          <w:rFonts w:ascii="宋体" w:hAnsi="宋体" w:cs="宋体" w:eastAsia="宋体" w:hint="default"/>
          <w:i/>
          <w:spacing w:val="-4"/>
        </w:rPr>
        <w:t>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孟令富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1998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20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1008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spacing w:val="-2"/>
        </w:rPr>
        <w:t>事电子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；精密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spacing w:val="103"/>
        </w:rPr>
        <w:t> </w:t>
      </w:r>
      <w:r>
        <w:rPr>
          <w:rFonts w:ascii="宋体" w:hAnsi="宋体" w:cs="宋体" w:eastAsia="宋体" w:hint="default"/>
        </w:rPr>
        <w:t>制造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28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155"/>
        <w:ind w:left="147" w:right="31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未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取得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他国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。大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footerReference w:type="default" r:id="rId21"/>
          <w:pgSz w:w="11900" w:h="16820"/>
          <w:pgMar w:footer="1407" w:header="1402" w:top="1800" w:bottom="1600" w:left="1240" w:right="1080"/>
          <w:pgNumType w:start="11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电子有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担任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spacing w:val="-2"/>
        </w:rPr>
        <w:t>理事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电</w:t>
      </w:r>
      <w:r>
        <w:rPr>
          <w:spacing w:val="100"/>
        </w:rPr>
        <w:t> </w:t>
      </w:r>
      <w:r>
        <w:rPr/>
        <w:t>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理事</w:t>
      </w:r>
      <w:r>
        <w:rPr>
          <w:rFonts w:ascii="宋体" w:hAnsi="宋体" w:cs="宋体" w:eastAsia="宋体" w:hint="default"/>
          <w:i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人的</w:t>
      </w:r>
      <w:r>
        <w:rPr>
          <w:rFonts w:ascii="宋体" w:hAnsi="宋体" w:cs="宋体" w:eastAsia="宋体" w:hint="default"/>
        </w:rPr>
        <w:t>产权</w:t>
      </w:r>
      <w:r>
        <w:rPr/>
        <w:t>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关系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33"/>
        <w:ind w:left="23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01.600006pt;margin-top:-28.118359pt;width:63.15pt;height:46.6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9"/>
                    <w:gridCol w:w="619"/>
                  </w:tblGrid>
                  <w:tr>
                    <w:trPr>
                      <w:trHeight w:val="456" w:hRule="exact"/>
                    </w:trPr>
                    <w:tc>
                      <w:tcPr>
                        <w:tcW w:w="124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23"/>
                            <w:szCs w:val="23"/>
                          </w:rPr>
                          <w:t>阎永江</w:t>
                        </w:r>
                        <w:r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-82"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宋体"/>
                            <w:sz w:val="23"/>
                          </w:rPr>
                          <w:t>73%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</w:rPr>
        <w:t>81.</w:t>
      </w:r>
    </w:p>
    <w:p>
      <w:pPr>
        <w:spacing w:line="148" w:lineRule="exact"/>
        <w:ind w:left="3353" w:right="0" w:firstLine="0"/>
        <w:rPr>
          <w:rFonts w:ascii="宋体" w:hAnsi="宋体" w:cs="宋体" w:eastAsia="宋体" w:hint="default"/>
          <w:sz w:val="14"/>
          <w:szCs w:val="14"/>
        </w:rPr>
      </w:pPr>
      <w:r>
        <w:rPr>
          <w:rFonts w:ascii="宋体" w:hAnsi="宋体" w:cs="宋体" w:eastAsia="宋体" w:hint="default"/>
          <w:position w:val="-2"/>
          <w:sz w:val="14"/>
          <w:szCs w:val="14"/>
        </w:rPr>
        <w:pict>
          <v:group style="width:7.7pt;height:7.45pt;mso-position-horizontal-relative:char;mso-position-vertical-relative:line" coordorigin="0,0" coordsize="154,149">
            <v:group style="position:absolute;left:0;top:0;width:154;height:149" coordorigin="0,0" coordsize="154,149">
              <v:shape style="position:absolute;left:0;top:0;width:154;height:149" coordorigin="0,0" coordsize="154,149" path="m154,0l0,0,77,149,154,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宋体" w:hAnsi="宋体" w:cs="宋体" w:eastAsia="宋体" w:hint="default"/>
          <w:position w:val="-2"/>
          <w:sz w:val="14"/>
          <w:szCs w:val="1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7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632"/>
      </w:tblGrid>
      <w:tr>
        <w:trPr>
          <w:trHeight w:val="422" w:hRule="exact"/>
        </w:trPr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99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唐山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晶源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科技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限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公司</w:t>
            </w:r>
          </w:p>
        </w:tc>
      </w:tr>
      <w:tr>
        <w:trPr>
          <w:trHeight w:val="475" w:hRule="exact"/>
        </w:trPr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638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35.30%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432" w:lineRule="exact"/>
        <w:ind w:left="153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89.15pt;height:21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43"/>
                    <w:ind w:left="263" w:right="0" w:firstLine="0"/>
                    <w:jc w:val="left"/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唐山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晶源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裕丰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电子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股份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6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/>
        <w:pict>
          <v:group style="position:absolute;margin-left:229.679993pt;margin-top:-44.558372pt;width:7.7pt;height:7.45pt;mso-position-horizontal-relative:page;mso-position-vertical-relative:paragraph;z-index:-589504" coordorigin="4594,-891" coordsize="154,149">
            <v:shape style="position:absolute;left:4594;top:-891;width:154;height:149" coordorigin="4594,-891" coordsize="154,149" path="m4747,-891l4594,-891,4670,-742,4747,-89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件股份情况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footerReference w:type="default" r:id="rId22"/>
          <w:pgSz w:w="11900" w:h="16820"/>
          <w:pgMar w:footer="1407" w:header="1402" w:top="1800" w:bottom="1600" w:left="1240" w:right="1140"/>
          <w:pgNumType w:start="12"/>
        </w:sect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件股份</w:t>
      </w:r>
      <w:r>
        <w:rPr>
          <w:rFonts w:ascii="宋体" w:hAnsi="宋体" w:cs="宋体" w:eastAsia="宋体" w:hint="default"/>
          <w:sz w:val="23"/>
          <w:szCs w:val="23"/>
        </w:rPr>
        <w:t>可</w:t>
      </w:r>
      <w:r>
        <w:rPr>
          <w:rFonts w:ascii="宋体" w:hAnsi="宋体" w:cs="宋体" w:eastAsia="宋体" w:hint="default"/>
          <w:sz w:val="23"/>
          <w:szCs w:val="23"/>
        </w:rPr>
        <w:t>上市交易</w:t>
      </w:r>
      <w:r>
        <w:rPr>
          <w:rFonts w:ascii="宋体" w:hAnsi="宋体" w:cs="宋体" w:eastAsia="宋体" w:hint="default"/>
          <w:sz w:val="23"/>
          <w:szCs w:val="23"/>
        </w:rPr>
        <w:t>时间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40"/>
          <w:cols w:num="2" w:equalWidth="0">
            <w:col w:w="4355" w:space="3512"/>
            <w:col w:w="165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694"/>
        <w:gridCol w:w="1493"/>
        <w:gridCol w:w="1488"/>
        <w:gridCol w:w="3034"/>
      </w:tblGrid>
      <w:tr>
        <w:trPr>
          <w:trHeight w:val="710" w:hRule="exact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54"/>
              <w:ind w:left="124" w:right="17" w:hanging="1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5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市交易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54"/>
              <w:ind w:left="331" w:right="23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5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54"/>
              <w:ind w:left="331" w:right="26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50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653" w:hRule="exact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5"/>
              <w:ind w:left="-1" w:right="2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5"/>
              <w:ind w:left="3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47,651,362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5"/>
              <w:ind w:left="17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135,000,000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25"/>
              <w:ind w:left="-1" w:right="8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1"/>
                <w:sz w:val="20"/>
                <w:szCs w:val="20"/>
              </w:rPr>
              <w:t>股股东唐山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公司在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追加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20"/>
          <w:pgMar w:top="1600" w:bottom="280" w:left="1240" w:right="1140"/>
        </w:sect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件股东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40"/>
          <w:cols w:num="2" w:equalWidth="0">
            <w:col w:w="4821" w:space="3047"/>
            <w:col w:w="1652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2194"/>
        <w:gridCol w:w="1051"/>
        <w:gridCol w:w="1411"/>
        <w:gridCol w:w="1061"/>
        <w:gridCol w:w="2851"/>
      </w:tblGrid>
      <w:tr>
        <w:trPr>
          <w:trHeight w:val="797" w:hRule="exact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件股东名称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有的有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/>
              <w:ind w:left="316" w:right="12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6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68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 w:before="123"/>
              <w:ind w:left="494" w:right="86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上市交易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</w:p>
          <w:p>
            <w:pPr>
              <w:pStyle w:val="TableParagraph"/>
              <w:spacing w:line="247" w:lineRule="auto"/>
              <w:ind w:left="115"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12" w:right="-2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的十二个月内，</w:t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7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挂牌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-1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继续履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</w:t>
            </w:r>
          </w:p>
        </w:tc>
      </w:tr>
      <w:tr>
        <w:trPr>
          <w:trHeight w:val="266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7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12.85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在承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送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、资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9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47,651,362</w:t>
            </w:r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right="-3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8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47,651,362</w:t>
            </w:r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本公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对</w:t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该价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行除息除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权处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理。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实</w:t>
            </w:r>
          </w:p>
        </w:tc>
      </w:tr>
      <w:tr>
        <w:trPr>
          <w:trHeight w:val="266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2005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分</w:t>
            </w:r>
          </w:p>
        </w:tc>
      </w:tr>
      <w:tr>
        <w:trPr>
          <w:trHeight w:val="266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7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格调</w:t>
            </w:r>
          </w:p>
        </w:tc>
      </w:tr>
      <w:tr>
        <w:trPr>
          <w:trHeight w:val="276" w:hRule="exact"/>
        </w:trPr>
        <w:tc>
          <w:tcPr>
            <w:tcW w:w="63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8.29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3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2527" w:val="left" w:leader="none"/>
        </w:tabs>
        <w:spacing w:line="450" w:lineRule="exact"/>
        <w:ind w:left="1116" w:right="0"/>
        <w:jc w:val="left"/>
        <w:rPr>
          <w:b w:val="0"/>
          <w:bCs w:val="0"/>
        </w:rPr>
      </w:pPr>
      <w:r>
        <w:rPr>
          <w:spacing w:val="2"/>
          <w:w w:val="95"/>
        </w:rPr>
        <w:t>第四节</w:t>
        <w:tab/>
      </w:r>
      <w:r>
        <w:rPr>
          <w:spacing w:val="4"/>
        </w:rPr>
        <w:t>董事、监事、高级管理人员和员工情况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7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0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公司董事、监事、高级管理人员的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402"/>
        <w:gridCol w:w="451"/>
        <w:gridCol w:w="480"/>
        <w:gridCol w:w="2995"/>
        <w:gridCol w:w="970"/>
        <w:gridCol w:w="974"/>
        <w:gridCol w:w="1152"/>
      </w:tblGrid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性别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龄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87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67" w:right="-3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67" w:right="-3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72" w:right="-2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72" w:right="-2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理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603,775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157,925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539,787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767,260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227,473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293,023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439,535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146,512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250,500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375,750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125,250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400,750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601,125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200,375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黄显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212,924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608,775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182,925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313,000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438,900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125,900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479,080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53,230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212,924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352,000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528,000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176,000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2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4,298,310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6,119,748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1,821,438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35" w:lineRule="exact" w:before="0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内公司董事、监事和高管人员的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股份变动</w:t>
      </w:r>
      <w:r>
        <w:rPr>
          <w:rFonts w:ascii="宋体" w:hAnsi="宋体" w:cs="宋体" w:eastAsia="宋体" w:hint="default"/>
          <w:w w:val="105"/>
          <w:sz w:val="20"/>
          <w:szCs w:val="20"/>
        </w:rPr>
        <w:t>原因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二级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w w:val="105"/>
          <w:sz w:val="20"/>
          <w:szCs w:val="20"/>
        </w:rPr>
        <w:t>卖</w:t>
      </w:r>
      <w:r>
        <w:rPr>
          <w:rFonts w:ascii="宋体" w:hAnsi="宋体" w:cs="宋体" w:eastAsia="宋体" w:hint="default"/>
          <w:w w:val="105"/>
          <w:sz w:val="20"/>
          <w:szCs w:val="20"/>
        </w:rPr>
        <w:t>出、资本公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积转增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125"/>
        <w:ind w:left="732" w:right="0" w:hanging="53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及任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60"/>
        <w:ind w:left="26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科技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理、本公司董事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理、董事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任本公司董事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公司董事、</w:t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23"/>
          <w:pgSz w:w="11900" w:h="16820"/>
          <w:pgMar w:footer="1407" w:header="1402" w:top="1800" w:bottom="1600" w:left="1120" w:right="1080"/>
          <w:pgNumType w:start="13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47" w:right="26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i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0"/>
        <w:ind w:left="147" w:right="26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理、北京晶源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35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毕立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女士：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公司董事、本公司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i/>
          <w:sz w:val="23"/>
          <w:szCs w:val="23"/>
        </w:rPr>
        <w:t>财务总</w:t>
      </w:r>
      <w:r>
        <w:rPr>
          <w:rFonts w:ascii="宋体" w:hAnsi="宋体" w:cs="宋体" w:eastAsia="宋体" w:hint="default"/>
          <w:sz w:val="23"/>
          <w:szCs w:val="23"/>
        </w:rPr>
        <w:t>监、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科技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7"/>
        <w:ind w:left="147" w:right="22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吴捷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sz w:val="23"/>
          <w:szCs w:val="23"/>
        </w:rPr>
        <w:t>DIP</w:t>
      </w:r>
      <w:r>
        <w:rPr>
          <w:rFonts w:ascii="宋体" w:hAnsi="宋体" w:cs="宋体" w:eastAsia="宋体" w:hint="default"/>
          <w:spacing w:val="3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理、北京晶源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30"/>
        <w:ind w:left="147" w:right="231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张立强</w:t>
      </w:r>
      <w:r>
        <w:rPr>
          <w:rFonts w:ascii="宋体" w:hAnsi="宋体" w:cs="宋体" w:eastAsia="宋体" w:hint="default"/>
          <w:i/>
          <w:spacing w:val="-1"/>
        </w:rPr>
        <w:t>先生：</w:t>
      </w:r>
      <w:r>
        <w:rPr>
          <w:spacing w:val="-1"/>
        </w:rPr>
        <w:t>公司董事，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任本公司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任公司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任北京</w:t>
      </w:r>
      <w:r>
        <w:rPr>
          <w:spacing w:val="-5"/>
          <w:w w:val="102"/>
        </w:rPr>
        <w:t> </w:t>
      </w: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学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公司监事。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45"/>
        <w:ind w:left="147" w:right="217" w:firstLine="41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助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兼 </w:t>
      </w:r>
      <w:r>
        <w:rPr>
          <w:rFonts w:ascii="宋体" w:hAnsi="宋体" w:cs="宋体" w:eastAsia="宋体" w:hint="default"/>
          <w:sz w:val="23"/>
          <w:szCs w:val="23"/>
        </w:rPr>
        <w:t>SMD</w:t>
      </w:r>
      <w:r>
        <w:rPr>
          <w:rFonts w:ascii="宋体" w:hAnsi="宋体" w:cs="宋体" w:eastAsia="宋体" w:hint="default"/>
          <w:spacing w:val="10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任北京晶源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40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王</w:t>
      </w:r>
      <w:r>
        <w:rPr>
          <w:rFonts w:ascii="宋体" w:hAnsi="宋体" w:cs="宋体" w:eastAsia="宋体" w:hint="default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济学硕</w:t>
      </w:r>
      <w:r>
        <w:rPr>
          <w:rFonts w:ascii="宋体" w:hAnsi="宋体" w:cs="宋体" w:eastAsia="宋体" w:hint="default"/>
          <w:i/>
          <w:sz w:val="23"/>
          <w:szCs w:val="23"/>
        </w:rPr>
        <w:t>士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副教授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i/>
          <w:sz w:val="23"/>
          <w:szCs w:val="23"/>
        </w:rPr>
        <w:t>务师</w:t>
      </w:r>
      <w:r>
        <w:rPr>
          <w:rFonts w:ascii="宋体" w:hAnsi="宋体" w:cs="宋体" w:eastAsia="宋体" w:hint="default"/>
          <w:sz w:val="23"/>
          <w:szCs w:val="23"/>
        </w:rPr>
        <w:t>、内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济学院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学副教授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担任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海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河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省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sz w:val="23"/>
          <w:szCs w:val="23"/>
        </w:rPr>
        <w:t>力</w:t>
      </w:r>
      <w:r>
        <w:rPr>
          <w:rFonts w:ascii="宋体" w:hAnsi="宋体" w:cs="宋体" w:eastAsia="宋体" w:hint="default"/>
          <w:sz w:val="23"/>
          <w:szCs w:val="23"/>
        </w:rPr>
        <w:t>资源</w:t>
      </w:r>
      <w:r>
        <w:rPr>
          <w:rFonts w:ascii="宋体" w:hAnsi="宋体" w:cs="宋体" w:eastAsia="宋体" w:hint="default"/>
          <w:sz w:val="23"/>
          <w:szCs w:val="23"/>
        </w:rPr>
        <w:t>开发</w:t>
      </w:r>
      <w:r>
        <w:rPr>
          <w:rFonts w:ascii="宋体" w:hAnsi="宋体" w:cs="宋体" w:eastAsia="宋体" w:hint="default"/>
          <w:sz w:val="23"/>
          <w:szCs w:val="23"/>
        </w:rPr>
        <w:t>研究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理事。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7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崔树军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学院副教授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大</w:t>
      </w:r>
      <w:r>
        <w:rPr>
          <w:rFonts w:ascii="宋体" w:hAnsi="宋体" w:cs="宋体" w:eastAsia="宋体" w:hint="default"/>
          <w:sz w:val="23"/>
          <w:szCs w:val="23"/>
        </w:rPr>
        <w:t>学学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处处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就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sz w:val="23"/>
          <w:szCs w:val="23"/>
        </w:rPr>
        <w:t>导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心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任，</w:t>
      </w:r>
      <w:r>
        <w:rPr>
          <w:rFonts w:ascii="宋体" w:hAnsi="宋体" w:cs="宋体" w:eastAsia="宋体" w:hint="default"/>
          <w:sz w:val="23"/>
          <w:szCs w:val="23"/>
        </w:rPr>
        <w:t>黄骅</w:t>
      </w:r>
      <w:r>
        <w:rPr>
          <w:rFonts w:ascii="宋体" w:hAnsi="宋体" w:cs="宋体" w:eastAsia="宋体" w:hint="default"/>
          <w:sz w:val="23"/>
          <w:szCs w:val="23"/>
        </w:rPr>
        <w:t>信</w:t>
      </w:r>
      <w:r>
        <w:rPr>
          <w:rFonts w:ascii="宋体" w:hAnsi="宋体" w:cs="宋体" w:eastAsia="宋体" w:hint="default"/>
          <w:sz w:val="23"/>
          <w:szCs w:val="23"/>
        </w:rPr>
        <w:t>誉楼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sz w:val="23"/>
          <w:szCs w:val="23"/>
        </w:rPr>
        <w:t>贸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40"/>
        <w:ind w:left="147" w:right="212" w:firstLine="4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黄显</w:t>
      </w:r>
      <w:r>
        <w:rPr>
          <w:rFonts w:ascii="宋体" w:hAnsi="宋体" w:cs="宋体" w:eastAsia="宋体" w:hint="default"/>
          <w:spacing w:val="-10"/>
        </w:rPr>
        <w:t>核</w:t>
      </w:r>
      <w:r>
        <w:rPr>
          <w:rFonts w:ascii="宋体" w:hAnsi="宋体" w:cs="宋体" w:eastAsia="宋体" w:hint="default"/>
          <w:i/>
          <w:spacing w:val="-10"/>
        </w:rPr>
        <w:t>先生：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独</w:t>
      </w:r>
      <w:r>
        <w:rPr>
          <w:rFonts w:ascii="宋体" w:hAnsi="宋体" w:cs="宋体" w:eastAsia="宋体" w:hint="default"/>
          <w:spacing w:val="-10"/>
        </w:rPr>
        <w:t>立</w:t>
      </w:r>
      <w:r>
        <w:rPr>
          <w:spacing w:val="-10"/>
        </w:rPr>
        <w:t>董事，</w:t>
      </w:r>
      <w:r>
        <w:rPr>
          <w:rFonts w:ascii="宋体" w:hAnsi="宋体" w:cs="宋体" w:eastAsia="宋体" w:hint="default"/>
          <w:i/>
          <w:spacing w:val="-10"/>
        </w:rPr>
        <w:t>工</w:t>
      </w:r>
      <w:r>
        <w:rPr>
          <w:rFonts w:ascii="宋体" w:hAnsi="宋体" w:cs="宋体" w:eastAsia="宋体" w:hint="default"/>
          <w:spacing w:val="-10"/>
        </w:rPr>
        <w:t>学硕</w:t>
      </w:r>
      <w:r>
        <w:rPr>
          <w:rFonts w:ascii="宋体" w:hAnsi="宋体" w:cs="宋体" w:eastAsia="宋体" w:hint="default"/>
          <w:i/>
          <w:spacing w:val="-10"/>
        </w:rPr>
        <w:t>士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研究</w:t>
      </w:r>
      <w:r>
        <w:rPr>
          <w:spacing w:val="-10"/>
        </w:rPr>
        <w:t>员，</w:t>
      </w:r>
      <w:r>
        <w:rPr>
          <w:rFonts w:ascii="宋体" w:hAnsi="宋体" w:cs="宋体" w:eastAsia="宋体" w:hint="default"/>
          <w:spacing w:val="-10"/>
        </w:rPr>
        <w:t>1985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从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川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学物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1988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spacing w:val="-3"/>
        </w:rPr>
        <w:t>年电子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学研究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学硕</w:t>
      </w:r>
      <w:r>
        <w:rPr>
          <w:rFonts w:ascii="宋体" w:hAnsi="宋体" w:cs="宋体" w:eastAsia="宋体" w:hint="default"/>
          <w:i/>
          <w:spacing w:val="-3"/>
        </w:rPr>
        <w:t>士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i/>
          <w:spacing w:val="-3"/>
        </w:rPr>
        <w:t>英</w:t>
      </w:r>
      <w:r>
        <w:rPr>
          <w:rFonts w:ascii="宋体" w:hAnsi="宋体" w:cs="宋体" w:eastAsia="宋体" w:hint="default"/>
          <w:spacing w:val="-3"/>
        </w:rPr>
        <w:t>稳频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1988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－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2002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公司第十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频</w:t>
      </w:r>
      <w:r>
        <w:rPr>
          <w:rFonts w:ascii="宋体" w:hAnsi="宋体" w:cs="宋体" w:eastAsia="宋体" w:hint="default"/>
          <w:spacing w:val="-3"/>
        </w:rPr>
        <w:t>率控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i/>
          <w:spacing w:val="-3"/>
        </w:rPr>
        <w:t>师</w:t>
      </w:r>
      <w:r>
        <w:rPr>
          <w:spacing w:val="-3"/>
        </w:rPr>
        <w:t>、高级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i/>
          <w:spacing w:val="-3"/>
        </w:rPr>
        <w:t>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行政上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所所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2002 </w:t>
      </w:r>
      <w:r>
        <w:rPr/>
        <w:t>年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电子</w:t>
      </w:r>
      <w:r>
        <w:rPr>
          <w:rFonts w:ascii="宋体" w:hAnsi="宋体" w:cs="宋体" w:eastAsia="宋体" w:hint="default"/>
        </w:rPr>
        <w:t>科</w:t>
      </w:r>
      <w:r>
        <w:rPr/>
        <w:t>大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现</w:t>
      </w:r>
      <w:r>
        <w:rPr/>
        <w:t>任电子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学空天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术研究院副院</w:t>
      </w:r>
      <w:r>
        <w:rPr>
          <w:rFonts w:ascii="宋体" w:hAnsi="宋体" w:cs="宋体" w:eastAsia="宋体" w:hint="default"/>
          <w:i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研究</w:t>
      </w:r>
      <w:r>
        <w:rPr/>
        <w:t>员，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  <w:i/>
        </w:rPr>
        <w:t>士生</w:t>
      </w:r>
      <w:r>
        <w:rPr/>
        <w:t>导</w:t>
      </w:r>
      <w:r>
        <w:rPr>
          <w:rFonts w:ascii="宋体" w:hAnsi="宋体" w:cs="宋体" w:eastAsia="宋体" w:hint="default"/>
          <w:i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147" w:right="217" w:firstLine="460"/>
        <w:jc w:val="both"/>
        <w:rPr>
          <w:rFonts w:ascii="宋体" w:hAnsi="宋体" w:cs="宋体" w:eastAsia="宋体" w:hint="default"/>
        </w:rPr>
      </w:pPr>
      <w:r>
        <w:rPr/>
        <w:t>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</w:rPr>
        <w:t>: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42"/>
        </w:rPr>
        <w:t> </w:t>
      </w:r>
      <w:r>
        <w:rPr/>
        <w:t>高级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研究</w:t>
      </w:r>
      <w:r>
        <w:rPr/>
        <w:t>员，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级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  <w:i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rFonts w:ascii="宋体" w:hAnsi="宋体" w:cs="宋体" w:eastAsia="宋体" w:hint="default"/>
          <w:spacing w:val="-1"/>
        </w:rPr>
        <w:t>殊津贴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首</w:t>
      </w:r>
      <w:r>
        <w:rPr>
          <w:spacing w:val="-1"/>
        </w:rPr>
        <w:t>席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询专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家发改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询专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1991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  <w:spacing w:val="101"/>
        </w:rPr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在电子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划研究</w:t>
      </w:r>
      <w:r>
        <w:rPr>
          <w:spacing w:val="-1"/>
        </w:rPr>
        <w:t>所、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划研究院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展研究院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划研究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spacing w:val="-1"/>
        </w:rPr>
        <w:t>任、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划研究院副</w:t>
      </w:r>
      <w:r>
        <w:rPr>
          <w:rFonts w:ascii="宋体" w:hAnsi="宋体" w:cs="宋体" w:eastAsia="宋体" w:hint="default"/>
          <w:i/>
          <w:spacing w:val="-1"/>
        </w:rPr>
        <w:t>总工</w:t>
      </w:r>
      <w:r>
        <w:rPr>
          <w:rFonts w:ascii="宋体" w:hAnsi="宋体" w:cs="宋体" w:eastAsia="宋体" w:hint="default"/>
          <w:spacing w:val="-1"/>
        </w:rPr>
        <w:t>程</w:t>
      </w:r>
    </w:p>
    <w:p>
      <w:pPr>
        <w:spacing w:after="0" w:line="362" w:lineRule="auto"/>
        <w:jc w:val="both"/>
        <w:rPr>
          <w:rFonts w:ascii="宋体" w:hAnsi="宋体" w:cs="宋体" w:eastAsia="宋体" w:hint="default"/>
        </w:rPr>
        <w:sectPr>
          <w:footerReference w:type="default" r:id="rId24"/>
          <w:pgSz w:w="11900" w:h="16820"/>
          <w:pgMar w:footer="1407" w:header="1402" w:top="1800" w:bottom="1600" w:left="1240" w:right="1140"/>
          <w:pgNumType w:start="14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信息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展研究院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委副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划研究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所所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院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项目总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信息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展研究院</w:t>
      </w:r>
      <w:r>
        <w:rPr>
          <w:rFonts w:ascii="宋体" w:hAnsi="宋体" w:cs="宋体" w:eastAsia="宋体" w:hint="default"/>
          <w:i/>
          <w:sz w:val="23"/>
          <w:szCs w:val="23"/>
        </w:rPr>
        <w:t>项目总</w:t>
      </w:r>
      <w:r>
        <w:rPr>
          <w:rFonts w:ascii="宋体" w:hAnsi="宋体" w:cs="宋体" w:eastAsia="宋体" w:hint="default"/>
          <w:sz w:val="23"/>
          <w:szCs w:val="23"/>
        </w:rPr>
        <w:t>监。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0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王晓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东先生：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监事会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席，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任本公司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采购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</w:t>
      </w:r>
    </w:p>
    <w:p>
      <w:pPr>
        <w:pStyle w:val="BodyText"/>
        <w:spacing w:line="240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/>
        <w:t>司监事。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郭宏宇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任本公司二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厂厂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张怀</w:t>
      </w:r>
      <w:r>
        <w:rPr>
          <w:rFonts w:ascii="宋体" w:hAnsi="宋体" w:cs="宋体" w:eastAsia="宋体" w:hint="default"/>
          <w:i/>
          <w:sz w:val="23"/>
          <w:szCs w:val="23"/>
        </w:rPr>
        <w:t>方先生：</w:t>
      </w:r>
      <w:r>
        <w:rPr>
          <w:rFonts w:ascii="宋体" w:hAnsi="宋体" w:cs="宋体" w:eastAsia="宋体" w:hint="default"/>
          <w:sz w:val="23"/>
          <w:szCs w:val="23"/>
        </w:rPr>
        <w:t>监事，高级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z w:val="23"/>
          <w:szCs w:val="23"/>
        </w:rPr>
        <w:t>师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pacing w:val="-20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pacing w:val="-20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z w:val="23"/>
          <w:szCs w:val="23"/>
        </w:rPr>
        <w:t>华女士：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产科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37"/>
        <w:ind w:left="60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张 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勇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DIP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品部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管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任。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400" w:lineRule="auto" w:before="155"/>
        <w:ind w:left="703" w:right="3777" w:hanging="1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5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6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吴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捷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3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49"/>
        <w:ind w:left="147" w:right="212" w:firstLine="556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陶志明先生</w:t>
      </w:r>
      <w:r>
        <w:rPr>
          <w:rFonts w:ascii="宋体" w:hAnsi="宋体" w:cs="宋体" w:eastAsia="宋体" w:hint="default"/>
          <w:b/>
          <w:bCs/>
          <w:spacing w:val="-3"/>
          <w:sz w:val="23"/>
          <w:szCs w:val="23"/>
        </w:rPr>
        <w:t>：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监、董事会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公司董事、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公司董事。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i/>
          <w:spacing w:val="87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负</w:t>
      </w:r>
      <w:r>
        <w:rPr>
          <w:rFonts w:ascii="宋体" w:hAnsi="宋体" w:cs="宋体" w:eastAsia="宋体" w:hint="default"/>
          <w:sz w:val="23"/>
          <w:szCs w:val="23"/>
        </w:rPr>
        <w:t>责人。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81"/>
        <w:ind w:left="147" w:right="223" w:firstLine="556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艳琴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女士：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高级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翻译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销部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销部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8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"/>
        </w:rPr>
        <w:t>胡</w:t>
      </w:r>
      <w:r>
        <w:rPr>
          <w:rFonts w:ascii="宋体" w:hAnsi="宋体" w:cs="宋体" w:eastAsia="宋体" w:hint="default"/>
          <w:i/>
          <w:spacing w:val="-21"/>
        </w:rPr>
        <w:t>志</w:t>
      </w:r>
      <w:r>
        <w:rPr>
          <w:rFonts w:ascii="宋体" w:hAnsi="宋体" w:cs="宋体" w:eastAsia="宋体" w:hint="default"/>
          <w:spacing w:val="-21"/>
        </w:rPr>
        <w:t>雄</w:t>
      </w:r>
      <w:r>
        <w:rPr>
          <w:rFonts w:ascii="宋体" w:hAnsi="宋体" w:cs="宋体" w:eastAsia="宋体" w:hint="default"/>
          <w:i/>
          <w:spacing w:val="-21"/>
        </w:rPr>
        <w:t>先生：</w:t>
      </w:r>
      <w:r>
        <w:rPr>
          <w:rFonts w:ascii="宋体" w:hAnsi="宋体" w:cs="宋体" w:eastAsia="宋体" w:hint="default"/>
          <w:spacing w:val="-21"/>
        </w:rPr>
        <w:t>博</w:t>
      </w:r>
      <w:r>
        <w:rPr>
          <w:rFonts w:ascii="宋体" w:hAnsi="宋体" w:cs="宋体" w:eastAsia="宋体" w:hint="default"/>
          <w:i/>
          <w:spacing w:val="-21"/>
        </w:rPr>
        <w:t>士</w:t>
      </w:r>
      <w:r>
        <w:rPr>
          <w:spacing w:val="-21"/>
        </w:rPr>
        <w:t>， 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</w:rPr>
        <w:t>2000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5"/>
        </w:rPr>
        <w:t>年任</w:t>
      </w:r>
      <w:r>
        <w:rPr>
          <w:rFonts w:ascii="宋体" w:hAnsi="宋体" w:cs="宋体" w:eastAsia="宋体" w:hint="default"/>
          <w:spacing w:val="-5"/>
        </w:rPr>
        <w:t>武汉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rFonts w:ascii="宋体" w:hAnsi="宋体" w:cs="宋体" w:eastAsia="宋体" w:hint="default"/>
          <w:spacing w:val="-5"/>
        </w:rPr>
        <w:t>波</w:t>
      </w:r>
      <w:r>
        <w:rPr>
          <w:rFonts w:ascii="宋体" w:hAnsi="宋体" w:cs="宋体" w:eastAsia="宋体" w:hint="default"/>
          <w:spacing w:val="-5"/>
        </w:rPr>
        <w:t>光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i/>
          <w:spacing w:val="-5"/>
        </w:rPr>
        <w:t>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i/>
          <w:spacing w:val="-5"/>
        </w:rPr>
        <w:t>总工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i/>
          <w:spacing w:val="-5"/>
        </w:rPr>
        <w:t>师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2002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left="147" w:right="0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2004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3"/>
        </w:rPr>
        <w:t>Oplink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珠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）新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2005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月任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CTS</w:t>
      </w:r>
    </w:p>
    <w:p>
      <w:pPr>
        <w:pStyle w:val="BodyText"/>
        <w:spacing w:line="364" w:lineRule="auto" w:before="150"/>
        <w:ind w:left="147" w:right="2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FC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事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FC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亚太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i/>
        </w:rPr>
        <w:t>总</w:t>
      </w:r>
      <w:r>
        <w:rPr/>
        <w:t>监，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在本公司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任本公司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i/>
        </w:rPr>
        <w:t>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5"/>
        <w:ind w:left="147" w:right="223" w:firstLine="4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佟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  <w:i/>
        </w:rPr>
        <w:t>先生：工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  <w:i/>
        </w:rPr>
        <w:t>士</w:t>
      </w:r>
      <w:r>
        <w:rPr/>
        <w:t>， </w:t>
      </w:r>
      <w:r>
        <w:rPr>
          <w:rFonts w:ascii="宋体" w:hAnsi="宋体" w:cs="宋体" w:eastAsia="宋体" w:hint="default"/>
        </w:rPr>
        <w:t>2004 </w:t>
      </w:r>
      <w:r>
        <w:rPr/>
        <w:t>年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53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在本公司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任本公司</w:t>
      </w:r>
      <w:r>
        <w:rPr>
          <w:rFonts w:ascii="宋体" w:hAnsi="宋体" w:cs="宋体" w:eastAsia="宋体" w:hint="default"/>
          <w:i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w w:val="102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兼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/>
        <w:t>资源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i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兼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/>
        <w:t>资源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i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、董事、监事、高级管理人员在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2803"/>
        <w:gridCol w:w="1752"/>
        <w:gridCol w:w="1925"/>
        <w:gridCol w:w="1200"/>
      </w:tblGrid>
      <w:tr>
        <w:trPr>
          <w:trHeight w:val="535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5" w:right="-8" w:firstLine="8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津贴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1" w:hRule="exact"/>
        </w:trPr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兼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9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25"/>
          <w:pgSz w:w="11900" w:h="16820"/>
          <w:pgMar w:footer="1407" w:header="1402" w:top="1800" w:bottom="1600" w:left="1240" w:right="1140"/>
          <w:pgNumType w:start="15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2803"/>
        <w:gridCol w:w="1752"/>
        <w:gridCol w:w="1925"/>
        <w:gridCol w:w="1200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6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5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3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01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6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5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3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01" w:hRule="exact"/>
        </w:trPr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6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5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3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pStyle w:val="BodyText"/>
        <w:spacing w:line="263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、董事、监事、高级管理人员在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单位外</w:t>
      </w:r>
      <w:r>
        <w:rPr/>
        <w:t>的其</w:t>
      </w:r>
      <w:r>
        <w:rPr>
          <w:rFonts w:ascii="宋体" w:hAnsi="宋体" w:cs="宋体" w:eastAsia="宋体" w:hint="default"/>
        </w:rPr>
        <w:t>他单位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0"/>
        <w:gridCol w:w="4056"/>
        <w:gridCol w:w="1574"/>
      </w:tblGrid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0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2" w:hRule="exact"/>
        </w:trPr>
        <w:tc>
          <w:tcPr>
            <w:tcW w:w="1051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-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、在本公司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的董事、监事及高级管理人员的年度报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工</w:t>
      </w:r>
      <w:r>
        <w:rPr/>
        <w:t>资</w:t>
      </w:r>
      <w:r>
        <w:rPr>
          <w:rFonts w:ascii="宋体" w:hAnsi="宋体" w:cs="宋体" w:eastAsia="宋体" w:hint="default"/>
          <w:i/>
        </w:rPr>
        <w:t>标</w:t>
      </w:r>
      <w:r>
        <w:rPr/>
        <w:t>准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，公司董事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/>
        <w:t>，实</w:t>
      </w:r>
      <w:r>
        <w:rPr>
          <w:rFonts w:ascii="宋体" w:hAnsi="宋体" w:cs="宋体" w:eastAsia="宋体" w:hint="default"/>
        </w:rPr>
        <w:t>行</w:t>
      </w:r>
      <w:r>
        <w:rPr/>
        <w:t>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内董事、监事和高级管理人员的报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表：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899"/>
        <w:gridCol w:w="2362"/>
        <w:gridCol w:w="1930"/>
      </w:tblGrid>
      <w:tr>
        <w:trPr>
          <w:trHeight w:val="533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的报</w:t>
            </w:r>
          </w:p>
          <w:p>
            <w:pPr>
              <w:pStyle w:val="TableParagraph"/>
              <w:spacing w:line="240" w:lineRule="auto" w:before="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额（万元）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或其</w:t>
            </w:r>
          </w:p>
          <w:p>
            <w:pPr>
              <w:pStyle w:val="TableParagraph"/>
              <w:spacing w:line="240" w:lineRule="auto" w:before="2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37.46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8.13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6.96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4.35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26"/>
          <w:pgSz w:w="11900" w:h="16820"/>
          <w:pgMar w:footer="1407" w:header="1402" w:top="1800" w:bottom="1600" w:left="1240" w:right="1140"/>
          <w:pgNumType w:start="16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899"/>
        <w:gridCol w:w="2362"/>
        <w:gridCol w:w="1930"/>
      </w:tblGrid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5.83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5.21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2.55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10.53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6.81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8.15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6.81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116.32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2</w:t>
      </w:r>
      <w:r>
        <w:rPr/>
        <w:t>、不在公司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的董事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79"/>
        <w:gridCol w:w="5256"/>
      </w:tblGrid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、本公司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宋体" w:hAnsi="宋体" w:cs="宋体" w:eastAsia="宋体" w:hint="default"/>
        </w:rPr>
        <w:t>按</w:t>
      </w:r>
      <w:r>
        <w:rPr/>
        <w:t>年度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黑体" w:hAnsi="黑体" w:cs="黑体" w:eastAsia="黑体" w:hint="default"/>
        </w:rPr>
        <w:t>3 </w:t>
      </w:r>
      <w:r>
        <w:rPr>
          <w:rFonts w:ascii="黑体" w:hAnsi="黑体" w:cs="黑体" w:eastAsia="黑体" w:hint="default"/>
          <w:spacing w:val="11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的</w:t>
      </w:r>
      <w:r>
        <w:rPr>
          <w:rFonts w:ascii="宋体" w:hAnsi="宋体" w:cs="宋体" w:eastAsia="宋体" w:hint="default"/>
        </w:rPr>
        <w:t>津贴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，不</w:t>
      </w:r>
      <w:r>
        <w:rPr>
          <w:rFonts w:ascii="宋体" w:hAnsi="宋体" w:cs="宋体" w:eastAsia="宋体" w:hint="default"/>
        </w:rPr>
        <w:t>享</w:t>
      </w:r>
      <w:r>
        <w:rPr/>
        <w:t>有其</w:t>
      </w:r>
      <w:r>
        <w:rPr>
          <w:rFonts w:ascii="宋体" w:hAnsi="宋体" w:cs="宋体" w:eastAsia="宋体" w:hint="default"/>
        </w:rPr>
        <w:t>它待遇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4" w:lineRule="auto" w:before="150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内董事、监事和高管人员的</w:t>
      </w:r>
      <w:r>
        <w:rPr>
          <w:rFonts w:ascii="宋体" w:hAnsi="宋体" w:cs="宋体" w:eastAsia="宋体" w:hint="default"/>
          <w:i/>
        </w:rPr>
        <w:t>变动情况</w:t>
      </w:r>
      <w:r>
        <w:rPr>
          <w:rFonts w:ascii="宋体" w:hAnsi="宋体" w:cs="宋体" w:eastAsia="宋体" w:hint="default"/>
          <w:i/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日，公司第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六</w:t>
      </w:r>
      <w:r>
        <w:rPr>
          <w:spacing w:val="-2"/>
        </w:rPr>
        <w:t>次会议审议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于聘</w:t>
      </w:r>
      <w:r>
        <w:rPr>
          <w:spacing w:val="-2"/>
        </w:rPr>
        <w:t>任公司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监的</w:t>
      </w:r>
    </w:p>
    <w:p>
      <w:pPr>
        <w:pStyle w:val="BodyText"/>
        <w:spacing w:line="360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i/>
          <w:spacing w:val="-2"/>
        </w:rPr>
        <w:t>阎</w:t>
      </w:r>
      <w:r>
        <w:rPr>
          <w:rFonts w:ascii="宋体" w:hAnsi="宋体" w:cs="宋体" w:eastAsia="宋体" w:hint="default"/>
          <w:spacing w:val="-2"/>
        </w:rPr>
        <w:t>立群</w:t>
      </w:r>
      <w:r>
        <w:rPr>
          <w:rFonts w:ascii="宋体" w:hAnsi="宋体" w:cs="宋体" w:eastAsia="宋体" w:hint="default"/>
          <w:i/>
          <w:spacing w:val="-2"/>
        </w:rPr>
        <w:t>先生</w:t>
      </w:r>
      <w:r>
        <w:rPr>
          <w:spacing w:val="-2"/>
        </w:rPr>
        <w:t>担任公司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，任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公司第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内，无董事、监事的</w:t>
      </w:r>
      <w:r>
        <w:rPr>
          <w:rFonts w:ascii="宋体" w:hAnsi="宋体" w:cs="宋体" w:eastAsia="宋体" w:hint="default"/>
        </w:rPr>
        <w:t>新聘</w:t>
      </w:r>
      <w:r>
        <w:rPr/>
        <w:t>或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pStyle w:val="BodyText"/>
        <w:spacing w:line="352" w:lineRule="auto"/>
        <w:ind w:left="147" w:right="117" w:firstLine="465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-5"/>
        </w:rPr>
        <w:t>日，公司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黄显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i/>
          <w:spacing w:val="-5"/>
        </w:rPr>
        <w:t>先生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辞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报告，</w:t>
      </w:r>
      <w:r>
        <w:rPr>
          <w:rFonts w:ascii="Times New Roman" w:hAnsi="Times New Roman" w:cs="Times New Roman" w:eastAsia="Times New Roman" w:hint="default"/>
          <w:spacing w:val="-5"/>
        </w:rPr>
        <w:t>2009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日，</w:t>
      </w:r>
      <w:r>
        <w:rPr>
          <w:w w:val="102"/>
        </w:rPr>
        <w:t> </w:t>
      </w: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董事会第十四次会议审议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请选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spacing w:val="-4"/>
        </w:rPr>
        <w:t>陈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先生为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董事的议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i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黄显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i/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辞去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i/>
          <w:spacing w:val="-3"/>
        </w:rPr>
        <w:t>名</w:t>
      </w:r>
      <w:r>
        <w:rPr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i/>
          <w:spacing w:val="-3"/>
        </w:rPr>
        <w:t>先生为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候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spacing w:val="-3"/>
        </w:rPr>
        <w:t>人，并</w:t>
      </w:r>
      <w:r>
        <w:rPr>
          <w:rFonts w:ascii="宋体" w:hAnsi="宋体" w:cs="宋体" w:eastAsia="宋体" w:hint="default"/>
          <w:spacing w:val="-3"/>
        </w:rPr>
        <w:t>于 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</w:p>
    <w:p>
      <w:pPr>
        <w:pStyle w:val="BodyText"/>
        <w:spacing w:line="348" w:lineRule="auto" w:before="13"/>
        <w:ind w:left="147" w:right="233"/>
        <w:jc w:val="left"/>
      </w:pP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月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日，</w:t>
      </w:r>
      <w:r>
        <w:rPr>
          <w:rFonts w:ascii="宋体" w:hAnsi="宋体" w:cs="宋体" w:eastAsia="宋体" w:hint="default"/>
          <w:i/>
        </w:rPr>
        <w:t>经</w:t>
      </w:r>
      <w:r>
        <w:rPr/>
        <w:t>公司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spacing w:val="-3"/>
        </w:rPr>
        <w:t>年第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大会审议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先生为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</w:t>
      </w:r>
      <w:r>
        <w:rPr>
          <w:spacing w:val="-113"/>
        </w:rPr>
        <w:t> </w:t>
      </w:r>
      <w:r>
        <w:rPr/>
        <w:t>事，任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spacing w:line="360" w:lineRule="auto" w:before="46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二、公司员</w:t>
      </w:r>
      <w:r>
        <w:rPr>
          <w:rFonts w:ascii="宋体" w:hAnsi="宋体" w:cs="宋体" w:eastAsia="宋体" w:hint="default"/>
          <w:i/>
          <w:sz w:val="23"/>
          <w:szCs w:val="23"/>
        </w:rPr>
        <w:t>工情况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截至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31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日，公司在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数为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1653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含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子公司员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</w:p>
    <w:p>
      <w:pPr>
        <w:pStyle w:val="BodyText"/>
        <w:spacing w:line="240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/>
        <w:t>其</w:t>
      </w:r>
      <w:r>
        <w:rPr>
          <w:rFonts w:ascii="宋体" w:hAnsi="宋体" w:cs="宋体" w:eastAsia="宋体" w:hint="default"/>
          <w:i/>
        </w:rPr>
        <w:t>中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15.25%</w:t>
      </w:r>
      <w:r>
        <w:rPr/>
        <w:t>，有高级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称</w:t>
      </w:r>
      <w:r>
        <w:rPr/>
        <w:t>者</w:t>
      </w:r>
      <w:r>
        <w:rPr>
          <w:rFonts w:ascii="宋体" w:hAnsi="宋体" w:cs="宋体" w:eastAsia="宋体" w:hint="default"/>
        </w:rPr>
        <w:t>11</w:t>
      </w:r>
      <w:r>
        <w:rPr/>
        <w:t>人。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按</w:t>
      </w:r>
      <w:r>
        <w:rPr>
          <w:rFonts w:ascii="宋体" w:hAnsi="宋体" w:cs="宋体" w:eastAsia="宋体" w:hint="default"/>
          <w:sz w:val="23"/>
          <w:szCs w:val="23"/>
        </w:rPr>
        <w:t>员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业结构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27"/>
          <w:pgSz w:w="11900" w:h="16820"/>
          <w:pgMar w:footer="1407" w:header="1402" w:top="1800" w:bottom="1600" w:left="1240" w:right="1120"/>
          <w:pgNumType w:start="17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253"/>
        <w:gridCol w:w="1248"/>
        <w:gridCol w:w="1253"/>
        <w:gridCol w:w="1253"/>
        <w:gridCol w:w="1248"/>
        <w:gridCol w:w="1253"/>
      </w:tblGrid>
      <w:tr>
        <w:trPr>
          <w:trHeight w:val="466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行政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管理人员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3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70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1346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191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3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1653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6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81.43%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2.72%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11.55%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1.27%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3.03%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3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100%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tabs>
          <w:tab w:pos="6678" w:val="left" w:leader="none"/>
        </w:tabs>
        <w:spacing w:line="224" w:lineRule="exact" w:before="0"/>
        <w:ind w:left="22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  <w:tab/>
      </w: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BodyText"/>
        <w:spacing w:line="240" w:lineRule="auto" w:before="122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受教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2501"/>
        <w:gridCol w:w="2506"/>
        <w:gridCol w:w="2501"/>
      </w:tblGrid>
      <w:tr>
        <w:trPr>
          <w:trHeight w:val="437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252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683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718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37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15.25%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41.32%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43.43%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64" w:lineRule="auto" w:before="33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日，没有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/>
        <w:t>人员。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footerReference w:type="default" r:id="rId28"/>
          <w:pgSz w:w="11900" w:h="16820"/>
          <w:pgMar w:footer="1407" w:header="1402" w:top="1800" w:bottom="1600" w:left="1160" w:right="1140"/>
          <w:pgNumType w:start="18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94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4"/>
        </w:rPr>
        <w:t>第五节</w:t>
      </w:r>
      <w:r>
        <w:rPr>
          <w:spacing w:val="176"/>
        </w:rPr>
        <w:t> </w:t>
      </w:r>
      <w:r>
        <w:rPr>
          <w:rFonts w:ascii="宋体" w:hAnsi="宋体" w:cs="宋体" w:eastAsia="宋体" w:hint="default"/>
          <w:spacing w:val="176"/>
        </w:rPr>
      </w:r>
      <w:r>
        <w:rPr>
          <w:spacing w:val="4"/>
        </w:rPr>
        <w:t>公司治理结构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pStyle w:val="BodyText"/>
        <w:spacing w:line="36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一</w:t>
      </w:r>
      <w:r>
        <w:rPr/>
        <w:t>、公司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</w:p>
    <w:p>
      <w:pPr>
        <w:pStyle w:val="BodyText"/>
        <w:spacing w:line="362" w:lineRule="auto" w:before="40"/>
        <w:ind w:left="147" w:right="25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票上市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和完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公司的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结构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管理和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度，并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动为</w:t>
      </w:r>
      <w:r>
        <w:rPr>
          <w:rFonts w:ascii="宋体" w:hAnsi="宋体" w:cs="宋体" w:eastAsia="宋体" w:hint="default"/>
          <w:spacing w:val="-2"/>
        </w:rPr>
        <w:t>契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入开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，及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改发现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问题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。报告</w:t>
      </w:r>
      <w:r>
        <w:rPr>
          <w:spacing w:val="104"/>
        </w:rPr>
        <w:t> </w:t>
      </w:r>
      <w:r>
        <w:rPr>
          <w:spacing w:val="104"/>
        </w:rPr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  <w:i/>
        </w:rPr>
        <w:t>治</w:t>
      </w:r>
      <w:r>
        <w:rPr/>
        <w:t>理实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情况基</w:t>
      </w:r>
      <w:r>
        <w:rPr/>
        <w:t>本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理的</w:t>
      </w:r>
      <w:r>
        <w:rPr>
          <w:rFonts w:ascii="宋体" w:hAnsi="宋体" w:cs="宋体" w:eastAsia="宋体" w:hint="default"/>
          <w:i/>
        </w:rPr>
        <w:t>文件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16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大会议事</w:t>
      </w:r>
      <w:r>
        <w:rPr>
          <w:rFonts w:ascii="宋体" w:hAnsi="宋体" w:cs="宋体" w:eastAsia="宋体" w:hint="default"/>
          <w:spacing w:val="-4"/>
        </w:rPr>
        <w:t>规则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程序</w:t>
      </w:r>
      <w:r>
        <w:rPr/>
        <w:t>，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/>
        <w:t>对</w:t>
      </w:r>
      <w:r>
        <w:rPr>
          <w:rFonts w:ascii="宋体" w:hAnsi="宋体" w:cs="宋体" w:eastAsia="宋体" w:hint="default"/>
        </w:rPr>
        <w:t>待</w:t>
      </w:r>
      <w:r>
        <w:rPr/>
        <w:t>所有</w:t>
      </w:r>
      <w:r>
        <w:rPr>
          <w:rFonts w:ascii="宋体" w:hAnsi="宋体" w:cs="宋体" w:eastAsia="宋体" w:hint="default"/>
          <w:i/>
        </w:rPr>
        <w:t>股东</w:t>
      </w:r>
      <w:r>
        <w:rPr/>
        <w:t>，保证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/>
        <w:t>对公司</w:t>
      </w:r>
      <w:r>
        <w:rPr>
          <w:spacing w:val="17"/>
        </w:rPr>
        <w:t> </w:t>
      </w:r>
      <w:r>
        <w:rPr>
          <w:spacing w:val="17"/>
        </w:rPr>
      </w:r>
      <w:r>
        <w:rPr/>
        <w:t>重大事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权</w:t>
      </w:r>
      <w:r>
        <w:rPr/>
        <w:t>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权</w:t>
      </w:r>
      <w:r>
        <w:rPr/>
        <w:t>，确保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能够充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董事和董事会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0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选聘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董事，公司董事会的人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和人员</w:t>
      </w:r>
      <w:r>
        <w:rPr>
          <w:rFonts w:ascii="宋体" w:hAnsi="宋体" w:cs="宋体" w:eastAsia="宋体" w:hint="default"/>
          <w:i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，董事会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四个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员会。董事会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会议，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职权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出席董事会</w:t>
      </w:r>
      <w:r>
        <w:rPr>
          <w:spacing w:val="95"/>
        </w:rPr>
        <w:t> </w:t>
      </w:r>
      <w:r>
        <w:rPr>
          <w:spacing w:val="95"/>
        </w:rPr>
      </w:r>
      <w:r>
        <w:rPr/>
        <w:t>和</w:t>
      </w:r>
      <w:r>
        <w:rPr>
          <w:rFonts w:ascii="宋体" w:hAnsi="宋体" w:cs="宋体" w:eastAsia="宋体" w:hint="default"/>
          <w:i/>
        </w:rPr>
        <w:t>股东</w:t>
      </w:r>
      <w:r>
        <w:rPr/>
        <w:t>大会，</w:t>
      </w:r>
      <w:r>
        <w:rPr>
          <w:rFonts w:ascii="宋体" w:hAnsi="宋体" w:cs="宋体" w:eastAsia="宋体" w:hint="default"/>
        </w:rPr>
        <w:t>诚</w:t>
      </w:r>
      <w:r>
        <w:rPr/>
        <w:t>实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勤勉尽</w:t>
      </w:r>
      <w:r>
        <w:rPr/>
        <w:t>责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监事和监事会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0"/>
        <w:ind w:left="147" w:right="25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公司监事会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选聘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监事，公司监事会的人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和人员</w:t>
      </w:r>
      <w:r>
        <w:rPr>
          <w:rFonts w:ascii="宋体" w:hAnsi="宋体" w:cs="宋体" w:eastAsia="宋体" w:hint="default"/>
          <w:i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。公司监事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责，本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股东负</w:t>
      </w:r>
      <w:r>
        <w:rPr>
          <w:spacing w:val="-2"/>
        </w:rPr>
        <w:t>责的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神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监事会、出席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席董事</w:t>
      </w:r>
      <w:r>
        <w:rPr>
          <w:spacing w:val="104"/>
        </w:rPr>
        <w:t> </w:t>
      </w:r>
      <w:r>
        <w:rPr>
          <w:spacing w:val="104"/>
        </w:rPr>
      </w:r>
      <w:r>
        <w:rPr>
          <w:spacing w:val="-2"/>
        </w:rPr>
        <w:t>会，对公司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i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及公司董事、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理和其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spacing w:val="-2"/>
        </w:rPr>
        <w:t>高级管理人员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合规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关系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60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并承担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，没有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超越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或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公司或其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在人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做到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分开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，公司董事会、监事会和内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能够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footerReference w:type="default" r:id="rId29"/>
          <w:pgSz w:w="11900" w:h="16820"/>
          <w:pgMar w:footer="1407" w:header="1402" w:top="1800" w:bottom="1600" w:left="1240" w:right="1140"/>
          <w:pgNumType w:start="19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效评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高级管理人员的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效评</w:t>
      </w:r>
      <w:r>
        <w:rPr>
          <w:rFonts w:ascii="宋体" w:hAnsi="宋体" w:cs="宋体" w:eastAsia="宋体" w:hint="default"/>
          <w:spacing w:val="-2"/>
        </w:rPr>
        <w:t>价体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，高级管理人员的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。公司董事会、监事会</w:t>
      </w:r>
      <w:r>
        <w:rPr>
          <w:rFonts w:ascii="宋体" w:hAnsi="宋体" w:cs="宋体" w:eastAsia="宋体" w:hint="default"/>
          <w:spacing w:val="-2"/>
        </w:rPr>
        <w:t>能够严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大会报告</w:t>
      </w:r>
      <w:r>
        <w:rPr>
          <w:spacing w:val="94"/>
        </w:rPr>
        <w:t> </w:t>
      </w:r>
      <w:r>
        <w:rPr>
          <w:spacing w:val="94"/>
        </w:rPr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关利</w:t>
      </w:r>
      <w:r>
        <w:rPr>
          <w:rFonts w:ascii="宋体" w:hAnsi="宋体" w:cs="宋体" w:eastAsia="宋体" w:hint="default"/>
          <w:sz w:val="23"/>
          <w:szCs w:val="23"/>
        </w:rPr>
        <w:t>益</w:t>
      </w:r>
      <w:r>
        <w:rPr>
          <w:rFonts w:ascii="宋体" w:hAnsi="宋体" w:cs="宋体" w:eastAsia="宋体" w:hint="default"/>
          <w:sz w:val="23"/>
          <w:szCs w:val="23"/>
        </w:rPr>
        <w:t>者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尊</w:t>
      </w:r>
      <w:r>
        <w:rPr>
          <w:spacing w:val="-2"/>
        </w:rPr>
        <w:t>重和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者的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方利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的均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衡</w:t>
      </w:r>
      <w:r>
        <w:rPr/>
        <w:t>，重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社</w:t>
      </w:r>
      <w:r>
        <w:rPr/>
        <w:t>会责任，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者共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  <w:i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于信息披露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  <w:i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17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定了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接待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w w:val="102"/>
        </w:rPr>
        <w:t> </w:t>
      </w:r>
      <w:r>
        <w:rPr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来访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咨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、电子</w:t>
      </w:r>
      <w:r>
        <w:rPr>
          <w:rFonts w:ascii="宋体" w:hAnsi="宋体" w:cs="宋体" w:eastAsia="宋体" w:hint="default"/>
          <w:spacing w:val="-2"/>
        </w:rPr>
        <w:t>邮箱</w:t>
      </w:r>
      <w:r>
        <w:rPr>
          <w:spacing w:val="-2"/>
        </w:rPr>
        <w:t>，并在公司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了投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关系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关系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，真实、准确、完整、及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，确保公司所有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会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信息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81"/>
        <w:jc w:val="left"/>
        <w:rPr>
          <w:rFonts w:ascii="宋体" w:hAnsi="宋体" w:cs="宋体" w:eastAsia="宋体" w:hint="default"/>
        </w:rPr>
      </w:pPr>
      <w:r>
        <w:rPr/>
        <w:t>二、公司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动情况</w:t>
      </w:r>
      <w:r>
        <w:rPr>
          <w:rFonts w:ascii="宋体" w:hAnsi="宋体" w:cs="宋体" w:eastAsia="宋体" w:hint="default"/>
          <w:i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spacing w:val="-2"/>
        </w:rPr>
        <w:t>北证监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冀</w:t>
      </w:r>
      <w:r>
        <w:rPr>
          <w:spacing w:val="-2"/>
        </w:rPr>
        <w:t>证监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[2008]89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专</w:t>
      </w:r>
    </w:p>
    <w:p>
      <w:pPr>
        <w:spacing w:line="364" w:lineRule="auto" w:before="40"/>
        <w:ind w:left="147" w:right="17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关文件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巩固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继续</w:t>
      </w:r>
      <w:r>
        <w:rPr>
          <w:rFonts w:ascii="宋体" w:hAnsi="宋体" w:cs="宋体" w:eastAsia="宋体" w:hint="default"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深</w:t>
      </w:r>
      <w:r>
        <w:rPr>
          <w:rFonts w:ascii="宋体" w:hAnsi="宋体" w:cs="宋体" w:eastAsia="宋体" w:hint="default"/>
          <w:sz w:val="23"/>
          <w:szCs w:val="23"/>
        </w:rPr>
        <w:t>化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right="81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，公司</w:t>
      </w:r>
      <w:r>
        <w:rPr>
          <w:rFonts w:ascii="宋体" w:hAnsi="宋体" w:cs="宋体" w:eastAsia="宋体" w:hint="default"/>
          <w:i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对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股东</w:t>
      </w:r>
      <w:r>
        <w:rPr/>
        <w:t>大会议事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</w:p>
    <w:p>
      <w:pPr>
        <w:pStyle w:val="BodyText"/>
        <w:spacing w:line="362" w:lineRule="auto"/>
        <w:ind w:left="147" w:right="1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董事、监事、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-2"/>
        </w:rPr>
        <w:t>高级管理人员所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i/>
          <w:spacing w:val="-2"/>
        </w:rPr>
        <w:t>变动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和完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定了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董事年报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员会年度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报告审议</w:t>
      </w:r>
      <w:r>
        <w:rPr>
          <w:spacing w:val="100"/>
        </w:rPr>
        <w:t> </w:t>
      </w:r>
      <w:r>
        <w:rPr>
          <w:spacing w:val="100"/>
        </w:rPr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/>
        <w:t>管理和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7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照《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问题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自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》（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冀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[2008]88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号）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，对大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问题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全面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未发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大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-111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作为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高公司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的重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契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东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违</w:t>
      </w:r>
      <w:r>
        <w:rPr>
          <w:rFonts w:ascii="宋体" w:hAnsi="宋体" w:cs="宋体" w:eastAsia="宋体" w:hint="default"/>
          <w:sz w:val="23"/>
          <w:szCs w:val="23"/>
        </w:rPr>
        <w:t>规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效</w:t>
      </w:r>
      <w:r>
        <w:rPr>
          <w:rFonts w:ascii="宋体" w:hAnsi="宋体" w:cs="宋体" w:eastAsia="宋体" w:hint="default"/>
          <w:i/>
          <w:sz w:val="23"/>
          <w:szCs w:val="23"/>
        </w:rPr>
        <w:t>机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57"/>
          <w:sz w:val="23"/>
          <w:szCs w:val="23"/>
        </w:rPr>
        <w:t> </w:t>
      </w:r>
      <w:r>
        <w:rPr>
          <w:rFonts w:ascii="宋体" w:hAnsi="宋体" w:cs="宋体" w:eastAsia="宋体" w:hint="default"/>
          <w:spacing w:val="5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18</w:t>
      </w:r>
      <w:r>
        <w:rPr>
          <w:spacing w:val="-4"/>
        </w:rPr>
        <w:t>日，公司第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董事会第十次会议审议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项治</w:t>
      </w:r>
      <w:r>
        <w:rPr>
          <w:spacing w:val="-4"/>
        </w:rPr>
        <w:t>理整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0"/>
          <w:pgSz w:w="11900" w:h="16820"/>
          <w:pgMar w:footer="1407" w:header="1402" w:top="1800" w:bottom="1600" w:left="1240" w:right="1220"/>
          <w:pgNumType w:start="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364" w:lineRule="auto" w:before="33"/>
        <w:ind w:left="147" w:right="5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说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的报告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及整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效果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/>
        <w:t>审</w:t>
      </w:r>
      <w:r>
        <w:rPr>
          <w:rFonts w:ascii="宋体" w:hAnsi="宋体" w:cs="宋体" w:eastAsia="宋体" w:hint="default"/>
        </w:rPr>
        <w:t>慎评估</w:t>
      </w:r>
      <w:r>
        <w:rPr/>
        <w:t>，并对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的</w:t>
      </w:r>
      <w:r>
        <w:rPr>
          <w:rFonts w:ascii="宋体" w:hAnsi="宋体" w:cs="宋体" w:eastAsia="宋体" w:hint="default"/>
        </w:rPr>
        <w:t>问题逐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落</w:t>
      </w:r>
      <w:r>
        <w:rPr/>
        <w:t>实整</w:t>
      </w:r>
      <w:r>
        <w:rPr>
          <w:rFonts w:ascii="宋体" w:hAnsi="宋体" w:cs="宋体" w:eastAsia="宋体" w:hint="default"/>
        </w:rPr>
        <w:t>改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/>
        <w:t>月</w:t>
      </w:r>
      <w:r>
        <w:rPr>
          <w:rFonts w:ascii="宋体" w:hAnsi="宋体" w:cs="宋体" w:eastAsia="宋体" w:hint="default"/>
        </w:rPr>
        <w:t>19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97"/>
        </w:rPr>
        <w:t> 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  <w:b/>
          <w:bCs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0"/>
        <w:ind w:left="147" w:right="462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i/>
        </w:rPr>
        <w:t>查</w:t>
      </w:r>
      <w:r>
        <w:rPr/>
        <w:t>、公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评</w:t>
      </w:r>
      <w:r>
        <w:rPr/>
        <w:t>议、整</w:t>
      </w:r>
      <w:r>
        <w:rPr>
          <w:rFonts w:ascii="宋体" w:hAnsi="宋体" w:cs="宋体" w:eastAsia="宋体" w:hint="default"/>
        </w:rPr>
        <w:t>改提</w:t>
      </w:r>
      <w:r>
        <w:rPr/>
        <w:t>高、</w:t>
      </w:r>
      <w:r>
        <w:rPr>
          <w:rFonts w:ascii="宋体" w:hAnsi="宋体" w:cs="宋体" w:eastAsia="宋体" w:hint="default"/>
          <w:i/>
        </w:rPr>
        <w:t>总结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  <w:i/>
        </w:rPr>
        <w:t>明</w:t>
      </w:r>
      <w:r>
        <w:rPr/>
        <w:t>、监管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阶段</w:t>
      </w:r>
      <w:r>
        <w:rPr/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较好</w:t>
      </w:r>
      <w:r>
        <w:rPr/>
        <w:t>的</w:t>
      </w:r>
      <w:r>
        <w:rPr>
          <w:rFonts w:ascii="宋体" w:hAnsi="宋体" w:cs="宋体" w:eastAsia="宋体" w:hint="default"/>
        </w:rPr>
        <w:t>效果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保</w:t>
      </w:r>
      <w:r>
        <w:rPr>
          <w:spacing w:val="26"/>
        </w:rPr>
        <w:t> </w:t>
      </w:r>
      <w:r>
        <w:rPr/>
        <w:t>证公司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</w:t>
      </w:r>
      <w:r>
        <w:rPr>
          <w:rFonts w:ascii="宋体" w:hAnsi="宋体" w:cs="宋体" w:eastAsia="宋体" w:hint="default"/>
          <w:i/>
        </w:rPr>
        <w:t>文件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  <w:i/>
        </w:rPr>
        <w:t>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三</w:t>
      </w:r>
      <w:r>
        <w:rPr/>
        <w:t>、董事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董事和其</w:t>
      </w:r>
      <w:r>
        <w:rPr>
          <w:rFonts w:ascii="宋体" w:hAnsi="宋体" w:cs="宋体" w:eastAsia="宋体" w:hint="default"/>
        </w:rPr>
        <w:t>他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勤勉尽</w:t>
      </w:r>
      <w:r>
        <w:rPr>
          <w:spacing w:val="-2"/>
        </w:rPr>
        <w:t>责、</w:t>
      </w:r>
      <w:r>
        <w:rPr>
          <w:rFonts w:ascii="宋体" w:hAnsi="宋体" w:cs="宋体" w:eastAsia="宋体" w:hint="default"/>
          <w:spacing w:val="-2"/>
        </w:rPr>
        <w:t>忠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。董事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依</w:t>
      </w:r>
    </w:p>
    <w:p>
      <w:pPr>
        <w:pStyle w:val="BodyText"/>
        <w:spacing w:line="364" w:lineRule="auto" w:before="35"/>
        <w:ind w:left="147" w:right="580"/>
        <w:jc w:val="both"/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董事会、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，在其</w:t>
      </w:r>
      <w:r>
        <w:rPr>
          <w:rFonts w:ascii="宋体" w:hAnsi="宋体" w:cs="宋体" w:eastAsia="宋体" w:hint="default"/>
        </w:rPr>
        <w:t>职</w:t>
      </w:r>
      <w:r>
        <w:rPr/>
        <w:t>责和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股东</w:t>
      </w:r>
      <w:r>
        <w:rPr/>
        <w:t>大会和董事会</w:t>
      </w:r>
      <w:r>
        <w:rPr>
          <w:rFonts w:ascii="宋体" w:hAnsi="宋体" w:cs="宋体" w:eastAsia="宋体" w:hint="default"/>
        </w:rPr>
        <w:t>决</w:t>
      </w:r>
      <w:r>
        <w:rPr/>
        <w:t>议。</w:t>
      </w:r>
    </w:p>
    <w:p>
      <w:pPr>
        <w:pStyle w:val="BodyText"/>
        <w:spacing w:line="362" w:lineRule="auto" w:before="30"/>
        <w:ind w:left="147" w:right="5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出席董事会、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真审议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各自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议，对公司对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年度审</w:t>
      </w:r>
      <w:r>
        <w:rPr>
          <w:rFonts w:ascii="宋体" w:hAnsi="宋体" w:cs="宋体" w:eastAsia="宋体" w:hint="default"/>
          <w:i/>
          <w:spacing w:val="-2"/>
        </w:rPr>
        <w:t>计机构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聘</w:t>
      </w:r>
      <w:r>
        <w:rPr/>
        <w:t>任高管人员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37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董事对公司本年度董事会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及公司其</w:t>
      </w:r>
      <w:r>
        <w:rPr>
          <w:rFonts w:ascii="宋体" w:hAnsi="宋体" w:cs="宋体" w:eastAsia="宋体" w:hint="default"/>
        </w:rPr>
        <w:t>他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未提</w:t>
      </w:r>
      <w:r>
        <w:rPr/>
        <w:t>出异议。</w:t>
      </w:r>
      <w:r>
        <w:rPr>
          <w:spacing w:val="12"/>
        </w:rPr>
        <w:t> </w:t>
      </w:r>
      <w:r>
        <w:rPr>
          <w:rFonts w:ascii="宋体" w:hAnsi="宋体" w:cs="宋体" w:eastAsia="宋体" w:hint="default"/>
          <w:spacing w:val="12"/>
          <w:sz w:val="19"/>
          <w:szCs w:val="19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板块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行</w:t>
      </w:r>
    </w:p>
    <w:p>
      <w:pPr>
        <w:pStyle w:val="BodyText"/>
        <w:spacing w:line="362" w:lineRule="auto" w:before="51"/>
        <w:ind w:left="147" w:right="5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勤勉尽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出席公司董事会、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真审议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董事会议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，审</w:t>
      </w:r>
      <w:r>
        <w:rPr>
          <w:rFonts w:ascii="宋体" w:hAnsi="宋体" w:cs="宋体" w:eastAsia="宋体" w:hint="default"/>
          <w:spacing w:val="-2"/>
        </w:rPr>
        <w:t>慎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维护</w:t>
      </w:r>
      <w:r>
        <w:rPr/>
        <w:t>公司和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  <w:i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9</w:t>
      </w:r>
      <w:r>
        <w:rPr/>
        <w:t>次会议，董事出席董事会会议</w:t>
      </w:r>
      <w:r>
        <w:rPr>
          <w:rFonts w:ascii="宋体" w:hAnsi="宋体" w:cs="宋体" w:eastAsia="宋体" w:hint="default"/>
          <w:i/>
        </w:rPr>
        <w:t>情况：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229"/>
        <w:gridCol w:w="1214"/>
        <w:gridCol w:w="1214"/>
        <w:gridCol w:w="1214"/>
        <w:gridCol w:w="1214"/>
        <w:gridCol w:w="1214"/>
        <w:gridCol w:w="1217"/>
      </w:tblGrid>
      <w:tr>
        <w:trPr>
          <w:trHeight w:val="811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393" w:right="191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spacing w:val="-7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494" w:right="89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会议次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393" w:right="191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spacing w:val="-7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92" w:right="95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席会议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王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31"/>
          <w:pgSz w:w="11900" w:h="16820"/>
          <w:pgMar w:footer="1407" w:header="1402" w:top="1800" w:bottom="1600" w:left="1240" w:right="820"/>
          <w:pgNumType w:start="21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229"/>
        <w:gridCol w:w="1214"/>
        <w:gridCol w:w="1214"/>
        <w:gridCol w:w="1214"/>
        <w:gridCol w:w="1214"/>
        <w:gridCol w:w="1214"/>
        <w:gridCol w:w="1217"/>
      </w:tblGrid>
      <w:tr>
        <w:trPr>
          <w:trHeight w:val="37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0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崔树军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0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黄显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核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360" w:lineRule="auto" w:before="15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四、公司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、人员、资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、人员、资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全分开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</w:p>
    <w:p>
      <w:pPr>
        <w:spacing w:before="4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善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、完整的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z w:val="23"/>
          <w:szCs w:val="23"/>
        </w:rPr>
        <w:t>主经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能</w:t>
      </w:r>
      <w:r>
        <w:rPr>
          <w:rFonts w:ascii="宋体" w:hAnsi="宋体" w:cs="宋体" w:eastAsia="宋体" w:hint="default"/>
          <w:sz w:val="23"/>
          <w:szCs w:val="23"/>
        </w:rPr>
        <w:t>力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采购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及其</w:t>
      </w:r>
    </w:p>
    <w:p>
      <w:pPr>
        <w:spacing w:before="3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关联</w:t>
      </w:r>
      <w:r>
        <w:rPr>
          <w:rFonts w:ascii="宋体" w:hAnsi="宋体" w:cs="宋体" w:eastAsia="宋体" w:hint="default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本公司不存在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竞争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完整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产权</w:t>
      </w:r>
      <w:r>
        <w:rPr>
          <w:rFonts w:ascii="宋体" w:hAnsi="宋体" w:cs="宋体" w:eastAsia="宋体" w:hint="default"/>
          <w:i/>
          <w:spacing w:val="-2"/>
        </w:rPr>
        <w:t>关系明</w:t>
      </w:r>
      <w:r>
        <w:rPr>
          <w:spacing w:val="-2"/>
        </w:rPr>
        <w:t>确，公司的资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资源不存在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占</w:t>
      </w:r>
    </w:p>
    <w:p>
      <w:pPr>
        <w:pStyle w:val="BodyText"/>
        <w:spacing w:line="367" w:lineRule="auto" w:before="3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支配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。公司的资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完整，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备</w:t>
      </w:r>
      <w:r>
        <w:rPr/>
        <w:t>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，公司对所有资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拥</w:t>
      </w:r>
      <w:r>
        <w:rPr/>
        <w:t>有完</w:t>
      </w:r>
      <w:r>
        <w:rPr>
          <w:rFonts w:ascii="宋体" w:hAnsi="宋体" w:cs="宋体" w:eastAsia="宋体" w:hint="default"/>
        </w:rPr>
        <w:t>全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制与</w:t>
      </w:r>
      <w:r>
        <w:rPr>
          <w:rFonts w:ascii="宋体" w:hAnsi="宋体" w:cs="宋体" w:eastAsia="宋体" w:hint="default"/>
        </w:rPr>
        <w:t>支配权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28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队伍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完</w:t>
      </w:r>
    </w:p>
    <w:p>
      <w:pPr>
        <w:pStyle w:val="BodyText"/>
        <w:spacing w:line="362" w:lineRule="auto" w:before="30"/>
        <w:ind w:left="147" w:right="0"/>
        <w:jc w:val="left"/>
        <w:rPr>
          <w:rFonts w:ascii="宋体" w:hAnsi="宋体" w:cs="宋体" w:eastAsia="宋体" w:hint="default"/>
        </w:rPr>
      </w:pPr>
      <w:r>
        <w:rPr/>
        <w:t>整的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动</w:t>
      </w:r>
      <w:r>
        <w:rPr/>
        <w:t>、人事及</w:t>
      </w:r>
      <w:r>
        <w:rPr>
          <w:rFonts w:ascii="宋体" w:hAnsi="宋体" w:cs="宋体" w:eastAsia="宋体" w:hint="default"/>
          <w:i/>
        </w:rPr>
        <w:t>工</w:t>
      </w:r>
      <w:r>
        <w:rPr/>
        <w:t>资管理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度，公司人员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；</w:t>
      </w:r>
      <w:r>
        <w:rPr/>
        <w:t>公司董事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，没有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的法人</w:t>
      </w:r>
      <w:r>
        <w:rPr>
          <w:rFonts w:ascii="宋体" w:hAnsi="宋体" w:cs="宋体" w:eastAsia="宋体" w:hint="default"/>
          <w:i/>
        </w:rPr>
        <w:t>代表</w:t>
      </w:r>
      <w:r>
        <w:rPr>
          <w:rFonts w:ascii="宋体" w:hAnsi="宋体" w:cs="宋体" w:eastAsia="宋体" w:hint="default"/>
        </w:rPr>
        <w:t>；</w:t>
      </w:r>
      <w:r>
        <w:rPr/>
        <w:t>公司的</w:t>
      </w:r>
      <w:r>
        <w:rPr>
          <w:rFonts w:ascii="宋体" w:hAnsi="宋体" w:cs="宋体" w:eastAsia="宋体" w:hint="default"/>
          <w:i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理、</w:t>
      </w:r>
      <w:r>
        <w:rPr>
          <w:rFonts w:ascii="宋体" w:hAnsi="宋体" w:cs="宋体" w:eastAsia="宋体" w:hint="default"/>
          <w:i/>
        </w:rPr>
        <w:t>财务总</w:t>
      </w:r>
      <w:r>
        <w:rPr/>
        <w:t>监、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i/>
        </w:rPr>
        <w:t>总</w:t>
      </w:r>
      <w:r>
        <w:rPr/>
        <w:t>监和</w:t>
      </w:r>
      <w:r>
        <w:rPr>
          <w:spacing w:val="27"/>
        </w:rPr>
        <w:t> </w:t>
      </w:r>
      <w:r>
        <w:rPr/>
        <w:t>董事会</w:t>
      </w:r>
      <w:r>
        <w:rPr>
          <w:rFonts w:ascii="宋体" w:hAnsi="宋体" w:cs="宋体" w:eastAsia="宋体" w:hint="default"/>
          <w:i/>
        </w:rPr>
        <w:t>秘书</w:t>
      </w:r>
      <w:r>
        <w:rPr/>
        <w:t>均在公司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工作</w:t>
      </w:r>
      <w:r>
        <w:rPr/>
        <w:t>并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/>
        <w:t>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领薪</w:t>
      </w:r>
      <w:r>
        <w:rPr/>
        <w:t>，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除</w:t>
      </w:r>
      <w:r>
        <w:rPr/>
        <w:t>董事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的任</w:t>
      </w:r>
      <w:r>
        <w:rPr>
          <w:spacing w:val="17"/>
        </w:rPr>
        <w:t> </w:t>
      </w:r>
      <w:r>
        <w:rPr>
          <w:spacing w:val="-4"/>
        </w:rPr>
        <w:t>何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。公司董事、监事及高级管理人员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spacing w:val="2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，不存在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干预</w:t>
      </w:r>
      <w:r>
        <w:rPr/>
        <w:t>公司董事会和</w:t>
      </w:r>
      <w:r>
        <w:rPr>
          <w:rFonts w:ascii="宋体" w:hAnsi="宋体" w:cs="宋体" w:eastAsia="宋体" w:hint="default"/>
          <w:i/>
        </w:rPr>
        <w:t>股东</w:t>
      </w:r>
      <w:r>
        <w:rPr/>
        <w:t>大会人事任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机构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公司董事会、监事会、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i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责、人员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0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全分开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本公司及本公司的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没有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  <w:r>
        <w:rPr/>
        <w:t>级</w:t>
      </w:r>
      <w:r>
        <w:rPr>
          <w:rFonts w:ascii="宋体" w:hAnsi="宋体" w:cs="宋体" w:eastAsia="宋体" w:hint="default"/>
          <w:i/>
        </w:rPr>
        <w:t>关系</w:t>
      </w:r>
      <w:r>
        <w:rPr/>
        <w:t>，不存在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性的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4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，不存在</w:t>
      </w:r>
    </w:p>
    <w:p>
      <w:pPr>
        <w:spacing w:line="367" w:lineRule="auto" w:before="3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，不存在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共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银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账户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申</w:t>
      </w:r>
      <w:r>
        <w:rPr>
          <w:rFonts w:ascii="宋体" w:hAnsi="宋体" w:cs="宋体" w:eastAsia="宋体" w:hint="default"/>
          <w:sz w:val="23"/>
          <w:szCs w:val="23"/>
        </w:rPr>
        <w:t>报和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7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32"/>
          <w:pgSz w:w="11900" w:h="16820"/>
          <w:pgMar w:footer="1407" w:header="1402" w:top="1800" w:bottom="1600" w:left="1240" w:right="820"/>
          <w:pgNumType w:start="22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right="0"/>
        <w:jc w:val="left"/>
      </w:pPr>
      <w:r>
        <w:rPr>
          <w:rFonts w:ascii="宋体" w:hAnsi="宋体" w:cs="宋体" w:eastAsia="宋体" w:hint="default"/>
          <w:i/>
        </w:rPr>
        <w:t>五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  <w:spacing w:val="-10"/>
        </w:rPr>
        <w:t>为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范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i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spacing w:val="-10"/>
        </w:rPr>
        <w:t>管理，</w:t>
      </w:r>
      <w:r>
        <w:rPr>
          <w:rFonts w:ascii="宋体" w:hAnsi="宋体" w:cs="宋体" w:eastAsia="宋体" w:hint="default"/>
          <w:spacing w:val="-10"/>
        </w:rPr>
        <w:t>控</w:t>
      </w:r>
      <w:r>
        <w:rPr>
          <w:rFonts w:ascii="宋体" w:hAnsi="宋体" w:cs="宋体" w:eastAsia="宋体" w:hint="default"/>
          <w:spacing w:val="-10"/>
        </w:rPr>
        <w:t>制</w:t>
      </w:r>
      <w:r>
        <w:rPr>
          <w:rFonts w:ascii="宋体" w:hAnsi="宋体" w:cs="宋体" w:eastAsia="宋体" w:hint="default"/>
          <w:spacing w:val="-10"/>
        </w:rPr>
        <w:t>风</w:t>
      </w:r>
      <w:r>
        <w:rPr>
          <w:rFonts w:ascii="宋体" w:hAnsi="宋体" w:cs="宋体" w:eastAsia="宋体" w:hint="default"/>
          <w:spacing w:val="-10"/>
        </w:rPr>
        <w:t>险</w:t>
      </w:r>
      <w:r>
        <w:rPr>
          <w:spacing w:val="-10"/>
        </w:rPr>
        <w:t>，保证</w:t>
      </w:r>
      <w:r>
        <w:rPr>
          <w:rFonts w:ascii="宋体" w:hAnsi="宋体" w:cs="宋体" w:eastAsia="宋体" w:hint="default"/>
          <w:i/>
          <w:spacing w:val="-10"/>
        </w:rPr>
        <w:t>生</w:t>
      </w:r>
      <w:r>
        <w:rPr>
          <w:rFonts w:ascii="宋体" w:hAnsi="宋体" w:cs="宋体" w:eastAsia="宋体" w:hint="default"/>
          <w:spacing w:val="-10"/>
        </w:rPr>
        <w:t>产</w:t>
      </w:r>
      <w:r>
        <w:rPr>
          <w:rFonts w:ascii="宋体" w:hAnsi="宋体" w:cs="宋体" w:eastAsia="宋体" w:hint="default"/>
          <w:i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营活</w:t>
      </w:r>
      <w:r>
        <w:rPr>
          <w:rFonts w:ascii="宋体" w:hAnsi="宋体" w:cs="宋体" w:eastAsia="宋体" w:hint="default"/>
          <w:i/>
          <w:spacing w:val="-10"/>
        </w:rPr>
        <w:t>动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正</w:t>
      </w:r>
      <w:r>
        <w:rPr>
          <w:rFonts w:ascii="宋体" w:hAnsi="宋体" w:cs="宋体" w:eastAsia="宋体" w:hint="default"/>
          <w:spacing w:val="-10"/>
        </w:rPr>
        <w:t>常</w:t>
      </w:r>
      <w:r>
        <w:rPr>
          <w:rFonts w:ascii="宋体" w:hAnsi="宋体" w:cs="宋体" w:eastAsia="宋体" w:hint="default"/>
          <w:spacing w:val="-10"/>
        </w:rPr>
        <w:t>开</w:t>
      </w:r>
      <w:r>
        <w:rPr>
          <w:rFonts w:ascii="宋体" w:hAnsi="宋体" w:cs="宋体" w:eastAsia="宋体" w:hint="default"/>
          <w:spacing w:val="-10"/>
        </w:rPr>
        <w:t>展</w:t>
      </w:r>
      <w:r>
        <w:rPr>
          <w:spacing w:val="-10"/>
        </w:rPr>
        <w:t>，公司</w:t>
      </w:r>
      <w:r>
        <w:rPr>
          <w:rFonts w:ascii="宋体" w:hAnsi="宋体" w:cs="宋体" w:eastAsia="宋体" w:hint="default"/>
          <w:spacing w:val="-10"/>
        </w:rPr>
        <w:t>根</w:t>
      </w:r>
      <w:r>
        <w:rPr>
          <w:rFonts w:ascii="宋体" w:hAnsi="宋体" w:cs="宋体" w:eastAsia="宋体" w:hint="default"/>
          <w:i/>
          <w:spacing w:val="-10"/>
        </w:rPr>
        <w:t>据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公司法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</w:p>
    <w:p>
      <w:pPr>
        <w:pStyle w:val="BodyText"/>
        <w:spacing w:line="362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/>
        <w:t>和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、</w:t>
      </w:r>
      <w:r>
        <w:rPr>
          <w:spacing w:val="22"/>
        </w:rPr>
        <w:t> 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i/>
          <w:spacing w:val="-4"/>
        </w:rPr>
        <w:t>定了一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套贯穿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，</w:t>
      </w:r>
      <w:r>
        <w:rPr>
          <w:spacing w:val="-1"/>
        </w:rPr>
        <w:t> </w:t>
      </w:r>
      <w:r>
        <w:rPr/>
        <w:t>并不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和完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执行</w:t>
      </w:r>
      <w:r>
        <w:rPr/>
        <w:t>，对公司的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指</w:t>
      </w:r>
      <w:r>
        <w:rPr/>
        <w:t>导的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、公司董事会对内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2"/>
        </w:rPr>
        <w:t>公司董事会审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员会对公司内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全面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</w:p>
    <w:p>
      <w:pPr>
        <w:pStyle w:val="BodyText"/>
        <w:spacing w:line="362" w:lineRule="auto" w:before="56"/>
        <w:ind w:left="147" w:right="2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的法人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结构</w:t>
      </w:r>
      <w:r>
        <w:rPr>
          <w:spacing w:val="-2"/>
        </w:rPr>
        <w:t>，内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监</w:t>
      </w:r>
      <w:r>
        <w:rPr>
          <w:spacing w:val="105"/>
        </w:rPr>
        <w:t> 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，在公司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键环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、对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担保、重大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资、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较好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spacing w:val="-2"/>
        </w:rPr>
        <w:t>对公司</w:t>
      </w:r>
      <w:r>
        <w:rPr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项业务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康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保证，公司内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的。在公司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spacing w:val="99"/>
        </w:rPr>
        <w:t> 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项工作</w:t>
      </w:r>
      <w:r>
        <w:rPr/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6"/>
        </w:rPr>
        <w:t>《</w:t>
      </w:r>
      <w:r>
        <w:rPr>
          <w:spacing w:val="6"/>
        </w:rPr>
        <w:t>公司</w:t>
      </w:r>
      <w:r>
        <w:rPr>
          <w:rFonts w:ascii="宋体" w:hAnsi="宋体" w:cs="宋体" w:eastAsia="宋体" w:hint="default"/>
          <w:spacing w:val="6"/>
        </w:rPr>
        <w:t>2008  </w:t>
      </w:r>
      <w:r>
        <w:rPr>
          <w:spacing w:val="16"/>
        </w:rPr>
        <w:t>年度内</w:t>
      </w:r>
      <w:r>
        <w:rPr>
          <w:rFonts w:ascii="宋体" w:hAnsi="宋体" w:cs="宋体" w:eastAsia="宋体" w:hint="default"/>
          <w:spacing w:val="16"/>
        </w:rPr>
        <w:t>部</w:t>
      </w:r>
      <w:r>
        <w:rPr>
          <w:rFonts w:ascii="宋体" w:hAnsi="宋体" w:cs="宋体" w:eastAsia="宋体" w:hint="default"/>
          <w:spacing w:val="16"/>
        </w:rPr>
        <w:t>控</w:t>
      </w:r>
      <w:r>
        <w:rPr>
          <w:rFonts w:ascii="宋体" w:hAnsi="宋体" w:cs="宋体" w:eastAsia="宋体" w:hint="default"/>
          <w:spacing w:val="16"/>
        </w:rPr>
        <w:t>制</w:t>
      </w:r>
      <w:r>
        <w:rPr>
          <w:rFonts w:ascii="宋体" w:hAnsi="宋体" w:cs="宋体" w:eastAsia="宋体" w:hint="default"/>
          <w:spacing w:val="16"/>
        </w:rPr>
        <w:t>自</w:t>
      </w:r>
      <w:r>
        <w:rPr>
          <w:rFonts w:ascii="宋体" w:hAnsi="宋体" w:cs="宋体" w:eastAsia="宋体" w:hint="default"/>
          <w:spacing w:val="16"/>
        </w:rPr>
        <w:t>我</w:t>
      </w:r>
      <w:r>
        <w:rPr>
          <w:rFonts w:ascii="宋体" w:hAnsi="宋体" w:cs="宋体" w:eastAsia="宋体" w:hint="default"/>
          <w:spacing w:val="16"/>
        </w:rPr>
        <w:t>评</w:t>
      </w:r>
      <w:r>
        <w:rPr>
          <w:rFonts w:ascii="宋体" w:hAnsi="宋体" w:cs="宋体" w:eastAsia="宋体" w:hint="default"/>
          <w:spacing w:val="16"/>
        </w:rPr>
        <w:t>价</w:t>
      </w:r>
      <w:r>
        <w:rPr>
          <w:spacing w:val="16"/>
        </w:rPr>
        <w:t>报告</w:t>
      </w:r>
      <w:r>
        <w:rPr>
          <w:rFonts w:ascii="宋体" w:hAnsi="宋体" w:cs="宋体" w:eastAsia="宋体" w:hint="default"/>
          <w:spacing w:val="16"/>
        </w:rPr>
        <w:t>》 </w:t>
      </w:r>
      <w:r>
        <w:rPr>
          <w:rFonts w:ascii="宋体" w:hAnsi="宋体" w:cs="宋体" w:eastAsia="宋体" w:hint="default"/>
          <w:spacing w:val="7"/>
        </w:rPr>
        <w:t>刊</w:t>
      </w:r>
      <w:r>
        <w:rPr>
          <w:rFonts w:ascii="宋体" w:hAnsi="宋体" w:cs="宋体" w:eastAsia="宋体" w:hint="default"/>
          <w:spacing w:val="7"/>
        </w:rPr>
        <w:t>登</w:t>
      </w:r>
      <w:r>
        <w:rPr>
          <w:spacing w:val="7"/>
        </w:rPr>
        <w:t>在</w:t>
      </w:r>
      <w:r>
        <w:rPr>
          <w:rFonts w:ascii="宋体" w:hAnsi="宋体" w:cs="宋体" w:eastAsia="宋体" w:hint="default"/>
          <w:spacing w:val="7"/>
        </w:rPr>
        <w:t>2009 </w:t>
      </w:r>
      <w:r>
        <w:rPr>
          <w:spacing w:val="9"/>
        </w:rPr>
        <w:t>年</w:t>
      </w:r>
      <w:r>
        <w:rPr>
          <w:rFonts w:ascii="宋体" w:hAnsi="宋体" w:cs="宋体" w:eastAsia="宋体" w:hint="default"/>
          <w:spacing w:val="9"/>
        </w:rPr>
        <w:t>4 </w:t>
      </w:r>
      <w:r>
        <w:rPr>
          <w:spacing w:val="5"/>
        </w:rPr>
        <w:t>月</w:t>
      </w:r>
      <w:r>
        <w:rPr>
          <w:rFonts w:ascii="宋体" w:hAnsi="宋体" w:cs="宋体" w:eastAsia="宋体" w:hint="default"/>
          <w:spacing w:val="5"/>
        </w:rPr>
        <w:t>10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spacing w:val="14"/>
        </w:rPr>
        <w:t>日</w:t>
      </w:r>
      <w:r>
        <w:rPr>
          <w:rFonts w:ascii="宋体" w:hAnsi="宋体" w:cs="宋体" w:eastAsia="宋体" w:hint="default"/>
          <w:spacing w:val="14"/>
        </w:rPr>
        <w:t>巨潮</w:t>
      </w:r>
      <w:r>
        <w:rPr>
          <w:spacing w:val="14"/>
        </w:rPr>
        <w:t>资</w:t>
      </w:r>
      <w:r>
        <w:rPr>
          <w:rFonts w:ascii="宋体" w:hAnsi="宋体" w:cs="宋体" w:eastAsia="宋体" w:hint="default"/>
          <w:spacing w:val="14"/>
        </w:rPr>
        <w:t>讯</w:t>
      </w:r>
      <w:r>
        <w:rPr>
          <w:rFonts w:ascii="宋体" w:hAnsi="宋体" w:cs="宋体" w:eastAsia="宋体" w:hint="default"/>
          <w:spacing w:val="14"/>
        </w:rPr>
        <w:t>网</w:t>
      </w:r>
    </w:p>
    <w:p>
      <w:pPr>
        <w:pStyle w:val="BodyText"/>
        <w:spacing w:line="364" w:lineRule="auto" w:before="150"/>
        <w:ind w:right="4233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69"/>
        </w:rPr>
        <w:t> </w:t>
      </w:r>
      <w:r>
        <w:rPr>
          <w:rFonts w:ascii="宋体" w:hAnsi="宋体" w:cs="宋体" w:eastAsia="宋体" w:hint="default"/>
          <w:spacing w:val="-69"/>
        </w:rPr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的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，保</w:t>
      </w:r>
      <w:r>
        <w:rPr>
          <w:w w:val="102"/>
        </w:rPr>
        <w:t> 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2008 </w:t>
      </w:r>
      <w:r>
        <w:rPr>
          <w:spacing w:val="-5"/>
        </w:rPr>
        <w:t>年度内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报告真实、</w:t>
      </w:r>
      <w:r>
        <w:rPr>
          <w:rFonts w:ascii="宋体" w:hAnsi="宋体" w:cs="宋体" w:eastAsia="宋体" w:hint="default"/>
          <w:spacing w:val="-5"/>
        </w:rPr>
        <w:t>客观</w:t>
      </w:r>
      <w:r>
        <w:rPr>
          <w:rFonts w:ascii="宋体" w:hAnsi="宋体" w:cs="宋体" w:eastAsia="宋体" w:hint="default"/>
          <w:i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反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、公司监事会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经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，监事会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为：</w:t>
      </w:r>
      <w:r>
        <w:rPr/>
        <w:t>公司已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i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>
          <w:rFonts w:ascii="宋体" w:hAnsi="宋体" w:cs="宋体" w:eastAsia="宋体" w:hint="default"/>
          <w:i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w w:val="102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/>
        <w:t>，并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执行</w:t>
      </w:r>
      <w:r>
        <w:rPr/>
        <w:t>，对公司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管理的</w:t>
      </w:r>
      <w:r>
        <w:rPr>
          <w:spacing w:val="17"/>
        </w:rPr>
        <w:t> </w:t>
      </w:r>
      <w:r>
        <w:rPr>
          <w:spacing w:val="17"/>
        </w:rPr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防范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年度内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报告真实、</w:t>
      </w:r>
      <w:r>
        <w:rPr>
          <w:spacing w:val="11"/>
        </w:rPr>
        <w:t> </w:t>
      </w:r>
      <w:r>
        <w:rPr>
          <w:spacing w:val="11"/>
        </w:rPr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、保</w:t>
      </w:r>
      <w:r>
        <w:rPr>
          <w:rFonts w:ascii="宋体" w:hAnsi="宋体" w:cs="宋体" w:eastAsia="宋体" w:hint="default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查意见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37"/>
        <w:ind w:left="147" w:right="225" w:firstLine="528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保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招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券股份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意见为：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晶源电子已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较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法人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结构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理及内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 </w:t>
      </w:r>
      <w:r>
        <w:rPr>
          <w:rFonts w:ascii="宋体" w:hAnsi="宋体" w:cs="宋体" w:eastAsia="宋体" w:hint="default"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年度公司内</w:t>
      </w:r>
      <w:r>
        <w:rPr>
          <w:rFonts w:ascii="宋体" w:hAnsi="宋体" w:cs="宋体" w:eastAsia="宋体" w:hint="default"/>
          <w:sz w:val="23"/>
          <w:szCs w:val="23"/>
        </w:rPr>
        <w:t>部</w:t>
      </w:r>
    </w:p>
    <w:p>
      <w:pPr>
        <w:spacing w:after="0" w:line="364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33"/>
          <w:pgSz w:w="11900" w:h="16820"/>
          <w:pgMar w:footer="1407" w:header="1402" w:top="1800" w:bottom="1600" w:left="1240" w:right="1120"/>
          <w:pgNumType w:start="23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 w:before="33"/>
        <w:ind w:left="207"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良好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度管理的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，晶源电子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真实、</w:t>
      </w:r>
      <w:r>
        <w:rPr>
          <w:rFonts w:ascii="宋体" w:hAnsi="宋体" w:cs="宋体" w:eastAsia="宋体" w:hint="default"/>
          <w:spacing w:val="-2"/>
        </w:rPr>
        <w:t>客观反映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其内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情况</w:t>
      </w:r>
      <w:r>
        <w:rPr>
          <w:spacing w:val="-5"/>
        </w:rPr>
        <w:t>，本保</w:t>
      </w:r>
      <w:r>
        <w:rPr>
          <w:rFonts w:ascii="宋体" w:hAnsi="宋体" w:cs="宋体" w:eastAsia="宋体" w:hint="default"/>
          <w:spacing w:val="-5"/>
        </w:rPr>
        <w:t>荐</w:t>
      </w:r>
      <w:r>
        <w:rPr>
          <w:rFonts w:ascii="宋体" w:hAnsi="宋体" w:cs="宋体" w:eastAsia="宋体" w:hint="default"/>
          <w:i/>
          <w:spacing w:val="-5"/>
        </w:rPr>
        <w:t>机构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i/>
          <w:spacing w:val="-5"/>
        </w:rPr>
        <w:t>唐山</w:t>
      </w:r>
      <w:r>
        <w:rPr>
          <w:spacing w:val="-5"/>
        </w:rPr>
        <w:t>晶源</w:t>
      </w:r>
      <w:r>
        <w:rPr>
          <w:rFonts w:ascii="宋体" w:hAnsi="宋体" w:cs="宋体" w:eastAsia="宋体" w:hint="default"/>
          <w:i/>
          <w:spacing w:val="-5"/>
        </w:rPr>
        <w:t>裕丰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i/>
          <w:spacing w:val="-5"/>
        </w:rPr>
        <w:t>股份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i/>
          <w:spacing w:val="-5"/>
        </w:rPr>
        <w:t>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92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无异议。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7"/>
        <w:ind w:left="672" w:right="0"/>
        <w:jc w:val="left"/>
      </w:pPr>
      <w:r>
        <w:rPr>
          <w:rFonts w:ascii="宋体" w:hAnsi="宋体" w:cs="宋体" w:eastAsia="宋体" w:hint="default"/>
          <w:i/>
        </w:rPr>
        <w:t>六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计机构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，审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spacing w:val="-2"/>
        </w:rPr>
        <w:t>导，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董事</w:t>
      </w:r>
      <w:r>
        <w:rPr/>
      </w:r>
    </w:p>
    <w:p>
      <w:pPr>
        <w:pStyle w:val="BodyText"/>
        <w:spacing w:line="362" w:lineRule="auto" w:before="30"/>
        <w:ind w:left="207" w:right="2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责并报告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监事会的监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spacing w:val="-2"/>
        </w:rPr>
        <w:t>导，不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和个人的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。</w:t>
      </w:r>
      <w:r>
        <w:rPr>
          <w:spacing w:val="100"/>
        </w:rPr>
        <w:t> 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安全</w:t>
      </w:r>
      <w:r>
        <w:rPr>
          <w:spacing w:val="-2"/>
        </w:rPr>
        <w:t>完整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的真实、准确、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收支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源及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专用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对公司高级管理人员的任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责任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对公司内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执行国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公司有</w:t>
      </w:r>
      <w:r>
        <w:rPr>
          <w:rFonts w:ascii="宋体" w:hAnsi="宋体" w:cs="宋体" w:eastAsia="宋体" w:hint="default"/>
          <w:i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4"/>
        <w:gridCol w:w="1464"/>
        <w:gridCol w:w="1752"/>
      </w:tblGrid>
      <w:tr>
        <w:trPr>
          <w:trHeight w:val="51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及内审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票上市后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个月内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度，内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</w:t>
            </w:r>
          </w:p>
          <w:p>
            <w:pPr>
              <w:pStyle w:val="TableParagraph"/>
              <w:spacing w:line="240" w:lineRule="auto" w:before="6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公司董事会审议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0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公司董事会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员会，公司在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票上市后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个月内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304" w:lineRule="auto" w:before="69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对审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1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并担任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，董事会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二、年度内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是否根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资料，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4"/>
          <w:pgSz w:w="11900" w:h="16820"/>
          <w:pgMar w:footer="1407" w:header="1402" w:top="1800" w:bottom="1600" w:left="1180" w:right="1140"/>
          <w:pgNumType w:start="24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4"/>
        <w:gridCol w:w="1464"/>
        <w:gridCol w:w="1752"/>
      </w:tblGrid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3"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报告和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3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spacing w:val="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制制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度的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和实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6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00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包括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88" w:lineRule="auto" w:before="54"/>
              <w:ind w:left="95" w:right="98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和有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施；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1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及其实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pacing w:val="1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本年度内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1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存在的重大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4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聘请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所对内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证报告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pacing w:val="-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i/>
                <w:spacing w:val="-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-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</w:r>
          </w:p>
          <w:p>
            <w:pPr>
              <w:pStyle w:val="TableParagraph"/>
              <w:spacing w:line="304" w:lineRule="auto" w:before="69"/>
              <w:ind w:left="100" w:right="-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年度对公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司年度内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鉴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证。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00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所对公司内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留结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论鉴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304" w:lineRule="auto" w:before="54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证报告。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，公司董事会、监事会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论涉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及事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spacing w:val="1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董事、监事会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意意见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异议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4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和保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查意见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员会和内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本年度的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主要工作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效</w:t>
            </w: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26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88" w:lineRule="auto" w:before="138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会议审议内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i/>
                <w:spacing w:val="1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作计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和报告的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i/>
                <w:spacing w:val="-2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6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3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14"/>
                <w:w w:val="103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i/>
                <w:spacing w:val="4"/>
                <w:w w:val="103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i/>
                <w:spacing w:val="9"/>
                <w:w w:val="103"/>
                <w:sz w:val="20"/>
                <w:szCs w:val="20"/>
              </w:rPr>
              <w:t>总结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14"/>
                <w:w w:val="10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88" w:lineRule="auto" w:before="54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司</w:t>
            </w:r>
            <w:r>
              <w:rPr>
                <w:rFonts w:ascii="宋体" w:hAnsi="宋体" w:cs="宋体" w:eastAsia="宋体" w:hint="default"/>
                <w:spacing w:val="-48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12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0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12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3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2008</w:t>
            </w:r>
          </w:p>
          <w:p>
            <w:pPr>
              <w:pStyle w:val="TableParagraph"/>
              <w:spacing w:line="307" w:lineRule="auto" w:before="54"/>
              <w:ind w:left="508" w:right="89" w:hanging="413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spacing w:val="-9"/>
                <w:w w:val="103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度内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9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pacing w:val="-98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12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12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3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2008</w:t>
            </w:r>
          </w:p>
          <w:p>
            <w:pPr>
              <w:pStyle w:val="TableParagraph"/>
              <w:spacing w:line="304" w:lineRule="auto"/>
              <w:ind w:left="508" w:right="89" w:hanging="413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10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pacing w:val="-100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12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3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2008</w:t>
            </w:r>
          </w:p>
          <w:p>
            <w:pPr>
              <w:pStyle w:val="TableParagraph"/>
              <w:spacing w:line="256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度内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003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董事会报告内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束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</w:r>
          </w:p>
          <w:p>
            <w:pPr>
              <w:pStyle w:val="TableParagraph"/>
              <w:spacing w:line="304" w:lineRule="auto" w:before="69"/>
              <w:ind w:left="96" w:right="1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事会报告内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6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执行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672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4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存在的重大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或重大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35"/>
          <w:pgSz w:w="11900" w:h="16820"/>
          <w:pgMar w:footer="1407" w:header="1402" w:top="1800" w:bottom="1600" w:left="1180" w:right="1140"/>
          <w:pgNumType w:start="25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4"/>
        <w:gridCol w:w="3216"/>
      </w:tblGrid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会报告，并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董事会及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所报告并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披露（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）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报告审议</w:t>
            </w: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好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4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关工作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，对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，对审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的年度审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总结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，并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39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年度审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议，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28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会审议。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理，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董事会</w:t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审议。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审议公司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</w:r>
          </w:p>
        </w:tc>
      </w:tr>
      <w:tr>
        <w:trPr>
          <w:trHeight w:val="337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4"/>
                <w:w w:val="103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9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3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14"/>
                <w:w w:val="103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i/>
                <w:spacing w:val="9"/>
                <w:w w:val="103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i/>
                <w:spacing w:val="4"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i/>
                <w:spacing w:val="14"/>
                <w:w w:val="103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公司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</w:r>
          </w:p>
        </w:tc>
      </w:tr>
      <w:tr>
        <w:trPr>
          <w:trHeight w:val="326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pacing w:val="-106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</w:r>
          </w:p>
        </w:tc>
      </w:tr>
      <w:tr>
        <w:trPr>
          <w:trHeight w:val="337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员会报告内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26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执行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问题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pacing w:val="-106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</w:r>
          </w:p>
        </w:tc>
      </w:tr>
      <w:tr>
        <w:trPr>
          <w:trHeight w:val="337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26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pacing w:val="-106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</w:r>
          </w:p>
        </w:tc>
      </w:tr>
      <w:tr>
        <w:trPr>
          <w:trHeight w:val="339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9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pacing w:val="-106"/>
                <w:w w:val="103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30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对重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302" w:lineRule="auto" w:before="54"/>
              <w:ind w:left="95" w:right="98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和出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担保、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并出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报告的</w:t>
            </w:r>
            <w:r>
              <w:rPr>
                <w:rFonts w:ascii="宋体" w:hAnsi="宋体" w:cs="宋体" w:eastAsia="宋体" w:hint="default"/>
                <w:spacing w:val="2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131"/>
              <w:ind w:left="95" w:right="95" w:firstLine="412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9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度对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，并出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告，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03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    </w:t>
            </w:r>
            <w:r>
              <w:rPr>
                <w:rFonts w:ascii="Times New Roman" w:hAnsi="Times New Roman" w:cs="Times New Roman" w:eastAsia="Times New Roman" w:hint="default"/>
                <w:spacing w:val="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在对内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发现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存在重大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或重大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存在的重大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或重大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3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8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制制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和实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性，并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7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6"/>
          <w:pgSz w:w="11900" w:h="16820"/>
          <w:pgMar w:footer="1407" w:header="1402" w:top="1800" w:bottom="1600" w:left="1180" w:right="1140"/>
          <w:pgNumType w:start="26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4"/>
        <w:gridCol w:w="3216"/>
      </w:tblGrid>
      <w:tr>
        <w:trPr>
          <w:trHeight w:val="1003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auto" w:before="131"/>
              <w:ind w:left="95" w:right="1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i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1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和本年度内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88" w:lineRule="auto" w:before="54"/>
              <w:ind w:left="95" w:right="9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作总结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00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auto" w:before="131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底稿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符</w:t>
            </w:r>
            <w:r>
              <w:rPr>
                <w:rFonts w:ascii="宋体" w:hAnsi="宋体" w:cs="宋体" w:eastAsia="宋体" w:hint="default"/>
                <w:spacing w:val="1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底稿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和内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9"/>
                <w:sz w:val="20"/>
                <w:szCs w:val="20"/>
              </w:rPr>
            </w:r>
          </w:p>
          <w:p>
            <w:pPr>
              <w:pStyle w:val="TableParagraph"/>
              <w:spacing w:line="304" w:lineRule="auto" w:before="69"/>
              <w:ind w:left="9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报告的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档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符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本、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核；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招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采购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662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6"/>
              <w:ind w:left="95" w:right="4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盘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检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导和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定工作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。</w:t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7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20"/>
                <w:szCs w:val="20"/>
              </w:rPr>
              <w:t>执行</w:t>
            </w:r>
            <w:r>
              <w:rPr>
                <w:rFonts w:ascii="宋体" w:hAnsi="宋体" w:cs="宋体" w:eastAsia="宋体" w:hint="default"/>
                <w:i/>
                <w:spacing w:val="7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检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公司重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61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3" w:hRule="exact"/>
        </w:trPr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四、公司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360" w:lineRule="auto" w:before="33"/>
        <w:ind w:left="672" w:right="0"/>
        <w:jc w:val="left"/>
      </w:pPr>
      <w:r>
        <w:rPr>
          <w:rFonts w:ascii="宋体" w:hAnsi="宋体" w:cs="宋体" w:eastAsia="宋体" w:hint="default"/>
          <w:i/>
        </w:rPr>
        <w:t>六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内对高级管理人员的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及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、实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12"/>
        </w:rPr>
        <w:t> </w:t>
      </w:r>
      <w:r>
        <w:rPr>
          <w:rFonts w:ascii="宋体" w:hAnsi="宋体" w:cs="宋体" w:eastAsia="宋体" w:hint="default"/>
          <w:spacing w:val="12"/>
        </w:rPr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目标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成指</w:t>
      </w:r>
      <w:r>
        <w:rPr>
          <w:rFonts w:ascii="宋体" w:hAnsi="宋体" w:cs="宋体" w:eastAsia="宋体" w:hint="default"/>
          <w:i/>
          <w:spacing w:val="-2"/>
        </w:rPr>
        <w:t>标为主要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，对公司高级管理人员的</w:t>
      </w:r>
    </w:p>
    <w:p>
      <w:pPr>
        <w:spacing w:line="360" w:lineRule="auto" w:before="45"/>
        <w:ind w:left="207" w:right="25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对公司其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式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年度公司高级管理人员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良好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较好</w:t>
      </w:r>
      <w:r>
        <w:rPr>
          <w:rFonts w:ascii="宋体" w:hAnsi="宋体" w:cs="宋体" w:eastAsia="宋体" w:hint="default"/>
          <w:i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z w:val="23"/>
          <w:szCs w:val="23"/>
        </w:rPr>
        <w:t>项工作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0"/>
        <w:ind w:left="67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7"/>
          <w:pgSz w:w="11900" w:h="16820"/>
          <w:pgMar w:footer="1407" w:header="1402" w:top="1800" w:bottom="1600" w:left="1180" w:right="1140"/>
          <w:pgNumType w:start="27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178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spacing w:val="4"/>
        </w:rPr>
        <w:t>第六节</w:t>
      </w:r>
      <w:r>
        <w:rPr>
          <w:spacing w:val="174"/>
        </w:rPr>
        <w:t> </w:t>
      </w:r>
      <w:r>
        <w:rPr>
          <w:rFonts w:ascii="宋体" w:hAnsi="宋体" w:cs="宋体" w:eastAsia="宋体" w:hint="default"/>
          <w:spacing w:val="174"/>
        </w:rPr>
      </w:r>
      <w:r>
        <w:rPr>
          <w:spacing w:val="4"/>
        </w:rPr>
        <w:t>股东大会情况简介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54"/>
        <w:ind w:left="10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362" w:lineRule="auto" w:before="13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</w:t>
      </w:r>
      <w:r>
        <w:rPr>
          <w:spacing w:val="100"/>
        </w:rPr>
        <w:t> </w:t>
      </w:r>
      <w:r>
        <w:rPr/>
        <w:t>会议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0" w:lineRule="auto" w:before="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一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61"/>
        </w:rPr>
        <w:t> </w:t>
      </w:r>
      <w:r>
        <w:rPr>
          <w:rFonts w:ascii="宋体" w:hAnsi="宋体" w:cs="宋体" w:eastAsia="宋体" w:hint="default"/>
          <w:spacing w:val="-61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29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</w:p>
    <w:p>
      <w:pPr>
        <w:spacing w:before="58"/>
        <w:ind w:left="147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监事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年年</w:t>
      </w:r>
      <w:r>
        <w:rPr>
          <w:spacing w:val="-5"/>
          <w:w w:val="102"/>
        </w:rPr>
        <w:t>度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i/>
          <w:spacing w:val="-5"/>
          <w:w w:val="102"/>
        </w:rPr>
        <w:t>摘</w:t>
      </w:r>
      <w:r>
        <w:rPr>
          <w:rFonts w:ascii="宋体" w:hAnsi="宋体" w:cs="宋体" w:eastAsia="宋体" w:hint="default"/>
          <w:i/>
          <w:w w:val="102"/>
        </w:rPr>
        <w:t>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财务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5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6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年度</w:t>
      </w:r>
      <w:r>
        <w:rPr>
          <w:spacing w:val="-5"/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计机</w:t>
      </w:r>
      <w:r>
        <w:rPr>
          <w:rFonts w:ascii="宋体" w:hAnsi="宋体" w:cs="宋体" w:eastAsia="宋体" w:hint="default"/>
          <w:i/>
          <w:spacing w:val="-5"/>
          <w:w w:val="102"/>
        </w:rPr>
        <w:t>构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7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调</w:t>
      </w:r>
      <w:r>
        <w:rPr>
          <w:w w:val="102"/>
        </w:rPr>
        <w:t>整</w:t>
      </w:r>
      <w:r>
        <w:rPr>
          <w:rFonts w:ascii="宋体" w:hAnsi="宋体" w:cs="宋体" w:eastAsia="宋体" w:hint="default"/>
          <w:spacing w:val="-5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spacing w:val="-5"/>
          <w:w w:val="102"/>
        </w:rPr>
        <w:t>津</w:t>
      </w:r>
      <w:r>
        <w:rPr>
          <w:rFonts w:ascii="宋体" w:hAnsi="宋体" w:cs="宋体" w:eastAsia="宋体" w:hint="default"/>
          <w:w w:val="102"/>
        </w:rPr>
        <w:t>贴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0"/>
        <w:ind w:right="1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8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修</w:t>
      </w:r>
      <w:r>
        <w:rPr>
          <w:rFonts w:ascii="宋体" w:hAnsi="宋体" w:cs="宋体" w:eastAsia="宋体" w:hint="default"/>
          <w:spacing w:val="-7"/>
          <w:w w:val="102"/>
        </w:rPr>
        <w:t>订</w:t>
      </w:r>
      <w:r>
        <w:rPr>
          <w:rFonts w:ascii="宋体" w:hAnsi="宋体" w:cs="宋体" w:eastAsia="宋体" w:hint="default"/>
          <w:spacing w:val="-7"/>
          <w:w w:val="102"/>
        </w:rPr>
        <w:t>&lt;</w:t>
      </w:r>
      <w:r>
        <w:rPr>
          <w:rFonts w:ascii="宋体" w:hAnsi="宋体" w:cs="宋体" w:eastAsia="宋体" w:hint="default"/>
          <w:spacing w:val="-7"/>
          <w:w w:val="102"/>
        </w:rPr>
        <w:t>募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spacing w:val="-7"/>
          <w:w w:val="102"/>
        </w:rPr>
        <w:t>管理</w:t>
      </w:r>
      <w:r>
        <w:rPr>
          <w:rFonts w:ascii="宋体" w:hAnsi="宋体" w:cs="宋体" w:eastAsia="宋体" w:hint="default"/>
          <w:spacing w:val="-7"/>
          <w:w w:val="102"/>
        </w:rPr>
        <w:t>办</w:t>
      </w:r>
      <w:r>
        <w:rPr>
          <w:spacing w:val="-7"/>
          <w:w w:val="102"/>
        </w:rPr>
        <w:t>法</w:t>
      </w:r>
      <w:r>
        <w:rPr>
          <w:rFonts w:ascii="宋体" w:hAnsi="宋体" w:cs="宋体" w:eastAsia="宋体" w:hint="default"/>
          <w:spacing w:val="-7"/>
          <w:w w:val="102"/>
        </w:rPr>
        <w:t>&gt;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3"/>
          <w:w w:val="102"/>
        </w:rPr>
        <w:t> </w:t>
      </w:r>
      <w:r>
        <w:rPr>
          <w:rFonts w:ascii="宋体" w:hAnsi="宋体" w:cs="宋体" w:eastAsia="宋体" w:hint="default"/>
          <w:spacing w:val="-113"/>
          <w:w w:val="102"/>
        </w:rPr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董事在本次年度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。</w:t>
      </w:r>
      <w:r>
        <w:rPr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2008 </w:t>
      </w:r>
      <w:r>
        <w:rPr>
          <w:rFonts w:ascii="宋体" w:hAnsi="宋体" w:cs="宋体" w:eastAsia="宋体" w:hint="default"/>
          <w:spacing w:val="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30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30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3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37"/>
        <w:ind w:right="81"/>
        <w:jc w:val="left"/>
      </w:pPr>
      <w:r>
        <w:rPr/>
        <w:t>二、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</w:rPr>
        <w:t>1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年度第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会</w:t>
      </w:r>
    </w:p>
    <w:p>
      <w:pPr>
        <w:pStyle w:val="BodyText"/>
        <w:spacing w:line="360" w:lineRule="auto" w:before="35"/>
        <w:ind w:left="147" w:right="81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5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14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，本次会议审议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募</w:t>
      </w:r>
      <w:r>
        <w:rPr>
          <w:rFonts w:ascii="宋体" w:hAnsi="宋体" w:cs="宋体" w:eastAsia="宋体" w:hint="default"/>
          <w:spacing w:val="-9"/>
          <w:w w:val="102"/>
        </w:rPr>
        <w:t>集</w:t>
      </w:r>
      <w:r>
        <w:rPr>
          <w:spacing w:val="-9"/>
          <w:w w:val="102"/>
        </w:rPr>
        <w:t>资</w:t>
      </w:r>
      <w:r>
        <w:rPr>
          <w:rFonts w:ascii="宋体" w:hAnsi="宋体" w:cs="宋体" w:eastAsia="宋体" w:hint="default"/>
          <w:spacing w:val="-9"/>
          <w:w w:val="102"/>
        </w:rPr>
        <w:t>金</w:t>
      </w:r>
      <w:r>
        <w:rPr>
          <w:rFonts w:ascii="宋体" w:hAnsi="宋体" w:cs="宋体" w:eastAsia="宋体" w:hint="default"/>
          <w:spacing w:val="-9"/>
          <w:w w:val="102"/>
        </w:rPr>
        <w:t>暂</w:t>
      </w:r>
      <w:r>
        <w:rPr>
          <w:rFonts w:ascii="宋体" w:hAnsi="宋体" w:cs="宋体" w:eastAsia="宋体" w:hint="default"/>
          <w:spacing w:val="-9"/>
          <w:w w:val="102"/>
        </w:rPr>
        <w:t>时</w:t>
      </w:r>
      <w:r>
        <w:rPr>
          <w:rFonts w:ascii="宋体" w:hAnsi="宋体" w:cs="宋体" w:eastAsia="宋体" w:hint="default"/>
          <w:spacing w:val="-9"/>
          <w:w w:val="102"/>
        </w:rPr>
        <w:t>补</w:t>
      </w:r>
      <w:r>
        <w:rPr>
          <w:rFonts w:ascii="宋体" w:hAnsi="宋体" w:cs="宋体" w:eastAsia="宋体" w:hint="default"/>
          <w:spacing w:val="-9"/>
          <w:w w:val="102"/>
        </w:rPr>
        <w:t>充</w:t>
      </w:r>
      <w:r>
        <w:rPr>
          <w:rFonts w:ascii="宋体" w:hAnsi="宋体" w:cs="宋体" w:eastAsia="宋体" w:hint="default"/>
          <w:spacing w:val="-9"/>
          <w:w w:val="102"/>
        </w:rPr>
        <w:t>流</w:t>
      </w:r>
      <w:r>
        <w:rPr>
          <w:rFonts w:ascii="宋体" w:hAnsi="宋体" w:cs="宋体" w:eastAsia="宋体" w:hint="default"/>
          <w:i/>
          <w:spacing w:val="-9"/>
          <w:w w:val="102"/>
        </w:rPr>
        <w:t>动</w:t>
      </w:r>
      <w:r>
        <w:rPr>
          <w:spacing w:val="-9"/>
          <w:w w:val="102"/>
        </w:rPr>
        <w:t>资</w:t>
      </w:r>
      <w:r>
        <w:rPr>
          <w:rFonts w:ascii="宋体" w:hAnsi="宋体" w:cs="宋体" w:eastAsia="宋体" w:hint="default"/>
          <w:spacing w:val="-9"/>
          <w:w w:val="102"/>
        </w:rPr>
        <w:t>金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spacing w:val="-9"/>
          <w:w w:val="102"/>
        </w:rPr>
        <w:t> </w:t>
      </w:r>
      <w:r>
        <w:rPr>
          <w:rFonts w:ascii="宋体" w:hAnsi="宋体" w:cs="宋体" w:eastAsia="宋体" w:hint="default"/>
          <w:spacing w:val="-9"/>
        </w:rPr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2008   </w:t>
      </w:r>
      <w:r>
        <w:rPr/>
        <w:t>年</w:t>
      </w:r>
      <w:r>
        <w:rPr>
          <w:rFonts w:ascii="宋体" w:hAnsi="宋体" w:cs="宋体" w:eastAsia="宋体" w:hint="default"/>
        </w:rPr>
        <w:t>5 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3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3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33"/>
        <w:ind w:right="81"/>
        <w:jc w:val="left"/>
      </w:pPr>
      <w:r>
        <w:rPr>
          <w:rFonts w:ascii="宋体" w:hAnsi="宋体" w:cs="宋体" w:eastAsia="宋体" w:hint="default"/>
          <w:i/>
        </w:rPr>
        <w:t>三</w:t>
      </w:r>
      <w:r>
        <w:rPr/>
        <w:t>、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</w:rPr>
        <w:t>2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年度第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28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/>
      </w:r>
    </w:p>
    <w:p>
      <w:pPr>
        <w:spacing w:after="0" w:line="364" w:lineRule="auto"/>
        <w:jc w:val="left"/>
        <w:sectPr>
          <w:footerReference w:type="default" r:id="rId38"/>
          <w:pgSz w:w="11900" w:h="16820"/>
          <w:pgMar w:footer="1407" w:header="1402" w:top="1800" w:bottom="1600" w:left="1240" w:right="1220"/>
          <w:pgNumType w:start="28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right="81" w:hanging="466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修</w:t>
      </w:r>
      <w:r>
        <w:rPr>
          <w:rFonts w:ascii="宋体" w:hAnsi="宋体" w:cs="宋体" w:eastAsia="宋体" w:hint="default"/>
          <w:spacing w:val="-7"/>
          <w:w w:val="102"/>
        </w:rPr>
        <w:t>改</w:t>
      </w:r>
      <w:r>
        <w:rPr>
          <w:rFonts w:ascii="宋体" w:hAnsi="宋体" w:cs="宋体" w:eastAsia="宋体" w:hint="default"/>
          <w:spacing w:val="-7"/>
          <w:w w:val="102"/>
        </w:rPr>
        <w:t>&lt;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章</w:t>
      </w:r>
      <w:r>
        <w:rPr>
          <w:rFonts w:ascii="宋体" w:hAnsi="宋体" w:cs="宋体" w:eastAsia="宋体" w:hint="default"/>
          <w:spacing w:val="-7"/>
          <w:w w:val="102"/>
        </w:rPr>
        <w:t>程</w:t>
      </w:r>
      <w:r>
        <w:rPr>
          <w:rFonts w:ascii="宋体" w:hAnsi="宋体" w:cs="宋体" w:eastAsia="宋体" w:hint="default"/>
          <w:spacing w:val="-7"/>
          <w:w w:val="102"/>
        </w:rPr>
        <w:t>&gt;</w:t>
      </w:r>
      <w:r>
        <w:rPr>
          <w:rFonts w:ascii="宋体" w:hAnsi="宋体" w:cs="宋体" w:eastAsia="宋体" w:hint="default"/>
          <w:spacing w:val="-7"/>
          <w:w w:val="102"/>
        </w:rPr>
        <w:t>部</w:t>
      </w:r>
      <w:r>
        <w:rPr>
          <w:rFonts w:ascii="宋体" w:hAnsi="宋体" w:cs="宋体" w:eastAsia="宋体" w:hint="default"/>
          <w:spacing w:val="-7"/>
          <w:w w:val="102"/>
        </w:rPr>
        <w:t>分条</w:t>
      </w:r>
      <w:r>
        <w:rPr>
          <w:rFonts w:ascii="宋体" w:hAnsi="宋体" w:cs="宋体" w:eastAsia="宋体" w:hint="default"/>
          <w:spacing w:val="-7"/>
          <w:w w:val="102"/>
        </w:rPr>
        <w:t>款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97"/>
          <w:w w:val="102"/>
        </w:rPr>
        <w:t> </w:t>
      </w:r>
      <w:r>
        <w:rPr>
          <w:rFonts w:ascii="宋体" w:hAnsi="宋体" w:cs="宋体" w:eastAsia="宋体" w:hint="default"/>
          <w:spacing w:val="-97"/>
          <w:w w:val="102"/>
        </w:rPr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在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29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3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33"/>
        <w:ind w:right="81"/>
        <w:jc w:val="left"/>
      </w:pPr>
      <w:r>
        <w:rPr/>
        <w:t>四、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</w:rPr>
        <w:t>3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年度第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/>
      </w:r>
    </w:p>
    <w:p>
      <w:pPr>
        <w:pStyle w:val="BodyText"/>
        <w:spacing w:line="240" w:lineRule="auto" w:before="35"/>
        <w:ind w:left="147" w:right="81"/>
        <w:jc w:val="left"/>
        <w:rPr>
          <w:rFonts w:ascii="宋体" w:hAnsi="宋体" w:cs="宋体" w:eastAsia="宋体" w:hint="default"/>
        </w:rPr>
      </w:pP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半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资本</w:t>
      </w:r>
      <w:r>
        <w:rPr>
          <w:spacing w:val="-5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积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转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spacing w:val="-5"/>
          <w:w w:val="102"/>
        </w:rPr>
        <w:t>本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spacing w:val="-5"/>
          <w:w w:val="102"/>
        </w:rPr>
        <w:t>管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2008   </w:t>
      </w:r>
      <w:r>
        <w:rPr/>
        <w:t>年</w:t>
      </w:r>
      <w:r>
        <w:rPr>
          <w:rFonts w:ascii="宋体" w:hAnsi="宋体" w:cs="宋体" w:eastAsia="宋体" w:hint="default"/>
        </w:rPr>
        <w:t>9</w:t>
      </w:r>
      <w:r>
        <w:rPr/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4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38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3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33"/>
        <w:ind w:right="81"/>
        <w:jc w:val="left"/>
      </w:pPr>
      <w:r>
        <w:rPr>
          <w:rFonts w:ascii="宋体" w:hAnsi="宋体" w:cs="宋体" w:eastAsia="宋体" w:hint="default"/>
          <w:i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</w:rPr>
        <w:t>4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年度第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会</w:t>
      </w:r>
    </w:p>
    <w:p>
      <w:pPr>
        <w:pStyle w:val="BodyText"/>
        <w:spacing w:line="240" w:lineRule="auto" w:before="45"/>
        <w:ind w:left="147" w:right="81"/>
        <w:jc w:val="left"/>
        <w:rPr>
          <w:rFonts w:ascii="宋体" w:hAnsi="宋体" w:cs="宋体" w:eastAsia="宋体" w:hint="default"/>
        </w:rPr>
      </w:pPr>
      <w:r>
        <w:rPr/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21</w:t>
      </w:r>
      <w:r>
        <w:rPr/>
        <w:t>日在公司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楼</w:t>
      </w:r>
      <w:r>
        <w:rPr/>
        <w:t>四</w:t>
      </w:r>
      <w:r>
        <w:rPr>
          <w:rFonts w:ascii="宋体" w:hAnsi="宋体" w:cs="宋体" w:eastAsia="宋体" w:hint="default"/>
        </w:rPr>
        <w:t>楼</w:t>
      </w:r>
      <w:r>
        <w:rPr/>
        <w:t>会议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，本次会议审议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spacing w:val="-5"/>
          <w:w w:val="102"/>
        </w:rPr>
        <w:t>程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分条</w:t>
      </w:r>
      <w:r>
        <w:rPr>
          <w:rFonts w:ascii="宋体" w:hAnsi="宋体" w:cs="宋体" w:eastAsia="宋体" w:hint="default"/>
          <w:spacing w:val="-5"/>
          <w:w w:val="102"/>
        </w:rPr>
        <w:t>款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spacing w:val="-5"/>
          <w:w w:val="102"/>
        </w:rPr>
        <w:t>议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会议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i/>
          <w:spacing w:val="-5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交易</w:t>
      </w:r>
      <w:r>
        <w:rPr>
          <w:spacing w:val="-5"/>
          <w:w w:val="102"/>
        </w:rPr>
        <w:t>管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5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spacing w:val="-5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spacing w:val="-5"/>
          <w:w w:val="102"/>
        </w:rPr>
        <w:t>动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4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38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3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9"/>
          <w:pgSz w:w="11900" w:h="16820"/>
          <w:pgMar w:footer="1407" w:header="1402" w:top="1800" w:bottom="1600" w:left="1240" w:right="1220"/>
          <w:pgNumType w:start="29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196" w:right="207"/>
        <w:jc w:val="center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>
          <w:spacing w:val="4"/>
        </w:rPr>
        <w:t>第七节</w:t>
      </w:r>
      <w:r>
        <w:rPr>
          <w:spacing w:val="177"/>
        </w:rPr>
        <w:t> </w:t>
      </w:r>
      <w:r>
        <w:rPr>
          <w:rFonts w:ascii="宋体" w:hAnsi="宋体" w:cs="宋体" w:eastAsia="宋体" w:hint="default"/>
          <w:spacing w:val="177"/>
        </w:rPr>
      </w:r>
      <w:r>
        <w:rPr>
          <w:spacing w:val="4"/>
        </w:rPr>
        <w:t>董事会报告</w:t>
      </w:r>
      <w:r>
        <w:rPr>
          <w:rFonts w:ascii="宋体" w:hAnsi="宋体" w:cs="宋体" w:eastAsia="宋体" w:hint="default"/>
          <w:b w:val="0"/>
          <w:bCs w:val="0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b w:val="0"/>
          <w:bCs w:val="0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内公司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回顾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spacing w:val="-3"/>
        </w:rPr>
        <w:t>年度，在董事会的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rFonts w:ascii="宋体" w:hAnsi="宋体" w:cs="宋体" w:eastAsia="宋体" w:hint="default"/>
          <w:spacing w:val="-3"/>
        </w:rPr>
        <w:t>贯彻“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才战略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3"/>
        </w:rPr>
        <w:t>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淀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 </w:t>
      </w:r>
      <w:r>
        <w:rPr/>
        <w:t>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量</w:t>
      </w:r>
      <w:r>
        <w:rPr/>
        <w:t>，实</w:t>
      </w:r>
      <w:r>
        <w:rPr>
          <w:rFonts w:ascii="宋体" w:hAnsi="宋体" w:cs="宋体" w:eastAsia="宋体" w:hint="default"/>
        </w:rPr>
        <w:t>施</w:t>
      </w:r>
      <w:r>
        <w:rPr/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TS16949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证。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5"/>
        </w:rPr>
        <w:t> </w:t>
      </w:r>
      <w:r>
        <w:rPr/>
        <w:t>年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3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后金</w:t>
      </w:r>
      <w:r>
        <w:rPr>
          <w:rFonts w:ascii="宋体" w:hAnsi="宋体" w:cs="宋体" w:eastAsia="宋体" w:hint="default"/>
        </w:rPr>
        <w:t>融危</w:t>
      </w:r>
      <w:r>
        <w:rPr>
          <w:rFonts w:ascii="宋体" w:hAnsi="宋体" w:cs="宋体" w:eastAsia="宋体" w:hint="default"/>
          <w:i/>
        </w:rPr>
        <w:t>机</w:t>
      </w:r>
      <w:r>
        <w:rPr/>
        <w:t>对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订</w:t>
      </w:r>
      <w:r>
        <w:rPr>
          <w:rFonts w:ascii="宋体" w:hAnsi="宋体" w:cs="宋体" w:eastAsia="宋体" w:hint="default"/>
          <w:spacing w:val="-5"/>
        </w:rPr>
        <w:t>单</w:t>
      </w:r>
      <w:r>
        <w:rPr>
          <w:rFonts w:ascii="宋体" w:hAnsi="宋体" w:cs="宋体" w:eastAsia="宋体" w:hint="default"/>
          <w:spacing w:val="-5"/>
        </w:rPr>
        <w:t>也造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i/>
          <w:spacing w:val="-5"/>
        </w:rPr>
        <w:t>了一定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减少影响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但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员</w:t>
      </w:r>
      <w:r>
        <w:rPr>
          <w:rFonts w:ascii="宋体" w:hAnsi="宋体" w:cs="宋体" w:eastAsia="宋体" w:hint="default"/>
          <w:i/>
          <w:spacing w:val="-5"/>
        </w:rPr>
        <w:t>工</w:t>
      </w:r>
      <w:r>
        <w:rPr>
          <w:spacing w:val="-5"/>
        </w:rPr>
        <w:t>的共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努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spacing w:val="-5"/>
        </w:rPr>
        <w:t>，公司 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</w:t>
      </w:r>
      <w:r>
        <w:rPr/>
        <w:t>，并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 </w:t>
      </w:r>
      <w:r>
        <w:rPr/>
        <w:t>年公司实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 </w:t>
      </w:r>
      <w:r>
        <w:rPr>
          <w:rFonts w:ascii="宋体" w:hAnsi="宋体" w:cs="宋体" w:eastAsia="宋体" w:hint="default"/>
        </w:rPr>
        <w:t>26925.90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 </w:t>
      </w:r>
      <w:r>
        <w:rPr>
          <w:rFonts w:ascii="宋体" w:hAnsi="宋体" w:cs="宋体" w:eastAsia="宋体" w:hint="default"/>
          <w:i/>
          <w:spacing w:val="39"/>
        </w:rPr>
        <w:t> </w:t>
      </w:r>
      <w:r>
        <w:rPr>
          <w:rFonts w:ascii="宋体" w:hAnsi="宋体" w:cs="宋体" w:eastAsia="宋体" w:hint="default"/>
        </w:rPr>
        <w:t>16.55%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150"/>
        <w:ind w:left="196" w:right="29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3720.92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6.35%</w:t>
      </w:r>
      <w:r>
        <w:rPr/>
        <w:t>，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3054.79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1.3%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60"/>
        <w:ind w:left="612" w:right="37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范</w:t>
      </w:r>
      <w:r>
        <w:rPr>
          <w:rFonts w:ascii="宋体" w:hAnsi="宋体" w:cs="宋体" w:eastAsia="宋体" w:hint="default"/>
          <w:sz w:val="23"/>
          <w:szCs w:val="23"/>
        </w:rPr>
        <w:t>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2008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 </w:t>
      </w:r>
    </w:p>
    <w:p>
      <w:pPr>
        <w:spacing w:before="15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6"/>
        <w:ind w:left="0" w:right="468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币）</w:t>
      </w:r>
      <w:r>
        <w:rPr>
          <w:rFonts w:ascii="宋体" w:hAnsi="宋体" w:cs="宋体" w:eastAsia="宋体" w:hint="default"/>
          <w:w w:val="103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267"/>
        <w:gridCol w:w="1267"/>
        <w:gridCol w:w="1267"/>
        <w:gridCol w:w="1262"/>
        <w:gridCol w:w="1262"/>
        <w:gridCol w:w="1066"/>
      </w:tblGrid>
      <w:tr>
        <w:trPr>
          <w:trHeight w:val="274" w:hRule="exact"/>
        </w:trPr>
        <w:tc>
          <w:tcPr>
            <w:tcW w:w="8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9" w:hRule="exac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9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(%)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102"/>
              <w:ind w:left="19" w:right="-29" w:firstLine="9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1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1"/>
                <w:w w:val="103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1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1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102"/>
              <w:ind w:left="19" w:right="113" w:firstLine="91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15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5"/>
                <w:w w:val="103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15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03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20"/>
                <w:szCs w:val="20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160" w:lineRule="auto" w:before="84"/>
              <w:ind w:left="28" w:right="26" w:hanging="15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position w:val="-12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74"/>
                <w:w w:val="105"/>
                <w:position w:val="-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71" w:hRule="exac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26,704.33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20,036.03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24.97%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16.93%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18.59%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-1.05%</w:t>
            </w:r>
          </w:p>
        </w:tc>
      </w:tr>
      <w:tr>
        <w:trPr>
          <w:trHeight w:val="278" w:hRule="exact"/>
        </w:trPr>
        <w:tc>
          <w:tcPr>
            <w:tcW w:w="8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22,547.20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17,419.37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22.74%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20.03%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25.05%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-3.11%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3,837.64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2,356.89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38.58%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-20.52%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11.76%</w:t>
            </w:r>
          </w:p>
        </w:tc>
      </w:tr>
      <w:tr>
        <w:trPr>
          <w:trHeight w:val="276" w:hRule="exact"/>
        </w:trPr>
        <w:tc>
          <w:tcPr>
            <w:tcW w:w="15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180.33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148.65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17.57%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139.15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111.12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20.14%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0"/>
          <w:pgSz w:w="11900" w:h="16820"/>
          <w:pgMar w:footer="1407" w:header="1402" w:top="1800" w:bottom="1600" w:left="1240" w:right="1100"/>
          <w:pgNumType w:start="30"/>
        </w:sectPr>
      </w:pPr>
    </w:p>
    <w:p>
      <w:pPr>
        <w:spacing w:line="228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电容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是</w:t>
      </w:r>
      <w:r>
        <w:rPr>
          <w:rFonts w:ascii="宋体" w:hAnsi="宋体" w:cs="宋体" w:eastAsia="宋体" w:hint="default"/>
          <w:sz w:val="20"/>
          <w:szCs w:val="20"/>
        </w:rPr>
        <w:t>深圳市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99" w:lineRule="exact"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i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区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币）</w:t>
      </w:r>
      <w:r>
        <w:rPr>
          <w:rFonts w:ascii="宋体" w:hAnsi="宋体" w:cs="宋体" w:eastAsia="宋体" w:hint="default"/>
          <w:w w:val="103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00"/>
          <w:cols w:num="2" w:equalWidth="0">
            <w:col w:w="5800" w:space="781"/>
            <w:col w:w="2979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2784"/>
        <w:gridCol w:w="2453"/>
      </w:tblGrid>
      <w:tr>
        <w:trPr>
          <w:trHeight w:val="274" w:hRule="exact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</w:tr>
      <w:tr>
        <w:trPr>
          <w:trHeight w:val="274" w:hRule="exact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23,148.75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21.85%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10,553.42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-7.41%</w:t>
            </w:r>
          </w:p>
        </w:tc>
      </w:tr>
      <w:tr>
        <w:trPr>
          <w:trHeight w:val="274" w:hRule="exact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抵消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6,997.84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20"/>
          <w:pgMar w:top="1600" w:bottom="280" w:left="124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主要财务数据变动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原因</w:t>
      </w:r>
    </w:p>
    <w:p>
      <w:pPr>
        <w:spacing w:before="155"/>
        <w:ind w:left="49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标变动情况表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752"/>
        <w:gridCol w:w="1930"/>
        <w:gridCol w:w="1810"/>
        <w:gridCol w:w="1975"/>
      </w:tblGrid>
      <w:tr>
        <w:trPr>
          <w:trHeight w:val="144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174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6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5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8" w:hRule="exact"/>
        </w:trPr>
        <w:tc>
          <w:tcPr>
            <w:tcW w:w="17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269,259,046.63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231,024,569.52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16.55%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209,910,057.25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37,209,241.09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39,733,655.84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-6.35%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37,739,354.71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-1.30%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26,497,563.96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9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242" w:right="47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5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30,198,808.51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27,989,817.40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7.89%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22,956,203.36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5" w:hRule="exact"/>
        </w:trPr>
        <w:tc>
          <w:tcPr>
            <w:tcW w:w="17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</w:p>
          <w:p>
            <w:pPr>
              <w:pStyle w:val="TableParagraph"/>
              <w:spacing w:line="240" w:lineRule="auto" w:before="2"/>
              <w:ind w:right="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64,298,010.31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40,690,527.75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58.02%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42,462,562.52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9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17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1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5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3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8" w:hRule="exact"/>
        </w:trPr>
        <w:tc>
          <w:tcPr>
            <w:tcW w:w="17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490,205,394.48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478,859,905.74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78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345,603,636.10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right="1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所有者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391,835,086.71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374,905,537.34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217,986,781.08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90,000,000.00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75,500,000.00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4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</w:rPr>
        <w:t>16.55%,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SMD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spacing w:val="-51"/>
        </w:rPr>
        <w:t> </w:t>
      </w:r>
      <w:r>
        <w:rPr>
          <w:rFonts w:ascii="宋体" w:hAnsi="宋体" w:cs="宋体" w:eastAsia="宋体" w:hint="default"/>
          <w:spacing w:val="-51"/>
        </w:rPr>
      </w: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业利</w:t>
      </w:r>
      <w:r>
        <w:rPr>
          <w:rFonts w:ascii="宋体" w:hAnsi="宋体" w:cs="宋体" w:eastAsia="宋体" w:hint="default"/>
        </w:rPr>
        <w:t>润</w:t>
      </w:r>
      <w:r>
        <w:rPr/>
        <w:t>、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归属上市</w:t>
      </w:r>
      <w:r>
        <w:rPr/>
        <w:t>公司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年均有所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5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spacing w:val="-5"/>
        </w:rPr>
        <w:t>年人</w:t>
      </w:r>
      <w:r>
        <w:rPr>
          <w:rFonts w:ascii="宋体" w:hAnsi="宋体" w:cs="宋体" w:eastAsia="宋体" w:hint="default"/>
          <w:spacing w:val="-5"/>
        </w:rPr>
        <w:t>民币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快</w:t>
      </w:r>
      <w:r>
        <w:rPr>
          <w:spacing w:val="-5"/>
        </w:rPr>
        <w:t>，出</w:t>
      </w:r>
      <w:r>
        <w:rPr>
          <w:rFonts w:ascii="宋体" w:hAnsi="宋体" w:cs="宋体" w:eastAsia="宋体" w:hint="default"/>
          <w:spacing w:val="-5"/>
        </w:rPr>
        <w:t>口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汇折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5"/>
        </w:rPr>
        <w:t>造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降</w:t>
      </w:r>
      <w:r>
        <w:rPr>
          <w:rFonts w:ascii="宋体" w:hAnsi="宋体" w:cs="宋体" w:eastAsia="宋体" w:hint="default"/>
          <w:spacing w:val="-5"/>
        </w:rPr>
        <w:t>低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w w:val="102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金额 </w:t>
      </w:r>
      <w:r>
        <w:rPr>
          <w:rFonts w:ascii="宋体" w:hAnsi="宋体" w:cs="宋体" w:eastAsia="宋体" w:hint="default"/>
        </w:rPr>
        <w:t>111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3"/>
        </w:rPr>
        <w:t>年第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减少</w:t>
      </w:r>
      <w:r>
        <w:rPr/>
        <w:t>，对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/>
        <w:t>有</w:t>
      </w:r>
      <w:r>
        <w:rPr>
          <w:rFonts w:ascii="宋体" w:hAnsi="宋体" w:cs="宋体" w:eastAsia="宋体" w:hint="default"/>
          <w:i/>
        </w:rPr>
        <w:t>一定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52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③</w:t>
      </w:r>
      <w:r>
        <w:rPr>
          <w:spacing w:val="-1"/>
        </w:rPr>
        <w:t>、资</w:t>
      </w:r>
      <w:r>
        <w:rPr>
          <w:rFonts w:ascii="宋体" w:hAnsi="宋体" w:cs="宋体" w:eastAsia="宋体" w:hint="default"/>
          <w:spacing w:val="-1"/>
        </w:rPr>
        <w:t>产减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宋体" w:hAnsi="宋体" w:cs="宋体" w:eastAsia="宋体" w:hint="default"/>
          <w:spacing w:val="-1"/>
        </w:rPr>
        <w:t>今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股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深圳市</w:t>
      </w:r>
      <w:r>
        <w:rPr>
          <w:spacing w:val="-1"/>
        </w:rPr>
        <w:t>晶源</w:t>
      </w:r>
      <w:r>
        <w:rPr>
          <w:rFonts w:ascii="宋体" w:hAnsi="宋体" w:cs="宋体" w:eastAsia="宋体" w:hint="default"/>
          <w:i/>
          <w:spacing w:val="-1"/>
        </w:rPr>
        <w:t>裕丰</w:t>
      </w:r>
      <w:r>
        <w:rPr>
          <w:spacing w:val="-1"/>
        </w:rPr>
        <w:t>电</w:t>
      </w:r>
      <w:r>
        <w:rPr>
          <w:w w:val="102"/>
        </w:rPr>
        <w:t> </w:t>
      </w:r>
      <w:r>
        <w:rPr/>
        <w:t>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</w:rPr>
        <w:t>新</w:t>
      </w:r>
      <w:r>
        <w:rPr/>
        <w:t>电子</w:t>
      </w:r>
      <w:r>
        <w:rPr>
          <w:rFonts w:ascii="宋体" w:hAnsi="宋体" w:cs="宋体" w:eastAsia="宋体" w:hint="default"/>
          <w:i/>
        </w:rPr>
        <w:t>股份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1,384,604.94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晶源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厦</w:t>
      </w:r>
      <w:r>
        <w:rPr>
          <w:rFonts w:ascii="宋体" w:hAnsi="宋体" w:cs="宋体" w:eastAsia="宋体" w:hint="default"/>
          <w:spacing w:val="-3"/>
        </w:rPr>
        <w:t>门市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-6"/>
        </w:rPr>
        <w:t>思</w:t>
      </w:r>
      <w:r>
        <w:rPr>
          <w:rFonts w:ascii="宋体" w:hAnsi="宋体" w:cs="宋体" w:eastAsia="宋体" w:hint="default"/>
          <w:i/>
          <w:spacing w:val="-6"/>
        </w:rPr>
        <w:t>明</w:t>
      </w:r>
      <w:r>
        <w:rPr>
          <w:rFonts w:ascii="宋体" w:hAnsi="宋体" w:cs="宋体" w:eastAsia="宋体" w:hint="default"/>
          <w:spacing w:val="-6"/>
        </w:rPr>
        <w:t>区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民</w:t>
      </w:r>
      <w:r>
        <w:rPr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起</w:t>
      </w:r>
      <w:r>
        <w:rPr>
          <w:rFonts w:ascii="宋体" w:hAnsi="宋体" w:cs="宋体" w:eastAsia="宋体" w:hint="default"/>
          <w:spacing w:val="-6"/>
        </w:rPr>
        <w:t>诉讼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年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月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spacing w:val="-13"/>
        </w:rPr>
        <w:t>日，</w:t>
      </w:r>
      <w:r>
        <w:rPr>
          <w:rFonts w:ascii="宋体" w:hAnsi="宋体" w:cs="宋体" w:eastAsia="宋体" w:hint="default"/>
          <w:spacing w:val="-13"/>
        </w:rPr>
        <w:t>思</w:t>
      </w:r>
      <w:r>
        <w:rPr>
          <w:rFonts w:ascii="宋体" w:hAnsi="宋体" w:cs="宋体" w:eastAsia="宋体" w:hint="default"/>
          <w:i/>
          <w:spacing w:val="-13"/>
        </w:rPr>
        <w:t>明</w:t>
      </w:r>
      <w:r>
        <w:rPr>
          <w:rFonts w:ascii="宋体" w:hAnsi="宋体" w:cs="宋体" w:eastAsia="宋体" w:hint="default"/>
          <w:spacing w:val="-13"/>
        </w:rPr>
        <w:t>区</w:t>
      </w:r>
      <w:r>
        <w:rPr>
          <w:spacing w:val="-13"/>
        </w:rPr>
        <w:t>人</w:t>
      </w:r>
      <w:r>
        <w:rPr>
          <w:rFonts w:ascii="宋体" w:hAnsi="宋体" w:cs="宋体" w:eastAsia="宋体" w:hint="default"/>
          <w:spacing w:val="-13"/>
        </w:rPr>
        <w:t>民</w:t>
      </w:r>
      <w:r>
        <w:rPr>
          <w:spacing w:val="-13"/>
        </w:rPr>
        <w:t>法</w:t>
      </w:r>
      <w:r>
        <w:rPr>
          <w:rFonts w:ascii="宋体" w:hAnsi="宋体" w:cs="宋体" w:eastAsia="宋体" w:hint="default"/>
          <w:spacing w:val="-13"/>
        </w:rPr>
        <w:t>院</w:t>
      </w:r>
      <w:r>
        <w:rPr>
          <w:rFonts w:ascii="宋体" w:hAnsi="宋体" w:cs="宋体" w:eastAsia="宋体" w:hint="default"/>
          <w:spacing w:val="-13"/>
        </w:rPr>
        <w:t>以</w:t>
      </w:r>
      <w:r>
        <w:rPr>
          <w:rFonts w:ascii="宋体" w:hAnsi="宋体" w:cs="宋体" w:eastAsia="宋体" w:hint="default"/>
          <w:spacing w:val="-13"/>
        </w:rPr>
        <w:t>（</w:t>
      </w:r>
      <w:r>
        <w:rPr>
          <w:rFonts w:ascii="宋体" w:hAnsi="宋体" w:cs="宋体" w:eastAsia="宋体" w:hint="default"/>
          <w:spacing w:val="-13"/>
        </w:rPr>
        <w:t>2008</w:t>
      </w:r>
      <w:r>
        <w:rPr>
          <w:rFonts w:ascii="宋体" w:hAnsi="宋体" w:cs="宋体" w:eastAsia="宋体" w:hint="default"/>
          <w:spacing w:val="-13"/>
        </w:rPr>
        <w:t>）</w:t>
      </w:r>
      <w:r>
        <w:rPr>
          <w:rFonts w:ascii="宋体" w:hAnsi="宋体" w:cs="宋体" w:eastAsia="宋体" w:hint="default"/>
          <w:spacing w:val="-13"/>
        </w:rPr>
        <w:t>思</w:t>
      </w:r>
      <w:r>
        <w:rPr>
          <w:rFonts w:ascii="宋体" w:hAnsi="宋体" w:cs="宋体" w:eastAsia="宋体" w:hint="default"/>
          <w:spacing w:val="-13"/>
        </w:rPr>
        <w:t>民</w:t>
      </w:r>
      <w:r>
        <w:rPr>
          <w:rFonts w:ascii="宋体" w:hAnsi="宋体" w:cs="宋体" w:eastAsia="宋体" w:hint="default"/>
          <w:spacing w:val="-13"/>
        </w:rPr>
        <w:t>初</w:t>
      </w:r>
      <w:r>
        <w:rPr>
          <w:rFonts w:ascii="宋体" w:hAnsi="宋体" w:cs="宋体" w:eastAsia="宋体" w:hint="default"/>
          <w:spacing w:val="-13"/>
        </w:rPr>
        <w:t>字</w:t>
      </w:r>
      <w:r>
        <w:rPr>
          <w:spacing w:val="-13"/>
        </w:rPr>
        <w:t>第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7396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  <w:spacing w:val="-106"/>
        </w:rPr>
      </w:r>
      <w:r>
        <w:rPr>
          <w:rFonts w:ascii="宋体" w:hAnsi="宋体" w:cs="宋体" w:eastAsia="宋体" w:hint="default"/>
          <w:spacing w:val="-1"/>
        </w:rPr>
        <w:t>号《民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i/>
          <w:spacing w:val="-1"/>
        </w:rPr>
        <w:t>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夏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spacing w:val="-1"/>
        </w:rPr>
        <w:t>十日内</w:t>
      </w:r>
      <w:r>
        <w:rPr>
          <w:rFonts w:ascii="宋体" w:hAnsi="宋体" w:cs="宋体" w:eastAsia="宋体" w:hint="default"/>
          <w:spacing w:val="-1"/>
        </w:rPr>
        <w:t>偿还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欠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夏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spacing w:val="-1"/>
        </w:rPr>
        <w:t>电</w:t>
      </w:r>
      <w:r>
        <w:rPr>
          <w:spacing w:val="96"/>
        </w:rPr>
        <w:t> </w:t>
      </w:r>
      <w:r>
        <w:rPr>
          <w:spacing w:val="-1"/>
        </w:rPr>
        <w:t>子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spacing w:val="-1"/>
        </w:rPr>
        <w:t>报告日</w:t>
      </w:r>
      <w:r>
        <w:rPr>
          <w:rFonts w:ascii="宋体" w:hAnsi="宋体" w:cs="宋体" w:eastAsia="宋体" w:hint="default"/>
          <w:spacing w:val="-1"/>
        </w:rPr>
        <w:t>仍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偿还欠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谨</w:t>
      </w:r>
      <w:r>
        <w:rPr>
          <w:rFonts w:ascii="宋体" w:hAnsi="宋体" w:cs="宋体" w:eastAsia="宋体" w:hint="default"/>
          <w:spacing w:val="-1"/>
        </w:rPr>
        <w:t>慎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原则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晶源对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笔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坏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spacing w:val="-1"/>
        </w:rPr>
        <w:t>准</w:t>
      </w:r>
      <w:r>
        <w:rPr>
          <w:spacing w:val="96"/>
        </w:rPr>
        <w:t> </w:t>
      </w:r>
      <w:r>
        <w:rPr>
          <w:rFonts w:ascii="宋体" w:hAnsi="宋体" w:cs="宋体" w:eastAsia="宋体" w:hint="default"/>
          <w:i/>
          <w:spacing w:val="-3"/>
        </w:rPr>
        <w:t>备</w:t>
      </w:r>
      <w:r>
        <w:rPr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3"/>
        <w:ind w:left="147" w:right="546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29"/>
        </w:rPr>
        <w:t> </w:t>
      </w:r>
      <w:r>
        <w:rPr>
          <w:rFonts w:ascii="宋体" w:hAnsi="宋体" w:cs="宋体" w:eastAsia="宋体" w:hint="default"/>
        </w:rPr>
        <w:t>58.02%</w:t>
      </w:r>
      <w:r>
        <w:rPr/>
        <w:t>，</w:t>
      </w:r>
      <w:r>
        <w:rPr>
          <w:rFonts w:ascii="宋体" w:hAnsi="宋体" w:cs="宋体" w:eastAsia="宋体" w:hint="default"/>
          <w:i/>
        </w:rPr>
        <w:t>主要系</w:t>
      </w:r>
      <w:r>
        <w:rPr/>
        <w:t>报告</w:t>
      </w:r>
      <w:r>
        <w:rPr>
          <w:rFonts w:ascii="宋体" w:hAnsi="宋体" w:cs="宋体" w:eastAsia="宋体" w:hint="default"/>
        </w:rPr>
        <w:t>期营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收入增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  <w:i/>
        </w:rPr>
        <w:t>长</w:t>
      </w:r>
      <w:r>
        <w:rPr/>
        <w:t>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款回</w:t>
      </w:r>
      <w:r>
        <w:rPr>
          <w:rFonts w:ascii="宋体" w:hAnsi="宋体" w:cs="宋体" w:eastAsia="宋体" w:hint="default"/>
        </w:rPr>
        <w:t>收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sz w:val="23"/>
          <w:szCs w:val="23"/>
        </w:rPr>
        <w:t>材</w:t>
      </w:r>
      <w:r>
        <w:rPr>
          <w:rFonts w:ascii="宋体" w:hAnsi="宋体" w:cs="宋体" w:eastAsia="宋体" w:hint="default"/>
          <w:sz w:val="23"/>
          <w:szCs w:val="23"/>
        </w:rPr>
        <w:t>料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41"/>
          <w:pgSz w:w="11900" w:h="16820"/>
          <w:pgMar w:footer="1407" w:header="1402" w:top="1800" w:bottom="1600" w:left="1240" w:right="820"/>
          <w:pgNumType w:start="31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综合售</w:t>
      </w:r>
      <w:r>
        <w:rPr>
          <w:rFonts w:ascii="宋体" w:hAnsi="宋体" w:cs="宋体" w:eastAsia="宋体" w:hint="default"/>
        </w:rPr>
        <w:t>价下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spacing w:val="-3"/>
        </w:rPr>
        <w:t>9.85%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比未发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49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毛</w:t>
      </w:r>
      <w:r>
        <w:rPr>
          <w:rFonts w:ascii="宋体" w:hAnsi="宋体" w:cs="宋体" w:eastAsia="宋体" w:hint="default"/>
          <w:i/>
          <w:sz w:val="23"/>
          <w:szCs w:val="23"/>
        </w:rPr>
        <w:t>利</w:t>
      </w:r>
      <w:r>
        <w:rPr>
          <w:rFonts w:ascii="宋体" w:hAnsi="宋体" w:cs="宋体" w:eastAsia="宋体" w:hint="default"/>
          <w:sz w:val="23"/>
          <w:szCs w:val="23"/>
        </w:rPr>
        <w:t>率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752"/>
        <w:gridCol w:w="1574"/>
        <w:gridCol w:w="1752"/>
        <w:gridCol w:w="2630"/>
      </w:tblGrid>
      <w:tr>
        <w:trPr>
          <w:trHeight w:val="842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3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21" w:hRule="exact"/>
        </w:trPr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4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22.74%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3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25.85%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27.10%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59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品价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</w:tr>
      <w:tr>
        <w:trPr>
          <w:trHeight w:val="456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4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38.58%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26.82%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38.19%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59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结构变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</w:tr>
      <w:tr>
        <w:trPr>
          <w:trHeight w:val="446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4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17.57%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56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4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20.14%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footerReference w:type="default" r:id="rId42"/>
          <w:pgSz w:w="11900" w:h="16820"/>
          <w:pgMar w:footer="1407" w:header="1402" w:top="1800" w:bottom="1600" w:left="1240" w:right="1100"/>
          <w:pgNumType w:start="32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位</w:t>
      </w:r>
      <w:r>
        <w:rPr>
          <w:rFonts w:ascii="宋体" w:hAnsi="宋体" w:cs="宋体" w:eastAsia="宋体" w:hint="default"/>
          <w:i/>
          <w:spacing w:val="-130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9"/>
          <w:w w:val="103"/>
          <w:sz w:val="20"/>
          <w:szCs w:val="20"/>
        </w:rPr>
        <w:t>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00"/>
          <w:cols w:num="2" w:equalWidth="0">
            <w:col w:w="3184" w:space="3637"/>
            <w:col w:w="2739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3854"/>
        <w:gridCol w:w="2194"/>
        <w:gridCol w:w="2189"/>
      </w:tblGrid>
      <w:tr>
        <w:trPr>
          <w:trHeight w:val="39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6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17,283,420.00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12.80%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86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海分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15,952,281.81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11.82%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91" w:hRule="exact"/>
        </w:trPr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 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15,380,684.82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11.39%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GROWING PROFITS</w:t>
            </w:r>
            <w:r>
              <w:rPr>
                <w:rFonts w:ascii="宋体"/>
                <w:spacing w:val="-66"/>
                <w:w w:val="105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TRADING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spacing w:val="-3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9,764,676.93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7.23%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5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spacing w:val="-3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9,168,712.33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6.79%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9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3"/>
                <w:sz w:val="20"/>
              </w:rPr>
              <w:t>  </w:t>
            </w:r>
            <w:r>
              <w:rPr>
                <w:rFonts w:ascii="宋体"/>
                <w:spacing w:val="2"/>
                <w:w w:val="103"/>
                <w:sz w:val="20"/>
              </w:rPr>
              <w:t> </w:t>
            </w:r>
            <w:r>
              <w:rPr>
                <w:rFonts w:ascii="宋体"/>
                <w:w w:val="105"/>
                <w:sz w:val="20"/>
              </w:rPr>
              <w:t>67,549,775.89</w:t>
            </w:r>
            <w:r>
              <w:rPr>
                <w:rFonts w:ascii="宋体"/>
                <w:spacing w:val="2"/>
                <w:w w:val="105"/>
                <w:sz w:val="20"/>
              </w:rPr>
              <w:t> 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50.04%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1240" w:right="1100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售前</w:t>
      </w:r>
      <w:r>
        <w:rPr>
          <w:rFonts w:ascii="宋体" w:hAnsi="宋体" w:cs="宋体" w:eastAsia="宋体" w:hint="default"/>
          <w:i/>
          <w:sz w:val="23"/>
          <w:szCs w:val="23"/>
        </w:rPr>
        <w:t>五名</w:t>
      </w:r>
      <w:r>
        <w:rPr>
          <w:rFonts w:ascii="宋体" w:hAnsi="宋体" w:cs="宋体" w:eastAsia="宋体" w:hint="default"/>
          <w:sz w:val="23"/>
          <w:szCs w:val="23"/>
        </w:rPr>
        <w:t>客户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00"/>
          <w:cols w:num="2" w:equalWidth="0">
            <w:col w:w="3184" w:space="3579"/>
            <w:col w:w="2797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3854"/>
        <w:gridCol w:w="2170"/>
        <w:gridCol w:w="2213"/>
      </w:tblGrid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台湾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TXC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40,711,497.56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15.12%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台湾希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i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SIWARD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27,615,321.97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10.26%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AB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21,456,456.38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7.97%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SN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20,734,468.69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7.70%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5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PT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16,428,959.14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6.10%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126,946,703.74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47.15%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1240" w:right="1100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  <w:t>）非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sz w:val="23"/>
          <w:szCs w:val="23"/>
        </w:rPr>
        <w:t>损益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00"/>
          <w:cols w:num="2" w:equalWidth="0">
            <w:col w:w="2953" w:space="4218"/>
            <w:col w:w="2389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93" w:lineRule="exact"/>
        <w:ind w:left="47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31.6pt;height:19.7pt;mso-position-horizontal-relative:char;mso-position-vertical-relative:line" coordorigin="0,0" coordsize="8632,394">
            <v:group style="position:absolute;left:51;top:62;width:4503;height:264" coordorigin="51,62" coordsize="4503,264">
              <v:shape style="position:absolute;left:51;top:62;width:4503;height:264" coordorigin="51,62" coordsize="4503,264" path="m51,326l4553,326,4553,62,51,62,51,326xe" filled="true" fillcolor="#dcdcdc" stroked="false">
                <v:path arrowok="t"/>
                <v:fill type="solid"/>
              </v:shape>
            </v:group>
            <v:group style="position:absolute;left:27;top:353;width:4546;height:2" coordorigin="27,353" coordsize="4546,2">
              <v:shape style="position:absolute;left:27;top:353;width:4546;height:2" coordorigin="27,353" coordsize="4546,0" path="m27,353l4573,353e" filled="false" stroked="true" strokeweight="2.7pt" strokecolor="#dcdcdc">
                <v:path arrowok="t"/>
              </v:shape>
            </v:group>
            <v:group style="position:absolute;left:39;top:62;width:2;height:264" coordorigin="39,62" coordsize="2,264">
              <v:shape style="position:absolute;left:39;top:62;width:2;height:264" coordorigin="39,62" coordsize="0,264" path="m39,62l39,326e" filled="false" stroked="true" strokeweight="1.2pt" strokecolor="#dcdcdc">
                <v:path arrowok="t"/>
              </v:shape>
            </v:group>
            <v:group style="position:absolute;left:27;top:38;width:4546;height:2" coordorigin="27,38" coordsize="4546,2">
              <v:shape style="position:absolute;left:27;top:38;width:4546;height:2" coordorigin="27,38" coordsize="4546,0" path="m27,38l4573,38e" filled="false" stroked="true" strokeweight="2.4pt" strokecolor="#dcdcdc">
                <v:path arrowok="t"/>
              </v:shape>
            </v:group>
            <v:group style="position:absolute;left:4563;top:62;width:2;height:264" coordorigin="4563,62" coordsize="2,264">
              <v:shape style="position:absolute;left:4563;top:62;width:2;height:264" coordorigin="4563,62" coordsize="0,264" path="m4563,62l4563,326e" filled="false" stroked="true" strokeweight=".96pt" strokecolor="#dcdcdc">
                <v:path arrowok="t"/>
              </v:shape>
            </v:group>
            <v:group style="position:absolute;left:4606;top:62;width:3975;height:264" coordorigin="4606,62" coordsize="3975,264">
              <v:shape style="position:absolute;left:4606;top:62;width:3975;height:264" coordorigin="4606,62" coordsize="3975,264" path="m4606,326l8581,326,8581,62,4606,62,4606,326xe" filled="true" fillcolor="#dcdcdc" stroked="false">
                <v:path arrowok="t"/>
                <v:fill type="solid"/>
              </v:shape>
            </v:group>
            <v:group style="position:absolute;left:4582;top:353;width:4023;height:2" coordorigin="4582,353" coordsize="4023,2">
              <v:shape style="position:absolute;left:4582;top:353;width:4023;height:2" coordorigin="4582,353" coordsize="4023,0" path="m4582,353l8605,353e" filled="false" stroked="true" strokeweight="2.7pt" strokecolor="#dcdcdc">
                <v:path arrowok="t"/>
              </v:shape>
            </v:group>
            <v:group style="position:absolute;left:4594;top:62;width:2;height:264" coordorigin="4594,62" coordsize="2,264">
              <v:shape style="position:absolute;left:4594;top:62;width:2;height:264" coordorigin="4594,62" coordsize="0,264" path="m4594,62l4594,326e" filled="false" stroked="true" strokeweight="1.2pt" strokecolor="#dcdcdc">
                <v:path arrowok="t"/>
              </v:shape>
            </v:group>
            <v:group style="position:absolute;left:4582;top:38;width:4023;height:2" coordorigin="4582,38" coordsize="4023,2">
              <v:shape style="position:absolute;left:4582;top:38;width:4023;height:2" coordorigin="4582,38" coordsize="4023,0" path="m4582,38l8605,38e" filled="false" stroked="true" strokeweight="2.4pt" strokecolor="#dcdcdc">
                <v:path arrowok="t"/>
              </v:shape>
            </v:group>
            <v:group style="position:absolute;left:8593;top:62;width:2;height:264" coordorigin="8593,62" coordsize="2,264">
              <v:shape style="position:absolute;left:8593;top:62;width:2;height:264" coordorigin="8593,62" coordsize="0,264" path="m8593,62l8593,326e" filled="false" stroked="true" strokeweight="1.2pt" strokecolor="#dcdcdc">
                <v:path arrowok="t"/>
              </v:shape>
            </v:group>
            <v:group style="position:absolute;left:27;top:10;width:4546;height:2" coordorigin="27,10" coordsize="4546,2">
              <v:shape style="position:absolute;left:27;top:10;width:4546;height:2" coordorigin="27,10" coordsize="4546,0" path="m27,10l4573,10e" filled="false" stroked="true" strokeweight=".48pt" strokecolor="#000000">
                <v:path arrowok="t"/>
              </v:shape>
            </v:group>
            <v:group style="position:absolute;left:4582;top:10;width:4023;height:2" coordorigin="4582,10" coordsize="4023,2">
              <v:shape style="position:absolute;left:4582;top:10;width:4023;height:2" coordorigin="4582,10" coordsize="4023,0" path="m4582,10l8605,10e" filled="false" stroked="true" strokeweight=".48pt" strokecolor="#000000">
                <v:path arrowok="t"/>
              </v:shape>
            </v:group>
            <v:group style="position:absolute;left:22;top:5;width:2;height:384" coordorigin="22,5" coordsize="2,384">
              <v:shape style="position:absolute;left:22;top:5;width:2;height:384" coordorigin="22,5" coordsize="0,384" path="m22,5l22,389e" filled="false" stroked="true" strokeweight=".48pt" strokecolor="#000000">
                <v:path arrowok="t"/>
              </v:shape>
            </v:group>
            <v:group style="position:absolute;left:27;top:384;width:4546;height:2" coordorigin="27,384" coordsize="4546,2">
              <v:shape style="position:absolute;left:27;top:384;width:4546;height:2" coordorigin="27,384" coordsize="4546,0" path="m27,384l4573,384e" filled="false" stroked="true" strokeweight=".48pt" strokecolor="#000000">
                <v:path arrowok="t"/>
              </v:shape>
            </v:group>
            <v:group style="position:absolute;left:4577;top:5;width:2;height:384" coordorigin="4577,5" coordsize="2,384">
              <v:shape style="position:absolute;left:4577;top:5;width:2;height:384" coordorigin="4577,5" coordsize="0,384" path="m4577,5l4577,389e" filled="false" stroked="true" strokeweight=".48pt" strokecolor="#000000">
                <v:path arrowok="t"/>
              </v:shape>
            </v:group>
            <v:group style="position:absolute;left:4582;top:384;width:4023;height:2" coordorigin="4582,384" coordsize="4023,2">
              <v:shape style="position:absolute;left:4582;top:384;width:4023;height:2" coordorigin="4582,384" coordsize="4023,0" path="m4582,384l8605,384e" filled="false" stroked="true" strokeweight=".48pt" strokecolor="#000000">
                <v:path arrowok="t"/>
              </v:shape>
            </v:group>
            <v:group style="position:absolute;left:8609;top:5;width:2;height:384" coordorigin="8609,5" coordsize="2,384">
              <v:shape style="position:absolute;left:8609;top:5;width:2;height:384" coordorigin="8609,5" coordsize="0,384" path="m8609,5l8609,389e" filled="false" stroked="true" strokeweight=".48pt" strokecolor="#000000">
                <v:path arrowok="t"/>
              </v:shape>
              <v:shape style="position:absolute;left:22;top:10;width:4556;height:375" type="#_x0000_t202" filled="false" stroked="false">
                <v:textbox inset="0,0,0,0">
                  <w:txbxContent>
                    <w:p>
                      <w:pPr>
                        <w:spacing w:before="21"/>
                        <w:ind w:left="1454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损益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77;top:10;width:4032;height:375" type="#_x0000_t202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393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5"/>
        <w:gridCol w:w="4032"/>
      </w:tblGrid>
      <w:tr>
        <w:trPr>
          <w:trHeight w:val="379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-28,385.25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260,000.00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202,882.54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-11,011.65</w:t>
            </w:r>
          </w:p>
        </w:tc>
      </w:tr>
      <w:tr>
        <w:trPr>
          <w:trHeight w:val="370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-74,433.95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349,051.69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footerReference w:type="default" r:id="rId43"/>
          <w:pgSz w:w="11900" w:h="16820"/>
          <w:pgMar w:footer="1407" w:header="1402" w:top="1800" w:bottom="1600" w:left="1240" w:right="760"/>
          <w:pgNumType w:start="33"/>
        </w:sect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760"/>
          <w:cols w:num="2" w:equalWidth="0">
            <w:col w:w="2718" w:space="4223"/>
            <w:col w:w="2959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541"/>
        <w:gridCol w:w="1546"/>
        <w:gridCol w:w="1541"/>
        <w:gridCol w:w="1541"/>
        <w:gridCol w:w="1541"/>
      </w:tblGrid>
      <w:tr>
        <w:trPr>
          <w:trHeight w:val="538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3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80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6,581,633.66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5,450,431.84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20.75%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5,095,793.73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2.44%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14,199,330.61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8,995,060.63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57.86%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15,724,249.73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5.27%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8,089,543.00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5,885,451.12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4,955,462.11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3.00%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6,165,752.12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7,446,900.30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-17.20%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7,650,852.54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2.29%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2" w:lineRule="auto" w:before="33"/>
        <w:ind w:left="147" w:right="587" w:firstLine="465"/>
        <w:jc w:val="both"/>
      </w:pP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是销</w:t>
      </w:r>
      <w:r>
        <w:rPr>
          <w:rFonts w:ascii="宋体" w:hAnsi="宋体" w:cs="宋体" w:eastAsia="宋体" w:hint="default"/>
          <w:spacing w:val="-2"/>
        </w:rPr>
        <w:t>售增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111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07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年管理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309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7"/>
        </w:rPr>
        <w:t>万元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i/>
          <w:spacing w:val="-7"/>
        </w:rPr>
        <w:t>财务</w:t>
      </w:r>
      <w:r>
        <w:rPr>
          <w:rFonts w:ascii="宋体" w:hAnsi="宋体" w:cs="宋体" w:eastAsia="宋体" w:hint="default"/>
          <w:spacing w:val="-7"/>
        </w:rPr>
        <w:t>费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增</w:t>
      </w:r>
      <w:r>
        <w:rPr>
          <w:rFonts w:ascii="宋体" w:hAnsi="宋体" w:cs="宋体" w:eastAsia="宋体" w:hint="default"/>
          <w:i/>
          <w:spacing w:val="-7"/>
        </w:rPr>
        <w:t>长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主要</w:t>
      </w:r>
      <w:r>
        <w:rPr>
          <w:rFonts w:ascii="宋体" w:hAnsi="宋体" w:cs="宋体" w:eastAsia="宋体" w:hint="default"/>
          <w:spacing w:val="-7"/>
        </w:rPr>
        <w:t>原因</w:t>
      </w:r>
      <w:r>
        <w:rPr>
          <w:rFonts w:ascii="宋体" w:hAnsi="宋体" w:cs="宋体" w:eastAsia="宋体" w:hint="default"/>
          <w:spacing w:val="-7"/>
        </w:rPr>
        <w:t>是</w:t>
      </w:r>
      <w:r>
        <w:rPr>
          <w:rFonts w:ascii="宋体" w:hAnsi="宋体" w:cs="宋体" w:eastAsia="宋体" w:hint="default"/>
          <w:spacing w:val="-9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pStyle w:val="BodyText"/>
        <w:spacing w:line="314" w:lineRule="exact" w:before="4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57" w:lineRule="exact"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位</w:t>
      </w:r>
      <w:r>
        <w:rPr>
          <w:rFonts w:ascii="宋体" w:hAnsi="宋体" w:cs="宋体" w:eastAsia="宋体" w:hint="default"/>
          <w:i/>
          <w:spacing w:val="-101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1574"/>
        <w:gridCol w:w="1579"/>
        <w:gridCol w:w="1214"/>
        <w:gridCol w:w="1589"/>
      </w:tblGrid>
      <w:tr>
        <w:trPr>
          <w:trHeight w:val="521" w:hRule="exact"/>
        </w:trPr>
        <w:tc>
          <w:tcPr>
            <w:tcW w:w="33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2007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比增减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2006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64,298,010.31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40,690,527.75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58.02%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42,462,562.52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流入量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285,987,496.84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232,005,000.04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23.27%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222,055,549.27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221,689,486.53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191,314,472.29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15.88%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179,592,986.75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-70,924,180.67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-71,134,770.26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-0.30%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-39,326,073.25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流入量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26,500.00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-81.13%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</w:t>
            </w:r>
            <w:r>
              <w:rPr>
                <w:rFonts w:ascii="宋体"/>
                <w:spacing w:val="2"/>
                <w:w w:val="103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4,779,912.05</w:t>
            </w:r>
            <w:r>
              <w:rPr>
                <w:rFonts w:ascii="宋体"/>
                <w:spacing w:val="-3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70,929,180.67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71,161,270.26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-0.33%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44,105,985.30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-7,454,578.05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95,330,892.67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-107.82%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1"/>
              <w:ind w:left="10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-11,653,505.12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流入量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73,753,676.57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174,997,200.00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-57.85%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38</w:t>
            </w:r>
            <w:r>
              <w:rPr>
                <w:rFonts w:ascii="宋体"/>
                <w:spacing w:val="2"/>
                <w:w w:val="103"/>
                <w:sz w:val="19"/>
              </w:rPr>
              <w:t>,</w:t>
            </w:r>
            <w:r>
              <w:rPr>
                <w:rFonts w:ascii="宋体"/>
                <w:spacing w:val="-3"/>
                <w:w w:val="103"/>
                <w:sz w:val="19"/>
              </w:rPr>
              <w:t>3</w:t>
            </w:r>
            <w:r>
              <w:rPr>
                <w:rFonts w:ascii="宋体"/>
                <w:spacing w:val="2"/>
                <w:w w:val="103"/>
                <w:sz w:val="19"/>
              </w:rPr>
              <w:t>3</w:t>
            </w:r>
            <w:r>
              <w:rPr>
                <w:rFonts w:ascii="宋体"/>
                <w:spacing w:val="-3"/>
                <w:w w:val="103"/>
                <w:sz w:val="19"/>
              </w:rPr>
              <w:t>2</w:t>
            </w:r>
            <w:r>
              <w:rPr>
                <w:rFonts w:ascii="宋体"/>
                <w:spacing w:val="2"/>
                <w:w w:val="103"/>
                <w:sz w:val="19"/>
              </w:rPr>
              <w:t>,</w:t>
            </w:r>
            <w:r>
              <w:rPr>
                <w:rFonts w:ascii="宋体"/>
                <w:spacing w:val="-3"/>
                <w:w w:val="103"/>
                <w:sz w:val="19"/>
              </w:rPr>
              <w:t>4</w:t>
            </w:r>
            <w:r>
              <w:rPr>
                <w:rFonts w:ascii="宋体"/>
                <w:spacing w:val="2"/>
                <w:w w:val="103"/>
                <w:sz w:val="19"/>
              </w:rPr>
              <w:t>7</w:t>
            </w:r>
            <w:r>
              <w:rPr>
                <w:rFonts w:ascii="宋体"/>
                <w:spacing w:val="-3"/>
                <w:w w:val="103"/>
                <w:sz w:val="19"/>
              </w:rPr>
              <w:t>0.</w:t>
            </w:r>
            <w:r>
              <w:rPr>
                <w:rFonts w:ascii="宋体"/>
                <w:spacing w:val="2"/>
                <w:w w:val="103"/>
                <w:sz w:val="19"/>
              </w:rPr>
              <w:t>2</w:t>
            </w:r>
            <w:r>
              <w:rPr>
                <w:rFonts w:ascii="宋体"/>
                <w:spacing w:val="-3"/>
                <w:w w:val="103"/>
                <w:sz w:val="19"/>
              </w:rPr>
              <w:t>5</w:t>
            </w:r>
            <w:r>
              <w:rPr>
                <w:rFonts w:ascii="宋体"/>
                <w:spacing w:val="2"/>
                <w:w w:val="103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after="0" w:line="250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00" w:h="16820"/>
          <w:pgMar w:top="1600" w:bottom="280" w:left="1240" w:right="7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1574"/>
        <w:gridCol w:w="1579"/>
        <w:gridCol w:w="1214"/>
        <w:gridCol w:w="1589"/>
      </w:tblGrid>
      <w:tr>
        <w:trPr>
          <w:trHeight w:val="509" w:hRule="exact"/>
        </w:trPr>
        <w:tc>
          <w:tcPr>
            <w:tcW w:w="33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81,208,254.62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79,666,307.33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1.94%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49,985,975.37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-5,056,351.02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-2,984,802.22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69.40%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-1,045,735.37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-14,080,748.41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64,886,650.16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-121.70%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3"/>
                <w:sz w:val="19"/>
              </w:rPr>
              <w:t>  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-8,517,015.85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总计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359,746,173.41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2"/>
                <w:sz w:val="19"/>
              </w:rPr>
              <w:t>407,028,700.04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-11.62%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265,167,931.57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22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总计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373,826,921.82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2"/>
                <w:sz w:val="19"/>
              </w:rPr>
              <w:t>342,142,049.88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9.26%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-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273,684,947.42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22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-19,137,099.43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-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61,901,847.94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-130.92%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-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-9,562,751.22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3" w:lineRule="auto" w:before="33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5"/>
        </w:rPr>
        <w:t>A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金净</w:t>
      </w:r>
      <w:r>
        <w:rPr>
          <w:rFonts w:ascii="宋体" w:hAnsi="宋体" w:cs="宋体" w:eastAsia="宋体" w:hint="default"/>
          <w:spacing w:val="-5"/>
        </w:rPr>
        <w:t>流量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rFonts w:ascii="宋体" w:hAnsi="宋体" w:cs="宋体" w:eastAsia="宋体" w:hint="default"/>
          <w:i/>
          <w:spacing w:val="21"/>
        </w:rPr>
        <w:t> </w:t>
      </w:r>
      <w:r>
        <w:rPr>
          <w:rFonts w:ascii="宋体" w:hAnsi="宋体" w:cs="宋体" w:eastAsia="宋体" w:hint="default"/>
          <w:spacing w:val="-3"/>
        </w:rPr>
        <w:t>58.02%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售收入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spacing w:val="-3"/>
        </w:rPr>
        <w:t>年有所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spacing w:val="-3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  <w:i/>
        </w:rPr>
        <w:t>了经</w:t>
      </w:r>
      <w:r>
        <w:rPr>
          <w:rFonts w:ascii="宋体" w:hAnsi="宋体" w:cs="宋体" w:eastAsia="宋体" w:hint="default"/>
        </w:rPr>
        <w:t>营</w:t>
      </w:r>
      <w:r>
        <w:rPr/>
        <w:t>性</w:t>
      </w:r>
      <w:r>
        <w:rPr>
          <w:rFonts w:ascii="宋体" w:hAnsi="宋体" w:cs="宋体" w:eastAsia="宋体" w:hint="default"/>
        </w:rPr>
        <w:t>回款</w:t>
      </w:r>
      <w:r>
        <w:rPr/>
        <w:t>的管理，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支</w:t>
      </w:r>
      <w:r>
        <w:rPr/>
        <w:t>，保证</w:t>
      </w:r>
      <w:r>
        <w:rPr>
          <w:rFonts w:ascii="宋体" w:hAnsi="宋体" w:cs="宋体" w:eastAsia="宋体" w:hint="default"/>
          <w:i/>
        </w:rPr>
        <w:t>了经</w:t>
      </w:r>
      <w:r>
        <w:rPr>
          <w:rFonts w:ascii="宋体" w:hAnsi="宋体" w:cs="宋体" w:eastAsia="宋体" w:hint="default"/>
        </w:rPr>
        <w:t>营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转</w:t>
      </w:r>
      <w:r>
        <w:rPr/>
        <w:t>。</w:t>
      </w:r>
    </w:p>
    <w:p>
      <w:pPr>
        <w:pStyle w:val="BodyText"/>
        <w:spacing w:line="364" w:lineRule="auto" w:before="56"/>
        <w:ind w:right="593"/>
        <w:jc w:val="left"/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。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  <w:i/>
          <w:spacing w:val="110"/>
        </w:rPr>
        <w:t> </w:t>
      </w:r>
      <w:r>
        <w:rPr>
          <w:rFonts w:ascii="宋体" w:hAnsi="宋体" w:cs="宋体" w:eastAsia="宋体" w:hint="default"/>
          <w:spacing w:val="-3"/>
        </w:rPr>
        <w:t>107.82%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年公司实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</w:p>
    <w:p>
      <w:pPr>
        <w:pStyle w:val="BodyText"/>
        <w:spacing w:line="240" w:lineRule="auto" w:before="30"/>
        <w:ind w:left="147" w:right="0"/>
        <w:jc w:val="left"/>
      </w:pP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1450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before="166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位</w:t>
      </w:r>
      <w:r>
        <w:rPr>
          <w:rFonts w:ascii="宋体" w:hAnsi="宋体" w:cs="宋体" w:eastAsia="宋体" w:hint="default"/>
          <w:i/>
          <w:spacing w:val="-125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24"/>
          <w:w w:val="103"/>
          <w:sz w:val="20"/>
          <w:szCs w:val="20"/>
        </w:rPr>
        <w:t>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1560"/>
        <w:gridCol w:w="1562"/>
        <w:gridCol w:w="1567"/>
        <w:gridCol w:w="1560"/>
        <w:gridCol w:w="1051"/>
      </w:tblGrid>
      <w:tr>
        <w:trPr>
          <w:trHeight w:val="283" w:hRule="exact"/>
        </w:trPr>
        <w:tc>
          <w:tcPr>
            <w:tcW w:w="20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1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152"/>
              <w:ind w:left="100" w:right="-3" w:firstLine="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3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pacing w:val="-18"/>
                <w:w w:val="103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18"/>
                <w:w w:val="10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18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18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81" w:hRule="exact"/>
        </w:trPr>
        <w:tc>
          <w:tcPr>
            <w:tcW w:w="20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7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/>
              <w:ind w:left="211" w:right="107" w:hanging="4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7"/>
              <w:ind w:left="5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201" w:right="110" w:hanging="4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52,491,975.45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10.71%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54,611,326.83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11.40%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-3.88%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60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58,778,523.97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11.99%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66,982,742.00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13.99%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-12.25%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60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2,550,000.00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0.52%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262,150,726.54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53.48%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193,423,714.79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40.39%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35.53%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58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6,777,789.63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1.38%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33,454,410.06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6.99%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-79.74%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358" w:hRule="exact"/>
        </w:trPr>
        <w:tc>
          <w:tcPr>
            <w:tcW w:w="20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13,140,378.03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2.68%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13,697,415.94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2.86%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-4.07%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512"/>
        <w:gridCol w:w="1296"/>
        <w:gridCol w:w="979"/>
        <w:gridCol w:w="1454"/>
        <w:gridCol w:w="1457"/>
        <w:gridCol w:w="1294"/>
      </w:tblGrid>
      <w:tr>
        <w:trPr>
          <w:trHeight w:val="538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 w:firstLine="2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0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7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7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24,053,232.79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4.91%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4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74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17,385,733.66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3.55%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4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74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15,075,609.21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3.08%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4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74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7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2,263,948.31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0.46%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4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79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40" w:lineRule="auto" w:before="64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58,778,523.97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11.99%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98"/>
                <w:w w:val="10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-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pacing w:val="3"/>
                <w:sz w:val="20"/>
              </w:rPr>
              <w:t> 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44"/>
          <w:pgSz w:w="11900" w:h="16820"/>
          <w:pgMar w:footer="1407" w:header="1402" w:top="1800" w:bottom="1600" w:left="1240" w:right="760"/>
          <w:pgNumType w:start="34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550"/>
        <w:gridCol w:w="1402"/>
        <w:gridCol w:w="2102"/>
        <w:gridCol w:w="2102"/>
      </w:tblGrid>
      <w:tr>
        <w:trPr>
          <w:trHeight w:val="564" w:hRule="exact"/>
        </w:trPr>
        <w:tc>
          <w:tcPr>
            <w:tcW w:w="19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3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2.53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2.49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0.04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1.54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1.76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1.76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0.92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17.49%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19.17%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1.68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32.71%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pStyle w:val="BodyText"/>
        <w:spacing w:line="268" w:lineRule="exact" w:before="0"/>
        <w:ind w:left="147" w:right="8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  <w:i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逐</w:t>
      </w:r>
      <w:r>
        <w:rPr/>
        <w:t>年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550"/>
        <w:gridCol w:w="1402"/>
        <w:gridCol w:w="2102"/>
        <w:gridCol w:w="2102"/>
      </w:tblGrid>
      <w:tr>
        <w:trPr>
          <w:trHeight w:val="408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3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5.03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4.37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0.66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4.64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3.2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2.81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0.39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3.25</w:t>
            </w:r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pStyle w:val="BodyText"/>
        <w:spacing w:line="268" w:lineRule="exact" w:before="0"/>
        <w:ind w:right="81"/>
        <w:jc w:val="left"/>
        <w:rPr>
          <w:rFonts w:ascii="宋体" w:hAnsi="宋体" w:cs="宋体" w:eastAsia="宋体" w:hint="default"/>
        </w:rPr>
      </w:pPr>
      <w:r>
        <w:rPr/>
        <w:t>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spacing w:val="-5"/>
        </w:rPr>
        <w:t>年不</w:t>
      </w:r>
      <w:r>
        <w:rPr>
          <w:rFonts w:ascii="宋体" w:hAnsi="宋体" w:cs="宋体" w:eastAsia="宋体" w:hint="default"/>
          <w:spacing w:val="-5"/>
        </w:rPr>
        <w:t>断</w:t>
      </w:r>
      <w:r>
        <w:rPr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i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厂考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spacing w:val="-5"/>
        </w:rPr>
        <w:t>，资</w:t>
      </w:r>
      <w:r>
        <w:rPr>
          <w:rFonts w:ascii="宋体" w:hAnsi="宋体" w:cs="宋体" w:eastAsia="宋体" w:hint="default"/>
          <w:spacing w:val="-5"/>
        </w:rPr>
        <w:t>金营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账款</w:t>
      </w:r>
      <w:r>
        <w:rPr>
          <w:rFonts w:ascii="宋体" w:hAnsi="宋体" w:cs="宋体" w:eastAsia="宋体" w:hint="default"/>
          <w:spacing w:val="-5"/>
        </w:rPr>
        <w:t>周</w:t>
      </w:r>
      <w:r>
        <w:rPr>
          <w:rFonts w:ascii="宋体" w:hAnsi="宋体" w:cs="宋体" w:eastAsia="宋体" w:hint="default"/>
          <w:spacing w:val="-5"/>
        </w:rPr>
        <w:t>转率</w:t>
      </w:r>
      <w:r>
        <w:rPr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货周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转率</w:t>
      </w:r>
      <w:r>
        <w:rPr/>
        <w:t>均有</w:t>
      </w:r>
      <w:r>
        <w:rPr>
          <w:rFonts w:ascii="宋体" w:hAnsi="宋体" w:cs="宋体" w:eastAsia="宋体" w:hint="default"/>
        </w:rPr>
        <w:t>提</w:t>
      </w:r>
      <w:r>
        <w:rPr/>
        <w:t>高。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z w:val="23"/>
          <w:szCs w:val="23"/>
        </w:rPr>
        <w:t>备利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订</w:t>
      </w:r>
      <w:r>
        <w:rPr>
          <w:rFonts w:ascii="宋体" w:hAnsi="宋体" w:cs="宋体" w:eastAsia="宋体" w:hint="default"/>
          <w:sz w:val="23"/>
          <w:szCs w:val="23"/>
        </w:rPr>
        <w:t>单</w:t>
      </w:r>
      <w:r>
        <w:rPr>
          <w:rFonts w:ascii="宋体" w:hAnsi="宋体" w:cs="宋体" w:eastAsia="宋体" w:hint="default"/>
          <w:sz w:val="23"/>
          <w:szCs w:val="23"/>
        </w:rPr>
        <w:t>获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约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 </w:t>
      </w:r>
      <w:r>
        <w:rPr>
          <w:spacing w:val="-9"/>
        </w:rPr>
        <w:t>年，公司</w:t>
      </w:r>
      <w:r>
        <w:rPr>
          <w:rFonts w:ascii="宋体" w:hAnsi="宋体" w:cs="宋体" w:eastAsia="宋体" w:hint="default"/>
          <w:spacing w:val="-9"/>
        </w:rPr>
        <w:t>设</w:t>
      </w:r>
      <w:r>
        <w:rPr>
          <w:rFonts w:ascii="宋体" w:hAnsi="宋体" w:cs="宋体" w:eastAsia="宋体" w:hint="default"/>
          <w:i/>
          <w:spacing w:val="-9"/>
        </w:rPr>
        <w:t>备</w:t>
      </w:r>
      <w:r>
        <w:rPr>
          <w:rFonts w:ascii="宋体" w:hAnsi="宋体" w:cs="宋体" w:eastAsia="宋体" w:hint="default"/>
          <w:spacing w:val="-9"/>
        </w:rPr>
        <w:t>综合</w:t>
      </w:r>
      <w:r>
        <w:rPr>
          <w:rFonts w:ascii="宋体" w:hAnsi="宋体" w:cs="宋体" w:eastAsia="宋体" w:hint="default"/>
          <w:i/>
          <w:spacing w:val="-9"/>
        </w:rPr>
        <w:t>利</w:t>
      </w:r>
      <w:r>
        <w:rPr>
          <w:rFonts w:ascii="宋体" w:hAnsi="宋体" w:cs="宋体" w:eastAsia="宋体" w:hint="default"/>
          <w:spacing w:val="-9"/>
        </w:rPr>
        <w:t>用</w:t>
      </w:r>
      <w:r>
        <w:rPr>
          <w:rFonts w:ascii="宋体" w:hAnsi="宋体" w:cs="宋体" w:eastAsia="宋体" w:hint="default"/>
          <w:spacing w:val="-9"/>
        </w:rPr>
        <w:t>率</w:t>
      </w:r>
      <w:r>
        <w:rPr>
          <w:rFonts w:ascii="宋体" w:hAnsi="宋体" w:cs="宋体" w:eastAsia="宋体" w:hint="default"/>
          <w:spacing w:val="-9"/>
        </w:rPr>
        <w:t>达</w:t>
      </w:r>
      <w:r>
        <w:rPr>
          <w:rFonts w:ascii="宋体" w:hAnsi="宋体" w:cs="宋体" w:eastAsia="宋体" w:hint="default"/>
          <w:spacing w:val="-9"/>
        </w:rPr>
        <w:t>到 </w:t>
      </w:r>
      <w:r>
        <w:rPr>
          <w:rFonts w:ascii="宋体" w:hAnsi="宋体" w:cs="宋体" w:eastAsia="宋体" w:hint="default"/>
          <w:spacing w:val="-9"/>
        </w:rPr>
        <w:t>90%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订</w:t>
      </w:r>
      <w:r>
        <w:rPr>
          <w:rFonts w:ascii="宋体" w:hAnsi="宋体" w:cs="宋体" w:eastAsia="宋体" w:hint="default"/>
          <w:spacing w:val="-9"/>
        </w:rPr>
        <w:t>单</w:t>
      </w:r>
      <w:r>
        <w:rPr>
          <w:rFonts w:ascii="宋体" w:hAnsi="宋体" w:cs="宋体" w:eastAsia="宋体" w:hint="default"/>
          <w:spacing w:val="-9"/>
        </w:rPr>
        <w:t>履</w:t>
      </w:r>
      <w:r>
        <w:rPr>
          <w:rFonts w:ascii="宋体" w:hAnsi="宋体" w:cs="宋体" w:eastAsia="宋体" w:hint="default"/>
          <w:spacing w:val="-9"/>
        </w:rPr>
        <w:t>约</w:t>
      </w:r>
      <w:r>
        <w:rPr>
          <w:rFonts w:ascii="宋体" w:hAnsi="宋体" w:cs="宋体" w:eastAsia="宋体" w:hint="default"/>
          <w:spacing w:val="-9"/>
        </w:rPr>
        <w:t>率</w:t>
      </w:r>
      <w:r>
        <w:rPr>
          <w:rFonts w:ascii="宋体" w:hAnsi="宋体" w:cs="宋体" w:eastAsia="宋体" w:hint="default"/>
          <w:spacing w:val="-9"/>
        </w:rPr>
        <w:t>达</w:t>
      </w:r>
      <w:r>
        <w:rPr>
          <w:rFonts w:ascii="宋体" w:hAnsi="宋体" w:cs="宋体" w:eastAsia="宋体" w:hint="default"/>
          <w:spacing w:val="-9"/>
        </w:rPr>
        <w:t>到 </w:t>
      </w:r>
      <w:r>
        <w:rPr>
          <w:rFonts w:ascii="宋体" w:hAnsi="宋体" w:cs="宋体" w:eastAsia="宋体" w:hint="default"/>
        </w:rPr>
        <w:t>99.6 </w:t>
      </w:r>
      <w:r>
        <w:rPr>
          <w:rFonts w:ascii="宋体" w:hAnsi="宋体" w:cs="宋体" w:eastAsia="宋体" w:hint="default"/>
          <w:spacing w:val="-14"/>
        </w:rPr>
        <w:t>%</w:t>
      </w:r>
      <w:r>
        <w:rPr>
          <w:spacing w:val="-14"/>
        </w:rPr>
        <w:t>，实</w:t>
      </w:r>
      <w:r>
        <w:rPr>
          <w:rFonts w:ascii="宋体" w:hAnsi="宋体" w:cs="宋体" w:eastAsia="宋体" w:hint="default"/>
          <w:spacing w:val="-14"/>
        </w:rPr>
        <w:t>现</w:t>
      </w:r>
      <w:r>
        <w:rPr>
          <w:rFonts w:ascii="宋体" w:hAnsi="宋体" w:cs="宋体" w:eastAsia="宋体" w:hint="default"/>
          <w:spacing w:val="-14"/>
        </w:rPr>
        <w:t>销</w:t>
      </w:r>
      <w:r>
        <w:rPr>
          <w:rFonts w:ascii="宋体" w:hAnsi="宋体" w:cs="宋体" w:eastAsia="宋体" w:hint="default"/>
          <w:spacing w:val="-14"/>
        </w:rPr>
        <w:t>售</w:t>
      </w:r>
      <w:r>
        <w:rPr>
          <w:rFonts w:ascii="宋体" w:hAnsi="宋体" w:cs="宋体" w:eastAsia="宋体" w:hint="default"/>
          <w:spacing w:val="-14"/>
        </w:rPr>
        <w:t>额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26925.90</w:t>
      </w:r>
    </w:p>
    <w:p>
      <w:pPr>
        <w:pStyle w:val="BodyText"/>
        <w:spacing w:line="240" w:lineRule="auto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55"/>
        <w:ind w:left="612" w:right="1812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子公司、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绩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析</w:t>
      </w:r>
      <w:r>
        <w:rPr>
          <w:rFonts w:ascii="宋体" w:hAnsi="宋体" w:cs="宋体" w:eastAsia="宋体" w:hint="default"/>
          <w:spacing w:val="-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5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40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内，本公司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并报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公司、北京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9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0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right="18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360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75%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57"/>
        </w:rPr>
        <w:t> </w:t>
      </w:r>
      <w:r>
        <w:rPr>
          <w:rFonts w:ascii="宋体" w:hAnsi="宋体" w:cs="宋体" w:eastAsia="宋体" w:hint="default"/>
          <w:spacing w:val="-57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合</w:t>
      </w:r>
      <w:r>
        <w:rPr/>
        <w:t>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营（</w:t>
      </w:r>
      <w:r>
        <w:rPr>
          <w:rFonts w:ascii="宋体" w:hAnsi="宋体" w:cs="宋体" w:eastAsia="宋体" w:hint="default"/>
        </w:rPr>
        <w:t>港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  <w:i/>
        </w:rPr>
        <w:t>：生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本公司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81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12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31</w:t>
      </w:r>
      <w:r>
        <w:rPr>
          <w:spacing w:val="-6"/>
        </w:rPr>
        <w:t>日，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6144.42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净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4012.29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1-12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5469.07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236.62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4" w:lineRule="auto" w:before="40"/>
        <w:ind w:right="44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北京晶源</w:t>
      </w:r>
      <w:r>
        <w:rPr>
          <w:rFonts w:ascii="宋体" w:hAnsi="宋体" w:cs="宋体" w:eastAsia="宋体" w:hint="default"/>
          <w:i/>
        </w:rPr>
        <w:t>裕丰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学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>
          <w:rFonts w:ascii="宋体" w:hAnsi="宋体" w:cs="宋体" w:eastAsia="宋体" w:hint="default"/>
        </w:rPr>
        <w:t>注册</w:t>
      </w:r>
      <w:r>
        <w:rPr/>
        <w:t>资本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/>
        <w:t>资子公司。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footerReference w:type="default" r:id="rId45"/>
          <w:pgSz w:w="11900" w:h="16820"/>
          <w:pgMar w:footer="1407" w:header="1402" w:top="1800" w:bottom="1600" w:left="1240" w:right="1220"/>
          <w:pgNumType w:start="35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镜片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镀膜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；销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仪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仪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自产产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和本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材</w:t>
      </w:r>
      <w:r>
        <w:rPr/>
        <w:t>料及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i/>
        </w:rPr>
        <w:t>限定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除外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0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12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31</w:t>
      </w:r>
      <w:r>
        <w:rPr>
          <w:spacing w:val="-6"/>
        </w:rPr>
        <w:t>日，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1678.49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净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1466.87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1-12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2377.96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276.95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）深圳市</w:t>
      </w: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1050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41"/>
        </w:rPr>
        <w:t> </w:t>
      </w:r>
      <w:r>
        <w:rPr>
          <w:rFonts w:ascii="宋体" w:hAnsi="宋体" w:cs="宋体" w:eastAsia="宋体" w:hint="default"/>
        </w:rPr>
        <w:t>98%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类</w:t>
      </w:r>
      <w:r>
        <w:rPr>
          <w:rFonts w:ascii="宋体" w:hAnsi="宋体" w:cs="宋体" w:eastAsia="宋体" w:hint="default"/>
          <w:sz w:val="23"/>
          <w:szCs w:val="23"/>
        </w:rPr>
        <w:t>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围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开发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及整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、电子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仪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仪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含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</w:p>
    <w:p>
      <w:pPr>
        <w:pStyle w:val="BodyText"/>
        <w:spacing w:line="360" w:lineRule="auto" w:before="35"/>
        <w:ind w:right="27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控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专</w:t>
      </w:r>
      <w:r>
        <w:rPr>
          <w:rFonts w:ascii="宋体" w:hAnsi="宋体" w:cs="宋体" w:eastAsia="宋体" w:hint="default"/>
          <w:spacing w:val="-8"/>
          <w:w w:val="102"/>
        </w:rPr>
        <w:t>卖</w:t>
      </w:r>
      <w:r>
        <w:rPr>
          <w:rFonts w:ascii="宋体" w:hAnsi="宋体" w:cs="宋体" w:eastAsia="宋体" w:hint="default"/>
          <w:spacing w:val="-8"/>
          <w:w w:val="102"/>
        </w:rPr>
        <w:t>商</w:t>
      </w:r>
      <w:r>
        <w:rPr>
          <w:rFonts w:ascii="宋体" w:hAnsi="宋体" w:cs="宋体" w:eastAsia="宋体" w:hint="default"/>
          <w:spacing w:val="-8"/>
          <w:w w:val="102"/>
        </w:rPr>
        <w:t>品</w:t>
      </w:r>
      <w:r>
        <w:rPr>
          <w:spacing w:val="-8"/>
          <w:w w:val="102"/>
        </w:rPr>
        <w:t>及</w:t>
      </w:r>
      <w:r>
        <w:rPr>
          <w:rFonts w:ascii="宋体" w:hAnsi="宋体" w:cs="宋体" w:eastAsia="宋体" w:hint="default"/>
          <w:i/>
          <w:spacing w:val="-8"/>
          <w:w w:val="102"/>
        </w:rPr>
        <w:t>限</w:t>
      </w:r>
      <w:r>
        <w:rPr>
          <w:rFonts w:ascii="宋体" w:hAnsi="宋体" w:cs="宋体" w:eastAsia="宋体" w:hint="default"/>
          <w:spacing w:val="-8"/>
          <w:w w:val="102"/>
        </w:rPr>
        <w:t>制</w:t>
      </w:r>
      <w:r>
        <w:rPr>
          <w:rFonts w:ascii="宋体" w:hAnsi="宋体" w:cs="宋体" w:eastAsia="宋体" w:hint="default"/>
          <w:i/>
          <w:spacing w:val="-8"/>
          <w:w w:val="102"/>
        </w:rPr>
        <w:t>项目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rFonts w:ascii="宋体" w:hAnsi="宋体" w:cs="宋体" w:eastAsia="宋体" w:hint="default"/>
          <w:spacing w:val="-8"/>
          <w:w w:val="102"/>
        </w:rPr>
        <w:t>；</w:t>
      </w:r>
      <w:r>
        <w:rPr>
          <w:rFonts w:ascii="宋体" w:hAnsi="宋体" w:cs="宋体" w:eastAsia="宋体" w:hint="default"/>
          <w:i/>
          <w:spacing w:val="-8"/>
          <w:w w:val="102"/>
        </w:rPr>
        <w:t>经</w:t>
      </w:r>
      <w:r>
        <w:rPr>
          <w:rFonts w:ascii="宋体" w:hAnsi="宋体" w:cs="宋体" w:eastAsia="宋体" w:hint="default"/>
          <w:spacing w:val="-8"/>
          <w:w w:val="102"/>
        </w:rPr>
        <w:t>营</w:t>
      </w:r>
      <w:r>
        <w:rPr>
          <w:rFonts w:ascii="宋体" w:hAnsi="宋体" w:cs="宋体" w:eastAsia="宋体" w:hint="default"/>
          <w:spacing w:val="-8"/>
          <w:w w:val="102"/>
        </w:rPr>
        <w:t>进</w:t>
      </w:r>
      <w:r>
        <w:rPr>
          <w:spacing w:val="-8"/>
          <w:w w:val="102"/>
        </w:rPr>
        <w:t>出</w:t>
      </w:r>
      <w:r>
        <w:rPr>
          <w:rFonts w:ascii="宋体" w:hAnsi="宋体" w:cs="宋体" w:eastAsia="宋体" w:hint="default"/>
          <w:spacing w:val="-8"/>
          <w:w w:val="102"/>
        </w:rPr>
        <w:t>口</w:t>
      </w:r>
      <w:r>
        <w:rPr>
          <w:rFonts w:ascii="宋体" w:hAnsi="宋体" w:cs="宋体" w:eastAsia="宋体" w:hint="default"/>
          <w:i/>
          <w:spacing w:val="-8"/>
          <w:w w:val="102"/>
        </w:rPr>
        <w:t>业务</w:t>
      </w:r>
      <w:r>
        <w:rPr>
          <w:spacing w:val="-8"/>
          <w:w w:val="102"/>
        </w:rPr>
        <w:t>。</w:t>
      </w:r>
      <w:r>
        <w:rPr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101"/>
          <w:w w:val="102"/>
        </w:rPr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752.48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714.60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1-12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148.35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-178.87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60"/>
        <w:ind w:right="42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）深圳市</w:t>
      </w:r>
      <w:r>
        <w:rPr/>
        <w:t>晶源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三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3"/>
        </w:rPr>
        <w:t>50%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。</w:t>
      </w:r>
      <w:r>
        <w:rPr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3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易（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卖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  <w:i/>
        </w:rPr>
        <w:t>兴</w:t>
      </w:r>
      <w:r>
        <w:rPr>
          <w:rFonts w:ascii="宋体" w:hAnsi="宋体" w:cs="宋体" w:eastAsia="宋体" w:hint="default"/>
        </w:rPr>
        <w:t>办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275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529.95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493.88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1-12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351.84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-6.11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九</w:t>
      </w:r>
      <w:r>
        <w:rPr>
          <w:rFonts w:ascii="宋体" w:hAnsi="宋体" w:cs="宋体" w:eastAsia="宋体" w:hint="default"/>
          <w:i/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i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压</w:t>
      </w:r>
      <w:r>
        <w:rPr>
          <w:spacing w:val="-4"/>
        </w:rPr>
        <w:t>电晶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公司，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  </w:t>
      </w:r>
      <w:r>
        <w:rPr>
          <w:rFonts w:ascii="宋体" w:hAnsi="宋体" w:cs="宋体" w:eastAsia="宋体" w:hint="default"/>
        </w:rPr>
        <w:t>1008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7"/>
        </w:rPr>
        <w:t>万元</w:t>
      </w:r>
      <w:r>
        <w:rPr>
          <w:spacing w:val="-7"/>
        </w:rPr>
        <w:t>，本公司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spacing w:val="-7"/>
        </w:rPr>
        <w:t>有</w:t>
      </w:r>
    </w:p>
    <w:p>
      <w:pPr>
        <w:pStyle w:val="BodyText"/>
        <w:spacing w:line="240" w:lineRule="auto" w:before="15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right="15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制品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spacing w:val="-25"/>
        </w:rPr>
        <w:t> </w:t>
      </w:r>
      <w:r>
        <w:rPr>
          <w:rFonts w:ascii="宋体" w:hAnsi="宋体" w:cs="宋体" w:eastAsia="宋体" w:hint="default"/>
          <w:spacing w:val="-25"/>
        </w:rPr>
      </w:r>
      <w:r>
        <w:rPr/>
        <w:t>二、对公司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与下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spacing w:val="-2"/>
        </w:rPr>
        <w:t>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的高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</w:p>
    <w:p>
      <w:pPr>
        <w:pStyle w:val="BodyText"/>
        <w:spacing w:line="240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更新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i/>
        </w:rPr>
        <w:t>代</w:t>
      </w:r>
      <w:r>
        <w:rPr/>
        <w:t>，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46"/>
          <w:pgSz w:w="11900" w:h="16820"/>
          <w:pgMar w:footer="1407" w:header="1402" w:top="1800" w:bottom="1600" w:left="1240" w:right="1120"/>
          <w:pgNumType w:start="36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2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i/>
          <w:spacing w:val="-2"/>
        </w:rPr>
        <w:t>工工</w:t>
      </w:r>
      <w:r>
        <w:rPr>
          <w:rFonts w:ascii="宋体" w:hAnsi="宋体" w:cs="宋体" w:eastAsia="宋体" w:hint="default"/>
          <w:spacing w:val="-2"/>
        </w:rPr>
        <w:t>艺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薄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品也</w:t>
      </w:r>
      <w:r>
        <w:rPr>
          <w:rFonts w:ascii="宋体" w:hAnsi="宋体" w:cs="宋体" w:eastAsia="宋体" w:hint="default"/>
          <w:spacing w:val="-2"/>
        </w:rPr>
        <w:t>迅速</w:t>
      </w:r>
      <w:r>
        <w:rPr>
          <w:rFonts w:ascii="宋体" w:hAnsi="宋体" w:cs="宋体" w:eastAsia="宋体" w:hint="default"/>
          <w:spacing w:val="-2"/>
        </w:rPr>
        <w:t>向小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化</w:t>
      </w:r>
    </w:p>
    <w:p>
      <w:pPr>
        <w:pStyle w:val="BodyText"/>
        <w:spacing w:line="360" w:lineRule="auto" w:before="35"/>
        <w:ind w:right="0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（</w:t>
      </w:r>
      <w:r>
        <w:rPr>
          <w:rFonts w:ascii="宋体" w:hAnsi="宋体" w:cs="宋体" w:eastAsia="宋体" w:hint="default"/>
          <w:spacing w:val="-8"/>
          <w:w w:val="102"/>
        </w:rPr>
        <w:t>SMD</w:t>
      </w:r>
      <w:r>
        <w:rPr>
          <w:rFonts w:ascii="宋体" w:hAnsi="宋体" w:cs="宋体" w:eastAsia="宋体" w:hint="default"/>
          <w:spacing w:val="-8"/>
          <w:w w:val="102"/>
        </w:rPr>
        <w:t>化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精密化</w:t>
      </w:r>
      <w:r>
        <w:rPr>
          <w:spacing w:val="-8"/>
          <w:w w:val="102"/>
        </w:rPr>
        <w:t>、高</w:t>
      </w:r>
      <w:r>
        <w:rPr>
          <w:rFonts w:ascii="宋体" w:hAnsi="宋体" w:cs="宋体" w:eastAsia="宋体" w:hint="default"/>
          <w:spacing w:val="-8"/>
          <w:w w:val="102"/>
        </w:rPr>
        <w:t>频</w:t>
      </w:r>
      <w:r>
        <w:rPr>
          <w:rFonts w:ascii="宋体" w:hAnsi="宋体" w:cs="宋体" w:eastAsia="宋体" w:hint="default"/>
          <w:spacing w:val="-8"/>
          <w:w w:val="102"/>
        </w:rPr>
        <w:t>化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器</w:t>
      </w:r>
      <w:r>
        <w:rPr>
          <w:rFonts w:ascii="宋体" w:hAnsi="宋体" w:cs="宋体" w:eastAsia="宋体" w:hint="default"/>
          <w:i/>
          <w:spacing w:val="-8"/>
          <w:w w:val="102"/>
        </w:rPr>
        <w:t>件</w:t>
      </w:r>
      <w:r>
        <w:rPr>
          <w:rFonts w:ascii="宋体" w:hAnsi="宋体" w:cs="宋体" w:eastAsia="宋体" w:hint="default"/>
          <w:spacing w:val="-8"/>
          <w:w w:val="102"/>
        </w:rPr>
        <w:t>化与</w:t>
      </w:r>
      <w:r>
        <w:rPr>
          <w:rFonts w:ascii="宋体" w:hAnsi="宋体" w:cs="宋体" w:eastAsia="宋体" w:hint="default"/>
          <w:spacing w:val="-8"/>
          <w:w w:val="102"/>
        </w:rPr>
        <w:t>模</w:t>
      </w:r>
      <w:r>
        <w:rPr>
          <w:rFonts w:ascii="宋体" w:hAnsi="宋体" w:cs="宋体" w:eastAsia="宋体" w:hint="default"/>
          <w:spacing w:val="-8"/>
          <w:w w:val="102"/>
        </w:rPr>
        <w:t>块</w:t>
      </w:r>
      <w:r>
        <w:rPr>
          <w:rFonts w:ascii="宋体" w:hAnsi="宋体" w:cs="宋体" w:eastAsia="宋体" w:hint="default"/>
          <w:spacing w:val="-8"/>
          <w:w w:val="102"/>
        </w:rPr>
        <w:t>化</w:t>
      </w:r>
      <w:r>
        <w:rPr>
          <w:rFonts w:ascii="宋体" w:hAnsi="宋体" w:cs="宋体" w:eastAsia="宋体" w:hint="default"/>
          <w:spacing w:val="-8"/>
          <w:w w:val="102"/>
        </w:rPr>
        <w:t>（</w:t>
      </w:r>
      <w:r>
        <w:rPr>
          <w:rFonts w:ascii="宋体" w:hAnsi="宋体" w:cs="宋体" w:eastAsia="宋体" w:hint="default"/>
          <w:spacing w:val="-8"/>
          <w:w w:val="102"/>
        </w:rPr>
        <w:t>TCXO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VCXO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OCXO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filter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spacing w:val="-8"/>
          <w:w w:val="102"/>
        </w:rPr>
        <w:t>的</w:t>
      </w:r>
      <w:r>
        <w:rPr>
          <w:rFonts w:ascii="宋体" w:hAnsi="宋体" w:cs="宋体" w:eastAsia="宋体" w:hint="default"/>
          <w:i/>
          <w:spacing w:val="-8"/>
          <w:w w:val="102"/>
        </w:rPr>
        <w:t>方</w:t>
      </w:r>
      <w:r>
        <w:rPr>
          <w:rFonts w:ascii="宋体" w:hAnsi="宋体" w:cs="宋体" w:eastAsia="宋体" w:hint="default"/>
          <w:spacing w:val="-8"/>
          <w:w w:val="102"/>
        </w:rPr>
        <w:t>向发</w:t>
      </w:r>
      <w:r>
        <w:rPr>
          <w:rFonts w:ascii="宋体" w:hAnsi="宋体" w:cs="宋体" w:eastAsia="宋体" w:hint="default"/>
          <w:spacing w:val="-8"/>
          <w:w w:val="102"/>
        </w:rPr>
        <w:t>展</w:t>
      </w:r>
      <w:r>
        <w:rPr>
          <w:spacing w:val="-8"/>
          <w:w w:val="102"/>
        </w:rPr>
        <w:t>。</w:t>
      </w:r>
      <w:r>
        <w:rPr>
          <w:spacing w:val="-114"/>
          <w:w w:val="102"/>
        </w:rPr>
        <w:t> </w:t>
      </w:r>
      <w:r>
        <w:rPr>
          <w:rFonts w:ascii="宋体" w:hAnsi="宋体" w:cs="宋体" w:eastAsia="宋体" w:hint="default"/>
          <w:spacing w:val="-114"/>
          <w:w w:val="102"/>
        </w:rPr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国《信息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科技发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“</w:t>
      </w:r>
      <w:r>
        <w:rPr/>
        <w:t>十</w:t>
      </w:r>
      <w:r>
        <w:rPr>
          <w:rFonts w:ascii="宋体" w:hAnsi="宋体" w:cs="宋体" w:eastAsia="宋体" w:hint="default"/>
          <w:i/>
        </w:rPr>
        <w:t>一五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和</w:t>
      </w:r>
      <w:r>
        <w:rPr>
          <w:rFonts w:ascii="宋体" w:hAnsi="宋体" w:cs="宋体" w:eastAsia="宋体" w:hint="default"/>
        </w:rPr>
        <w:t>2020</w:t>
      </w:r>
      <w:r>
        <w:rPr/>
        <w:t>年</w:t>
      </w:r>
      <w:r>
        <w:rPr>
          <w:rFonts w:ascii="宋体" w:hAnsi="宋体" w:cs="宋体" w:eastAsia="宋体" w:hint="default"/>
          <w:i/>
        </w:rPr>
        <w:t>中长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纲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i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将“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相</w:t>
      </w:r>
    </w:p>
    <w:p>
      <w:pPr>
        <w:pStyle w:val="BodyText"/>
        <w:spacing w:line="362" w:lineRule="auto" w:before="40"/>
        <w:ind w:left="147"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式</w:t>
      </w:r>
      <w:r>
        <w:rPr/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15 </w:t>
      </w:r>
      <w:r>
        <w:rPr/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一</w:t>
      </w:r>
      <w:r>
        <w:rPr/>
        <w:t>。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压</w:t>
      </w:r>
      <w:r>
        <w:rPr/>
        <w:t>电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“</w:t>
      </w:r>
      <w:r>
        <w:rPr/>
        <w:t>十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i/>
          <w:spacing w:val="-4"/>
        </w:rPr>
        <w:t>一五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出，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产量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60</w:t>
      </w:r>
      <w:r>
        <w:rPr>
          <w:rFonts w:ascii="宋体" w:hAnsi="宋体" w:cs="宋体" w:eastAsia="宋体" w:hint="default"/>
          <w:spacing w:val="-4"/>
        </w:rPr>
        <w:t>亿只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片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30%</w:t>
      </w:r>
      <w:r>
        <w:rPr>
          <w:rFonts w:ascii="宋体" w:hAnsi="宋体" w:cs="宋体" w:eastAsia="宋体" w:hint="default"/>
          <w:spacing w:val="-4"/>
        </w:rPr>
        <w:t>左右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2"/>
        </w:rPr>
        <w:t>售收入</w:t>
      </w:r>
      <w:r>
        <w:rPr>
          <w:rFonts w:ascii="宋体" w:hAnsi="宋体" w:cs="宋体" w:eastAsia="宋体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高。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50%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10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许多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的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式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80%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171" w:right="246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rFonts w:ascii="宋体" w:hAnsi="宋体" w:cs="宋体" w:eastAsia="宋体" w:hint="default"/>
          <w:spacing w:val="-2"/>
        </w:rPr>
        <w:t>洲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陆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的重</w:t>
      </w:r>
      <w:r>
        <w:rPr>
          <w:rFonts w:ascii="宋体" w:hAnsi="宋体" w:cs="宋体" w:eastAsia="宋体" w:hint="default"/>
          <w:i/>
          <w:spacing w:val="-2"/>
        </w:rPr>
        <w:t>要生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基地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内的</w:t>
      </w:r>
      <w:r>
        <w:rPr>
          <w:rFonts w:ascii="宋体" w:hAnsi="宋体" w:cs="宋体" w:eastAsia="宋体" w:hint="default"/>
          <w:spacing w:val="-5"/>
        </w:rPr>
        <w:t>竞争</w:t>
      </w:r>
      <w:r>
        <w:rPr>
          <w:rFonts w:ascii="宋体" w:hAnsi="宋体" w:cs="宋体" w:eastAsia="宋体" w:hint="default"/>
          <w:spacing w:val="-5"/>
        </w:rPr>
        <w:t>越来越激</w:t>
      </w:r>
      <w:r>
        <w:rPr>
          <w:rFonts w:ascii="宋体" w:hAnsi="宋体" w:cs="宋体" w:eastAsia="宋体" w:hint="default"/>
          <w:spacing w:val="-5"/>
        </w:rPr>
        <w:t>烈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DIP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SMD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品由</w:t>
      </w:r>
      <w:r>
        <w:rPr>
          <w:rFonts w:ascii="宋体" w:hAnsi="宋体" w:cs="宋体" w:eastAsia="宋体" w:hint="default"/>
          <w:spacing w:val="-3"/>
        </w:rPr>
        <w:t>于近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内、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的大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趋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属于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精密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高，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大，</w:t>
      </w:r>
      <w:r>
        <w:rPr>
          <w:rFonts w:ascii="宋体" w:hAnsi="宋体" w:cs="宋体" w:eastAsia="宋体" w:hint="default"/>
          <w:i/>
          <w:spacing w:val="-2"/>
        </w:rPr>
        <w:t>主要生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国外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i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内大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阶段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公司存在的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63"/>
        </w:rPr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、管理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扁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立起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</w:p>
    <w:p>
      <w:pPr>
        <w:pStyle w:val="BodyText"/>
        <w:spacing w:line="364" w:lineRule="auto" w:before="40"/>
        <w:ind w:left="147" w:right="2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级管理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熟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，在公司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结构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/>
        <w:t>管理、人</w:t>
      </w:r>
      <w:r>
        <w:rPr>
          <w:rFonts w:ascii="宋体" w:hAnsi="宋体" w:cs="宋体" w:eastAsia="宋体" w:hint="default"/>
        </w:rPr>
        <w:t>力</w:t>
      </w:r>
      <w:r>
        <w:rPr/>
        <w:t>资源管理和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较好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内、</w:t>
      </w:r>
      <w:r>
        <w:rPr>
          <w:rFonts w:ascii="宋体" w:hAnsi="宋体" w:cs="宋体" w:eastAsia="宋体" w:hint="default"/>
          <w:spacing w:val="-4"/>
        </w:rPr>
        <w:t>国外市场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大公司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i/>
        </w:rPr>
        <w:t>中</w:t>
      </w:r>
      <w:r>
        <w:rPr/>
        <w:t>，有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群体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增发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大对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型封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技</w:t>
      </w:r>
      <w:r>
        <w:rPr>
          <w:rFonts w:ascii="宋体" w:hAnsi="宋体" w:cs="宋体" w:eastAsia="宋体" w:hint="default"/>
          <w:spacing w:val="-7"/>
          <w:w w:val="102"/>
        </w:rPr>
        <w:t>术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新</w:t>
      </w:r>
      <w:r>
        <w:rPr>
          <w:rFonts w:ascii="宋体" w:hAnsi="宋体" w:cs="宋体" w:eastAsia="宋体" w:hint="default"/>
          <w:spacing w:val="-7"/>
          <w:w w:val="102"/>
        </w:rPr>
        <w:t>型</w:t>
      </w:r>
      <w:r>
        <w:rPr>
          <w:rFonts w:ascii="宋体" w:hAnsi="宋体" w:cs="宋体" w:eastAsia="宋体" w:hint="default"/>
          <w:spacing w:val="-7"/>
          <w:w w:val="102"/>
        </w:rPr>
        <w:t>材</w:t>
      </w:r>
      <w:r>
        <w:rPr>
          <w:spacing w:val="-7"/>
          <w:w w:val="102"/>
        </w:rPr>
        <w:t>料</w:t>
      </w:r>
      <w:r>
        <w:rPr>
          <w:rFonts w:ascii="宋体" w:hAnsi="宋体" w:cs="宋体" w:eastAsia="宋体" w:hint="default"/>
          <w:spacing w:val="-7"/>
          <w:w w:val="102"/>
        </w:rPr>
        <w:t>应</w:t>
      </w:r>
      <w:r>
        <w:rPr>
          <w:rFonts w:ascii="宋体" w:hAnsi="宋体" w:cs="宋体" w:eastAsia="宋体" w:hint="default"/>
          <w:spacing w:val="-7"/>
          <w:w w:val="102"/>
        </w:rPr>
        <w:t>用</w:t>
      </w:r>
      <w:r>
        <w:rPr>
          <w:rFonts w:ascii="宋体" w:hAnsi="宋体" w:cs="宋体" w:eastAsia="宋体" w:hint="default"/>
          <w:spacing w:val="-7"/>
          <w:w w:val="102"/>
        </w:rPr>
        <w:t>技</w:t>
      </w:r>
      <w:r>
        <w:rPr>
          <w:rFonts w:ascii="宋体" w:hAnsi="宋体" w:cs="宋体" w:eastAsia="宋体" w:hint="default"/>
          <w:spacing w:val="-7"/>
          <w:w w:val="102"/>
        </w:rPr>
        <w:t>术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新</w:t>
      </w:r>
      <w:r>
        <w:rPr>
          <w:rFonts w:ascii="宋体" w:hAnsi="宋体" w:cs="宋体" w:eastAsia="宋体" w:hint="default"/>
          <w:spacing w:val="-7"/>
          <w:w w:val="102"/>
        </w:rPr>
        <w:t>型</w:t>
      </w:r>
      <w:r>
        <w:rPr>
          <w:rFonts w:ascii="宋体" w:hAnsi="宋体" w:cs="宋体" w:eastAsia="宋体" w:hint="default"/>
          <w:i/>
          <w:spacing w:val="-7"/>
          <w:w w:val="102"/>
        </w:rPr>
        <w:t>工</w:t>
      </w:r>
      <w:r>
        <w:rPr>
          <w:rFonts w:ascii="宋体" w:hAnsi="宋体" w:cs="宋体" w:eastAsia="宋体" w:hint="default"/>
          <w:spacing w:val="-7"/>
          <w:w w:val="102"/>
        </w:rPr>
        <w:t>装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设</w:t>
      </w:r>
      <w:r>
        <w:rPr>
          <w:rFonts w:ascii="宋体" w:hAnsi="宋体" w:cs="宋体" w:eastAsia="宋体" w:hint="default"/>
          <w:i/>
          <w:spacing w:val="-7"/>
          <w:w w:val="102"/>
        </w:rPr>
        <w:t>备</w:t>
      </w:r>
      <w:r>
        <w:rPr>
          <w:rFonts w:ascii="宋体" w:hAnsi="宋体" w:cs="宋体" w:eastAsia="宋体" w:hint="default"/>
          <w:spacing w:val="-7"/>
          <w:w w:val="102"/>
        </w:rPr>
        <w:t>研究</w:t>
      </w:r>
      <w:r>
        <w:rPr>
          <w:rFonts w:ascii="宋体" w:hAnsi="宋体" w:cs="宋体" w:eastAsia="宋体" w:hint="default"/>
          <w:spacing w:val="-7"/>
          <w:w w:val="102"/>
        </w:rPr>
        <w:t>开发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i/>
          <w:spacing w:val="-7"/>
          <w:w w:val="102"/>
        </w:rPr>
        <w:t>投</w:t>
      </w:r>
      <w:r>
        <w:rPr>
          <w:rFonts w:ascii="宋体" w:hAnsi="宋体" w:cs="宋体" w:eastAsia="宋体" w:hint="default"/>
          <w:spacing w:val="-7"/>
          <w:w w:val="102"/>
        </w:rPr>
        <w:t>入</w:t>
      </w:r>
      <w:r>
        <w:rPr>
          <w:rFonts w:ascii="宋体" w:hAnsi="宋体" w:cs="宋体" w:eastAsia="宋体" w:hint="default"/>
          <w:spacing w:val="-7"/>
          <w:w w:val="102"/>
        </w:rPr>
        <w:t>,</w:t>
      </w:r>
      <w:r>
        <w:rPr>
          <w:rFonts w:ascii="宋体" w:hAnsi="宋体" w:cs="宋体" w:eastAsia="宋体" w:hint="default"/>
          <w:spacing w:val="-7"/>
          <w:w w:val="102"/>
        </w:rPr>
        <w:t>积</w:t>
      </w:r>
      <w:r>
        <w:rPr>
          <w:rFonts w:ascii="宋体" w:hAnsi="宋体" w:cs="宋体" w:eastAsia="宋体" w:hint="default"/>
          <w:spacing w:val="-7"/>
          <w:w w:val="102"/>
        </w:rPr>
        <w:t>极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科</w:t>
      </w:r>
      <w:r>
        <w:rPr>
          <w:rFonts w:ascii="宋体" w:hAnsi="宋体" w:cs="宋体" w:eastAsia="宋体" w:hint="default"/>
          <w:spacing w:val="-7"/>
          <w:w w:val="102"/>
        </w:rPr>
        <w:t>研院</w:t>
      </w:r>
      <w:r>
        <w:rPr>
          <w:rFonts w:ascii="宋体" w:hAnsi="宋体" w:cs="宋体" w:eastAsia="宋体" w:hint="default"/>
          <w:spacing w:val="-7"/>
          <w:w w:val="102"/>
        </w:rPr>
        <w:t>校</w:t>
      </w:r>
      <w:r>
        <w:rPr>
          <w:rFonts w:ascii="宋体" w:hAnsi="宋体" w:cs="宋体" w:eastAsia="宋体" w:hint="default"/>
          <w:spacing w:val="-7"/>
          <w:w w:val="102"/>
        </w:rPr>
        <w:t>开</w:t>
      </w:r>
      <w:r>
        <w:rPr>
          <w:rFonts w:ascii="宋体" w:hAnsi="宋体" w:cs="宋体" w:eastAsia="宋体" w:hint="default"/>
          <w:spacing w:val="-7"/>
          <w:w w:val="102"/>
        </w:rPr>
        <w:t>展</w:t>
      </w:r>
      <w:r>
        <w:rPr>
          <w:rFonts w:ascii="宋体" w:hAnsi="宋体" w:cs="宋体" w:eastAsia="宋体" w:hint="default"/>
          <w:spacing w:val="-7"/>
          <w:w w:val="102"/>
        </w:rPr>
        <w:t>技</w:t>
      </w:r>
      <w:r>
        <w:rPr>
          <w:rFonts w:ascii="宋体" w:hAnsi="宋体" w:cs="宋体" w:eastAsia="宋体" w:hint="default"/>
          <w:spacing w:val="-7"/>
          <w:w w:val="102"/>
        </w:rPr>
        <w:t>术</w:t>
      </w:r>
      <w:r>
        <w:rPr>
          <w:rFonts w:ascii="宋体" w:hAnsi="宋体" w:cs="宋体" w:eastAsia="宋体" w:hint="default"/>
          <w:spacing w:val="-7"/>
          <w:w w:val="102"/>
        </w:rPr>
        <w:t>合</w:t>
      </w:r>
      <w:r>
        <w:rPr>
          <w:rFonts w:ascii="宋体" w:hAnsi="宋体" w:cs="宋体" w:eastAsia="宋体" w:hint="default"/>
          <w:i/>
          <w:spacing w:val="-7"/>
          <w:w w:val="102"/>
        </w:rPr>
        <w:t>作</w:t>
      </w:r>
      <w:r>
        <w:rPr>
          <w:spacing w:val="-7"/>
          <w:w w:val="102"/>
        </w:rPr>
        <w:t>，</w:t>
      </w:r>
      <w:r>
        <w:rPr>
          <w:spacing w:val="-87"/>
          <w:w w:val="102"/>
        </w:rPr>
        <w:t> 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才战略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晶源</w:t>
      </w:r>
      <w:r>
        <w:rPr>
          <w:rFonts w:ascii="宋体" w:hAnsi="宋体" w:cs="宋体" w:eastAsia="宋体" w:hint="default"/>
          <w:spacing w:val="-2"/>
        </w:rPr>
        <w:t>竞争</w:t>
      </w:r>
    </w:p>
    <w:p>
      <w:pPr>
        <w:pStyle w:val="BodyText"/>
        <w:spacing w:line="240" w:lineRule="auto" w:before="35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47"/>
          <w:pgSz w:w="11900" w:h="16820"/>
          <w:pgMar w:footer="1407" w:header="1402" w:top="1800" w:bottom="1600" w:left="1240" w:right="1120"/>
          <w:pgNumType w:start="37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>
          <w:rFonts w:ascii="宋体" w:hAnsi="宋体" w:cs="宋体" w:eastAsia="宋体" w:hint="default"/>
          <w:i/>
          <w:spacing w:val="-49"/>
        </w:rPr>
        <w:t> </w:t>
      </w:r>
      <w:r>
        <w:rPr>
          <w:rFonts w:ascii="宋体" w:hAnsi="宋体" w:cs="宋体" w:eastAsia="宋体" w:hint="default"/>
          <w:spacing w:val="-49"/>
        </w:rPr>
      </w:r>
      <w:r>
        <w:rPr>
          <w:rFonts w:ascii="宋体" w:hAnsi="宋体" w:cs="宋体" w:eastAsia="宋体" w:hint="default"/>
          <w:spacing w:val="-2"/>
        </w:rPr>
        <w:t>2009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百</w:t>
      </w:r>
      <w:r>
        <w:rPr>
          <w:spacing w:val="-2"/>
        </w:rPr>
        <w:t>年不</w:t>
      </w:r>
      <w:r>
        <w:rPr>
          <w:rFonts w:ascii="宋体" w:hAnsi="宋体" w:cs="宋体" w:eastAsia="宋体" w:hint="default"/>
          <w:spacing w:val="-2"/>
        </w:rPr>
        <w:t>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融危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生了</w:t>
      </w:r>
      <w:r>
        <w:rPr>
          <w:spacing w:val="-2"/>
        </w:rPr>
        <w:t>重大</w:t>
      </w:r>
      <w:r>
        <w:rPr>
          <w:rFonts w:ascii="宋体" w:hAnsi="宋体" w:cs="宋体" w:eastAsia="宋体" w:hint="default"/>
          <w:i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取积</w:t>
      </w:r>
    </w:p>
    <w:p>
      <w:pPr>
        <w:pStyle w:val="BodyText"/>
        <w:spacing w:line="362" w:lineRule="auto" w:before="35"/>
        <w:ind w:left="147"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spacing w:val="-2"/>
        </w:rPr>
        <w:t>整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谨</w:t>
      </w:r>
      <w:r>
        <w:rPr>
          <w:rFonts w:ascii="宋体" w:hAnsi="宋体" w:cs="宋体" w:eastAsia="宋体" w:hint="default"/>
          <w:spacing w:val="-2"/>
        </w:rPr>
        <w:t>慎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资，保证资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安全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危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“</w:t>
      </w:r>
      <w:r>
        <w:rPr>
          <w:rFonts w:ascii="宋体" w:hAnsi="宋体" w:cs="宋体" w:eastAsia="宋体" w:hint="default"/>
          <w:i/>
          <w:spacing w:val="-7"/>
          <w:w w:val="102"/>
        </w:rPr>
        <w:t>机</w:t>
      </w:r>
      <w:r>
        <w:rPr>
          <w:rFonts w:ascii="宋体" w:hAnsi="宋体" w:cs="宋体" w:eastAsia="宋体" w:hint="default"/>
          <w:spacing w:val="-7"/>
          <w:w w:val="102"/>
        </w:rPr>
        <w:t>”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i/>
          <w:spacing w:val="-7"/>
          <w:w w:val="102"/>
        </w:rPr>
        <w:t>利</w:t>
      </w:r>
      <w:r>
        <w:rPr>
          <w:rFonts w:ascii="宋体" w:hAnsi="宋体" w:cs="宋体" w:eastAsia="宋体" w:hint="default"/>
          <w:spacing w:val="-7"/>
          <w:w w:val="102"/>
        </w:rPr>
        <w:t>用</w:t>
      </w:r>
      <w:r>
        <w:rPr>
          <w:rFonts w:ascii="宋体" w:hAnsi="宋体" w:cs="宋体" w:eastAsia="宋体" w:hint="default"/>
          <w:i/>
          <w:spacing w:val="-7"/>
          <w:w w:val="102"/>
        </w:rPr>
        <w:t>工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spacing w:val="-7"/>
          <w:w w:val="102"/>
        </w:rPr>
        <w:t>宽松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i/>
          <w:spacing w:val="-7"/>
          <w:w w:val="102"/>
        </w:rPr>
        <w:t>机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抓</w:t>
      </w:r>
      <w:r>
        <w:rPr>
          <w:rFonts w:ascii="宋体" w:hAnsi="宋体" w:cs="宋体" w:eastAsia="宋体" w:hint="default"/>
          <w:spacing w:val="-7"/>
          <w:w w:val="102"/>
        </w:rPr>
        <w:t>好</w:t>
      </w:r>
      <w:r>
        <w:rPr>
          <w:spacing w:val="-7"/>
          <w:w w:val="102"/>
        </w:rPr>
        <w:t>管理</w:t>
      </w:r>
      <w:r>
        <w:rPr>
          <w:rFonts w:ascii="宋体" w:hAnsi="宋体" w:cs="宋体" w:eastAsia="宋体" w:hint="default"/>
          <w:spacing w:val="-7"/>
          <w:w w:val="102"/>
        </w:rPr>
        <w:t>改</w:t>
      </w:r>
      <w:r>
        <w:rPr>
          <w:rFonts w:ascii="宋体" w:hAnsi="宋体" w:cs="宋体" w:eastAsia="宋体" w:hint="default"/>
          <w:spacing w:val="-7"/>
          <w:w w:val="102"/>
        </w:rPr>
        <w:t>进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技</w:t>
      </w:r>
      <w:r>
        <w:rPr>
          <w:rFonts w:ascii="宋体" w:hAnsi="宋体" w:cs="宋体" w:eastAsia="宋体" w:hint="default"/>
          <w:spacing w:val="-7"/>
          <w:w w:val="102"/>
        </w:rPr>
        <w:t>术</w:t>
      </w:r>
      <w:r>
        <w:rPr>
          <w:rFonts w:ascii="宋体" w:hAnsi="宋体" w:cs="宋体" w:eastAsia="宋体" w:hint="default"/>
          <w:spacing w:val="-7"/>
          <w:w w:val="102"/>
        </w:rPr>
        <w:t>提</w:t>
      </w:r>
      <w:r>
        <w:rPr>
          <w:spacing w:val="-7"/>
          <w:w w:val="102"/>
        </w:rPr>
        <w:t>高</w:t>
      </w:r>
      <w:r>
        <w:rPr>
          <w:rFonts w:ascii="宋体" w:hAnsi="宋体" w:cs="宋体" w:eastAsia="宋体" w:hint="default"/>
          <w:i/>
          <w:spacing w:val="-7"/>
          <w:w w:val="102"/>
        </w:rPr>
        <w:t>工作</w:t>
      </w:r>
      <w:r>
        <w:rPr>
          <w:rFonts w:ascii="宋体" w:hAnsi="宋体" w:cs="宋体" w:eastAsia="宋体" w:hint="default"/>
          <w:spacing w:val="-7"/>
          <w:w w:val="102"/>
        </w:rPr>
        <w:t>等应</w:t>
      </w:r>
      <w:r>
        <w:rPr>
          <w:spacing w:val="-7"/>
          <w:w w:val="102"/>
        </w:rPr>
        <w:t>对</w:t>
      </w:r>
      <w:r>
        <w:rPr>
          <w:rFonts w:ascii="宋体" w:hAnsi="宋体" w:cs="宋体" w:eastAsia="宋体" w:hint="default"/>
          <w:spacing w:val="-7"/>
          <w:w w:val="102"/>
        </w:rPr>
        <w:t>措</w:t>
      </w:r>
      <w:r>
        <w:rPr>
          <w:rFonts w:ascii="宋体" w:hAnsi="宋体" w:cs="宋体" w:eastAsia="宋体" w:hint="default"/>
          <w:spacing w:val="-7"/>
          <w:w w:val="102"/>
        </w:rPr>
        <w:t>施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同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spacing w:val="-7"/>
          <w:w w:val="102"/>
        </w:rPr>
        <w:t>，有</w:t>
      </w:r>
      <w:r>
        <w:rPr>
          <w:rFonts w:ascii="宋体" w:hAnsi="宋体" w:cs="宋体" w:eastAsia="宋体" w:hint="default"/>
          <w:spacing w:val="-7"/>
          <w:w w:val="102"/>
        </w:rPr>
        <w:t>预</w:t>
      </w:r>
      <w:r>
        <w:rPr>
          <w:rFonts w:ascii="宋体" w:hAnsi="宋体" w:cs="宋体" w:eastAsia="宋体" w:hint="default"/>
          <w:spacing w:val="-7"/>
          <w:w w:val="102"/>
        </w:rPr>
        <w:t>测</w:t>
      </w:r>
      <w:r>
        <w:rPr>
          <w:rFonts w:ascii="宋体" w:hAnsi="宋体" w:cs="宋体" w:eastAsia="宋体" w:hint="default"/>
          <w:i/>
          <w:spacing w:val="-7"/>
          <w:w w:val="102"/>
        </w:rPr>
        <w:t>地</w:t>
      </w:r>
      <w:r>
        <w:rPr>
          <w:rFonts w:ascii="宋体" w:hAnsi="宋体" w:cs="宋体" w:eastAsia="宋体" w:hint="default"/>
          <w:spacing w:val="-7"/>
          <w:w w:val="102"/>
        </w:rPr>
        <w:t>做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i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全</w:t>
      </w:r>
      <w:r>
        <w:rPr/>
        <w:t>年实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  <w:r>
        <w:rPr>
          <w:rFonts w:ascii="宋体" w:hAnsi="宋体" w:cs="宋体" w:eastAsia="宋体" w:hint="default"/>
        </w:rPr>
        <w:t>24630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i/>
        </w:rPr>
        <w:t>为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  <w:i/>
        </w:rPr>
        <w:t>工作：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15"/>
        </w:rPr>
        <w:t> </w:t>
      </w:r>
      <w:r>
        <w:rPr/>
        <w:t>年度公司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项目：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DIP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品部</w:t>
      </w:r>
      <w:r>
        <w:rPr/>
        <w:t>、</w:t>
      </w:r>
      <w:r>
        <w:rPr>
          <w:rFonts w:ascii="宋体" w:hAnsi="宋体" w:cs="宋体" w:eastAsia="宋体" w:hint="default"/>
        </w:rPr>
        <w:t>SMD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品部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PDM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管理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SMD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发量产</w:t>
      </w:r>
      <w:r>
        <w:rPr/>
        <w:t>高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振荡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</w:rPr>
        <w:t>2520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量产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232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启</w:t>
      </w:r>
      <w:r>
        <w:rPr>
          <w:rFonts w:ascii="宋体" w:hAnsi="宋体" w:cs="宋体" w:eastAsia="宋体" w:hint="default"/>
          <w:i/>
        </w:rPr>
        <w:t>动三</w:t>
      </w:r>
      <w:r>
        <w:rPr/>
        <w:t>级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</w:rPr>
        <w:t>/9*14-TCXO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  <w:i/>
        </w:rPr>
        <w:t>三</w:t>
      </w:r>
      <w:r>
        <w:rPr/>
        <w:t>级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</w:rPr>
        <w:t>/OCXO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端 </w:t>
      </w:r>
      <w:r>
        <w:rPr>
          <w:rFonts w:ascii="宋体" w:hAnsi="宋体" w:cs="宋体" w:eastAsia="宋体" w:hint="default"/>
        </w:rPr>
        <w:t>VCXO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项目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i/>
        </w:rPr>
        <w:t>一定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Ⅱ</w:t>
      </w:r>
      <w:r>
        <w:rPr/>
        <w:t>级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OCXO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品；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SMD/7050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三</w:t>
      </w:r>
      <w:r>
        <w:rPr/>
        <w:t>级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</w:rPr>
        <w:t>/TCXO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110"/>
        </w:rPr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2009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工作目标：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第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施以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把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i/>
          <w:spacing w:val="-1"/>
        </w:rPr>
        <w:t>作为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w w:val="102"/>
        </w:rPr>
        <w:t> 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第二、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i/>
          <w:spacing w:val="-1"/>
        </w:rPr>
        <w:t>方式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车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立起以</w:t>
      </w:r>
      <w:r>
        <w:rPr>
          <w:rFonts w:ascii="宋体" w:hAnsi="宋体" w:cs="宋体" w:eastAsia="宋体" w:hint="default"/>
          <w:spacing w:val="-1"/>
        </w:rPr>
        <w:t>班</w:t>
      </w:r>
      <w:r>
        <w:rPr>
          <w:spacing w:val="-1"/>
        </w:rPr>
        <w:t>次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的管理</w:t>
      </w:r>
      <w:r>
        <w:rPr>
          <w:rFonts w:ascii="宋体" w:hAnsi="宋体" w:cs="宋体" w:eastAsia="宋体" w:hint="default"/>
          <w:spacing w:val="-1"/>
        </w:rPr>
        <w:t>团</w:t>
      </w:r>
      <w:r>
        <w:rPr>
          <w:rFonts w:ascii="宋体" w:hAnsi="宋体" w:cs="宋体" w:eastAsia="宋体" w:hint="default"/>
          <w:spacing w:val="-1"/>
        </w:rPr>
        <w:t>队</w:t>
      </w:r>
      <w:r>
        <w:rPr>
          <w:spacing w:val="-1"/>
        </w:rPr>
        <w:t>，实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班</w:t>
      </w:r>
      <w:r>
        <w:rPr/>
        <w:t>次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率</w:t>
      </w:r>
      <w:r>
        <w:rPr/>
        <w:t>，并</w:t>
      </w:r>
      <w:r>
        <w:rPr>
          <w:rFonts w:ascii="宋体" w:hAnsi="宋体" w:cs="宋体" w:eastAsia="宋体" w:hint="default"/>
        </w:rPr>
        <w:t>做到</w:t>
      </w:r>
      <w:r>
        <w:rPr/>
        <w:t>不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品可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溯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147" w:right="2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写作业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建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位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档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位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技职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识培训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。。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4" w:lineRule="auto" w:before="30"/>
        <w:ind w:left="147" w:right="246" w:firstLine="46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第四、在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ISO9001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ISO14000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系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强化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TS16949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和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办</w:t>
      </w:r>
      <w:r>
        <w:rPr/>
        <w:t>法。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5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五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及资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</w:t>
      </w:r>
      <w:r>
        <w:rPr/>
        <w:t>源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spacing w:val="-4"/>
        </w:rPr>
        <w:t>2009</w:t>
      </w:r>
      <w:r>
        <w:rPr>
          <w:spacing w:val="-4"/>
        </w:rPr>
        <w:t>年度，公司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</w:t>
      </w:r>
    </w:p>
    <w:p>
      <w:pPr>
        <w:pStyle w:val="BodyText"/>
        <w:spacing w:line="240" w:lineRule="auto" w:before="30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用</w:t>
      </w:r>
      <w:r>
        <w:rPr/>
        <w:t>公司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行信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优势</w:t>
      </w:r>
      <w:r>
        <w:rPr/>
        <w:t>，</w:t>
      </w:r>
      <w:r>
        <w:rPr>
          <w:rFonts w:ascii="宋体" w:hAnsi="宋体" w:cs="宋体" w:eastAsia="宋体" w:hint="default"/>
        </w:rPr>
        <w:t>筹措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641" w:right="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六</w:t>
      </w:r>
      <w:r>
        <w:rPr>
          <w:rFonts w:ascii="宋体" w:hAnsi="宋体" w:cs="宋体" w:eastAsia="宋体" w:hint="default"/>
        </w:rPr>
        <w:t>）</w:t>
      </w:r>
      <w:r>
        <w:rPr/>
        <w:t>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/>
        <w:t>的实</w:t>
      </w:r>
      <w:r>
        <w:rPr>
          <w:rFonts w:ascii="宋体" w:hAnsi="宋体" w:cs="宋体" w:eastAsia="宋体" w:hint="default"/>
        </w:rPr>
        <w:t>现产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及</w:t>
      </w:r>
      <w:r>
        <w:rPr>
          <w:rFonts w:ascii="宋体" w:hAnsi="宋体" w:cs="宋体" w:eastAsia="宋体" w:hint="default"/>
        </w:rPr>
        <w:t>应</w:t>
      </w:r>
      <w:r>
        <w:rPr/>
        <w:t>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footerReference w:type="default" r:id="rId48"/>
          <w:pgSz w:w="11900" w:h="16820"/>
          <w:pgMar w:footer="1407" w:header="1402" w:top="1800" w:bottom="1600" w:left="1240" w:right="1120"/>
          <w:pgNumType w:start="38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0" w:firstLine="465"/>
        <w:jc w:val="left"/>
      </w:pPr>
      <w:r>
        <w:rPr>
          <w:rFonts w:ascii="宋体" w:hAnsi="宋体" w:cs="宋体" w:eastAsia="宋体" w:hint="default"/>
        </w:rPr>
        <w:t>2009</w:t>
      </w:r>
      <w:r>
        <w:rPr/>
        <w:t>年，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/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融危</w:t>
      </w:r>
      <w:r>
        <w:rPr>
          <w:rFonts w:ascii="宋体" w:hAnsi="宋体" w:cs="宋体" w:eastAsia="宋体" w:hint="default"/>
          <w:i/>
        </w:rPr>
        <w:t>机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/>
        <w:t>电子整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压</w:t>
      </w:r>
      <w:r>
        <w:rPr/>
        <w:t>电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市场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大的不确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性，公司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品以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i/>
          <w:spacing w:val="-4"/>
        </w:rPr>
        <w:t>为主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跨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公司，</w:t>
      </w:r>
      <w:r>
        <w:rPr>
          <w:spacing w:val="105"/>
        </w:rPr>
        <w:t> </w:t>
      </w:r>
      <w:r>
        <w:rPr>
          <w:spacing w:val="105"/>
        </w:rPr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/>
        <w:t>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/>
        <w:t>及电子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</w:p>
    <w:p>
      <w:pPr>
        <w:pStyle w:val="BodyText"/>
        <w:spacing w:line="362" w:lineRule="auto" w:before="30"/>
        <w:ind w:left="147" w:right="243" w:firstLine="465"/>
        <w:jc w:val="both"/>
      </w:pP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风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i/>
          <w:spacing w:val="-1"/>
        </w:rPr>
        <w:t>情</w:t>
      </w:r>
      <w:r>
        <w:rPr>
          <w:spacing w:val="-1"/>
        </w:rPr>
        <w:t>报的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spacing w:val="-1"/>
        </w:rPr>
        <w:t>，及</w:t>
      </w:r>
      <w:r>
        <w:rPr>
          <w:rFonts w:ascii="宋体" w:hAnsi="宋体" w:cs="宋体" w:eastAsia="宋体" w:hint="default"/>
          <w:spacing w:val="-1"/>
        </w:rPr>
        <w:t>时根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巩固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i/>
          <w:spacing w:val="92"/>
        </w:rPr>
        <w:t> </w:t>
      </w:r>
      <w:r>
        <w:rPr>
          <w:spacing w:val="-1"/>
        </w:rPr>
        <w:t>和高</w:t>
      </w:r>
      <w:r>
        <w:rPr>
          <w:rFonts w:ascii="宋体" w:hAnsi="宋体" w:cs="宋体" w:eastAsia="宋体" w:hint="default"/>
          <w:spacing w:val="-1"/>
        </w:rPr>
        <w:t>端</w:t>
      </w:r>
      <w:r>
        <w:rPr>
          <w:rFonts w:ascii="宋体" w:hAnsi="宋体" w:cs="宋体" w:eastAsia="宋体" w:hint="default"/>
          <w:spacing w:val="-1"/>
        </w:rPr>
        <w:t>精密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逐步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成国外国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优势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避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spacing w:val="96"/>
        </w:rPr>
        <w:t> 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28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电、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/>
        <w:t>，本公司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趋势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left="147" w:right="0" w:firstLine="465"/>
        <w:jc w:val="left"/>
      </w:pP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对公司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分产</w:t>
      </w:r>
      <w:r>
        <w:rPr>
          <w:rFonts w:ascii="宋体" w:hAnsi="宋体" w:cs="宋体" w:eastAsia="宋体" w:hint="default"/>
          <w:spacing w:val="-4"/>
        </w:rPr>
        <w:t>品价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度和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spacing w:val="-4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售比</w:t>
      </w:r>
      <w:r>
        <w:rPr/>
        <w:t>重，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品价</w:t>
      </w:r>
      <w:r>
        <w:rPr>
          <w:rFonts w:ascii="宋体" w:hAnsi="宋体" w:cs="宋体" w:eastAsia="宋体" w:hint="default"/>
        </w:rPr>
        <w:t>格波</w:t>
      </w:r>
      <w:r>
        <w:rPr>
          <w:rFonts w:ascii="宋体" w:hAnsi="宋体" w:cs="宋体" w:eastAsia="宋体" w:hint="default"/>
          <w:i/>
        </w:rPr>
        <w:t>动</w:t>
      </w:r>
      <w:r>
        <w:rPr/>
        <w:t>的承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以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管理，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产规</w:t>
      </w:r>
      <w:r>
        <w:rPr>
          <w:rFonts w:ascii="宋体" w:hAnsi="宋体" w:cs="宋体" w:eastAsia="宋体" w:hint="default"/>
        </w:rPr>
        <w:t>模</w:t>
      </w:r>
      <w:r>
        <w:rPr/>
        <w:t>，实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现规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spacing w:val="32"/>
        </w:rPr>
        <w:t> </w:t>
      </w:r>
      <w:r>
        <w:rPr>
          <w:rFonts w:ascii="宋体" w:hAnsi="宋体" w:cs="宋体" w:eastAsia="宋体" w:hint="default"/>
          <w:spacing w:val="32"/>
        </w:rPr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随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spacing w:val="-1"/>
        </w:rPr>
        <w:t>电子整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精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功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如果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spacing w:val="-1"/>
        </w:rPr>
        <w:t>度不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  <w:i/>
        </w:rPr>
        <w:t>机</w:t>
      </w:r>
      <w:r>
        <w:rPr/>
        <w:t>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战略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进专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高级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大公司内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培养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强与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研院</w:t>
      </w:r>
      <w:r>
        <w:rPr>
          <w:rFonts w:ascii="宋体" w:hAnsi="宋体" w:cs="宋体" w:eastAsia="宋体" w:hint="default"/>
          <w:spacing w:val="-1"/>
        </w:rPr>
        <w:t>校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紧</w:t>
      </w:r>
      <w:r>
        <w:rPr>
          <w:rFonts w:ascii="宋体" w:hAnsi="宋体" w:cs="宋体" w:eastAsia="宋体" w:hint="default"/>
          <w:spacing w:val="-1"/>
        </w:rPr>
        <w:t>密</w:t>
      </w:r>
      <w:r>
        <w:rPr>
          <w:rFonts w:ascii="宋体" w:hAnsi="宋体" w:cs="宋体" w:eastAsia="宋体" w:hint="default"/>
          <w:spacing w:val="-1"/>
        </w:rPr>
        <w:t>衔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有实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战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吸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i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瞻</w:t>
      </w:r>
      <w:r>
        <w:rPr>
          <w:spacing w:val="-1"/>
        </w:rPr>
        <w:t>性的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片</w:t>
      </w:r>
      <w:r>
        <w:rPr>
          <w:rFonts w:ascii="宋体" w:hAnsi="宋体" w:cs="宋体" w:eastAsia="宋体" w:hint="default"/>
          <w:i/>
          <w:spacing w:val="-1"/>
        </w:rPr>
        <w:t>式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/>
        <w:t>大高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精密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力</w:t>
      </w:r>
      <w:r>
        <w:rPr/>
        <w:t>度。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155"/>
        <w:ind w:left="612" w:right="423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项目情况</w:t>
      </w:r>
      <w:r>
        <w:rPr>
          <w:rFonts w:ascii="宋体" w:hAnsi="宋体" w:cs="宋体" w:eastAsia="宋体" w:hint="default"/>
          <w:i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3" w:lineRule="auto" w:before="40"/>
        <w:ind w:left="147" w:right="232" w:firstLine="465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  <w:spacing w:val="-2"/>
        </w:rPr>
        <w:t>经中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员会证监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36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准，公司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发</w:t>
      </w:r>
      <w:r>
        <w:rPr>
          <w:rFonts w:ascii="宋体" w:hAnsi="宋体" w:cs="宋体" w:eastAsia="宋体" w:hint="default"/>
          <w:spacing w:val="-12"/>
          <w:w w:val="102"/>
        </w:rPr>
        <w:t>行</w:t>
      </w:r>
      <w:r>
        <w:rPr>
          <w:spacing w:val="-12"/>
          <w:w w:val="102"/>
        </w:rPr>
        <w:t>人</w:t>
      </w:r>
      <w:r>
        <w:rPr>
          <w:rFonts w:ascii="宋体" w:hAnsi="宋体" w:cs="宋体" w:eastAsia="宋体" w:hint="default"/>
          <w:spacing w:val="-12"/>
          <w:w w:val="102"/>
        </w:rPr>
        <w:t>民币</w:t>
      </w:r>
      <w:r>
        <w:rPr>
          <w:rFonts w:ascii="宋体" w:hAnsi="宋体" w:cs="宋体" w:eastAsia="宋体" w:hint="default"/>
          <w:spacing w:val="-12"/>
          <w:w w:val="102"/>
        </w:rPr>
        <w:t>普</w:t>
      </w:r>
      <w:r>
        <w:rPr>
          <w:rFonts w:ascii="宋体" w:hAnsi="宋体" w:cs="宋体" w:eastAsia="宋体" w:hint="default"/>
          <w:spacing w:val="-12"/>
          <w:w w:val="102"/>
        </w:rPr>
        <w:t>通</w:t>
      </w:r>
      <w:r>
        <w:rPr>
          <w:rFonts w:ascii="宋体" w:hAnsi="宋体" w:cs="宋体" w:eastAsia="宋体" w:hint="default"/>
          <w:i/>
          <w:spacing w:val="-12"/>
          <w:w w:val="102"/>
        </w:rPr>
        <w:t>股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A</w:t>
      </w:r>
      <w:r>
        <w:rPr>
          <w:rFonts w:ascii="Times New Roman" w:hAnsi="Times New Roman" w:cs="Times New Roman" w:eastAsia="Times New Roman" w:hint="default"/>
          <w:spacing w:val="-10"/>
          <w:w w:val="102"/>
        </w:rPr>
        <w:t> </w:t>
      </w:r>
      <w:r>
        <w:rPr>
          <w:rFonts w:ascii="宋体" w:hAnsi="宋体" w:cs="宋体" w:eastAsia="宋体" w:hint="default"/>
          <w:i/>
          <w:spacing w:val="-18"/>
          <w:w w:val="102"/>
        </w:rPr>
        <w:t>股</w:t>
      </w:r>
      <w:r>
        <w:rPr>
          <w:rFonts w:ascii="宋体" w:hAnsi="宋体" w:cs="宋体" w:eastAsia="宋体" w:hint="default"/>
          <w:spacing w:val="-18"/>
          <w:w w:val="102"/>
        </w:rPr>
        <w:t>）</w:t>
      </w:r>
      <w:r>
        <w:rPr>
          <w:rFonts w:ascii="Times New Roman" w:hAnsi="Times New Roman" w:cs="Times New Roman" w:eastAsia="Times New Roman" w:hint="default"/>
          <w:spacing w:val="-18"/>
          <w:w w:val="102"/>
        </w:rPr>
        <w:t>1450</w:t>
      </w:r>
      <w:r>
        <w:rPr>
          <w:rFonts w:ascii="Times New Roman" w:hAnsi="Times New Roman" w:cs="Times New Roman" w:eastAsia="Times New Roman" w:hint="default"/>
          <w:spacing w:val="5"/>
          <w:w w:val="102"/>
        </w:rPr>
        <w:t> </w:t>
      </w:r>
      <w:r>
        <w:rPr>
          <w:rFonts w:ascii="宋体" w:hAnsi="宋体" w:cs="宋体" w:eastAsia="宋体" w:hint="default"/>
          <w:spacing w:val="-11"/>
          <w:w w:val="102"/>
        </w:rPr>
        <w:t>万</w:t>
      </w:r>
      <w:r>
        <w:rPr>
          <w:rFonts w:ascii="宋体" w:hAnsi="宋体" w:cs="宋体" w:eastAsia="宋体" w:hint="default"/>
          <w:i/>
          <w:spacing w:val="-11"/>
          <w:w w:val="102"/>
        </w:rPr>
        <w:t>股</w:t>
      </w:r>
      <w:r>
        <w:rPr>
          <w:spacing w:val="-11"/>
          <w:w w:val="102"/>
        </w:rPr>
        <w:t>，</w:t>
      </w:r>
      <w:r>
        <w:rPr>
          <w:rFonts w:ascii="宋体" w:hAnsi="宋体" w:cs="宋体" w:eastAsia="宋体" w:hint="default"/>
          <w:spacing w:val="-11"/>
          <w:w w:val="102"/>
        </w:rPr>
        <w:t>每</w:t>
      </w:r>
      <w:r>
        <w:rPr>
          <w:rFonts w:ascii="宋体" w:hAnsi="宋体" w:cs="宋体" w:eastAsia="宋体" w:hint="default"/>
          <w:i/>
          <w:spacing w:val="-11"/>
          <w:w w:val="102"/>
        </w:rPr>
        <w:t>股</w:t>
      </w:r>
      <w:r>
        <w:rPr>
          <w:rFonts w:ascii="宋体" w:hAnsi="宋体" w:cs="宋体" w:eastAsia="宋体" w:hint="default"/>
          <w:spacing w:val="-11"/>
          <w:w w:val="102"/>
        </w:rPr>
        <w:t>发</w:t>
      </w:r>
      <w:r>
        <w:rPr>
          <w:rFonts w:ascii="宋体" w:hAnsi="宋体" w:cs="宋体" w:eastAsia="宋体" w:hint="default"/>
          <w:spacing w:val="-11"/>
          <w:w w:val="102"/>
        </w:rPr>
        <w:t>行</w:t>
      </w:r>
      <w:r>
        <w:rPr>
          <w:rFonts w:ascii="宋体" w:hAnsi="宋体" w:cs="宋体" w:eastAsia="宋体" w:hint="default"/>
          <w:spacing w:val="-11"/>
          <w:w w:val="102"/>
        </w:rPr>
        <w:t>价</w:t>
      </w:r>
      <w:r>
        <w:rPr>
          <w:rFonts w:ascii="宋体" w:hAnsi="宋体" w:cs="宋体" w:eastAsia="宋体" w:hint="default"/>
          <w:i/>
          <w:spacing w:val="-11"/>
          <w:w w:val="102"/>
        </w:rPr>
        <w:t>为</w:t>
      </w:r>
      <w:r>
        <w:rPr>
          <w:spacing w:val="-11"/>
          <w:w w:val="102"/>
        </w:rPr>
        <w:t>人</w:t>
      </w:r>
      <w:r>
        <w:rPr>
          <w:rFonts w:ascii="宋体" w:hAnsi="宋体" w:cs="宋体" w:eastAsia="宋体" w:hint="default"/>
          <w:spacing w:val="-11"/>
          <w:w w:val="102"/>
        </w:rPr>
        <w:t>民币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10</w:t>
      </w:r>
      <w:r>
        <w:rPr>
          <w:rFonts w:ascii="Times New Roman" w:hAnsi="Times New Roman" w:cs="Times New Roman" w:eastAsia="Times New Roman" w:hint="default"/>
          <w:spacing w:val="5"/>
          <w:w w:val="102"/>
        </w:rPr>
        <w:t> </w:t>
      </w:r>
      <w:r>
        <w:rPr>
          <w:rFonts w:ascii="宋体" w:hAnsi="宋体" w:cs="宋体" w:eastAsia="宋体" w:hint="default"/>
          <w:spacing w:val="-13"/>
          <w:w w:val="102"/>
        </w:rPr>
        <w:t>元</w:t>
      </w:r>
      <w:r>
        <w:rPr>
          <w:spacing w:val="-13"/>
          <w:w w:val="102"/>
        </w:rPr>
        <w:t>，</w:t>
      </w:r>
      <w:r>
        <w:rPr>
          <w:rFonts w:ascii="宋体" w:hAnsi="宋体" w:cs="宋体" w:eastAsia="宋体" w:hint="default"/>
          <w:spacing w:val="-13"/>
          <w:w w:val="102"/>
        </w:rPr>
        <w:t>募</w:t>
      </w:r>
      <w:r>
        <w:rPr>
          <w:rFonts w:ascii="宋体" w:hAnsi="宋体" w:cs="宋体" w:eastAsia="宋体" w:hint="default"/>
          <w:spacing w:val="-13"/>
          <w:w w:val="102"/>
        </w:rPr>
        <w:t>集</w:t>
      </w:r>
      <w:r>
        <w:rPr>
          <w:spacing w:val="-13"/>
          <w:w w:val="102"/>
        </w:rPr>
        <w:t>资</w:t>
      </w:r>
      <w:r>
        <w:rPr>
          <w:rFonts w:ascii="宋体" w:hAnsi="宋体" w:cs="宋体" w:eastAsia="宋体" w:hint="default"/>
          <w:spacing w:val="-13"/>
          <w:w w:val="102"/>
        </w:rPr>
        <w:t>金</w:t>
      </w:r>
      <w:r>
        <w:rPr>
          <w:rFonts w:ascii="宋体" w:hAnsi="宋体" w:cs="宋体" w:eastAsia="宋体" w:hint="default"/>
          <w:i/>
          <w:spacing w:val="-13"/>
          <w:w w:val="102"/>
        </w:rPr>
        <w:t>总</w:t>
      </w:r>
      <w:r>
        <w:rPr>
          <w:rFonts w:ascii="宋体" w:hAnsi="宋体" w:cs="宋体" w:eastAsia="宋体" w:hint="default"/>
          <w:spacing w:val="-13"/>
          <w:w w:val="102"/>
        </w:rPr>
        <w:t>额</w:t>
      </w:r>
      <w:r>
        <w:rPr>
          <w:rFonts w:ascii="宋体" w:hAnsi="宋体" w:cs="宋体" w:eastAsia="宋体" w:hint="default"/>
          <w:i/>
          <w:spacing w:val="-13"/>
          <w:w w:val="102"/>
        </w:rPr>
        <w:t>为</w:t>
      </w:r>
      <w:r>
        <w:rPr>
          <w:rFonts w:ascii="宋体" w:hAnsi="宋体" w:cs="宋体" w:eastAsia="宋体" w:hint="default"/>
          <w:i/>
          <w:spacing w:val="-67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14,500.00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343" w:lineRule="auto"/>
        <w:jc w:val="both"/>
        <w:rPr>
          <w:rFonts w:ascii="Times New Roman" w:hAnsi="Times New Roman" w:cs="Times New Roman" w:eastAsia="Times New Roman" w:hint="default"/>
        </w:rPr>
        <w:sectPr>
          <w:footerReference w:type="default" r:id="rId49"/>
          <w:pgSz w:w="11900" w:h="16820"/>
          <w:pgMar w:footer="1407" w:header="1402" w:top="1800" w:bottom="1600" w:left="1240" w:right="1120"/>
          <w:pgNumType w:start="39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33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Times New Roman" w:hAnsi="Times New Roman" w:cs="Times New Roman" w:eastAsia="Times New Roman" w:hint="default"/>
        </w:rPr>
        <w:t>525.00  </w:t>
      </w:r>
      <w:r>
        <w:rPr>
          <w:rFonts w:ascii="宋体" w:hAnsi="宋体" w:cs="宋体" w:eastAsia="宋体" w:hint="default"/>
        </w:rPr>
        <w:t>万元后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金净额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Times New Roman" w:hAnsi="Times New Roman" w:cs="Times New Roman" w:eastAsia="Times New Roman" w:hint="default"/>
        </w:rPr>
        <w:t>13,975.00 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137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/>
        <w:t>年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i/>
          <w:spacing w:val="-3"/>
        </w:rPr>
        <w:t>情况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i/>
          <w:spacing w:val="-3"/>
        </w:rPr>
        <w:t>兴华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i/>
          <w:spacing w:val="-3"/>
        </w:rPr>
        <w:t>限</w:t>
      </w:r>
      <w:r>
        <w:rPr>
          <w:spacing w:val="-3"/>
        </w:rPr>
        <w:t>责任公司</w:t>
      </w:r>
      <w:r>
        <w:rPr>
          <w:spacing w:val="-111"/>
        </w:rPr>
        <w:t> </w:t>
      </w:r>
      <w:r>
        <w:rPr>
          <w:spacing w:val="-111"/>
        </w:rPr>
      </w:r>
      <w:r>
        <w:rPr>
          <w:rFonts w:ascii="宋体" w:hAnsi="宋体" w:cs="宋体" w:eastAsia="宋体" w:hint="default"/>
          <w:spacing w:val="-1"/>
          <w:w w:val="102"/>
        </w:rPr>
        <w:t>验</w:t>
      </w:r>
      <w:r>
        <w:rPr>
          <w:spacing w:val="-1"/>
          <w:w w:val="102"/>
        </w:rPr>
        <w:t>证，并出</w:t>
      </w:r>
      <w:r>
        <w:rPr>
          <w:rFonts w:ascii="宋体" w:hAnsi="宋体" w:cs="宋体" w:eastAsia="宋体" w:hint="default"/>
          <w:i/>
          <w:spacing w:val="-1"/>
          <w:w w:val="102"/>
        </w:rPr>
        <w:t>具了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(2007)</w:t>
      </w:r>
      <w:r>
        <w:rPr>
          <w:spacing w:val="-1"/>
          <w:w w:val="102"/>
        </w:rPr>
        <w:t>京会</w:t>
      </w:r>
      <w:r>
        <w:rPr>
          <w:rFonts w:ascii="宋体" w:hAnsi="宋体" w:cs="宋体" w:eastAsia="宋体" w:hint="default"/>
          <w:i/>
          <w:spacing w:val="-1"/>
          <w:w w:val="102"/>
        </w:rPr>
        <w:t>兴</w:t>
      </w:r>
      <w:r>
        <w:rPr>
          <w:rFonts w:ascii="宋体" w:hAnsi="宋体" w:cs="宋体" w:eastAsia="宋体" w:hint="default"/>
          <w:spacing w:val="-1"/>
          <w:w w:val="102"/>
        </w:rPr>
        <w:t>验</w:t>
      </w:r>
      <w:r>
        <w:rPr>
          <w:rFonts w:ascii="宋体" w:hAnsi="宋体" w:cs="宋体" w:eastAsia="宋体" w:hint="default"/>
          <w:spacing w:val="-1"/>
          <w:w w:val="102"/>
        </w:rPr>
        <w:t>字</w:t>
      </w:r>
      <w:r>
        <w:rPr>
          <w:spacing w:val="-1"/>
          <w:w w:val="102"/>
        </w:rPr>
        <w:t>第</w:t>
      </w:r>
      <w:r>
        <w:rPr>
          <w:spacing w:val="-63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1-8</w:t>
      </w:r>
      <w:r>
        <w:rPr>
          <w:rFonts w:ascii="Times New Roman" w:hAnsi="Times New Roman" w:cs="Times New Roman" w:eastAsia="Times New Roman" w:hint="default"/>
          <w:spacing w:val="3"/>
          <w:w w:val="102"/>
        </w:rPr>
        <w:t> </w:t>
      </w:r>
      <w:r>
        <w:rPr>
          <w:rFonts w:ascii="宋体" w:hAnsi="宋体" w:cs="宋体" w:eastAsia="宋体" w:hint="default"/>
          <w:spacing w:val="-16"/>
          <w:w w:val="102"/>
        </w:rPr>
        <w:t>号《</w:t>
      </w:r>
      <w:r>
        <w:rPr>
          <w:rFonts w:ascii="宋体" w:hAnsi="宋体" w:cs="宋体" w:eastAsia="宋体" w:hint="default"/>
          <w:spacing w:val="-16"/>
          <w:w w:val="102"/>
        </w:rPr>
        <w:t>验</w:t>
      </w:r>
      <w:r>
        <w:rPr>
          <w:spacing w:val="-16"/>
          <w:w w:val="102"/>
        </w:rPr>
        <w:t>资报告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。</w:t>
      </w:r>
      <w:r>
        <w:rPr>
          <w:rFonts w:ascii="宋体" w:hAnsi="宋体" w:cs="宋体" w:eastAsia="宋体" w:hint="default"/>
          <w:spacing w:val="-16"/>
          <w:w w:val="102"/>
        </w:rPr>
        <w:t> </w:t>
      </w:r>
      <w:r>
        <w:rPr>
          <w:rFonts w:ascii="宋体" w:hAnsi="宋体" w:cs="宋体" w:eastAsia="宋体" w:hint="default"/>
          <w:spacing w:val="-16"/>
        </w:rPr>
      </w:r>
    </w:p>
    <w:p>
      <w:pPr>
        <w:pStyle w:val="BodyText"/>
        <w:spacing w:line="240" w:lineRule="auto" w:before="23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/>
        <w:t>本公司 </w:t>
      </w:r>
      <w:r>
        <w:rPr>
          <w:rFonts w:ascii="Times New Roman" w:hAnsi="Times New Roman" w:cs="Times New Roman" w:eastAsia="Times New Roman" w:hint="default"/>
        </w:rPr>
        <w:t>2007   </w:t>
      </w:r>
      <w:r>
        <w:rPr/>
        <w:t>年度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/>
        <w:t>已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3812.90 </w:t>
      </w:r>
      <w:r>
        <w:rPr>
          <w:rFonts w:ascii="Times New Roman" w:hAnsi="Times New Roman" w:cs="Times New Roman" w:eastAsia="Times New Roman" w:hint="default"/>
          <w:spacing w:val="54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金额</w:t>
      </w:r>
    </w:p>
    <w:p>
      <w:pPr>
        <w:pStyle w:val="BodyText"/>
        <w:spacing w:line="240" w:lineRule="auto" w:before="137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9269.12 </w:t>
      </w:r>
      <w:r>
        <w:rPr>
          <w:rFonts w:ascii="宋体" w:hAnsi="宋体" w:cs="宋体" w:eastAsia="宋体" w:hint="default"/>
        </w:rPr>
        <w:t>万元</w:t>
      </w:r>
      <w:r>
        <w:rPr/>
        <w:t>，其</w:t>
      </w:r>
      <w:r>
        <w:rPr>
          <w:rFonts w:ascii="宋体" w:hAnsi="宋体" w:cs="宋体" w:eastAsia="宋体" w:hint="default"/>
          <w:i/>
        </w:rPr>
        <w:t>中：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i/>
        </w:rPr>
        <w:t>项目投</w:t>
      </w:r>
      <w:r>
        <w:rPr>
          <w:rFonts w:ascii="宋体" w:hAnsi="宋体" w:cs="宋体" w:eastAsia="宋体" w:hint="default"/>
        </w:rPr>
        <w:t>入 </w:t>
      </w:r>
      <w:r>
        <w:rPr>
          <w:rFonts w:ascii="Times New Roman" w:hAnsi="Times New Roman" w:cs="Times New Roman" w:eastAsia="Times New Roman" w:hint="default"/>
        </w:rPr>
        <w:t>5269.12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4000.00 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left="467" w:right="0"/>
        <w:jc w:val="left"/>
      </w:pP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-7"/>
        </w:rPr>
        <w:t>日，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账户</w:t>
      </w:r>
      <w:r>
        <w:rPr>
          <w:rFonts w:ascii="宋体" w:hAnsi="宋体" w:cs="宋体" w:eastAsia="宋体" w:hint="default"/>
          <w:spacing w:val="-7"/>
        </w:rPr>
        <w:t>余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rFonts w:ascii="宋体" w:hAnsi="宋体" w:cs="宋体" w:eastAsia="宋体" w:hint="default"/>
          <w:i/>
          <w:spacing w:val="-7"/>
        </w:rPr>
        <w:t>为</w:t>
      </w:r>
      <w:r>
        <w:rPr>
          <w:rFonts w:ascii="宋体" w:hAnsi="宋体" w:cs="宋体" w:eastAsia="宋体" w:hint="default"/>
          <w:i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1074.74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  <w:spacing w:val="-7"/>
        </w:rPr>
        <w:t>万元</w:t>
      </w:r>
      <w:r>
        <w:rPr>
          <w:spacing w:val="-7"/>
        </w:rPr>
        <w:t>，其</w:t>
      </w:r>
      <w:r>
        <w:rPr>
          <w:rFonts w:ascii="宋体" w:hAnsi="宋体" w:cs="宋体" w:eastAsia="宋体" w:hint="default"/>
          <w:i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余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rFonts w:ascii="宋体" w:hAnsi="宋体" w:cs="宋体" w:eastAsia="宋体" w:hint="default"/>
          <w:i/>
          <w:spacing w:val="-7"/>
        </w:rPr>
        <w:t>为</w:t>
      </w:r>
      <w:r>
        <w:rPr>
          <w:rFonts w:ascii="宋体" w:hAnsi="宋体" w:cs="宋体" w:eastAsia="宋体" w:hint="default"/>
          <w:i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892.98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spacing w:val="-110"/>
        </w:rPr>
        <w:t> 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Times New Roman" w:hAnsi="Times New Roman" w:cs="Times New Roman" w:eastAsia="Times New Roman" w:hint="default"/>
        </w:rPr>
        <w:t>181.76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</w:p>
    <w:p>
      <w:pPr>
        <w:pStyle w:val="BodyText"/>
        <w:spacing w:line="240" w:lineRule="auto" w:before="30"/>
        <w:ind w:left="9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161"/>
        <w:ind w:left="0" w:right="48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民币万元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516"/>
        <w:gridCol w:w="886"/>
        <w:gridCol w:w="878"/>
        <w:gridCol w:w="816"/>
        <w:gridCol w:w="662"/>
        <w:gridCol w:w="158"/>
        <w:gridCol w:w="826"/>
        <w:gridCol w:w="593"/>
        <w:gridCol w:w="622"/>
        <w:gridCol w:w="533"/>
        <w:gridCol w:w="168"/>
        <w:gridCol w:w="845"/>
        <w:gridCol w:w="504"/>
        <w:gridCol w:w="511"/>
      </w:tblGrid>
      <w:tr>
        <w:trPr>
          <w:trHeight w:val="271" w:hRule="exact"/>
        </w:trPr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gridSpan w:val="3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5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13,975.00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28" w:type="dxa"/>
            <w:gridSpan w:val="4"/>
            <w:tcBorders>
              <w:top w:val="single" w:sz="4" w:space="0" w:color="000000"/>
              <w:left w:val="single" w:sz="12" w:space="0" w:color="DCDCDC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left="123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5,269.12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7" w:hRule="exact"/>
        </w:trPr>
        <w:tc>
          <w:tcPr>
            <w:tcW w:w="2803" w:type="dxa"/>
            <w:gridSpan w:val="3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gridSpan w:val="3"/>
            <w:vMerge w:val="restart"/>
            <w:tcBorders>
              <w:top w:val="single" w:sz="2" w:space="0" w:color="000000"/>
              <w:left w:val="single" w:sz="12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5"/>
              <w:ind w:right="1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1" w:type="dxa"/>
            <w:gridSpan w:val="5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8" w:type="dxa"/>
            <w:gridSpan w:val="4"/>
            <w:vMerge w:val="restart"/>
            <w:tcBorders>
              <w:top w:val="single" w:sz="2" w:space="0" w:color="000000"/>
              <w:left w:val="single" w:sz="12" w:space="0" w:color="DCDCDC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23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9,082.02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9" w:hRule="exact"/>
        </w:trPr>
        <w:tc>
          <w:tcPr>
            <w:tcW w:w="280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7" w:type="dxa"/>
            <w:gridSpan w:val="3"/>
            <w:vMerge/>
            <w:tcBorders>
              <w:left w:val="single" w:sz="12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2731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28" w:type="dxa"/>
            <w:gridSpan w:val="4"/>
            <w:vMerge/>
            <w:tcBorders>
              <w:left w:val="single" w:sz="12" w:space="0" w:color="DCDCDC"/>
              <w:right w:val="single" w:sz="2" w:space="0" w:color="000000"/>
            </w:tcBorders>
          </w:tcPr>
          <w:p>
            <w:pPr/>
          </w:p>
        </w:tc>
      </w:tr>
      <w:tr>
        <w:trPr>
          <w:trHeight w:val="125" w:hRule="exact"/>
        </w:trPr>
        <w:tc>
          <w:tcPr>
            <w:tcW w:w="28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</w:p>
        </w:tc>
        <w:tc>
          <w:tcPr>
            <w:tcW w:w="2357" w:type="dxa"/>
            <w:gridSpan w:val="3"/>
            <w:vMerge w:val="restart"/>
            <w:tcBorders>
              <w:top w:val="single" w:sz="4" w:space="0" w:color="000000"/>
              <w:left w:val="single" w:sz="12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5"/>
              <w:ind w:right="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1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8" w:type="dxa"/>
            <w:gridSpan w:val="4"/>
            <w:vMerge/>
            <w:tcBorders>
              <w:left w:val="single" w:sz="12" w:space="0" w:color="DCDCDC"/>
              <w:right w:val="single" w:sz="2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80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7" w:type="dxa"/>
            <w:gridSpan w:val="3"/>
            <w:vMerge/>
            <w:tcBorders>
              <w:left w:val="single" w:sz="12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2731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8" w:type="dxa"/>
            <w:gridSpan w:val="4"/>
            <w:vMerge/>
            <w:tcBorders>
              <w:left w:val="single" w:sz="12" w:space="0" w:color="DCDCDC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4" w:lineRule="auto" w:before="7"/>
              <w:ind w:left="19" w:right="15" w:firstLine="67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(3)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(2)-(1)</w:t>
            </w:r>
          </w:p>
        </w:tc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7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52" w:right="38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52" w:right="3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9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9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更）</w:t>
            </w:r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3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left="107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107" w:right="89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4" w:lineRule="auto"/>
              <w:ind w:left="31" w:right="-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(4)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(2)/(1)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4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43" w:right="47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38" w:right="3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到预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i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1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91" w:right="98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8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86" w:right="108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43" w:right="36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37" w:right="17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7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97" w:right="98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11" w:right="108" w:hanging="1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4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8" w:hRule="exact"/>
        </w:trPr>
        <w:tc>
          <w:tcPr>
            <w:tcW w:w="1402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21" w:space="0" w:color="DCDCDC"/>
            </w:tcBorders>
          </w:tcPr>
          <w:p>
            <w:pPr>
              <w:pStyle w:val="TableParagraph"/>
              <w:spacing w:line="230" w:lineRule="exact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  <w:shd w:fill="DCDCDC" w:color="auto" w:val="clear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  <w:shd w:fill="DCDCDC" w:color="auto" w:val="clear"/>
              </w:rPr>
              <w:t>项目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6" w:hRule="exact"/>
        </w:trPr>
        <w:tc>
          <w:tcPr>
            <w:tcW w:w="14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7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7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23" w:hRule="exact"/>
        </w:trPr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1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806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7200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24" w:right="13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9,082.02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5,269.12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9,082.02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828.1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9,082.02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5,269.12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9,082.02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828.1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81" w:right="7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度或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原因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97"/>
              <w:ind w:left="23" w:right="17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延迟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个月，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因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此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延迟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tabs>
                <w:tab w:pos="436" w:val="left" w:leader="none"/>
              </w:tabs>
              <w:spacing w:line="240" w:lineRule="auto"/>
              <w:ind w:left="-1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2"/>
                <w:sz w:val="20"/>
                <w:szCs w:val="20"/>
              </w:rPr>
              <w:t>）</w:t>
              <w:tab/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融危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88" w:right="74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88" w:right="74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288" w:right="74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i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50"/>
          <w:pgSz w:w="11900" w:h="16820"/>
          <w:pgMar w:footer="1407" w:header="1402" w:top="1800" w:bottom="1600" w:left="920" w:right="820"/>
          <w:pgNumType w:start="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8518"/>
      </w:tblGrid>
      <w:tr>
        <w:trPr>
          <w:trHeight w:val="809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182" w:right="74" w:hanging="1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项目先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准，公司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4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限为</w:t>
            </w:r>
            <w:r>
              <w:rPr>
                <w:rFonts w:ascii="宋体" w:hAnsi="宋体" w:cs="宋体" w:eastAsia="宋体" w:hint="default"/>
                <w:i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20"/>
                <w:szCs w:val="20"/>
              </w:rPr>
              <w:t>日。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1061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106"/>
              <w:ind w:left="81" w:right="74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日，公司已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6" w:lineRule="exact"/>
              <w:ind w:left="4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大会审议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准，公司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4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限为</w:t>
            </w:r>
            <w:r>
              <w:rPr>
                <w:rFonts w:ascii="宋体" w:hAnsi="宋体" w:cs="宋体" w:eastAsia="宋体" w:hint="default"/>
                <w:i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日。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  <w:p>
            <w:pPr>
              <w:pStyle w:val="TableParagraph"/>
              <w:spacing w:line="27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日，公司已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4" w:lineRule="exact"/>
              <w:ind w:right="3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准，公司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270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限为</w:t>
            </w:r>
            <w:r>
              <w:rPr>
                <w:rFonts w:ascii="宋体" w:hAnsi="宋体" w:cs="宋体" w:eastAsia="宋体" w:hint="default"/>
                <w:i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4743.74</w:t>
            </w:r>
            <w:r>
              <w:rPr>
                <w:rFonts w:ascii="宋体" w:hAnsi="宋体" w:cs="宋体" w:eastAsia="宋体" w:hint="default"/>
                <w:spacing w:val="2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余原因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民币</w:t>
            </w:r>
          </w:p>
        </w:tc>
      </w:tr>
      <w:tr>
        <w:trPr>
          <w:trHeight w:val="264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约  </w:t>
            </w:r>
            <w:r>
              <w:rPr>
                <w:rFonts w:ascii="宋体" w:hAnsi="宋体" w:cs="宋体" w:eastAsia="宋体" w:hint="default"/>
                <w:spacing w:val="5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15%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替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约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建</w:t>
            </w:r>
          </w:p>
        </w:tc>
      </w:tr>
      <w:tr>
        <w:trPr>
          <w:trHeight w:val="278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家支持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800</w:t>
            </w:r>
            <w:r>
              <w:rPr>
                <w:rFonts w:ascii="宋体" w:hAnsi="宋体" w:cs="宋体" w:eastAsia="宋体" w:hint="default"/>
                <w:spacing w:val="-8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489" w:right="74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97"/>
              <w:ind w:left="23" w:right="17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账户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1074.74</w:t>
            </w:r>
            <w:r>
              <w:rPr>
                <w:rFonts w:ascii="宋体" w:hAnsi="宋体" w:cs="宋体" w:eastAsia="宋体" w:hint="default"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，其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包括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项目投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331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4000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</w:tr>
      <w:tr>
        <w:trPr>
          <w:trHeight w:val="530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问题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3" w:hRule="exact"/>
        </w:trPr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4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30" w:lineRule="exact" w:before="0"/>
        <w:ind w:left="8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spacing w:before="1"/>
        <w:ind w:left="9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意见：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5"/>
        <w:ind w:left="467" w:right="561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》（（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10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6-66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号）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报告已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照</w:t>
      </w:r>
    </w:p>
    <w:p>
      <w:pPr>
        <w:pStyle w:val="BodyText"/>
        <w:spacing w:line="343" w:lineRule="auto" w:before="0"/>
        <w:ind w:left="467" w:right="532"/>
        <w:jc w:val="both"/>
      </w:pP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前</w:t>
      </w:r>
      <w:r>
        <w:rPr>
          <w:spacing w:val="-12"/>
          <w:w w:val="102"/>
        </w:rPr>
        <w:t>次</w:t>
      </w:r>
      <w:r>
        <w:rPr>
          <w:rFonts w:ascii="宋体" w:hAnsi="宋体" w:cs="宋体" w:eastAsia="宋体" w:hint="default"/>
          <w:spacing w:val="-12"/>
          <w:w w:val="102"/>
        </w:rPr>
        <w:t>募</w:t>
      </w:r>
      <w:r>
        <w:rPr>
          <w:rFonts w:ascii="宋体" w:hAnsi="宋体" w:cs="宋体" w:eastAsia="宋体" w:hint="default"/>
          <w:spacing w:val="-12"/>
          <w:w w:val="102"/>
        </w:rPr>
        <w:t>集</w:t>
      </w:r>
      <w:r>
        <w:rPr>
          <w:spacing w:val="-12"/>
          <w:w w:val="102"/>
        </w:rPr>
        <w:t>资</w:t>
      </w:r>
      <w:r>
        <w:rPr>
          <w:rFonts w:ascii="宋体" w:hAnsi="宋体" w:cs="宋体" w:eastAsia="宋体" w:hint="default"/>
          <w:spacing w:val="-12"/>
          <w:w w:val="102"/>
        </w:rPr>
        <w:t>金</w:t>
      </w:r>
      <w:r>
        <w:rPr>
          <w:rFonts w:ascii="宋体" w:hAnsi="宋体" w:cs="宋体" w:eastAsia="宋体" w:hint="default"/>
          <w:spacing w:val="-12"/>
          <w:w w:val="102"/>
        </w:rPr>
        <w:t>使</w:t>
      </w:r>
      <w:r>
        <w:rPr>
          <w:rFonts w:ascii="宋体" w:hAnsi="宋体" w:cs="宋体" w:eastAsia="宋体" w:hint="default"/>
          <w:spacing w:val="-12"/>
          <w:w w:val="102"/>
        </w:rPr>
        <w:t>用</w:t>
      </w:r>
      <w:r>
        <w:rPr>
          <w:rFonts w:ascii="宋体" w:hAnsi="宋体" w:cs="宋体" w:eastAsia="宋体" w:hint="default"/>
          <w:i/>
          <w:spacing w:val="-12"/>
          <w:w w:val="102"/>
        </w:rPr>
        <w:t>情况</w:t>
      </w:r>
      <w:r>
        <w:rPr>
          <w:spacing w:val="-12"/>
          <w:w w:val="102"/>
        </w:rPr>
        <w:t>报告的</w:t>
      </w:r>
      <w:r>
        <w:rPr>
          <w:rFonts w:ascii="宋体" w:hAnsi="宋体" w:cs="宋体" w:eastAsia="宋体" w:hint="default"/>
          <w:spacing w:val="-12"/>
          <w:w w:val="102"/>
        </w:rPr>
        <w:t>规</w:t>
      </w:r>
      <w:r>
        <w:rPr>
          <w:rFonts w:ascii="宋体" w:hAnsi="宋体" w:cs="宋体" w:eastAsia="宋体" w:hint="default"/>
          <w:i/>
          <w:spacing w:val="-12"/>
          <w:w w:val="102"/>
        </w:rPr>
        <w:t>定</w:t>
      </w:r>
      <w:r>
        <w:rPr>
          <w:rFonts w:ascii="宋体" w:hAnsi="宋体" w:cs="宋体" w:eastAsia="宋体" w:hint="default"/>
          <w:spacing w:val="-12"/>
          <w:w w:val="102"/>
        </w:rPr>
        <w:t>》（</w:t>
      </w:r>
      <w:r>
        <w:rPr>
          <w:spacing w:val="-12"/>
          <w:w w:val="102"/>
        </w:rPr>
        <w:t>证监</w:t>
      </w:r>
      <w:r>
        <w:rPr>
          <w:rFonts w:ascii="宋体" w:hAnsi="宋体" w:cs="宋体" w:eastAsia="宋体" w:hint="default"/>
          <w:spacing w:val="-12"/>
          <w:w w:val="102"/>
        </w:rPr>
        <w:t>发</w:t>
      </w:r>
      <w:r>
        <w:rPr>
          <w:rFonts w:ascii="宋体" w:hAnsi="宋体" w:cs="宋体" w:eastAsia="宋体" w:hint="default"/>
          <w:spacing w:val="-12"/>
          <w:w w:val="102"/>
        </w:rPr>
        <w:t>行</w:t>
      </w:r>
      <w:r>
        <w:rPr>
          <w:rFonts w:ascii="宋体" w:hAnsi="宋体" w:cs="宋体" w:eastAsia="宋体" w:hint="default"/>
          <w:spacing w:val="-12"/>
          <w:w w:val="102"/>
        </w:rPr>
        <w:t>字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[2007]500</w:t>
      </w:r>
      <w:r>
        <w:rPr>
          <w:rFonts w:ascii="宋体" w:hAnsi="宋体" w:cs="宋体" w:eastAsia="宋体" w:hint="default"/>
          <w:spacing w:val="-12"/>
          <w:w w:val="102"/>
        </w:rPr>
        <w:t>号）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《深圳</w:t>
      </w:r>
      <w:r>
        <w:rPr>
          <w:spacing w:val="-12"/>
          <w:w w:val="102"/>
        </w:rPr>
        <w:t>证</w:t>
      </w:r>
      <w:r>
        <w:rPr>
          <w:rFonts w:ascii="宋体" w:hAnsi="宋体" w:cs="宋体" w:eastAsia="宋体" w:hint="default"/>
          <w:i/>
          <w:spacing w:val="-12"/>
          <w:w w:val="102"/>
        </w:rPr>
        <w:t>券</w:t>
      </w:r>
      <w:r>
        <w:rPr>
          <w:rFonts w:ascii="宋体" w:hAnsi="宋体" w:cs="宋体" w:eastAsia="宋体" w:hint="default"/>
          <w:spacing w:val="-12"/>
          <w:w w:val="102"/>
        </w:rPr>
        <w:t>交易</w:t>
      </w:r>
      <w:r>
        <w:rPr>
          <w:spacing w:val="-12"/>
          <w:w w:val="102"/>
        </w:rPr>
        <w:t>所</w:t>
      </w:r>
      <w:r>
        <w:rPr>
          <w:rFonts w:ascii="宋体" w:hAnsi="宋体" w:cs="宋体" w:eastAsia="宋体" w:hint="default"/>
          <w:i/>
          <w:spacing w:val="-12"/>
          <w:w w:val="102"/>
        </w:rPr>
        <w:t>中</w:t>
      </w:r>
      <w:r>
        <w:rPr>
          <w:rFonts w:ascii="宋体" w:hAnsi="宋体" w:cs="宋体" w:eastAsia="宋体" w:hint="default"/>
          <w:spacing w:val="-12"/>
          <w:w w:val="102"/>
        </w:rPr>
        <w:t>小</w:t>
      </w:r>
      <w:r>
        <w:rPr>
          <w:rFonts w:ascii="宋体" w:hAnsi="宋体" w:cs="宋体" w:eastAsia="宋体" w:hint="default"/>
          <w:spacing w:val="-12"/>
          <w:w w:val="102"/>
        </w:rPr>
        <w:t>企</w:t>
      </w:r>
      <w:r>
        <w:rPr>
          <w:rFonts w:ascii="宋体" w:hAnsi="宋体" w:cs="宋体" w:eastAsia="宋体" w:hint="default"/>
          <w:spacing w:val="-97"/>
          <w:w w:val="102"/>
        </w:rPr>
        <w:t> </w:t>
      </w:r>
      <w:r>
        <w:rPr>
          <w:rFonts w:ascii="宋体" w:hAnsi="宋体" w:cs="宋体" w:eastAsia="宋体" w:hint="default"/>
          <w:i/>
          <w:spacing w:val="-17"/>
          <w:w w:val="102"/>
        </w:rPr>
        <w:t>业</w:t>
      </w:r>
      <w:r>
        <w:rPr>
          <w:rFonts w:ascii="宋体" w:hAnsi="宋体" w:cs="宋体" w:eastAsia="宋体" w:hint="default"/>
          <w:spacing w:val="-17"/>
          <w:w w:val="102"/>
        </w:rPr>
        <w:t>板块</w:t>
      </w:r>
      <w:r>
        <w:rPr>
          <w:rFonts w:ascii="宋体" w:hAnsi="宋体" w:cs="宋体" w:eastAsia="宋体" w:hint="default"/>
          <w:spacing w:val="-17"/>
          <w:w w:val="102"/>
        </w:rPr>
        <w:t>上市</w:t>
      </w:r>
      <w:r>
        <w:rPr>
          <w:spacing w:val="-17"/>
          <w:w w:val="102"/>
        </w:rPr>
        <w:t>公司</w:t>
      </w:r>
      <w:r>
        <w:rPr>
          <w:rFonts w:ascii="宋体" w:hAnsi="宋体" w:cs="宋体" w:eastAsia="宋体" w:hint="default"/>
          <w:spacing w:val="-17"/>
          <w:w w:val="102"/>
        </w:rPr>
        <w:t>特</w:t>
      </w:r>
      <w:r>
        <w:rPr>
          <w:spacing w:val="-17"/>
          <w:w w:val="102"/>
        </w:rPr>
        <w:t>别</w:t>
      </w:r>
      <w:r>
        <w:rPr>
          <w:rFonts w:ascii="宋体" w:hAnsi="宋体" w:cs="宋体" w:eastAsia="宋体" w:hint="default"/>
          <w:spacing w:val="-17"/>
          <w:w w:val="102"/>
        </w:rPr>
        <w:t>规</w:t>
      </w:r>
      <w:r>
        <w:rPr>
          <w:rFonts w:ascii="宋体" w:hAnsi="宋体" w:cs="宋体" w:eastAsia="宋体" w:hint="default"/>
          <w:i/>
          <w:spacing w:val="-17"/>
          <w:w w:val="102"/>
        </w:rPr>
        <w:t>定</w:t>
      </w:r>
      <w:r>
        <w:rPr>
          <w:rFonts w:ascii="宋体" w:hAnsi="宋体" w:cs="宋体" w:eastAsia="宋体" w:hint="default"/>
          <w:spacing w:val="-17"/>
          <w:w w:val="102"/>
        </w:rPr>
        <w:t>》</w:t>
      </w:r>
      <w:r>
        <w:rPr>
          <w:spacing w:val="-17"/>
          <w:w w:val="102"/>
        </w:rPr>
        <w:t>、</w:t>
      </w:r>
      <w:r>
        <w:rPr>
          <w:rFonts w:ascii="宋体" w:hAnsi="宋体" w:cs="宋体" w:eastAsia="宋体" w:hint="default"/>
          <w:spacing w:val="-17"/>
          <w:w w:val="102"/>
        </w:rPr>
        <w:t>《</w:t>
      </w:r>
      <w:r>
        <w:rPr>
          <w:rFonts w:ascii="宋体" w:hAnsi="宋体" w:cs="宋体" w:eastAsia="宋体" w:hint="default"/>
          <w:i/>
          <w:spacing w:val="-17"/>
          <w:w w:val="102"/>
        </w:rPr>
        <w:t>中</w:t>
      </w:r>
      <w:r>
        <w:rPr>
          <w:rFonts w:ascii="宋体" w:hAnsi="宋体" w:cs="宋体" w:eastAsia="宋体" w:hint="default"/>
          <w:spacing w:val="-17"/>
          <w:w w:val="102"/>
        </w:rPr>
        <w:t>小</w:t>
      </w:r>
      <w:r>
        <w:rPr>
          <w:rFonts w:ascii="宋体" w:hAnsi="宋体" w:cs="宋体" w:eastAsia="宋体" w:hint="default"/>
          <w:spacing w:val="-17"/>
          <w:w w:val="102"/>
        </w:rPr>
        <w:t>企</w:t>
      </w:r>
      <w:r>
        <w:rPr>
          <w:rFonts w:ascii="宋体" w:hAnsi="宋体" w:cs="宋体" w:eastAsia="宋体" w:hint="default"/>
          <w:i/>
          <w:spacing w:val="-17"/>
          <w:w w:val="102"/>
        </w:rPr>
        <w:t>业</w:t>
      </w:r>
      <w:r>
        <w:rPr>
          <w:rFonts w:ascii="宋体" w:hAnsi="宋体" w:cs="宋体" w:eastAsia="宋体" w:hint="default"/>
          <w:spacing w:val="-17"/>
          <w:w w:val="102"/>
        </w:rPr>
        <w:t>板</w:t>
      </w:r>
      <w:r>
        <w:rPr>
          <w:rFonts w:ascii="宋体" w:hAnsi="宋体" w:cs="宋体" w:eastAsia="宋体" w:hint="default"/>
          <w:spacing w:val="-17"/>
          <w:w w:val="102"/>
        </w:rPr>
        <w:t>上市</w:t>
      </w:r>
      <w:r>
        <w:rPr>
          <w:spacing w:val="-17"/>
          <w:w w:val="102"/>
        </w:rPr>
        <w:t>公司</w:t>
      </w:r>
      <w:r>
        <w:rPr>
          <w:rFonts w:ascii="宋体" w:hAnsi="宋体" w:cs="宋体" w:eastAsia="宋体" w:hint="default"/>
          <w:spacing w:val="-17"/>
          <w:w w:val="102"/>
        </w:rPr>
        <w:t>募</w:t>
      </w:r>
      <w:r>
        <w:rPr>
          <w:rFonts w:ascii="宋体" w:hAnsi="宋体" w:cs="宋体" w:eastAsia="宋体" w:hint="default"/>
          <w:spacing w:val="-17"/>
          <w:w w:val="102"/>
        </w:rPr>
        <w:t>集</w:t>
      </w:r>
      <w:r>
        <w:rPr>
          <w:spacing w:val="-17"/>
          <w:w w:val="102"/>
        </w:rPr>
        <w:t>资</w:t>
      </w:r>
      <w:r>
        <w:rPr>
          <w:rFonts w:ascii="宋体" w:hAnsi="宋体" w:cs="宋体" w:eastAsia="宋体" w:hint="default"/>
          <w:spacing w:val="-17"/>
          <w:w w:val="102"/>
        </w:rPr>
        <w:t>金</w:t>
      </w:r>
      <w:r>
        <w:rPr>
          <w:spacing w:val="-17"/>
          <w:w w:val="102"/>
        </w:rPr>
        <w:t>管理</w:t>
      </w:r>
      <w:r>
        <w:rPr>
          <w:rFonts w:ascii="宋体" w:hAnsi="宋体" w:cs="宋体" w:eastAsia="宋体" w:hint="default"/>
          <w:spacing w:val="-17"/>
          <w:w w:val="102"/>
        </w:rPr>
        <w:t>细</w:t>
      </w:r>
      <w:r>
        <w:rPr>
          <w:rFonts w:ascii="宋体" w:hAnsi="宋体" w:cs="宋体" w:eastAsia="宋体" w:hint="default"/>
          <w:spacing w:val="-17"/>
          <w:w w:val="102"/>
        </w:rPr>
        <w:t>则</w:t>
      </w:r>
      <w:r>
        <w:rPr>
          <w:rFonts w:ascii="宋体" w:hAnsi="宋体" w:cs="宋体" w:eastAsia="宋体" w:hint="default"/>
          <w:spacing w:val="-17"/>
          <w:w w:val="102"/>
        </w:rPr>
        <w:t>》（</w:t>
      </w:r>
      <w:r>
        <w:rPr>
          <w:rFonts w:ascii="Times New Roman" w:hAnsi="Times New Roman" w:cs="Times New Roman" w:eastAsia="Times New Roman" w:hint="default"/>
          <w:spacing w:val="-17"/>
          <w:w w:val="102"/>
        </w:rPr>
        <w:t>2008</w:t>
      </w:r>
      <w:r>
        <w:rPr>
          <w:spacing w:val="-17"/>
          <w:w w:val="102"/>
        </w:rPr>
        <w:t>年</w:t>
      </w:r>
      <w:r>
        <w:rPr>
          <w:rFonts w:ascii="宋体" w:hAnsi="宋体" w:cs="宋体" w:eastAsia="宋体" w:hint="default"/>
          <w:spacing w:val="-17"/>
          <w:w w:val="102"/>
        </w:rPr>
        <w:t>修</w:t>
      </w:r>
      <w:r>
        <w:rPr>
          <w:rFonts w:ascii="宋体" w:hAnsi="宋体" w:cs="宋体" w:eastAsia="宋体" w:hint="default"/>
          <w:spacing w:val="-17"/>
          <w:w w:val="102"/>
        </w:rPr>
        <w:t>订</w:t>
      </w:r>
      <w:r>
        <w:rPr>
          <w:rFonts w:ascii="宋体" w:hAnsi="宋体" w:cs="宋体" w:eastAsia="宋体" w:hint="default"/>
          <w:spacing w:val="-17"/>
          <w:w w:val="102"/>
        </w:rPr>
        <w:t>）</w:t>
      </w:r>
      <w:r>
        <w:rPr>
          <w:spacing w:val="-17"/>
          <w:w w:val="102"/>
        </w:rPr>
        <w:t>及</w:t>
      </w:r>
      <w:r>
        <w:rPr>
          <w:rFonts w:ascii="宋体" w:hAnsi="宋体" w:cs="宋体" w:eastAsia="宋体" w:hint="default"/>
          <w:spacing w:val="-17"/>
          <w:w w:val="102"/>
        </w:rPr>
        <w:t>《</w:t>
      </w:r>
      <w:r>
        <w:rPr>
          <w:rFonts w:ascii="宋体" w:hAnsi="宋体" w:cs="宋体" w:eastAsia="宋体" w:hint="default"/>
          <w:i/>
          <w:spacing w:val="-17"/>
          <w:w w:val="102"/>
        </w:rPr>
        <w:t>中</w:t>
      </w:r>
      <w:r>
        <w:rPr>
          <w:rFonts w:ascii="宋体" w:hAnsi="宋体" w:cs="宋体" w:eastAsia="宋体" w:hint="default"/>
          <w:i/>
          <w:spacing w:val="-106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spacing w:val="-4"/>
        </w:rPr>
        <w:t>报告内容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spacing w:val="3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，在所有重大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如</w:t>
      </w:r>
      <w:r>
        <w:rPr/>
        <w:t>实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spacing w:before="28"/>
        <w:ind w:left="9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、保</w:t>
      </w:r>
      <w:r>
        <w:rPr>
          <w:rFonts w:ascii="宋体" w:hAnsi="宋体" w:cs="宋体" w:eastAsia="宋体" w:hint="default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z w:val="23"/>
          <w:szCs w:val="23"/>
        </w:rPr>
        <w:t>机构意见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/>
        <w:ind w:left="467" w:right="0" w:firstLine="528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i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i/>
          <w:spacing w:val="-3"/>
        </w:rPr>
        <w:t>意见：</w:t>
      </w:r>
      <w:r>
        <w:rPr>
          <w:spacing w:val="-3"/>
        </w:rPr>
        <w:t>晶源电子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的管理及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</w:t>
      </w:r>
      <w:r>
        <w:rPr>
          <w:spacing w:val="-5"/>
          <w:w w:val="102"/>
        </w:rPr>
        <w:t> </w:t>
      </w:r>
      <w:r>
        <w:rPr>
          <w:spacing w:val="-2"/>
        </w:rPr>
        <w:t>会和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管理的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晶源电子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管理</w:t>
      </w:r>
      <w:r>
        <w:rPr>
          <w:spacing w:val="95"/>
        </w:rPr>
        <w:t> </w:t>
      </w:r>
      <w:r>
        <w:rPr>
          <w:rFonts w:ascii="宋体" w:hAnsi="宋体" w:cs="宋体" w:eastAsia="宋体" w:hint="default"/>
        </w:rPr>
        <w:t>办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，晶源电子董事会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晶源电子公司</w:t>
      </w:r>
      <w:r>
        <w:rPr>
          <w:rFonts w:ascii="宋体" w:hAnsi="宋体" w:cs="宋体" w:eastAsia="宋体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符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left="9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left="879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  <w:i/>
        </w:rPr>
        <w:t>投</w:t>
      </w:r>
      <w:r>
        <w:rPr/>
        <w:t>资 </w:t>
      </w:r>
      <w:r>
        <w:rPr>
          <w:rFonts w:ascii="宋体" w:hAnsi="宋体" w:cs="宋体" w:eastAsia="宋体" w:hint="default"/>
        </w:rPr>
        <w:t>255 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/>
        <w:t>九</w:t>
      </w:r>
      <w:r>
        <w:rPr>
          <w:rFonts w:ascii="宋体" w:hAnsi="宋体" w:cs="宋体" w:eastAsia="宋体" w:hint="default"/>
          <w:i/>
        </w:rPr>
        <w:t>江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料有</w:t>
      </w:r>
      <w:r>
        <w:rPr>
          <w:rFonts w:ascii="宋体" w:hAnsi="宋体" w:cs="宋体" w:eastAsia="宋体" w:hint="default"/>
          <w:i/>
        </w:rPr>
        <w:t>限</w:t>
      </w:r>
      <w:r>
        <w:rPr/>
        <w:t>公司，</w:t>
      </w:r>
      <w:r>
        <w:rPr>
          <w:rFonts w:ascii="宋体" w:hAnsi="宋体" w:cs="宋体" w:eastAsia="宋体" w:hint="default"/>
        </w:rPr>
        <w:t>占该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/>
        <w:t>资</w:t>
      </w:r>
    </w:p>
    <w:p>
      <w:pPr>
        <w:spacing w:after="0" w:line="240" w:lineRule="auto"/>
        <w:jc w:val="left"/>
        <w:sectPr>
          <w:footerReference w:type="default" r:id="rId51"/>
          <w:pgSz w:w="11900" w:h="16820"/>
          <w:pgMar w:footer="1407" w:header="1402" w:top="1800" w:bottom="1600" w:left="920" w:right="820"/>
          <w:pgNumType w:start="41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35"/>
        <w:jc w:val="left"/>
        <w:rPr>
          <w:rFonts w:ascii="宋体" w:hAnsi="宋体" w:cs="宋体" w:eastAsia="宋体" w:hint="default"/>
        </w:rPr>
      </w:pPr>
      <w:r>
        <w:rPr/>
        <w:t>本的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3"/>
        </w:rPr>
        <w:t>30%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月</w:t>
      </w:r>
      <w:r>
        <w:rPr>
          <w:spacing w:val="-36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</w:t>
      </w:r>
      <w:r>
        <w:rPr/>
        <w:t>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spacing w:val="-111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制品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中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四、董事会日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right="8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内董事会的会议</w:t>
      </w:r>
      <w:r>
        <w:rPr>
          <w:rFonts w:ascii="宋体" w:hAnsi="宋体" w:cs="宋体" w:eastAsia="宋体" w:hint="default"/>
          <w:i/>
        </w:rPr>
        <w:t>情况</w:t>
      </w:r>
      <w:r>
        <w:rPr/>
        <w:t>及</w:t>
      </w:r>
      <w:r>
        <w:rPr>
          <w:rFonts w:ascii="宋体" w:hAnsi="宋体" w:cs="宋体" w:eastAsia="宋体" w:hint="default"/>
        </w:rPr>
        <w:t>决</w:t>
      </w:r>
      <w:r>
        <w:rPr/>
        <w:t>议内容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年度，公司董事会共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9</w:t>
      </w:r>
      <w:r>
        <w:rPr>
          <w:spacing w:val="-5"/>
        </w:rPr>
        <w:t>次董事会会议，</w:t>
      </w:r>
      <w:r>
        <w:rPr>
          <w:rFonts w:ascii="宋体" w:hAnsi="宋体" w:cs="宋体" w:eastAsia="宋体" w:hint="default"/>
          <w:spacing w:val="-5"/>
        </w:rPr>
        <w:t>参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spacing w:val="-5"/>
        </w:rPr>
        <w:t>会议的董事人</w:t>
      </w:r>
      <w:r>
        <w:rPr>
          <w:rFonts w:ascii="宋体" w:hAnsi="宋体" w:cs="宋体" w:eastAsia="宋体" w:hint="default"/>
          <w:i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i/>
          <w:spacing w:val="-5"/>
        </w:rPr>
        <w:t>定要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spacing w:val="-5"/>
        </w:rPr>
        <w:t>，董</w:t>
      </w:r>
      <w:r>
        <w:rPr/>
      </w:r>
    </w:p>
    <w:p>
      <w:pPr>
        <w:pStyle w:val="BodyText"/>
        <w:spacing w:line="360" w:lineRule="auto" w:before="35"/>
        <w:ind w:left="147" w:right="81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事会的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i/>
          <w:spacing w:val="-7"/>
        </w:rPr>
        <w:t>表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rFonts w:ascii="宋体" w:hAnsi="宋体" w:cs="宋体" w:eastAsia="宋体" w:hint="default"/>
          <w:spacing w:val="-7"/>
        </w:rPr>
        <w:t>程序</w:t>
      </w:r>
      <w:r>
        <w:rPr>
          <w:spacing w:val="-7"/>
        </w:rPr>
        <w:t>及会议的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、议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符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董</w:t>
      </w:r>
      <w:r>
        <w:rPr>
          <w:spacing w:val="3"/>
        </w:rPr>
        <w:t> </w:t>
      </w:r>
      <w:r>
        <w:rPr/>
        <w:t>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五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五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29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spacing w:val="-5"/>
          <w:w w:val="102"/>
        </w:rPr>
        <w:t>董</w:t>
      </w:r>
      <w:r>
        <w:rPr>
          <w:w w:val="102"/>
        </w:rPr>
        <w:t>事年</w:t>
      </w:r>
      <w:r>
        <w:rPr>
          <w:spacing w:val="-5"/>
          <w:w w:val="102"/>
        </w:rPr>
        <w:t>报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0"/>
        <w:ind w:right="8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  <w:w w:val="102"/>
        </w:rPr>
        <w:t>（</w:t>
      </w:r>
      <w:r>
        <w:rPr>
          <w:rFonts w:ascii="宋体" w:hAnsi="宋体" w:cs="宋体" w:eastAsia="宋体" w:hint="default"/>
          <w:spacing w:val="-11"/>
          <w:w w:val="102"/>
        </w:rPr>
        <w:t>2</w:t>
      </w:r>
      <w:r>
        <w:rPr>
          <w:rFonts w:ascii="宋体" w:hAnsi="宋体" w:cs="宋体" w:eastAsia="宋体" w:hint="default"/>
          <w:spacing w:val="-11"/>
          <w:w w:val="102"/>
        </w:rPr>
        <w:t>）《</w:t>
      </w:r>
      <w:r>
        <w:rPr>
          <w:spacing w:val="-11"/>
          <w:w w:val="102"/>
        </w:rPr>
        <w:t>董事会审</w:t>
      </w:r>
      <w:r>
        <w:rPr>
          <w:rFonts w:ascii="宋体" w:hAnsi="宋体" w:cs="宋体" w:eastAsia="宋体" w:hint="default"/>
          <w:i/>
          <w:spacing w:val="-11"/>
          <w:w w:val="102"/>
        </w:rPr>
        <w:t>计</w:t>
      </w:r>
      <w:r>
        <w:rPr>
          <w:rFonts w:ascii="宋体" w:hAnsi="宋体" w:cs="宋体" w:eastAsia="宋体" w:hint="default"/>
          <w:spacing w:val="-11"/>
          <w:w w:val="102"/>
        </w:rPr>
        <w:t>委</w:t>
      </w:r>
      <w:r>
        <w:rPr>
          <w:spacing w:val="-11"/>
          <w:w w:val="102"/>
        </w:rPr>
        <w:t>员会年度</w:t>
      </w:r>
      <w:r>
        <w:rPr>
          <w:rFonts w:ascii="宋体" w:hAnsi="宋体" w:cs="宋体" w:eastAsia="宋体" w:hint="default"/>
          <w:i/>
          <w:spacing w:val="-11"/>
          <w:w w:val="102"/>
        </w:rPr>
        <w:t>财务</w:t>
      </w:r>
      <w:r>
        <w:rPr>
          <w:spacing w:val="-11"/>
          <w:w w:val="102"/>
        </w:rPr>
        <w:t>报告审议</w:t>
      </w:r>
      <w:r>
        <w:rPr>
          <w:rFonts w:ascii="宋体" w:hAnsi="宋体" w:cs="宋体" w:eastAsia="宋体" w:hint="default"/>
          <w:i/>
          <w:spacing w:val="-11"/>
          <w:w w:val="102"/>
        </w:rPr>
        <w:t>工作</w:t>
      </w:r>
      <w:r>
        <w:rPr>
          <w:rFonts w:ascii="宋体" w:hAnsi="宋体" w:cs="宋体" w:eastAsia="宋体" w:hint="default"/>
          <w:spacing w:val="-11"/>
          <w:w w:val="102"/>
        </w:rPr>
        <w:t>规</w:t>
      </w:r>
      <w:r>
        <w:rPr>
          <w:rFonts w:ascii="宋体" w:hAnsi="宋体" w:cs="宋体" w:eastAsia="宋体" w:hint="default"/>
          <w:spacing w:val="-11"/>
          <w:w w:val="102"/>
        </w:rPr>
        <w:t>程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。</w:t>
      </w:r>
      <w:r>
        <w:rPr>
          <w:spacing w:val="-106"/>
          <w:w w:val="102"/>
        </w:rPr>
        <w:t> </w:t>
      </w:r>
      <w:r>
        <w:rPr>
          <w:rFonts w:ascii="宋体" w:hAnsi="宋体" w:cs="宋体" w:eastAsia="宋体" w:hint="default"/>
          <w:spacing w:val="-106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1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30 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 w:before="28"/>
        <w:ind w:right="460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2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六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六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</w:t>
      </w:r>
      <w:r>
        <w:rPr>
          <w:w w:val="102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总</w:t>
      </w:r>
      <w:r>
        <w:rPr>
          <w:rFonts w:ascii="宋体" w:hAnsi="宋体" w:cs="宋体" w:eastAsia="宋体" w:hint="default"/>
          <w:i/>
          <w:spacing w:val="-5"/>
          <w:w w:val="102"/>
        </w:rPr>
        <w:t>经</w:t>
      </w:r>
      <w:r>
        <w:rPr>
          <w:w w:val="102"/>
        </w:rPr>
        <w:t>理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年度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spacing w:val="-5"/>
          <w:w w:val="102"/>
        </w:rPr>
        <w:t>及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i/>
          <w:w w:val="102"/>
        </w:rPr>
        <w:t>摘要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5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分配</w:t>
      </w:r>
      <w:r>
        <w:rPr>
          <w:rFonts w:ascii="宋体" w:hAnsi="宋体" w:cs="宋体" w:eastAsia="宋体" w:hint="default"/>
          <w:spacing w:val="-5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6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i/>
          <w:w w:val="102"/>
        </w:rPr>
        <w:t>情</w:t>
      </w:r>
      <w:r>
        <w:rPr>
          <w:rFonts w:ascii="宋体" w:hAnsi="宋体" w:cs="宋体" w:eastAsia="宋体" w:hint="default"/>
          <w:i/>
          <w:spacing w:val="-5"/>
          <w:w w:val="102"/>
        </w:rPr>
        <w:t>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专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7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i/>
          <w:spacing w:val="-5"/>
          <w:w w:val="102"/>
        </w:rPr>
        <w:t>机</w:t>
      </w:r>
      <w:r>
        <w:rPr>
          <w:rFonts w:ascii="宋体" w:hAnsi="宋体" w:cs="宋体" w:eastAsia="宋体" w:hint="default"/>
          <w:i/>
          <w:w w:val="102"/>
        </w:rPr>
        <w:t>构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8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w w:val="102"/>
        </w:rPr>
        <w:t>任公</w:t>
      </w:r>
      <w:r>
        <w:rPr>
          <w:spacing w:val="-5"/>
          <w:w w:val="102"/>
        </w:rPr>
        <w:t>司</w:t>
      </w:r>
      <w:r>
        <w:rPr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部</w:t>
      </w:r>
      <w:r>
        <w:rPr>
          <w:rFonts w:ascii="宋体" w:hAnsi="宋体" w:cs="宋体" w:eastAsia="宋体" w:hint="default"/>
          <w:i/>
          <w:w w:val="102"/>
        </w:rPr>
        <w:t>经</w:t>
      </w:r>
      <w:r>
        <w:rPr>
          <w:w w:val="102"/>
        </w:rPr>
        <w:t>理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调</w:t>
      </w:r>
      <w:r>
        <w:rPr>
          <w:w w:val="102"/>
        </w:rPr>
        <w:t>整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spacing w:val="-5"/>
          <w:w w:val="102"/>
        </w:rPr>
        <w:t>立</w:t>
      </w:r>
      <w:r>
        <w:rPr>
          <w:w w:val="102"/>
        </w:rPr>
        <w:t>董事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w w:val="102"/>
        </w:rPr>
        <w:t>津</w:t>
      </w:r>
      <w:r>
        <w:rPr>
          <w:rFonts w:ascii="宋体" w:hAnsi="宋体" w:cs="宋体" w:eastAsia="宋体" w:hint="default"/>
          <w:spacing w:val="-5"/>
          <w:w w:val="102"/>
        </w:rPr>
        <w:t>贴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调</w:t>
      </w:r>
      <w:r>
        <w:rPr>
          <w:w w:val="102"/>
        </w:rPr>
        <w:t>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初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i/>
          <w:spacing w:val="-5"/>
          <w:w w:val="102"/>
        </w:rPr>
        <w:t>负</w:t>
      </w:r>
      <w:r>
        <w:rPr>
          <w:rFonts w:ascii="宋体" w:hAnsi="宋体" w:cs="宋体" w:eastAsia="宋体" w:hint="default"/>
          <w:w w:val="102"/>
        </w:rPr>
        <w:t>债</w:t>
      </w:r>
      <w:r>
        <w:rPr>
          <w:rFonts w:ascii="宋体" w:hAnsi="宋体" w:cs="宋体" w:eastAsia="宋体" w:hint="default"/>
          <w:i/>
          <w:w w:val="102"/>
        </w:rPr>
        <w:t>表</w:t>
      </w:r>
      <w:r>
        <w:rPr>
          <w:rFonts w:ascii="宋体" w:hAnsi="宋体" w:cs="宋体" w:eastAsia="宋体" w:hint="default"/>
          <w:spacing w:val="-5"/>
          <w:w w:val="102"/>
        </w:rPr>
        <w:t>相</w:t>
      </w:r>
      <w:r>
        <w:rPr>
          <w:rFonts w:ascii="宋体" w:hAnsi="宋体" w:cs="宋体" w:eastAsia="宋体" w:hint="default"/>
          <w:i/>
          <w:w w:val="102"/>
        </w:rPr>
        <w:t>关项</w:t>
      </w:r>
      <w:r>
        <w:rPr>
          <w:rFonts w:ascii="宋体" w:hAnsi="宋体" w:cs="宋体" w:eastAsia="宋体" w:hint="default"/>
          <w:i/>
          <w:spacing w:val="-5"/>
          <w:w w:val="102"/>
        </w:rPr>
        <w:t>目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额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订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"/>
          <w:w w:val="102"/>
        </w:rPr>
        <w:t>管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办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52"/>
          <w:pgSz w:w="11900" w:h="16820"/>
          <w:pgMar w:footer="1407" w:header="1402" w:top="1800" w:bottom="1600" w:left="1240" w:right="1220"/>
          <w:pgNumType w:start="42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银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贷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划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聘</w:t>
      </w:r>
      <w:r>
        <w:rPr>
          <w:w w:val="102"/>
        </w:rPr>
        <w:t>任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i/>
          <w:w w:val="102"/>
        </w:rPr>
        <w:t>总</w:t>
      </w:r>
      <w:r>
        <w:rPr>
          <w:w w:val="102"/>
        </w:rPr>
        <w:t>监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/>
        <w:ind w:right="9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14</w:t>
      </w:r>
      <w:r>
        <w:rPr>
          <w:rFonts w:ascii="宋体" w:hAnsi="宋体" w:cs="宋体" w:eastAsia="宋体" w:hint="default"/>
          <w:spacing w:val="-7"/>
          <w:w w:val="102"/>
        </w:rPr>
        <w:t>）《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召</w:t>
      </w:r>
      <w:r>
        <w:rPr>
          <w:rFonts w:ascii="宋体" w:hAnsi="宋体" w:cs="宋体" w:eastAsia="宋体" w:hint="default"/>
          <w:spacing w:val="-7"/>
          <w:w w:val="102"/>
        </w:rPr>
        <w:t>开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2007</w:t>
      </w:r>
      <w:r>
        <w:rPr>
          <w:spacing w:val="-7"/>
          <w:w w:val="102"/>
        </w:rPr>
        <w:t>年度</w:t>
      </w:r>
      <w:r>
        <w:rPr>
          <w:rFonts w:ascii="宋体" w:hAnsi="宋体" w:cs="宋体" w:eastAsia="宋体" w:hint="default"/>
          <w:i/>
          <w:spacing w:val="-7"/>
          <w:w w:val="102"/>
        </w:rPr>
        <w:t>股东</w:t>
      </w:r>
      <w:r>
        <w:rPr>
          <w:spacing w:val="-7"/>
          <w:w w:val="102"/>
        </w:rPr>
        <w:t>大会的议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rFonts w:ascii="宋体" w:hAnsi="宋体" w:cs="宋体" w:eastAsia="宋体" w:hint="default"/>
          <w:spacing w:val="-97"/>
          <w:w w:val="102"/>
        </w:rPr>
        <w:t> </w:t>
      </w:r>
      <w:r>
        <w:rPr>
          <w:rFonts w:ascii="宋体" w:hAnsi="宋体" w:cs="宋体" w:eastAsia="宋体" w:hint="default"/>
          <w:spacing w:val="-97"/>
          <w:w w:val="102"/>
          <w:sz w:val="19"/>
          <w:szCs w:val="19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/>
        <w:t>月</w:t>
      </w:r>
      <w:r>
        <w:rPr>
          <w:rFonts w:ascii="宋体" w:hAnsi="宋体" w:cs="宋体" w:eastAsia="宋体" w:hint="default"/>
        </w:rPr>
        <w:t>8 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40"/>
        <w:ind w:right="460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3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七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七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23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</w:t>
      </w:r>
      <w:r>
        <w:rPr>
          <w:spacing w:val="-5"/>
          <w:w w:val="102"/>
        </w:rPr>
        <w:t> </w:t>
      </w:r>
      <w:r>
        <w:rPr>
          <w:spacing w:val="-8"/>
          <w:w w:val="102"/>
        </w:rPr>
        <w:t>议</w:t>
      </w:r>
      <w:r>
        <w:rPr>
          <w:rFonts w:ascii="宋体" w:hAnsi="宋体" w:cs="宋体" w:eastAsia="宋体" w:hint="default"/>
          <w:spacing w:val="-8"/>
          <w:w w:val="102"/>
        </w:rPr>
        <w:t>通</w:t>
      </w:r>
      <w:r>
        <w:rPr>
          <w:rFonts w:ascii="宋体" w:hAnsi="宋体" w:cs="宋体" w:eastAsia="宋体" w:hint="default"/>
          <w:spacing w:val="-8"/>
          <w:w w:val="102"/>
        </w:rPr>
        <w:t>过</w:t>
      </w:r>
      <w:r>
        <w:rPr>
          <w:rFonts w:ascii="宋体" w:hAnsi="宋体" w:cs="宋体" w:eastAsia="宋体" w:hint="default"/>
          <w:i/>
          <w:spacing w:val="-8"/>
          <w:w w:val="102"/>
        </w:rPr>
        <w:t>了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spacing w:val="-8"/>
          <w:w w:val="102"/>
        </w:rPr>
        <w:t>公司</w:t>
      </w:r>
      <w:r>
        <w:rPr>
          <w:rFonts w:ascii="宋体" w:hAnsi="宋体" w:cs="宋体" w:eastAsia="宋体" w:hint="default"/>
          <w:spacing w:val="-8"/>
          <w:w w:val="102"/>
        </w:rPr>
        <w:t>2008</w:t>
      </w:r>
      <w:r>
        <w:rPr>
          <w:spacing w:val="-8"/>
          <w:w w:val="102"/>
        </w:rPr>
        <w:t>年第</w:t>
      </w:r>
      <w:r>
        <w:rPr>
          <w:rFonts w:ascii="宋体" w:hAnsi="宋体" w:cs="宋体" w:eastAsia="宋体" w:hint="default"/>
          <w:i/>
          <w:spacing w:val="-8"/>
          <w:w w:val="102"/>
        </w:rPr>
        <w:t>一</w:t>
      </w:r>
      <w:r>
        <w:rPr>
          <w:rFonts w:ascii="宋体" w:hAnsi="宋体" w:cs="宋体" w:eastAsia="宋体" w:hint="default"/>
          <w:spacing w:val="-8"/>
          <w:w w:val="102"/>
        </w:rPr>
        <w:t>季</w:t>
      </w:r>
      <w:r>
        <w:rPr>
          <w:spacing w:val="-8"/>
          <w:w w:val="102"/>
        </w:rPr>
        <w:t>度报告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 </w:t>
      </w:r>
      <w:r>
        <w:rPr>
          <w:rFonts w:ascii="宋体" w:hAnsi="宋体" w:cs="宋体" w:eastAsia="宋体" w:hint="default"/>
          <w:spacing w:val="8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0" w:lineRule="auto"/>
        <w:ind w:right="460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4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八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5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八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8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spacing w:val="-5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w w:val="102"/>
        </w:rPr>
        <w:t>动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29 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/>
        <w:ind w:right="460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5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董事会第九次会议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139" w:firstLine="465"/>
        <w:jc w:val="left"/>
        <w:rPr>
          <w:rFonts w:ascii="宋体" w:hAnsi="宋体" w:cs="宋体" w:eastAsia="宋体" w:hint="default"/>
        </w:rPr>
      </w:pP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董事会第九次会议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月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的</w:t>
      </w:r>
      <w:r>
        <w:rPr>
          <w:rFonts w:ascii="宋体" w:hAnsi="宋体" w:cs="宋体" w:eastAsia="宋体" w:hint="default"/>
          <w:i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，会议审议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公司董</w:t>
      </w:r>
      <w:r>
        <w:rPr>
          <w:spacing w:val="-5"/>
          <w:w w:val="102"/>
        </w:rPr>
        <w:t>事</w:t>
      </w:r>
      <w:r>
        <w:rPr>
          <w:w w:val="102"/>
        </w:rPr>
        <w:t>、监</w:t>
      </w:r>
      <w:r>
        <w:rPr>
          <w:spacing w:val="-5"/>
          <w:w w:val="102"/>
        </w:rPr>
        <w:t>事</w:t>
      </w:r>
      <w:r>
        <w:rPr>
          <w:w w:val="102"/>
        </w:rPr>
        <w:t>、高</w:t>
      </w:r>
      <w:r>
        <w:rPr>
          <w:spacing w:val="-5"/>
          <w:w w:val="102"/>
        </w:rPr>
        <w:t>级</w:t>
      </w:r>
      <w:r>
        <w:rPr>
          <w:w w:val="102"/>
        </w:rPr>
        <w:t>管理</w:t>
      </w:r>
      <w:r>
        <w:rPr>
          <w:spacing w:val="-5"/>
          <w:w w:val="102"/>
        </w:rPr>
        <w:t>人</w:t>
      </w:r>
      <w:r>
        <w:rPr>
          <w:w w:val="102"/>
        </w:rPr>
        <w:t>员所</w:t>
      </w:r>
      <w:r>
        <w:rPr>
          <w:rFonts w:ascii="宋体" w:hAnsi="宋体" w:cs="宋体" w:eastAsia="宋体" w:hint="default"/>
          <w:spacing w:val="-5"/>
          <w:w w:val="102"/>
        </w:rPr>
        <w:t>持</w:t>
      </w:r>
      <w:r>
        <w:rPr>
          <w:w w:val="102"/>
        </w:rPr>
        <w:t>本公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股份</w:t>
      </w:r>
      <w:r>
        <w:rPr>
          <w:spacing w:val="-5"/>
          <w:w w:val="102"/>
        </w:rPr>
        <w:t>及</w:t>
      </w:r>
      <w:r>
        <w:rPr>
          <w:w w:val="102"/>
        </w:rPr>
        <w:t>其</w:t>
      </w:r>
      <w:r>
        <w:rPr>
          <w:rFonts w:ascii="宋体" w:hAnsi="宋体" w:cs="宋体" w:eastAsia="宋体" w:hint="default"/>
          <w:i/>
          <w:w w:val="102"/>
        </w:rPr>
        <w:t>变</w:t>
      </w:r>
      <w:r>
        <w:rPr>
          <w:rFonts w:ascii="宋体" w:hAnsi="宋体" w:cs="宋体" w:eastAsia="宋体" w:hint="default"/>
          <w:i/>
          <w:spacing w:val="-5"/>
          <w:w w:val="102"/>
        </w:rPr>
        <w:t>动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8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102"/>
        </w:rPr>
        <w:t>（</w:t>
      </w:r>
      <w:r>
        <w:rPr>
          <w:rFonts w:ascii="宋体" w:hAnsi="宋体" w:cs="宋体" w:eastAsia="宋体" w:hint="default"/>
          <w:spacing w:val="-10"/>
          <w:w w:val="102"/>
        </w:rPr>
        <w:t>3</w:t>
      </w:r>
      <w:r>
        <w:rPr>
          <w:rFonts w:ascii="宋体" w:hAnsi="宋体" w:cs="宋体" w:eastAsia="宋体" w:hint="default"/>
          <w:spacing w:val="-10"/>
          <w:w w:val="102"/>
        </w:rPr>
        <w:t>）《</w:t>
      </w:r>
      <w:r>
        <w:rPr>
          <w:rFonts w:ascii="宋体" w:hAnsi="宋体" w:cs="宋体" w:eastAsia="宋体" w:hint="default"/>
          <w:i/>
          <w:spacing w:val="-10"/>
          <w:w w:val="102"/>
        </w:rPr>
        <w:t>关</w:t>
      </w:r>
      <w:r>
        <w:rPr>
          <w:rFonts w:ascii="宋体" w:hAnsi="宋体" w:cs="宋体" w:eastAsia="宋体" w:hint="default"/>
          <w:spacing w:val="-10"/>
          <w:w w:val="102"/>
        </w:rPr>
        <w:t>于</w:t>
      </w:r>
      <w:r>
        <w:rPr>
          <w:rFonts w:ascii="宋体" w:hAnsi="宋体" w:cs="宋体" w:eastAsia="宋体" w:hint="default"/>
          <w:spacing w:val="-10"/>
          <w:w w:val="102"/>
        </w:rPr>
        <w:t>召</w:t>
      </w:r>
      <w:r>
        <w:rPr>
          <w:rFonts w:ascii="宋体" w:hAnsi="宋体" w:cs="宋体" w:eastAsia="宋体" w:hint="default"/>
          <w:spacing w:val="-10"/>
          <w:w w:val="102"/>
        </w:rPr>
        <w:t>开</w:t>
      </w:r>
      <w:r>
        <w:rPr>
          <w:rFonts w:ascii="宋体" w:hAnsi="宋体" w:cs="宋体" w:eastAsia="宋体" w:hint="default"/>
          <w:spacing w:val="-10"/>
          <w:w w:val="102"/>
        </w:rPr>
        <w:t>2008</w:t>
      </w:r>
      <w:r>
        <w:rPr>
          <w:spacing w:val="-10"/>
          <w:w w:val="102"/>
        </w:rPr>
        <w:t>年第</w:t>
      </w:r>
      <w:r>
        <w:rPr>
          <w:rFonts w:ascii="宋体" w:hAnsi="宋体" w:cs="宋体" w:eastAsia="宋体" w:hint="default"/>
          <w:spacing w:val="-10"/>
          <w:w w:val="102"/>
        </w:rPr>
        <w:t>2</w:t>
      </w:r>
      <w:r>
        <w:rPr>
          <w:spacing w:val="-10"/>
          <w:w w:val="102"/>
        </w:rPr>
        <w:t>次</w:t>
      </w:r>
      <w:r>
        <w:rPr>
          <w:rFonts w:ascii="宋体" w:hAnsi="宋体" w:cs="宋体" w:eastAsia="宋体" w:hint="default"/>
          <w:spacing w:val="-10"/>
          <w:w w:val="102"/>
        </w:rPr>
        <w:t>临时</w:t>
      </w:r>
      <w:r>
        <w:rPr>
          <w:rFonts w:ascii="宋体" w:hAnsi="宋体" w:cs="宋体" w:eastAsia="宋体" w:hint="default"/>
          <w:i/>
          <w:spacing w:val="-10"/>
          <w:w w:val="102"/>
        </w:rPr>
        <w:t>股东</w:t>
      </w:r>
      <w:r>
        <w:rPr>
          <w:spacing w:val="-10"/>
          <w:w w:val="102"/>
        </w:rPr>
        <w:t>大会的议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7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12 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0" w:lineRule="auto" w:before="35"/>
        <w:ind w:right="4605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6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董事会第十次会议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footerReference w:type="default" r:id="rId53"/>
          <w:pgSz w:w="11900" w:h="16820"/>
          <w:pgMar w:footer="1407" w:header="1402" w:top="1800" w:bottom="1600" w:left="1240" w:right="1220"/>
          <w:pgNumType w:start="43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116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司</w:t>
      </w:r>
      <w:r>
        <w:rPr>
          <w:rFonts w:ascii="宋体" w:hAnsi="宋体" w:cs="宋体" w:eastAsia="宋体" w:hint="default"/>
          <w:w w:val="10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项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治</w:t>
      </w:r>
      <w:r>
        <w:rPr>
          <w:rFonts w:ascii="宋体" w:hAnsi="宋体" w:cs="宋体" w:eastAsia="宋体" w:hint="default"/>
          <w:w w:val="10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整</w:t>
      </w:r>
      <w:r>
        <w:rPr>
          <w:rFonts w:ascii="宋体" w:hAnsi="宋体" w:cs="宋体" w:eastAsia="宋体" w:hint="default"/>
          <w:w w:val="102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情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况</w:t>
      </w:r>
      <w:r>
        <w:rPr>
          <w:rFonts w:ascii="宋体" w:hAnsi="宋体" w:cs="宋体" w:eastAsia="宋体" w:hint="default"/>
          <w:w w:val="10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w w:val="10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4" w:lineRule="auto"/>
        <w:ind w:right="9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  <w:w w:val="102"/>
        </w:rPr>
        <w:t>（</w:t>
      </w:r>
      <w:r>
        <w:rPr>
          <w:rFonts w:ascii="宋体" w:hAnsi="宋体" w:cs="宋体" w:eastAsia="宋体" w:hint="default"/>
          <w:spacing w:val="-11"/>
          <w:w w:val="102"/>
        </w:rPr>
        <w:t>2</w:t>
      </w:r>
      <w:r>
        <w:rPr>
          <w:rFonts w:ascii="宋体" w:hAnsi="宋体" w:cs="宋体" w:eastAsia="宋体" w:hint="default"/>
          <w:spacing w:val="-11"/>
          <w:w w:val="102"/>
        </w:rPr>
        <w:t>）《</w:t>
      </w:r>
      <w:r>
        <w:rPr>
          <w:rFonts w:ascii="宋体" w:hAnsi="宋体" w:cs="宋体" w:eastAsia="宋体" w:hint="default"/>
          <w:i/>
          <w:spacing w:val="-11"/>
          <w:w w:val="102"/>
        </w:rPr>
        <w:t>关</w:t>
      </w:r>
      <w:r>
        <w:rPr>
          <w:rFonts w:ascii="宋体" w:hAnsi="宋体" w:cs="宋体" w:eastAsia="宋体" w:hint="default"/>
          <w:spacing w:val="-11"/>
          <w:w w:val="102"/>
        </w:rPr>
        <w:t>于</w:t>
      </w:r>
      <w:r>
        <w:rPr>
          <w:rFonts w:ascii="宋体" w:hAnsi="宋体" w:cs="宋体" w:eastAsia="宋体" w:hint="default"/>
          <w:spacing w:val="-11"/>
          <w:w w:val="102"/>
        </w:rPr>
        <w:t>修</w:t>
      </w:r>
      <w:r>
        <w:rPr>
          <w:rFonts w:ascii="宋体" w:hAnsi="宋体" w:cs="宋体" w:eastAsia="宋体" w:hint="default"/>
          <w:spacing w:val="-11"/>
          <w:w w:val="102"/>
        </w:rPr>
        <w:t>改</w:t>
      </w:r>
      <w:r>
        <w:rPr>
          <w:spacing w:val="-11"/>
          <w:w w:val="102"/>
        </w:rPr>
        <w:t>公司</w:t>
      </w:r>
      <w:r>
        <w:rPr>
          <w:rFonts w:ascii="宋体" w:hAnsi="宋体" w:cs="宋体" w:eastAsia="宋体" w:hint="default"/>
          <w:spacing w:val="-11"/>
          <w:w w:val="102"/>
        </w:rPr>
        <w:t>&lt;</w:t>
      </w:r>
      <w:r>
        <w:rPr>
          <w:rFonts w:ascii="宋体" w:hAnsi="宋体" w:cs="宋体" w:eastAsia="宋体" w:hint="default"/>
          <w:spacing w:val="-11"/>
          <w:w w:val="102"/>
        </w:rPr>
        <w:t>信息披露</w:t>
      </w:r>
      <w:r>
        <w:rPr>
          <w:spacing w:val="-11"/>
          <w:w w:val="102"/>
        </w:rPr>
        <w:t>管理</w:t>
      </w:r>
      <w:r>
        <w:rPr>
          <w:rFonts w:ascii="宋体" w:hAnsi="宋体" w:cs="宋体" w:eastAsia="宋体" w:hint="default"/>
          <w:spacing w:val="-11"/>
          <w:w w:val="102"/>
        </w:rPr>
        <w:t>制</w:t>
      </w:r>
      <w:r>
        <w:rPr>
          <w:spacing w:val="-11"/>
          <w:w w:val="102"/>
        </w:rPr>
        <w:t>度</w:t>
      </w:r>
      <w:r>
        <w:rPr>
          <w:rFonts w:ascii="宋体" w:hAnsi="宋体" w:cs="宋体" w:eastAsia="宋体" w:hint="default"/>
          <w:spacing w:val="-11"/>
          <w:w w:val="102"/>
        </w:rPr>
        <w:t>&gt;</w:t>
      </w:r>
      <w:r>
        <w:rPr>
          <w:spacing w:val="-11"/>
          <w:w w:val="102"/>
        </w:rPr>
        <w:t>的议</w:t>
      </w:r>
      <w:r>
        <w:rPr>
          <w:rFonts w:ascii="宋体" w:hAnsi="宋体" w:cs="宋体" w:eastAsia="宋体" w:hint="default"/>
          <w:spacing w:val="-11"/>
          <w:w w:val="102"/>
        </w:rPr>
        <w:t>案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7  </w:t>
      </w:r>
      <w:r>
        <w:rPr/>
        <w:t>月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0"/>
        <w:ind w:right="354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7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董事会第十</w:t>
      </w:r>
      <w:r>
        <w:rPr>
          <w:rFonts w:ascii="宋体" w:hAnsi="宋体" w:cs="宋体" w:eastAsia="宋体" w:hint="default"/>
          <w:i/>
        </w:rPr>
        <w:t>一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</w:t>
      </w:r>
      <w:r>
        <w:rPr>
          <w:rFonts w:ascii="宋体" w:hAnsi="宋体" w:cs="宋体" w:eastAsia="宋体" w:hint="default"/>
          <w:i/>
          <w:spacing w:val="-4"/>
        </w:rPr>
        <w:t>八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21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>
          <w:spacing w:val="-5"/>
          <w:w w:val="102"/>
        </w:rPr>
        <w:t> 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半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i/>
          <w:spacing w:val="-5"/>
          <w:w w:val="102"/>
        </w:rPr>
        <w:t>摘要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半</w:t>
      </w:r>
      <w:r>
        <w:rPr>
          <w:spacing w:val="-5"/>
          <w:w w:val="102"/>
        </w:rPr>
        <w:t>年</w:t>
      </w:r>
      <w:r>
        <w:rPr>
          <w:w w:val="102"/>
        </w:rPr>
        <w:t>度资</w:t>
      </w:r>
      <w:r>
        <w:rPr>
          <w:spacing w:val="-5"/>
          <w:w w:val="102"/>
        </w:rPr>
        <w:t>本</w:t>
      </w:r>
      <w:r>
        <w:rPr>
          <w:w w:val="102"/>
        </w:rPr>
        <w:t>公</w:t>
      </w:r>
      <w:r>
        <w:rPr>
          <w:rFonts w:ascii="宋体" w:hAnsi="宋体" w:cs="宋体" w:eastAsia="宋体" w:hint="default"/>
          <w:w w:val="102"/>
        </w:rPr>
        <w:t>积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转增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w w:val="102"/>
        </w:rPr>
        <w:t>本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right="9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0"/>
          <w:w w:val="102"/>
        </w:rPr>
        <w:t>3</w:t>
      </w:r>
      <w:r>
        <w:rPr>
          <w:rFonts w:ascii="宋体" w:hAnsi="宋体" w:cs="宋体" w:eastAsia="宋体" w:hint="default"/>
          <w:spacing w:val="-10"/>
          <w:w w:val="102"/>
        </w:rPr>
        <w:t>）《</w:t>
      </w:r>
      <w:r>
        <w:rPr>
          <w:rFonts w:ascii="宋体" w:hAnsi="宋体" w:cs="宋体" w:eastAsia="宋体" w:hint="default"/>
          <w:i/>
          <w:spacing w:val="-10"/>
          <w:w w:val="102"/>
        </w:rPr>
        <w:t>关</w:t>
      </w:r>
      <w:r>
        <w:rPr>
          <w:rFonts w:ascii="宋体" w:hAnsi="宋体" w:cs="宋体" w:eastAsia="宋体" w:hint="default"/>
          <w:spacing w:val="-10"/>
          <w:w w:val="102"/>
        </w:rPr>
        <w:t>于</w:t>
      </w:r>
      <w:r>
        <w:rPr>
          <w:rFonts w:ascii="宋体" w:hAnsi="宋体" w:cs="宋体" w:eastAsia="宋体" w:hint="default"/>
          <w:spacing w:val="-10"/>
          <w:w w:val="102"/>
        </w:rPr>
        <w:t>召</w:t>
      </w:r>
      <w:r>
        <w:rPr>
          <w:rFonts w:ascii="宋体" w:hAnsi="宋体" w:cs="宋体" w:eastAsia="宋体" w:hint="default"/>
          <w:spacing w:val="-10"/>
          <w:w w:val="102"/>
        </w:rPr>
        <w:t>开</w:t>
      </w:r>
      <w:r>
        <w:rPr>
          <w:rFonts w:ascii="宋体" w:hAnsi="宋体" w:cs="宋体" w:eastAsia="宋体" w:hint="default"/>
          <w:spacing w:val="-10"/>
          <w:w w:val="102"/>
        </w:rPr>
        <w:t>2008</w:t>
      </w:r>
      <w:r>
        <w:rPr>
          <w:spacing w:val="-10"/>
          <w:w w:val="102"/>
        </w:rPr>
        <w:t>年第</w:t>
      </w:r>
      <w:r>
        <w:rPr>
          <w:rFonts w:ascii="宋体" w:hAnsi="宋体" w:cs="宋体" w:eastAsia="宋体" w:hint="default"/>
          <w:spacing w:val="-10"/>
          <w:w w:val="102"/>
        </w:rPr>
        <w:t>3</w:t>
      </w:r>
      <w:r>
        <w:rPr>
          <w:spacing w:val="-10"/>
          <w:w w:val="102"/>
        </w:rPr>
        <w:t>次</w:t>
      </w:r>
      <w:r>
        <w:rPr>
          <w:rFonts w:ascii="宋体" w:hAnsi="宋体" w:cs="宋体" w:eastAsia="宋体" w:hint="default"/>
          <w:spacing w:val="-10"/>
          <w:w w:val="102"/>
        </w:rPr>
        <w:t>临时</w:t>
      </w:r>
      <w:r>
        <w:rPr>
          <w:rFonts w:ascii="宋体" w:hAnsi="宋体" w:cs="宋体" w:eastAsia="宋体" w:hint="default"/>
          <w:i/>
          <w:spacing w:val="-10"/>
          <w:w w:val="102"/>
        </w:rPr>
        <w:t>股东</w:t>
      </w:r>
      <w:r>
        <w:rPr>
          <w:spacing w:val="-10"/>
          <w:w w:val="102"/>
        </w:rPr>
        <w:t>大会的议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  </w:t>
      </w:r>
      <w:r>
        <w:rPr/>
        <w:t>月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53"/>
        <w:ind w:right="354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8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董事会第十二次会议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28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董事会第十二次会议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28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spacing w:val="-5"/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年第</w:t>
      </w:r>
      <w:r>
        <w:rPr>
          <w:rFonts w:ascii="宋体" w:hAnsi="宋体" w:cs="宋体" w:eastAsia="宋体" w:hint="default"/>
          <w:i/>
          <w:spacing w:val="-5"/>
          <w:w w:val="102"/>
        </w:rPr>
        <w:t>三</w:t>
      </w:r>
      <w:r>
        <w:rPr>
          <w:rFonts w:ascii="宋体" w:hAnsi="宋体" w:cs="宋体" w:eastAsia="宋体" w:hint="default"/>
          <w:w w:val="102"/>
        </w:rPr>
        <w:t>季</w:t>
      </w:r>
      <w:r>
        <w:rPr>
          <w:w w:val="102"/>
        </w:rPr>
        <w:t>度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2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rFonts w:ascii="宋体" w:hAnsi="宋体" w:cs="宋体" w:eastAsia="宋体" w:hint="default"/>
          <w:i/>
          <w:w w:val="102"/>
        </w:rPr>
        <w:t>股东</w:t>
      </w:r>
      <w:r>
        <w:rPr>
          <w:spacing w:val="-5"/>
          <w:w w:val="102"/>
        </w:rPr>
        <w:t>大</w:t>
      </w:r>
      <w:r>
        <w:rPr>
          <w:w w:val="102"/>
        </w:rPr>
        <w:t>会议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规则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w w:val="102"/>
        </w:rPr>
        <w:t>议事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关联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管</w:t>
      </w:r>
      <w:r>
        <w:rPr>
          <w:spacing w:val="-5"/>
          <w:w w:val="102"/>
        </w:rPr>
        <w:t>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10 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30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0" w:lineRule="auto"/>
        <w:ind w:right="354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9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董事会第十</w:t>
      </w:r>
      <w:r>
        <w:rPr>
          <w:rFonts w:ascii="宋体" w:hAnsi="宋体" w:cs="宋体" w:eastAsia="宋体" w:hint="default"/>
          <w:i/>
        </w:rPr>
        <w:t>三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8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5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spacing w:val="-5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w w:val="102"/>
        </w:rPr>
        <w:t>动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w w:val="102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11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54"/>
          <w:pgSz w:w="11900" w:h="16820"/>
          <w:pgMar w:footer="1407" w:header="1402" w:top="1800" w:bottom="1600" w:left="1240" w:right="1220"/>
          <w:pgNumType w:start="44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大会和四次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大会，公司董事会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</w:p>
    <w:p>
      <w:pPr>
        <w:pStyle w:val="BodyText"/>
        <w:spacing w:line="364" w:lineRule="auto" w:before="3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决</w:t>
      </w:r>
      <w:r>
        <w:rPr/>
        <w:t>议，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公司</w:t>
      </w:r>
      <w:r>
        <w:rPr>
          <w:rFonts w:ascii="宋体" w:hAnsi="宋体" w:cs="宋体" w:eastAsia="宋体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议，公司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28</w:t>
      </w:r>
      <w:r>
        <w:rPr/>
        <w:t>日实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111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  <w:i/>
        </w:rPr>
        <w:t>总股份</w:t>
      </w:r>
      <w:r>
        <w:rPr>
          <w:rFonts w:ascii="宋体" w:hAnsi="宋体" w:cs="宋体" w:eastAsia="宋体" w:hint="default"/>
        </w:rPr>
        <w:t>9000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向全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 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1.50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)</w:t>
      </w:r>
      <w:r>
        <w:rPr>
          <w:spacing w:val="-2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年第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日实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年度</w:t>
      </w:r>
      <w:r>
        <w:rPr>
          <w:spacing w:val="-5"/>
          <w:w w:val="102"/>
        </w:rPr>
        <w:t> 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转增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总股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9000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股为基数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转增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spacing w:val="-2"/>
        </w:rPr>
        <w:t>，</w:t>
      </w:r>
      <w:r>
        <w:rPr>
          <w:spacing w:val="102"/>
        </w:rPr>
        <w:t> </w:t>
      </w:r>
      <w:r>
        <w:rPr>
          <w:rFonts w:ascii="宋体" w:hAnsi="宋体" w:cs="宋体" w:eastAsia="宋体" w:hint="default"/>
        </w:rPr>
        <w:t>向全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后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9000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增加至</w:t>
      </w:r>
      <w:r>
        <w:rPr>
          <w:rFonts w:ascii="宋体" w:hAnsi="宋体" w:cs="宋体" w:eastAsia="宋体" w:hint="default"/>
        </w:rPr>
        <w:t>13500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和公司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6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内，公司</w:t>
      </w:r>
      <w:r>
        <w:rPr>
          <w:rFonts w:ascii="宋体" w:hAnsi="宋体" w:cs="宋体" w:eastAsia="宋体" w:hint="default"/>
          <w:spacing w:val="-7"/>
        </w:rPr>
        <w:t>根</w:t>
      </w:r>
      <w:r>
        <w:rPr>
          <w:rFonts w:ascii="宋体" w:hAnsi="宋体" w:cs="宋体" w:eastAsia="宋体" w:hint="default"/>
          <w:i/>
          <w:spacing w:val="-7"/>
        </w:rPr>
        <w:t>据股东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spacing w:val="-7"/>
        </w:rPr>
        <w:t>议，</w:t>
      </w:r>
      <w:r>
        <w:rPr>
          <w:rFonts w:ascii="宋体" w:hAnsi="宋体" w:cs="宋体" w:eastAsia="宋体" w:hint="default"/>
          <w:spacing w:val="-7"/>
        </w:rPr>
        <w:t>修</w:t>
      </w:r>
      <w:r>
        <w:rPr>
          <w:rFonts w:ascii="宋体" w:hAnsi="宋体" w:cs="宋体" w:eastAsia="宋体" w:hint="default"/>
          <w:spacing w:val="-7"/>
        </w:rPr>
        <w:t>改</w:t>
      </w:r>
      <w:r>
        <w:rPr>
          <w:rFonts w:ascii="宋体" w:hAnsi="宋体" w:cs="宋体" w:eastAsia="宋体" w:hint="default"/>
          <w:i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i/>
          <w:spacing w:val="-7"/>
        </w:rPr>
        <w:t>股东</w:t>
      </w:r>
      <w:r>
        <w:rPr>
          <w:spacing w:val="-7"/>
        </w:rPr>
        <w:t>大会议事</w:t>
      </w:r>
      <w:r>
        <w:rPr>
          <w:rFonts w:ascii="宋体" w:hAnsi="宋体" w:cs="宋体" w:eastAsia="宋体" w:hint="default"/>
          <w:spacing w:val="-7"/>
        </w:rPr>
        <w:t>规则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董</w:t>
      </w:r>
      <w:r>
        <w:rPr>
          <w:w w:val="102"/>
        </w:rPr>
        <w:t> </w:t>
      </w:r>
      <w:r>
        <w:rPr>
          <w:spacing w:val="-4"/>
        </w:rPr>
        <w:t>事会议事</w:t>
      </w:r>
      <w:r>
        <w:rPr>
          <w:rFonts w:ascii="宋体" w:hAnsi="宋体" w:cs="宋体" w:eastAsia="宋体" w:hint="default"/>
          <w:spacing w:val="-4"/>
        </w:rPr>
        <w:t>规则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制</w:t>
      </w:r>
      <w:r>
        <w:rPr/>
        <w:t>度保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3"/>
        <w:ind w:left="147" w:right="217" w:firstLine="465"/>
        <w:jc w:val="both"/>
      </w:pP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年第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，公司董事会在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30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4000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108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25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专用</w:t>
      </w:r>
      <w:r>
        <w:rPr>
          <w:rFonts w:ascii="宋体" w:hAnsi="宋体" w:cs="宋体" w:eastAsia="宋体" w:hint="default"/>
          <w:spacing w:val="-4"/>
        </w:rPr>
        <w:t>帐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暂</w:t>
      </w:r>
      <w:r>
        <w:rPr>
          <w:rFonts w:ascii="宋体" w:hAnsi="宋体" w:cs="宋体" w:eastAsia="宋体" w:hint="default"/>
          <w:spacing w:val="-4"/>
          <w:w w:val="102"/>
        </w:rPr>
        <w:t>时</w:t>
      </w:r>
      <w:r>
        <w:rPr>
          <w:rFonts w:ascii="宋体" w:hAnsi="宋体" w:cs="宋体" w:eastAsia="宋体" w:hint="default"/>
          <w:spacing w:val="-4"/>
          <w:w w:val="102"/>
        </w:rPr>
        <w:t>补</w:t>
      </w:r>
      <w:r>
        <w:rPr>
          <w:rFonts w:ascii="宋体" w:hAnsi="宋体" w:cs="宋体" w:eastAsia="宋体" w:hint="default"/>
          <w:spacing w:val="-4"/>
          <w:w w:val="102"/>
        </w:rPr>
        <w:t>充</w:t>
      </w:r>
      <w:r>
        <w:rPr>
          <w:rFonts w:ascii="宋体" w:hAnsi="宋体" w:cs="宋体" w:eastAsia="宋体" w:hint="default"/>
          <w:spacing w:val="-4"/>
          <w:w w:val="102"/>
        </w:rPr>
        <w:t>流</w:t>
      </w:r>
      <w:r>
        <w:rPr>
          <w:rFonts w:ascii="宋体" w:hAnsi="宋体" w:cs="宋体" w:eastAsia="宋体" w:hint="default"/>
          <w:i/>
          <w:spacing w:val="-4"/>
          <w:w w:val="102"/>
        </w:rPr>
        <w:t>动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spacing w:val="-4"/>
          <w:w w:val="102"/>
        </w:rPr>
        <w:t>的议</w:t>
      </w:r>
      <w:r>
        <w:rPr>
          <w:rFonts w:ascii="宋体" w:hAnsi="宋体" w:cs="宋体" w:eastAsia="宋体" w:hint="default"/>
          <w:spacing w:val="-4"/>
          <w:w w:val="102"/>
        </w:rPr>
        <w:t>案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，公司董事会在</w:t>
      </w:r>
      <w:r>
        <w:rPr>
          <w:rFonts w:ascii="宋体" w:hAnsi="宋体" w:cs="宋体" w:eastAsia="宋体" w:hint="default"/>
          <w:spacing w:val="-4"/>
          <w:w w:val="102"/>
        </w:rPr>
        <w:t>2008</w:t>
      </w:r>
      <w:r>
        <w:rPr>
          <w:spacing w:val="-4"/>
          <w:w w:val="102"/>
        </w:rPr>
        <w:t>年</w:t>
      </w:r>
      <w:r>
        <w:rPr>
          <w:rFonts w:ascii="宋体" w:hAnsi="宋体" w:cs="宋体" w:eastAsia="宋体" w:hint="default"/>
          <w:spacing w:val="-4"/>
          <w:w w:val="102"/>
        </w:rPr>
        <w:t>5</w:t>
      </w:r>
      <w:r>
        <w:rPr>
          <w:spacing w:val="-4"/>
          <w:w w:val="102"/>
        </w:rPr>
        <w:t>月</w:t>
      </w:r>
      <w:r>
        <w:rPr>
          <w:rFonts w:ascii="宋体" w:hAnsi="宋体" w:cs="宋体" w:eastAsia="宋体" w:hint="default"/>
          <w:spacing w:val="-4"/>
          <w:w w:val="102"/>
        </w:rPr>
        <w:t>15</w:t>
      </w:r>
      <w:r>
        <w:rPr>
          <w:spacing w:val="-4"/>
          <w:w w:val="102"/>
        </w:rPr>
        <w:t>日</w:t>
      </w:r>
      <w:r>
        <w:rPr>
          <w:rFonts w:ascii="宋体" w:hAnsi="宋体" w:cs="宋体" w:eastAsia="宋体" w:hint="default"/>
          <w:spacing w:val="-4"/>
          <w:w w:val="102"/>
        </w:rPr>
        <w:t>至</w:t>
      </w:r>
      <w:r>
        <w:rPr>
          <w:rFonts w:ascii="宋体" w:hAnsi="宋体" w:cs="宋体" w:eastAsia="宋体" w:hint="default"/>
          <w:spacing w:val="-4"/>
          <w:w w:val="102"/>
        </w:rPr>
        <w:t>2008</w:t>
      </w:r>
      <w:r>
        <w:rPr>
          <w:spacing w:val="-4"/>
          <w:w w:val="102"/>
        </w:rPr>
        <w:t>年</w:t>
      </w:r>
      <w:r>
        <w:rPr>
          <w:rFonts w:ascii="宋体" w:hAnsi="宋体" w:cs="宋体" w:eastAsia="宋体" w:hint="default"/>
          <w:spacing w:val="-4"/>
          <w:w w:val="102"/>
        </w:rPr>
        <w:t>11</w:t>
      </w:r>
      <w:r>
        <w:rPr>
          <w:spacing w:val="-4"/>
          <w:w w:val="102"/>
        </w:rPr>
        <w:t>月</w:t>
      </w:r>
      <w:r>
        <w:rPr>
          <w:rFonts w:ascii="宋体" w:hAnsi="宋体" w:cs="宋体" w:eastAsia="宋体" w:hint="default"/>
          <w:spacing w:val="-4"/>
          <w:w w:val="102"/>
        </w:rPr>
        <w:t>14</w:t>
      </w:r>
      <w:r>
        <w:rPr>
          <w:spacing w:val="-4"/>
          <w:w w:val="102"/>
        </w:rPr>
        <w:t>日</w:t>
      </w:r>
      <w:r>
        <w:rPr>
          <w:rFonts w:ascii="宋体" w:hAnsi="宋体" w:cs="宋体" w:eastAsia="宋体" w:hint="default"/>
          <w:spacing w:val="-4"/>
          <w:w w:val="102"/>
        </w:rPr>
        <w:t>之</w:t>
      </w:r>
      <w:r>
        <w:rPr>
          <w:rFonts w:ascii="宋体" w:hAnsi="宋体" w:cs="宋体" w:eastAsia="宋体" w:hint="default"/>
          <w:spacing w:val="-4"/>
          <w:w w:val="102"/>
        </w:rPr>
        <w:t>间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运</w:t>
      </w:r>
      <w:r>
        <w:rPr>
          <w:rFonts w:ascii="宋体" w:hAnsi="宋体" w:cs="宋体" w:eastAsia="宋体" w:hint="default"/>
          <w:spacing w:val="-4"/>
          <w:w w:val="102"/>
        </w:rPr>
        <w:t>用</w:t>
      </w:r>
      <w:r>
        <w:rPr>
          <w:rFonts w:ascii="宋体" w:hAnsi="宋体" w:cs="宋体" w:eastAsia="宋体" w:hint="default"/>
          <w:i/>
          <w:spacing w:val="-4"/>
          <w:w w:val="102"/>
        </w:rPr>
        <w:t>了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4000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公</w:t>
      </w:r>
      <w:r>
        <w:rPr>
          <w:spacing w:val="13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专用</w:t>
      </w:r>
      <w:r>
        <w:rPr>
          <w:rFonts w:ascii="宋体" w:hAnsi="宋体" w:cs="宋体" w:eastAsia="宋体" w:hint="default"/>
          <w:spacing w:val="-4"/>
        </w:rPr>
        <w:t>帐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年第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rFonts w:ascii="宋体" w:hAnsi="宋体" w:cs="宋体" w:eastAsia="宋体" w:hint="default"/>
          <w:spacing w:val="-7"/>
          <w:w w:val="102"/>
        </w:rPr>
        <w:t>暂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spacing w:val="-7"/>
          <w:w w:val="102"/>
        </w:rPr>
        <w:t>补</w:t>
      </w:r>
      <w:r>
        <w:rPr>
          <w:rFonts w:ascii="宋体" w:hAnsi="宋体" w:cs="宋体" w:eastAsia="宋体" w:hint="default"/>
          <w:spacing w:val="-7"/>
          <w:w w:val="102"/>
        </w:rPr>
        <w:t>充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i/>
          <w:spacing w:val="-7"/>
          <w:w w:val="102"/>
        </w:rPr>
        <w:t>动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，公司董事会</w:t>
      </w:r>
      <w:r>
        <w:rPr>
          <w:rFonts w:ascii="宋体" w:hAnsi="宋体" w:cs="宋体" w:eastAsia="宋体" w:hint="default"/>
          <w:spacing w:val="-7"/>
          <w:w w:val="102"/>
        </w:rPr>
        <w:t>运</w:t>
      </w:r>
      <w:r>
        <w:rPr>
          <w:rFonts w:ascii="宋体" w:hAnsi="宋体" w:cs="宋体" w:eastAsia="宋体" w:hint="default"/>
          <w:spacing w:val="-7"/>
          <w:w w:val="102"/>
        </w:rPr>
        <w:t>用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4000</w:t>
      </w:r>
      <w:r>
        <w:rPr>
          <w:rFonts w:ascii="宋体" w:hAnsi="宋体" w:cs="宋体" w:eastAsia="宋体" w:hint="default"/>
          <w:spacing w:val="-7"/>
          <w:w w:val="102"/>
        </w:rPr>
        <w:t>万元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闲</w:t>
      </w:r>
      <w:r>
        <w:rPr>
          <w:rFonts w:ascii="宋体" w:hAnsi="宋体" w:cs="宋体" w:eastAsia="宋体" w:hint="default"/>
          <w:spacing w:val="-7"/>
          <w:w w:val="102"/>
        </w:rPr>
        <w:t>置</w:t>
      </w:r>
      <w:r>
        <w:rPr>
          <w:rFonts w:ascii="宋体" w:hAnsi="宋体" w:cs="宋体" w:eastAsia="宋体" w:hint="default"/>
          <w:spacing w:val="-7"/>
          <w:w w:val="102"/>
        </w:rPr>
        <w:t>募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rFonts w:ascii="宋体" w:hAnsi="宋体" w:cs="宋体" w:eastAsia="宋体" w:hint="default"/>
          <w:spacing w:val="-7"/>
          <w:w w:val="102"/>
        </w:rPr>
        <w:t>补</w:t>
      </w:r>
      <w:r>
        <w:rPr>
          <w:rFonts w:ascii="宋体" w:hAnsi="宋体" w:cs="宋体" w:eastAsia="宋体" w:hint="default"/>
          <w:spacing w:val="-7"/>
          <w:w w:val="102"/>
        </w:rPr>
        <w:t>充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i/>
          <w:spacing w:val="-7"/>
          <w:w w:val="102"/>
        </w:rPr>
        <w:t>动</w:t>
      </w:r>
      <w:r>
        <w:rPr>
          <w:rFonts w:ascii="宋体" w:hAnsi="宋体" w:cs="宋体" w:eastAsia="宋体" w:hint="default"/>
          <w:i/>
          <w:spacing w:val="-84"/>
          <w:w w:val="10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限为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21</w:t>
      </w:r>
      <w:r>
        <w:rPr/>
        <w:t>日。</w:t>
      </w:r>
    </w:p>
    <w:p>
      <w:pPr>
        <w:spacing w:line="360" w:lineRule="auto"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、董事会审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员会的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据中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证监会、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</w:p>
    <w:p>
      <w:pPr>
        <w:spacing w:line="364" w:lineRule="auto" w:before="4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员会年度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报告审议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，公司董事会审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积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年报</w:t>
      </w:r>
      <w:r>
        <w:rPr>
          <w:rFonts w:ascii="宋体" w:hAnsi="宋体" w:cs="宋体" w:eastAsia="宋体" w:hint="default"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sz w:val="23"/>
          <w:szCs w:val="23"/>
        </w:rPr>
        <w:t>责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364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55"/>
          <w:pgSz w:w="11900" w:h="16820"/>
          <w:pgMar w:footer="1407" w:header="1402" w:top="1800" w:bottom="1600" w:left="1240" w:right="1140"/>
          <w:pgNumType w:start="45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、确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公司 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5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2" w:lineRule="auto" w:before="155"/>
        <w:ind w:left="147" w:right="113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12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25</w:t>
      </w:r>
      <w:r>
        <w:rPr>
          <w:rFonts w:ascii="宋体" w:hAnsi="宋体" w:cs="宋体" w:eastAsia="宋体" w:hint="default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z w:val="23"/>
          <w:szCs w:val="23"/>
        </w:rPr>
        <w:t>财务负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年审会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——</w:t>
      </w:r>
      <w:r>
        <w:rPr>
          <w:rFonts w:ascii="宋体" w:hAnsi="宋体" w:cs="宋体" w:eastAsia="宋体" w:hint="default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z w:val="23"/>
          <w:szCs w:val="23"/>
        </w:rPr>
        <w:t>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计工作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w w:val="10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w w:val="102"/>
          <w:sz w:val="23"/>
          <w:szCs w:val="23"/>
        </w:rPr>
        <w:t>9</w:t>
      </w:r>
      <w:r>
        <w:rPr>
          <w:rFonts w:ascii="宋体" w:hAnsi="宋体" w:cs="宋体" w:eastAsia="宋体" w:hint="default"/>
          <w:spacing w:val="8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日，公司董事会审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所共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同协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最终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计工作计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在年审会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前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z w:val="23"/>
          <w:szCs w:val="23"/>
        </w:rPr>
        <w:t>财务负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sz w:val="23"/>
          <w:szCs w:val="23"/>
        </w:rPr>
        <w:t>向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i/>
          <w:sz w:val="23"/>
          <w:szCs w:val="23"/>
        </w:rPr>
        <w:t>了书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7"/>
        <w:ind w:left="689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、对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50"/>
        <w:ind w:left="147" w:right="227" w:firstLine="542"/>
        <w:jc w:val="both"/>
        <w:rPr>
          <w:rFonts w:ascii="宋体" w:hAnsi="宋体" w:cs="宋体" w:eastAsia="宋体" w:hint="default"/>
        </w:rPr>
      </w:pPr>
      <w:r>
        <w:rPr/>
        <w:t>在年审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/>
        <w:t>，审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  <w:i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94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i/>
        </w:rPr>
        <w:t>书</w:t>
      </w:r>
      <w:r>
        <w:rPr>
          <w:rFonts w:ascii="宋体" w:hAnsi="宋体" w:cs="宋体" w:eastAsia="宋体" w:hint="default"/>
        </w:rPr>
        <w:t>面</w:t>
      </w:r>
      <w:r>
        <w:rPr/>
        <w:t>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i/>
          <w:spacing w:val="-2"/>
        </w:rPr>
        <w:t>意见：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rFonts w:ascii="宋体" w:hAnsi="宋体" w:cs="宋体" w:eastAsia="宋体" w:hint="default"/>
        </w:rPr>
        <w:t> 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spacing w:val="-75"/>
        </w:rPr>
        <w:t> </w:t>
      </w:r>
      <w:r>
        <w:rPr/>
        <w:t>真实、完整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/>
        <w:t>公司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年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20"/>
        </w:rPr>
        <w:t> </w:t>
      </w:r>
      <w:r>
        <w:rPr/>
        <w:t>月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20"/>
        </w:rPr>
        <w:t> </w:t>
      </w:r>
      <w:r>
        <w:rPr/>
        <w:t>日的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20"/>
        </w:rPr>
        <w:t> 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spacing w:val="-1"/>
        </w:rPr>
        <w:t>，审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员无异议，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spacing w:val="-1"/>
        </w:rPr>
        <w:t>北京</w:t>
      </w:r>
      <w:r>
        <w:rPr>
          <w:rFonts w:ascii="宋体" w:hAnsi="宋体" w:cs="宋体" w:eastAsia="宋体" w:hint="default"/>
          <w:i/>
          <w:spacing w:val="-1"/>
        </w:rPr>
        <w:t>兴华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97"/>
        </w:rPr>
        <w:t> </w:t>
      </w:r>
      <w:r>
        <w:rPr/>
        <w:t>年度审</w:t>
      </w:r>
      <w:r>
        <w:rPr>
          <w:rFonts w:ascii="宋体" w:hAnsi="宋体" w:cs="宋体" w:eastAsia="宋体" w:hint="default"/>
          <w:i/>
        </w:rPr>
        <w:t>计</w:t>
      </w:r>
      <w:r>
        <w:rPr/>
        <w:t>。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33"/>
        <w:ind w:left="147" w:right="2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在年审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对年审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</w:t>
      </w:r>
      <w:r>
        <w:rPr>
          <w:rFonts w:ascii="宋体" w:hAnsi="宋体" w:cs="宋体" w:eastAsia="宋体" w:hint="default"/>
          <w:i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责任公司所出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客观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8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spacing w:val="-10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</w:t>
      </w:r>
      <w:r>
        <w:rPr>
          <w:rFonts w:ascii="宋体" w:hAnsi="宋体" w:cs="宋体" w:eastAsia="宋体" w:hint="default"/>
          <w:sz w:val="23"/>
          <w:szCs w:val="23"/>
        </w:rPr>
        <w:t>全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员无异议。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、对会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所的</w:t>
      </w:r>
      <w:r>
        <w:rPr>
          <w:rFonts w:ascii="宋体" w:hAnsi="宋体" w:cs="宋体" w:eastAsia="宋体" w:hint="default"/>
          <w:sz w:val="23"/>
          <w:szCs w:val="23"/>
        </w:rPr>
        <w:t>督</w:t>
      </w:r>
      <w:r>
        <w:rPr>
          <w:rFonts w:ascii="宋体" w:hAnsi="宋体" w:cs="宋体" w:eastAsia="宋体" w:hint="default"/>
          <w:sz w:val="23"/>
          <w:szCs w:val="23"/>
        </w:rPr>
        <w:t>促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55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公司年审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场后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跟踪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z w:val="23"/>
          <w:szCs w:val="23"/>
        </w:rPr>
        <w:t>据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对审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关要</w:t>
      </w:r>
      <w:r>
        <w:rPr>
          <w:rFonts w:ascii="宋体" w:hAnsi="宋体" w:cs="宋体" w:eastAsia="宋体" w:hint="default"/>
          <w:sz w:val="23"/>
          <w:szCs w:val="23"/>
        </w:rPr>
        <w:t>求</w:t>
      </w:r>
      <w:r>
        <w:rPr>
          <w:rFonts w:ascii="宋体" w:hAnsi="宋体" w:cs="宋体" w:eastAsia="宋体" w:hint="default"/>
          <w:sz w:val="23"/>
          <w:szCs w:val="23"/>
        </w:rPr>
        <w:t>，并对审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和审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报告的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时间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督</w:t>
      </w:r>
      <w:r>
        <w:rPr>
          <w:rFonts w:ascii="宋体" w:hAnsi="宋体" w:cs="宋体" w:eastAsia="宋体" w:hint="default"/>
          <w:sz w:val="23"/>
          <w:szCs w:val="23"/>
        </w:rPr>
        <w:t>促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</w:t>
      </w:r>
      <w:r>
        <w:rPr>
          <w:rFonts w:ascii="宋体" w:hAnsi="宋体" w:cs="宋体" w:eastAsia="宋体" w:hint="default"/>
          <w:sz w:val="23"/>
          <w:szCs w:val="23"/>
        </w:rPr>
        <w:t>2008 </w:t>
      </w:r>
      <w:r>
        <w:rPr>
          <w:rFonts w:ascii="宋体" w:hAnsi="宋体" w:cs="宋体" w:eastAsia="宋体" w:hint="default"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/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5"/>
        </w:rPr>
        <w:t>日，公司审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spacing w:val="-5"/>
        </w:rPr>
        <w:t>员会</w:t>
      </w:r>
      <w:r>
        <w:rPr>
          <w:rFonts w:ascii="宋体" w:hAnsi="宋体" w:cs="宋体" w:eastAsia="宋体" w:hint="default"/>
          <w:spacing w:val="-5"/>
        </w:rPr>
        <w:t>举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第</w:t>
      </w:r>
      <w:r>
        <w:rPr>
          <w:rFonts w:ascii="宋体" w:hAnsi="宋体" w:cs="宋体" w:eastAsia="宋体" w:hint="default"/>
          <w:i/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spacing w:val="-5"/>
        </w:rPr>
        <w:t>员会第十次会议，会议</w:t>
      </w:r>
      <w:r>
        <w:rPr>
          <w:rFonts w:ascii="宋体" w:hAnsi="宋体" w:cs="宋体" w:eastAsia="宋体" w:hint="default"/>
          <w:i/>
          <w:spacing w:val="-5"/>
        </w:rPr>
        <w:t>总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</w:rPr>
        <w:t>结了</w:t>
      </w:r>
      <w:r>
        <w:rPr>
          <w:rFonts w:ascii="宋体" w:hAnsi="宋体" w:cs="宋体" w:eastAsia="宋体" w:hint="default"/>
        </w:rPr>
        <w:t>2008</w:t>
      </w:r>
      <w:r>
        <w:rPr/>
        <w:t>年年报审</w:t>
      </w:r>
      <w:r>
        <w:rPr>
          <w:rFonts w:ascii="宋体" w:hAnsi="宋体" w:cs="宋体" w:eastAsia="宋体" w:hint="default"/>
          <w:i/>
        </w:rPr>
        <w:t>计工作</w:t>
      </w:r>
      <w:r>
        <w:rPr/>
        <w:t>，并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意</w:t>
      </w:r>
      <w:r>
        <w:rPr/>
        <w:t>、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反</w:t>
      </w:r>
      <w:r>
        <w:rPr/>
        <w:t>对、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过以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董事会第十</w:t>
      </w:r>
      <w:r>
        <w:rPr>
          <w:rFonts w:ascii="宋体" w:hAnsi="宋体" w:cs="宋体" w:eastAsia="宋体" w:hint="default"/>
          <w:i/>
        </w:rPr>
        <w:t>五</w:t>
      </w:r>
      <w:r>
        <w:rPr/>
        <w:t>次会议审议。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71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55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审议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续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z w:val="23"/>
          <w:szCs w:val="23"/>
        </w:rPr>
        <w:t>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的议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26" w:lineRule="auto" w:before="35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员会对北京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计工作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总结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26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56"/>
          <w:pgSz w:w="11900" w:h="16820"/>
          <w:pgMar w:footer="1407" w:header="1402" w:top="1800" w:bottom="1600" w:left="1240" w:right="1120"/>
          <w:pgNumType w:start="46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六</w:t>
      </w:r>
      <w:r>
        <w:rPr/>
        <w:t>、董事会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263" w:firstLine="465"/>
        <w:jc w:val="both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员会对公司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spacing w:val="-6"/>
        </w:rPr>
        <w:t>年年度报告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披露</w:t>
      </w:r>
      <w:r>
        <w:rPr>
          <w:spacing w:val="-6"/>
        </w:rPr>
        <w:t>的公司董事、监事和高级管理</w:t>
      </w:r>
      <w:r>
        <w:rPr>
          <w:spacing w:val="-5"/>
          <w:w w:val="102"/>
        </w:rPr>
        <w:t> </w:t>
      </w:r>
      <w:r>
        <w:rPr>
          <w:spacing w:val="-2"/>
        </w:rPr>
        <w:t>人员的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，出</w:t>
      </w:r>
      <w:r>
        <w:rPr>
          <w:rFonts w:ascii="宋体" w:hAnsi="宋体" w:cs="宋体" w:eastAsia="宋体" w:hint="default"/>
          <w:i/>
          <w:spacing w:val="-2"/>
        </w:rPr>
        <w:t>具了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年度的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标</w:t>
      </w:r>
      <w:r>
        <w:rPr>
          <w:spacing w:val="-2"/>
        </w:rPr>
        <w:t>，</w:t>
      </w:r>
      <w:r>
        <w:rPr>
          <w:spacing w:val="102"/>
        </w:rPr>
        <w:t> 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能严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度。公司</w:t>
      </w:r>
      <w:r>
        <w:rPr>
          <w:rFonts w:ascii="宋体" w:hAnsi="宋体" w:cs="宋体" w:eastAsia="宋体" w:hint="default"/>
          <w:spacing w:val="-4"/>
        </w:rPr>
        <w:t>2008 </w:t>
      </w:r>
      <w:r>
        <w:rPr>
          <w:spacing w:val="-5"/>
        </w:rPr>
        <w:t>年年度报告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spacing w:val="-5"/>
        </w:rPr>
        <w:t>的公司董事、监事和</w:t>
      </w:r>
      <w:r>
        <w:rPr>
          <w:spacing w:val="-95"/>
        </w:rPr>
        <w:t> </w:t>
      </w:r>
      <w:r>
        <w:rPr>
          <w:spacing w:val="-95"/>
        </w:rPr>
      </w:r>
      <w:r>
        <w:rPr/>
        <w:t>高级管理人员的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属</w:t>
      </w:r>
      <w:r>
        <w:rPr/>
        <w:t>实。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七</w:t>
      </w:r>
      <w:r>
        <w:rPr/>
        <w:t>、本年度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150"/>
        <w:ind w:left="612" w:right="26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利</w:t>
      </w:r>
      <w:r>
        <w:rPr>
          <w:rFonts w:ascii="宋体" w:hAnsi="宋体" w:cs="宋体" w:eastAsia="宋体" w:hint="default"/>
          <w:sz w:val="23"/>
          <w:szCs w:val="23"/>
        </w:rPr>
        <w:t>润</w:t>
      </w:r>
      <w:r>
        <w:rPr>
          <w:rFonts w:ascii="宋体" w:hAnsi="宋体" w:cs="宋体" w:eastAsia="宋体" w:hint="default"/>
          <w:sz w:val="23"/>
          <w:szCs w:val="23"/>
        </w:rPr>
        <w:t>分配</w:t>
      </w:r>
      <w:r>
        <w:rPr>
          <w:rFonts w:ascii="宋体" w:hAnsi="宋体" w:cs="宋体" w:eastAsia="宋体" w:hint="default"/>
          <w:sz w:val="23"/>
          <w:szCs w:val="23"/>
        </w:rPr>
        <w:t>预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京会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6-148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35"/>
        <w:ind w:left="0" w:right="182"/>
        <w:jc w:val="right"/>
        <w:rPr>
          <w:rFonts w:ascii="宋体" w:hAnsi="宋体" w:cs="宋体" w:eastAsia="宋体" w:hint="default"/>
        </w:rPr>
      </w:pP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i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spacing w:val="-4"/>
        </w:rPr>
        <w:t>30,547,860.20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spacing w:val="29"/>
        </w:rPr>
        <w:t> 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i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10%</w:t>
      </w:r>
      <w:r>
        <w:rPr>
          <w:rFonts w:ascii="宋体" w:hAnsi="宋体" w:cs="宋体" w:eastAsia="宋体" w:hint="default"/>
          <w:spacing w:val="-4"/>
        </w:rPr>
        <w:t>提取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盈余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2,755,916.71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，子公司</w:t>
      </w:r>
      <w:r>
        <w:rPr>
          <w:rFonts w:ascii="宋体" w:hAnsi="宋体" w:cs="宋体" w:eastAsia="宋体" w:hint="default"/>
          <w:spacing w:val="-4"/>
        </w:rPr>
        <w:t>(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提取职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奖励</w:t>
      </w:r>
      <w:r>
        <w:rPr>
          <w:spacing w:val="-4"/>
        </w:rPr>
        <w:t>及</w:t>
      </w:r>
      <w:r>
        <w:rPr>
          <w:spacing w:val="48"/>
        </w:rPr>
        <w:t> </w:t>
      </w:r>
      <w:r>
        <w:rPr>
          <w:rFonts w:ascii="宋体" w:hAnsi="宋体" w:cs="宋体" w:eastAsia="宋体" w:hint="default"/>
          <w:spacing w:val="3"/>
        </w:rPr>
        <w:t>福</w:t>
      </w:r>
      <w:r>
        <w:rPr>
          <w:rFonts w:ascii="宋体" w:hAnsi="宋体" w:cs="宋体" w:eastAsia="宋体" w:hint="default"/>
          <w:i/>
          <w:spacing w:val="3"/>
        </w:rPr>
        <w:t>利基</w:t>
      </w:r>
      <w:r>
        <w:rPr>
          <w:rFonts w:ascii="宋体" w:hAnsi="宋体" w:cs="宋体" w:eastAsia="宋体" w:hint="default"/>
          <w:spacing w:val="3"/>
        </w:rPr>
        <w:t>金</w:t>
      </w:r>
      <w:r>
        <w:rPr>
          <w:rFonts w:ascii="宋体" w:hAnsi="宋体" w:cs="宋体" w:eastAsia="宋体" w:hint="default"/>
          <w:spacing w:val="3"/>
        </w:rPr>
        <w:t>118,310.83 </w:t>
      </w:r>
      <w:r>
        <w:rPr>
          <w:rFonts w:ascii="宋体" w:hAnsi="宋体" w:cs="宋体" w:eastAsia="宋体" w:hint="default"/>
          <w:spacing w:val="6"/>
        </w:rPr>
        <w:t>元</w:t>
      </w:r>
      <w:r>
        <w:rPr>
          <w:rFonts w:ascii="宋体" w:hAnsi="宋体" w:cs="宋体" w:eastAsia="宋体" w:hint="default"/>
          <w:spacing w:val="6"/>
        </w:rPr>
        <w:t>,</w:t>
      </w:r>
      <w:r>
        <w:rPr>
          <w:rFonts w:ascii="宋体" w:hAnsi="宋体" w:cs="宋体" w:eastAsia="宋体" w:hint="default"/>
          <w:spacing w:val="6"/>
        </w:rPr>
        <w:t>加</w:t>
      </w:r>
      <w:r>
        <w:rPr>
          <w:rFonts w:ascii="宋体" w:hAnsi="宋体" w:cs="宋体" w:eastAsia="宋体" w:hint="default"/>
          <w:spacing w:val="6"/>
        </w:rPr>
        <w:t>上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spacing w:val="6"/>
        </w:rPr>
        <w:t>初未分配</w:t>
      </w:r>
      <w:r>
        <w:rPr>
          <w:rFonts w:ascii="宋体" w:hAnsi="宋体" w:cs="宋体" w:eastAsia="宋体" w:hint="default"/>
          <w:i/>
          <w:spacing w:val="6"/>
        </w:rPr>
        <w:t>利</w:t>
      </w:r>
      <w:r>
        <w:rPr>
          <w:rFonts w:ascii="宋体" w:hAnsi="宋体" w:cs="宋体" w:eastAsia="宋体" w:hint="default"/>
          <w:spacing w:val="6"/>
        </w:rPr>
        <w:t>润</w:t>
      </w:r>
      <w:r>
        <w:rPr>
          <w:rFonts w:ascii="宋体" w:hAnsi="宋体" w:cs="宋体" w:eastAsia="宋体" w:hint="default"/>
          <w:spacing w:val="6"/>
        </w:rPr>
        <w:t>62,426,404.62</w:t>
      </w:r>
      <w:r>
        <w:rPr>
          <w:rFonts w:ascii="宋体" w:hAnsi="宋体" w:cs="宋体" w:eastAsia="宋体" w:hint="default"/>
          <w:spacing w:val="48"/>
        </w:rPr>
        <w:t> </w:t>
      </w:r>
      <w:r>
        <w:rPr>
          <w:rFonts w:ascii="宋体" w:hAnsi="宋体" w:cs="宋体" w:eastAsia="宋体" w:hint="default"/>
          <w:spacing w:val="15"/>
        </w:rPr>
        <w:t>元</w:t>
      </w:r>
      <w:r>
        <w:rPr>
          <w:spacing w:val="15"/>
        </w:rPr>
        <w:t>，</w:t>
      </w:r>
      <w:r>
        <w:rPr>
          <w:rFonts w:ascii="宋体" w:hAnsi="宋体" w:cs="宋体" w:eastAsia="宋体" w:hint="default"/>
          <w:spacing w:val="15"/>
        </w:rPr>
        <w:t>减</w:t>
      </w:r>
      <w:r>
        <w:rPr>
          <w:rFonts w:ascii="宋体" w:hAnsi="宋体" w:cs="宋体" w:eastAsia="宋体" w:hint="default"/>
          <w:spacing w:val="15"/>
        </w:rPr>
        <w:t>去</w:t>
      </w:r>
      <w:r>
        <w:rPr>
          <w:spacing w:val="15"/>
        </w:rPr>
        <w:t>年</w:t>
      </w:r>
      <w:r>
        <w:rPr>
          <w:rFonts w:ascii="宋体" w:hAnsi="宋体" w:cs="宋体" w:eastAsia="宋体" w:hint="default"/>
          <w:i/>
          <w:spacing w:val="15"/>
        </w:rPr>
        <w:t>中</w:t>
      </w:r>
      <w:r>
        <w:rPr>
          <w:spacing w:val="15"/>
        </w:rPr>
        <w:t>已</w:t>
      </w:r>
      <w:r>
        <w:rPr>
          <w:rFonts w:ascii="宋体" w:hAnsi="宋体" w:cs="宋体" w:eastAsia="宋体" w:hint="default"/>
          <w:spacing w:val="15"/>
        </w:rPr>
        <w:t>分配</w:t>
      </w:r>
      <w:r>
        <w:rPr>
          <w:rFonts w:ascii="宋体" w:hAnsi="宋体" w:cs="宋体" w:eastAsia="宋体" w:hint="default"/>
          <w:i/>
          <w:spacing w:val="15"/>
        </w:rPr>
        <w:t>股利</w:t>
      </w:r>
      <w:r>
        <w:rPr>
          <w:rFonts w:ascii="宋体" w:hAnsi="宋体" w:cs="宋体" w:eastAsia="宋体" w:hint="default"/>
          <w:i/>
          <w:spacing w:val="14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13,500,000.00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spacing w:val="-2"/>
        </w:rPr>
        <w:t>日，公司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76,600,037.28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spacing w:val="-23"/>
        </w:rPr>
        <w:t> </w:t>
      </w:r>
      <w:r>
        <w:rPr>
          <w:rFonts w:ascii="宋体" w:hAnsi="宋体" w:cs="宋体" w:eastAsia="宋体" w:hint="default"/>
          <w:spacing w:val="-23"/>
        </w:rPr>
      </w:r>
      <w:r>
        <w:rPr/>
        <w:t>本年度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以</w:t>
      </w:r>
      <w:r>
        <w:rPr/>
        <w:t>公司 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i/>
        </w:rPr>
        <w:t>总股</w:t>
      </w:r>
      <w:r>
        <w:rPr/>
        <w:t>本 </w:t>
      </w:r>
      <w:r>
        <w:rPr>
          <w:rFonts w:ascii="宋体" w:hAnsi="宋体" w:cs="宋体" w:eastAsia="宋体" w:hint="default"/>
        </w:rPr>
        <w:t>135,000,000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向全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</w:p>
    <w:p>
      <w:pPr>
        <w:pStyle w:val="BodyText"/>
        <w:spacing w:line="240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派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红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i/>
          <w:spacing w:val="-15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3"/>
          <w:w w:val="102"/>
        </w:rPr>
        <w:t>.1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含</w:t>
      </w:r>
      <w:r>
        <w:rPr>
          <w:rFonts w:ascii="宋体" w:hAnsi="宋体" w:cs="宋体" w:eastAsia="宋体" w:hint="default"/>
          <w:w w:val="102"/>
        </w:rPr>
        <w:t>税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w w:val="102"/>
        </w:rPr>
        <w:t>，</w:t>
      </w:r>
      <w:r>
        <w:rPr>
          <w:spacing w:val="-5"/>
          <w:w w:val="102"/>
        </w:rPr>
        <w:t>共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派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3"/>
          <w:w w:val="102"/>
        </w:rPr>
        <w:t>,8</w:t>
      </w:r>
      <w:r>
        <w:rPr>
          <w:rFonts w:ascii="宋体" w:hAnsi="宋体" w:cs="宋体" w:eastAsia="宋体" w:hint="default"/>
          <w:spacing w:val="2"/>
          <w:w w:val="102"/>
        </w:rPr>
        <w:t>5</w:t>
      </w:r>
      <w:r>
        <w:rPr>
          <w:rFonts w:ascii="宋体" w:hAnsi="宋体" w:cs="宋体" w:eastAsia="宋体" w:hint="default"/>
          <w:spacing w:val="-3"/>
          <w:w w:val="102"/>
        </w:rPr>
        <w:t>0,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spacing w:val="2"/>
          <w:w w:val="102"/>
        </w:rPr>
        <w:t>.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剩</w:t>
      </w:r>
      <w:r>
        <w:rPr>
          <w:rFonts w:ascii="宋体" w:hAnsi="宋体" w:cs="宋体" w:eastAsia="宋体" w:hint="default"/>
          <w:w w:val="102"/>
        </w:rPr>
        <w:t>余</w:t>
      </w:r>
      <w:r>
        <w:rPr>
          <w:rFonts w:ascii="宋体" w:hAnsi="宋体" w:cs="宋体" w:eastAsia="宋体" w:hint="default"/>
          <w:spacing w:val="-5"/>
          <w:w w:val="102"/>
        </w:rPr>
        <w:t>未</w:t>
      </w:r>
      <w:r>
        <w:rPr>
          <w:rFonts w:ascii="宋体" w:hAnsi="宋体" w:cs="宋体" w:eastAsia="宋体" w:hint="default"/>
          <w:w w:val="102"/>
        </w:rPr>
        <w:t>分配</w:t>
      </w:r>
      <w:r>
        <w:rPr>
          <w:rFonts w:ascii="宋体" w:hAnsi="宋体" w:cs="宋体" w:eastAsia="宋体" w:hint="default"/>
          <w:i/>
          <w:spacing w:val="-5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50" w:lineRule="atLeast" w:before="6"/>
        <w:ind w:right="0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61,750,037.28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一</w:t>
      </w:r>
      <w:r>
        <w:rPr/>
        <w:t>年度。</w:t>
      </w:r>
      <w:r>
        <w:rPr>
          <w:spacing w:val="-67"/>
        </w:rPr>
        <w:t> </w:t>
      </w:r>
      <w:r>
        <w:rPr>
          <w:rFonts w:ascii="宋体" w:hAnsi="宋体" w:cs="宋体" w:eastAsia="宋体" w:hint="default"/>
          <w:spacing w:val="-67"/>
        </w:rPr>
      </w:r>
      <w:r>
        <w:rPr/>
        <w:t>本次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大会审议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后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i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before="12"/>
        <w:ind w:left="0" w:right="25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2434"/>
        <w:gridCol w:w="2438"/>
        <w:gridCol w:w="2438"/>
      </w:tblGrid>
      <w:tr>
        <w:trPr>
          <w:trHeight w:val="15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所有者的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司所有者的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1" w:lineRule="exact"/>
              <w:ind w:left="1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83" w:hRule="exact"/>
        </w:trPr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13" w:space="0" w:color="DCDCDC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13,500,000.00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43.62%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19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34" w:type="dxa"/>
            <w:tcBorders>
              <w:top w:val="single" w:sz="4" w:space="0" w:color="FFFFFF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13,500,000.00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26,497,563.96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50.95%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8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9,060,000.00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13,999,197.78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64.72%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360" w:lineRule="auto" w:before="16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八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内，公司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未发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仍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九、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z w:val="23"/>
          <w:szCs w:val="23"/>
        </w:rPr>
        <w:t>关系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3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秘书为投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责人，公司董事会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4" w:lineRule="auto" w:before="40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关系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的日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照《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</w:t>
      </w:r>
    </w:p>
    <w:p>
      <w:pPr>
        <w:pStyle w:val="BodyText"/>
        <w:spacing w:line="240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/>
        <w:t>理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信息披露网站</w:t>
      </w:r>
      <w:r>
        <w:rPr/>
        <w:t>、报</w:t>
      </w:r>
      <w:r>
        <w:rPr>
          <w:rFonts w:ascii="宋体" w:hAnsi="宋体" w:cs="宋体" w:eastAsia="宋体" w:hint="default"/>
        </w:rPr>
        <w:t>纸</w:t>
      </w:r>
      <w:r>
        <w:rPr/>
        <w:t>及公司</w:t>
      </w:r>
      <w:r>
        <w:rPr>
          <w:rFonts w:ascii="宋体" w:hAnsi="宋体" w:cs="宋体" w:eastAsia="宋体" w:hint="default"/>
        </w:rPr>
        <w:t>网站</w:t>
      </w:r>
      <w:r>
        <w:rPr/>
        <w:t>的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  <w:i/>
        </w:rPr>
        <w:t>关系</w:t>
      </w:r>
      <w:r>
        <w:rPr/>
        <w:t>管理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栏</w:t>
      </w:r>
      <w:r>
        <w:rPr/>
        <w:t>，准确、及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地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57"/>
          <w:pgSz w:w="11900" w:h="16820"/>
          <w:pgMar w:footer="1407" w:header="1402" w:top="1800" w:bottom="1600" w:left="1240" w:right="1100"/>
          <w:pgNumType w:start="47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364" w:lineRule="auto" w:before="33"/>
        <w:ind w:left="147"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披露信息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联系</w:t>
      </w:r>
      <w:r>
        <w:rPr>
          <w:spacing w:val="-2"/>
        </w:rPr>
        <w:t>的电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spacing w:val="-2"/>
        </w:rPr>
        <w:t>真、电子</w:t>
      </w:r>
      <w:r>
        <w:rPr>
          <w:rFonts w:ascii="宋体" w:hAnsi="宋体" w:cs="宋体" w:eastAsia="宋体" w:hint="default"/>
          <w:spacing w:val="-2"/>
        </w:rPr>
        <w:t>信箱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均有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/>
        <w:t>责，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  <w:i/>
        </w:rPr>
        <w:t>限</w:t>
      </w:r>
      <w:r>
        <w:rPr/>
        <w:t>度</w:t>
      </w:r>
      <w:r>
        <w:rPr>
          <w:rFonts w:ascii="宋体" w:hAnsi="宋体" w:cs="宋体" w:eastAsia="宋体" w:hint="default"/>
          <w:i/>
        </w:rPr>
        <w:t>地</w:t>
      </w:r>
      <w:r>
        <w:rPr/>
        <w:t>保证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渠道</w:t>
      </w:r>
      <w:r>
        <w:rPr/>
        <w:t>的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/>
        <w:t>。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362" w:lineRule="auto" w:before="35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4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15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互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年度报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会。公司董事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秘书陶志明先生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及公司保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代表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荣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华先生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作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3"/>
        <w:ind w:right="81"/>
        <w:jc w:val="left"/>
        <w:rPr>
          <w:rFonts w:ascii="宋体" w:hAnsi="宋体" w:cs="宋体" w:eastAsia="宋体" w:hint="default"/>
        </w:rPr>
      </w:pPr>
      <w:r>
        <w:rPr/>
        <w:t>十、其</w:t>
      </w:r>
      <w:r>
        <w:rPr>
          <w:rFonts w:ascii="宋体" w:hAnsi="宋体" w:cs="宋体" w:eastAsia="宋体" w:hint="default"/>
        </w:rPr>
        <w:t>它</w:t>
      </w:r>
      <w:r>
        <w:rPr/>
        <w:t>报告事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559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360" w:lineRule="auto"/>
        <w:ind w:left="5" w:right="0"/>
        <w:jc w:val="center"/>
        <w:rPr>
          <w:b w:val="0"/>
          <w:bCs w:val="0"/>
        </w:rPr>
      </w:pPr>
      <w:r>
        <w:rPr>
          <w:spacing w:val="5"/>
        </w:rPr>
        <w:t>北京兴华会计师事务所有限责任公司</w:t>
      </w:r>
      <w:r>
        <w:rPr>
          <w:spacing w:val="4"/>
          <w:w w:val="99"/>
        </w:rPr>
        <w:t> </w:t>
      </w:r>
      <w:r>
        <w:rPr>
          <w:spacing w:val="5"/>
          <w:w w:val="95"/>
        </w:rPr>
        <w:t>关于唐山晶源裕丰电子股份有限公司控股股东及其他关联方</w:t>
      </w:r>
      <w:r>
        <w:rPr>
          <w:spacing w:val="29"/>
          <w:w w:val="95"/>
        </w:rPr>
        <w:t> </w:t>
      </w:r>
      <w:r>
        <w:rPr>
          <w:spacing w:val="29"/>
          <w:w w:val="95"/>
        </w:rPr>
      </w:r>
      <w:r>
        <w:rPr>
          <w:spacing w:val="6"/>
        </w:rPr>
        <w:t>占用资金情况的专项说明</w:t>
      </w:r>
      <w:r>
        <w:rPr>
          <w:b w:val="0"/>
          <w:bCs w:val="0"/>
        </w:rPr>
      </w:r>
    </w:p>
    <w:p>
      <w:pPr>
        <w:pStyle w:val="Heading4"/>
        <w:spacing w:line="240" w:lineRule="auto" w:before="57"/>
        <w:ind w:left="5220" w:right="81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）京会兴核字第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Times New Roman" w:hAnsi="Times New Roman" w:cs="Times New Roman" w:eastAsia="Times New Roman" w:hint="default"/>
        </w:rPr>
        <w:t>67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37"/>
        <w:ind w:left="147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spacing w:val="2"/>
          <w:sz w:val="23"/>
          <w:szCs w:val="23"/>
        </w:rPr>
        <w:t>唐山晶源裕丰电子股份有限公司</w:t>
      </w:r>
      <w:r>
        <w:rPr>
          <w:rFonts w:ascii="宋体" w:hAnsi="宋体" w:cs="宋体" w:eastAsia="宋体" w:hint="default"/>
          <w:b/>
          <w:bCs/>
          <w:spacing w:val="2"/>
          <w:sz w:val="23"/>
          <w:szCs w:val="23"/>
        </w:rPr>
        <w:t>全体</w:t>
      </w:r>
      <w:r>
        <w:rPr>
          <w:rFonts w:ascii="宋体" w:hAnsi="宋体" w:cs="宋体" w:eastAsia="宋体" w:hint="default"/>
          <w:b/>
          <w:bCs/>
          <w:spacing w:val="2"/>
          <w:sz w:val="23"/>
          <w:szCs w:val="23"/>
        </w:rPr>
        <w:t>股东：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352" w:lineRule="auto" w:before="33"/>
        <w:ind w:left="147" w:right="1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受委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计了唐山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简称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2008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12 </w:t>
      </w:r>
      <w:r>
        <w:rPr>
          <w:rFonts w:ascii="宋体" w:hAnsi="宋体" w:cs="宋体" w:eastAsia="宋体" w:hint="default"/>
          <w:sz w:val="23"/>
          <w:szCs w:val="23"/>
        </w:rPr>
        <w:t>月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31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日的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债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2008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年度的</w:t>
      </w:r>
      <w:r>
        <w:rPr>
          <w:rFonts w:ascii="宋体" w:hAnsi="宋体" w:cs="宋体" w:eastAsia="宋体" w:hint="default"/>
          <w:spacing w:val="-11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10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利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润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变动表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流量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i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9"/>
          <w:w w:val="10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注（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19"/>
          <w:w w:val="102"/>
          <w:sz w:val="23"/>
          <w:szCs w:val="23"/>
        </w:rPr>
        <w:t>简称</w:t>
      </w:r>
      <w:r>
        <w:rPr>
          <w:rFonts w:ascii="Times New Roman" w:hAnsi="Times New Roman" w:cs="Times New Roman" w:eastAsia="Times New Roman" w:hint="default"/>
          <w:spacing w:val="-19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19"/>
          <w:w w:val="10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9"/>
          <w:w w:val="102"/>
          <w:sz w:val="23"/>
          <w:szCs w:val="23"/>
        </w:rPr>
        <w:t>表</w:t>
      </w:r>
      <w:r>
        <w:rPr>
          <w:rFonts w:ascii="Times New Roman" w:hAnsi="Times New Roman" w:cs="Times New Roman" w:eastAsia="Times New Roman" w:hint="default"/>
          <w:spacing w:val="-19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19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60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2009</w:t>
      </w:r>
      <w:r>
        <w:rPr>
          <w:rFonts w:ascii="Times New Roman" w:hAnsi="Times New Roman" w:cs="Times New Roman" w:eastAsia="Times New Roman" w:hint="default"/>
          <w:spacing w:val="1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69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65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签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13"/>
          <w:w w:val="102"/>
          <w:sz w:val="23"/>
          <w:szCs w:val="23"/>
        </w:rPr>
        <w:t>了</w:t>
      </w:r>
      <w:r>
        <w:rPr>
          <w:rFonts w:ascii="Times New Roman" w:hAnsi="Times New Roman" w:cs="Times New Roman" w:eastAsia="Times New Roman" w:hint="default"/>
          <w:spacing w:val="-13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13"/>
          <w:w w:val="102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京会</w:t>
      </w:r>
      <w:r>
        <w:rPr>
          <w:rFonts w:ascii="宋体" w:hAnsi="宋体" w:cs="宋体" w:eastAsia="宋体" w:hint="default"/>
          <w:i/>
          <w:spacing w:val="-13"/>
          <w:w w:val="102"/>
          <w:sz w:val="23"/>
          <w:szCs w:val="23"/>
        </w:rPr>
        <w:t>兴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字</w:t>
      </w:r>
      <w:r>
        <w:rPr>
          <w:rFonts w:ascii="宋体" w:hAnsi="宋体" w:cs="宋体" w:eastAsia="宋体" w:hint="default"/>
          <w:spacing w:val="-13"/>
          <w:w w:val="102"/>
          <w:sz w:val="23"/>
          <w:szCs w:val="23"/>
        </w:rPr>
        <w:t>第</w:t>
      </w:r>
      <w:r>
        <w:rPr>
          <w:rFonts w:ascii="宋体" w:hAnsi="宋体" w:cs="宋体" w:eastAsia="宋体" w:hint="default"/>
          <w:spacing w:val="-65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2"/>
          <w:sz w:val="23"/>
          <w:szCs w:val="23"/>
        </w:rPr>
        <w:t>6-148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z w:val="23"/>
          <w:szCs w:val="23"/>
        </w:rPr>
        <w:t>留意见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报告。</w:t>
      </w:r>
    </w:p>
    <w:p>
      <w:pPr>
        <w:pStyle w:val="BodyText"/>
        <w:spacing w:line="240" w:lineRule="auto" w:before="18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国</w:t>
      </w:r>
      <w:r>
        <w:rPr/>
        <w:t>有资</w:t>
      </w:r>
      <w:r>
        <w:rPr>
          <w:rFonts w:ascii="宋体" w:hAnsi="宋体" w:cs="宋体" w:eastAsia="宋体" w:hint="default"/>
        </w:rPr>
        <w:t>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发</w:t>
      </w:r>
      <w:r>
        <w:rPr>
          <w:rFonts w:ascii="Times New Roman" w:hAnsi="Times New Roman" w:cs="Times New Roman" w:eastAsia="Times New Roman" w:hint="default"/>
        </w:rPr>
        <w:t>[2003]56   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</w:r>
    </w:p>
    <w:p>
      <w:pPr>
        <w:spacing w:line="350" w:lineRule="auto" w:before="137"/>
        <w:ind w:left="147" w:right="137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担保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干问题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9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编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sz w:val="23"/>
          <w:szCs w:val="23"/>
        </w:rPr>
        <w:t>的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2008 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z w:val="23"/>
          <w:szCs w:val="23"/>
        </w:rPr>
        <w:t>总表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z w:val="23"/>
          <w:szCs w:val="23"/>
        </w:rPr>
        <w:t>简称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“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9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55" w:lineRule="auto" w:before="25"/>
        <w:ind w:left="147" w:right="143" w:firstLine="465"/>
        <w:jc w:val="both"/>
      </w:pP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和对</w:t>
      </w:r>
      <w:r>
        <w:rPr>
          <w:rFonts w:ascii="宋体" w:hAnsi="宋体" w:cs="宋体" w:eastAsia="宋体" w:hint="default"/>
          <w:spacing w:val="-1"/>
        </w:rPr>
        <w:t>外披露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占用</w:t>
      </w:r>
      <w:r>
        <w:rPr>
          <w:rFonts w:ascii="宋体" w:hAnsi="宋体" w:cs="宋体" w:eastAsia="宋体" w:hint="default"/>
          <w:i/>
          <w:spacing w:val="-1"/>
        </w:rPr>
        <w:t>情况表</w:t>
      </w:r>
      <w:r>
        <w:rPr>
          <w:spacing w:val="-1"/>
        </w:rPr>
        <w:t>并保证其真实性、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法性及完整性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贵</w:t>
      </w:r>
      <w:r>
        <w:rPr>
          <w:spacing w:val="-1"/>
        </w:rPr>
        <w:t>公司的责任，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对资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占用</w:t>
      </w:r>
      <w:r>
        <w:rPr>
          <w:rFonts w:ascii="宋体" w:hAnsi="宋体" w:cs="宋体" w:eastAsia="宋体" w:hint="default"/>
          <w:i/>
        </w:rPr>
        <w:t>情况表</w:t>
      </w:r>
      <w:r>
        <w:rPr/>
        <w:t>所载资料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spacing w:val="77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的会</w:t>
      </w:r>
      <w:r>
        <w:rPr>
          <w:rFonts w:ascii="宋体" w:hAnsi="宋体" w:cs="宋体" w:eastAsia="宋体" w:hint="default"/>
          <w:i/>
        </w:rPr>
        <w:t>计</w:t>
      </w:r>
      <w:r>
        <w:rPr/>
        <w:t>资</w:t>
      </w:r>
      <w:r>
        <w:rPr>
          <w:spacing w:val="-110"/>
        </w:rPr>
        <w:t> </w:t>
      </w:r>
      <w:r>
        <w:rPr>
          <w:spacing w:val="-1"/>
        </w:rPr>
        <w:t>料和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内容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对，在所有重大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没有</w:t>
      </w:r>
      <w:r>
        <w:rPr>
          <w:rFonts w:ascii="宋体" w:hAnsi="宋体" w:cs="宋体" w:eastAsia="宋体" w:hint="default"/>
          <w:spacing w:val="-1"/>
        </w:rPr>
        <w:t>发现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spacing w:val="-1"/>
        </w:rPr>
        <w:t>对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贵</w:t>
      </w:r>
      <w:r>
        <w:rPr/>
        <w:t>公司实</w:t>
      </w:r>
      <w:r>
        <w:rPr>
          <w:rFonts w:ascii="宋体" w:hAnsi="宋体" w:cs="宋体" w:eastAsia="宋体" w:hint="default"/>
        </w:rPr>
        <w:t>施 </w:t>
      </w:r>
      <w:r>
        <w:rPr>
          <w:rFonts w:ascii="Times New Roman" w:hAnsi="Times New Roman" w:cs="Times New Roman" w:eastAsia="Times New Roman" w:hint="default"/>
        </w:rPr>
        <w:t>2008 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i/>
          <w:spacing w:val="-5"/>
        </w:rPr>
        <w:t>财务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i/>
          <w:spacing w:val="-5"/>
        </w:rPr>
        <w:t>表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i/>
          <w:spacing w:val="-5"/>
        </w:rPr>
        <w:t>计中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spacing w:val="-5"/>
        </w:rPr>
        <w:t>的对</w:t>
      </w:r>
      <w:r>
        <w:rPr>
          <w:rFonts w:ascii="宋体" w:hAnsi="宋体" w:cs="宋体" w:eastAsia="宋体" w:hint="default"/>
          <w:i/>
          <w:spacing w:val="-5"/>
        </w:rPr>
        <w:t>关联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i/>
          <w:spacing w:val="-5"/>
        </w:rPr>
        <w:t>关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程序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们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对资</w:t>
      </w:r>
      <w:r>
        <w:rPr/>
      </w:r>
    </w:p>
    <w:p>
      <w:pPr>
        <w:spacing w:after="0" w:line="355" w:lineRule="auto"/>
        <w:jc w:val="both"/>
        <w:sectPr>
          <w:footerReference w:type="default" r:id="rId58"/>
          <w:pgSz w:w="11900" w:h="16820"/>
          <w:pgMar w:footer="1407" w:header="1402" w:top="1800" w:bottom="1600" w:left="1240" w:right="1220"/>
          <w:pgNumType w:start="48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所载资料</w:t>
      </w:r>
      <w:r>
        <w:rPr>
          <w:rFonts w:ascii="宋体" w:hAnsi="宋体" w:cs="宋体" w:eastAsia="宋体" w:hint="default"/>
          <w:sz w:val="23"/>
          <w:szCs w:val="23"/>
        </w:rPr>
        <w:t>执行额外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程序</w:t>
      </w:r>
      <w:r>
        <w:rPr>
          <w:rFonts w:ascii="宋体" w:hAnsi="宋体" w:cs="宋体" w:eastAsia="宋体" w:hint="default"/>
          <w:sz w:val="23"/>
          <w:szCs w:val="23"/>
        </w:rPr>
        <w:t>或其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程序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3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好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解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0" w:lineRule="auto" w:before="35"/>
        <w:ind w:left="612" w:right="0" w:hanging="466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已审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表一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阅读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2"/>
          <w:sz w:val="23"/>
          <w:szCs w:val="23"/>
        </w:rPr>
        <w:t>仅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作为</w:t>
      </w:r>
      <w:r>
        <w:rPr>
          <w:rFonts w:ascii="宋体" w:hAnsi="宋体" w:cs="宋体" w:eastAsia="宋体" w:hint="default"/>
          <w:spacing w:val="2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2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2"/>
          <w:sz w:val="23"/>
          <w:szCs w:val="23"/>
        </w:rPr>
        <w:t>监管</w:t>
      </w:r>
      <w:r>
        <w:rPr>
          <w:rFonts w:ascii="宋体" w:hAnsi="宋体" w:cs="宋体" w:eastAsia="宋体" w:hint="default"/>
          <w:spacing w:val="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2"/>
          <w:sz w:val="23"/>
          <w:szCs w:val="23"/>
        </w:rPr>
        <w:t>门披露</w:t>
      </w:r>
      <w:r>
        <w:rPr>
          <w:rFonts w:ascii="宋体" w:hAnsi="宋体" w:cs="宋体" w:eastAsia="宋体" w:hint="default"/>
          <w:spacing w:val="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2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2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2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2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2"/>
          <w:sz w:val="23"/>
          <w:szCs w:val="23"/>
        </w:rPr>
        <w:t>之</w:t>
      </w:r>
      <w:r>
        <w:rPr>
          <w:rFonts w:ascii="宋体" w:hAnsi="宋体" w:cs="宋体" w:eastAsia="宋体" w:hint="default"/>
          <w:spacing w:val="2"/>
          <w:sz w:val="23"/>
          <w:szCs w:val="23"/>
        </w:rPr>
        <w:t>用</w:t>
      </w:r>
      <w:r>
        <w:rPr>
          <w:rFonts w:ascii="Times New Roman" w:hAnsi="Times New Roman" w:cs="Times New Roman" w:eastAsia="Times New Roman" w:hint="default"/>
          <w:spacing w:val="2"/>
          <w:sz w:val="23"/>
          <w:szCs w:val="23"/>
        </w:rPr>
        <w:t>,</w:t>
      </w:r>
    </w:p>
    <w:p>
      <w:pPr>
        <w:pStyle w:val="BodyText"/>
        <w:spacing w:line="240" w:lineRule="auto" w:before="10"/>
        <w:ind w:left="147" w:right="0"/>
        <w:jc w:val="left"/>
      </w:pPr>
      <w:r>
        <w:rPr/>
        <w:t>不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任何</w:t>
      </w:r>
      <w:r>
        <w:rPr>
          <w:rFonts w:ascii="宋体" w:hAnsi="宋体" w:cs="宋体" w:eastAsia="宋体" w:hint="default"/>
          <w:i/>
        </w:rPr>
        <w:t>目</w:t>
      </w:r>
      <w:r>
        <w:rPr/>
        <w:t>的。</w:t>
      </w:r>
    </w:p>
    <w:p>
      <w:pPr>
        <w:spacing w:line="362" w:lineRule="auto" w:before="155"/>
        <w:ind w:left="147" w:right="2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9"/>
          <w:sz w:val="23"/>
          <w:szCs w:val="23"/>
        </w:rPr>
        <w:t>附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表：</w:t>
      </w:r>
      <w:r>
        <w:rPr>
          <w:rFonts w:ascii="宋体" w:hAnsi="宋体" w:cs="宋体" w:eastAsia="宋体" w:hint="default"/>
          <w:spacing w:val="-9"/>
          <w:sz w:val="23"/>
          <w:szCs w:val="23"/>
        </w:rPr>
        <w:t>公司 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7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占用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详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巨潮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资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讯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网站（</w:t>
      </w:r>
      <w:r>
        <w:rPr>
          <w:rFonts w:ascii="宋体" w:hAnsi="宋体" w:cs="宋体" w:eastAsia="宋体" w:hint="default"/>
          <w:spacing w:val="-1"/>
          <w:sz w:val="23"/>
          <w:szCs w:val="23"/>
        </w:rPr>
      </w:r>
      <w:hyperlink r:id="rId13">
        <w:r>
          <w:rPr>
            <w:rFonts w:ascii="宋体" w:hAnsi="宋体" w:cs="宋体" w:eastAsia="宋体" w:hint="default"/>
            <w:spacing w:val="-1"/>
            <w:sz w:val="23"/>
            <w:szCs w:val="23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1"/>
            <w:sz w:val="23"/>
            <w:szCs w:val="23"/>
          </w:rPr>
        </w:r>
      </w:hyperlink>
      <w:r>
        <w:rPr>
          <w:rFonts w:ascii="宋体" w:hAnsi="宋体" w:cs="宋体" w:eastAsia="宋体" w:hint="default"/>
          <w:spacing w:val="-1"/>
          <w:sz w:val="23"/>
          <w:szCs w:val="23"/>
        </w:rPr>
        <w:t>）上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8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33"/>
          <w:szCs w:val="33"/>
        </w:rPr>
      </w:pPr>
    </w:p>
    <w:p>
      <w:pPr>
        <w:pStyle w:val="Heading4"/>
        <w:tabs>
          <w:tab w:pos="5359" w:val="left" w:leader="none"/>
        </w:tabs>
        <w:spacing w:line="360" w:lineRule="auto"/>
        <w:ind w:left="1318" w:right="1552" w:hanging="706"/>
        <w:jc w:val="left"/>
        <w:rPr>
          <w:b w:val="0"/>
          <w:bCs w:val="0"/>
        </w:rPr>
      </w:pPr>
      <w:r>
        <w:rPr/>
        <w:t>北京兴华会计师事务所有限责任公司</w:t>
        <w:tab/>
      </w:r>
      <w:r>
        <w:rPr>
          <w:rFonts w:ascii="宋体" w:hAnsi="宋体" w:cs="宋体" w:eastAsia="宋体" w:hint="default"/>
          <w:spacing w:val="2"/>
        </w:rPr>
        <w:t>中国注册</w:t>
      </w:r>
      <w:r>
        <w:rPr>
          <w:spacing w:val="2"/>
        </w:rPr>
        <w:t>会计师：</w:t>
      </w:r>
      <w:r>
        <w:rPr>
          <w:rFonts w:ascii="宋体" w:hAnsi="宋体" w:cs="宋体" w:eastAsia="宋体" w:hint="default"/>
          <w:spacing w:val="2"/>
        </w:rPr>
        <w:t>王全洲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中国</w:t>
      </w:r>
      <w:r>
        <w:rPr>
          <w:rFonts w:ascii="Times New Roman" w:hAnsi="Times New Roman" w:cs="Times New Roman" w:eastAsia="Times New Roman" w:hint="default"/>
        </w:rPr>
        <w:t>·</w:t>
      </w:r>
      <w:r>
        <w:rPr/>
        <w:t>北京</w:t>
        <w:tab/>
      </w:r>
      <w:r>
        <w:rPr>
          <w:rFonts w:ascii="宋体" w:hAnsi="宋体" w:cs="宋体" w:eastAsia="宋体" w:hint="default"/>
        </w:rPr>
        <w:t>中国注册</w:t>
      </w:r>
      <w:r>
        <w:rPr/>
        <w:t>会计师：</w:t>
      </w:r>
      <w:r>
        <w:rPr>
          <w:rFonts w:ascii="宋体" w:hAnsi="宋体" w:cs="宋体" w:eastAsia="宋体" w:hint="default"/>
        </w:rPr>
        <w:t>陈新</w:t>
      </w:r>
      <w:r>
        <w:rPr/>
        <w:t>华</w:t>
      </w:r>
      <w:r>
        <w:rPr>
          <w:b w:val="0"/>
          <w:bCs w:val="0"/>
        </w:rPr>
      </w:r>
    </w:p>
    <w:p>
      <w:pPr>
        <w:spacing w:before="10"/>
        <w:ind w:left="5508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sz w:val="23"/>
          <w:szCs w:val="23"/>
        </w:rPr>
        <w:t>二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〇〇九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年四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月八日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</w:t>
      </w:r>
      <w:r>
        <w:rPr>
          <w:rFonts w:ascii="宋体" w:hAnsi="宋体" w:cs="宋体" w:eastAsia="宋体" w:hint="default"/>
          <w:i/>
        </w:rPr>
        <w:t>关联方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和对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关联方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干问题</w:t>
      </w:r>
      <w:r>
        <w:rPr>
          <w:rFonts w:ascii="宋体" w:hAnsi="宋体" w:cs="宋体" w:eastAsia="宋体" w:hint="default"/>
        </w:rPr>
      </w:r>
    </w:p>
    <w:p>
      <w:pPr>
        <w:spacing w:line="350" w:lineRule="auto" w:before="21"/>
        <w:ind w:left="147" w:right="9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(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[2003]56</w:t>
      </w:r>
      <w:r>
        <w:rPr>
          <w:rFonts w:ascii="宋体" w:hAnsi="宋体" w:cs="宋体" w:eastAsia="宋体" w:hint="default"/>
          <w:spacing w:val="-7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号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)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公司对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担保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》（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[2005]120</w:t>
      </w:r>
      <w:r>
        <w:rPr>
          <w:rFonts w:ascii="宋体" w:hAnsi="宋体" w:cs="宋体" w:eastAsia="宋体" w:hint="default"/>
          <w:spacing w:val="-108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8"/>
          <w:w w:val="102"/>
          <w:sz w:val="23"/>
          <w:szCs w:val="23"/>
        </w:rPr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号）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作为唐山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董事，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sz w:val="23"/>
          <w:szCs w:val="23"/>
        </w:rPr>
        <w:t>着</w:t>
      </w:r>
      <w:r>
        <w:rPr>
          <w:rFonts w:ascii="宋体" w:hAnsi="宋体" w:cs="宋体" w:eastAsia="宋体" w:hint="default"/>
          <w:sz w:val="23"/>
          <w:szCs w:val="23"/>
        </w:rPr>
        <w:t>对公司、</w:t>
      </w:r>
      <w:r>
        <w:rPr>
          <w:rFonts w:ascii="宋体" w:hAnsi="宋体" w:cs="宋体" w:eastAsia="宋体" w:hint="default"/>
          <w:sz w:val="23"/>
          <w:szCs w:val="23"/>
        </w:rPr>
        <w:t>全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z w:val="23"/>
          <w:szCs w:val="23"/>
        </w:rPr>
        <w:t>负</w:t>
      </w:r>
      <w:r>
        <w:rPr>
          <w:rFonts w:ascii="宋体" w:hAnsi="宋体" w:cs="宋体" w:eastAsia="宋体" w:hint="default"/>
          <w:sz w:val="23"/>
          <w:szCs w:val="23"/>
        </w:rPr>
        <w:t>责的</w:t>
      </w:r>
      <w:r>
        <w:rPr>
          <w:rFonts w:ascii="宋体" w:hAnsi="宋体" w:cs="宋体" w:eastAsia="宋体" w:hint="default"/>
          <w:sz w:val="23"/>
          <w:szCs w:val="23"/>
        </w:rPr>
        <w:t>态</w:t>
      </w:r>
      <w:r>
        <w:rPr>
          <w:rFonts w:ascii="宋体" w:hAnsi="宋体" w:cs="宋体" w:eastAsia="宋体" w:hint="default"/>
          <w:sz w:val="23"/>
          <w:szCs w:val="23"/>
        </w:rPr>
        <w:t>度，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占用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5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和对</w:t>
      </w: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sz w:val="23"/>
          <w:szCs w:val="23"/>
        </w:rPr>
        <w:t>担保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sz w:val="23"/>
          <w:szCs w:val="23"/>
        </w:rPr>
        <w:t>真的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日，公司不存在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/>
        <w:t>及其</w:t>
      </w:r>
      <w:r>
        <w:rPr>
          <w:rFonts w:ascii="宋体" w:hAnsi="宋体" w:cs="宋体" w:eastAsia="宋体" w:hint="default"/>
          <w:i/>
        </w:rPr>
        <w:t>关联方</w:t>
      </w:r>
      <w:r>
        <w:rPr>
          <w:rFonts w:ascii="宋体" w:hAnsi="宋体" w:cs="宋体" w:eastAsia="宋体" w:hint="default"/>
        </w:rPr>
        <w:t>占用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14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29"/>
        </w:rPr>
        <w:t> </w:t>
      </w:r>
      <w:r>
        <w:rPr/>
        <w:t>年度，公司不存在对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不存在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日的对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48" w:lineRule="auto"/>
        <w:jc w:val="left"/>
        <w:rPr>
          <w:rFonts w:ascii="宋体" w:hAnsi="宋体" w:cs="宋体" w:eastAsia="宋体" w:hint="default"/>
        </w:rPr>
        <w:sectPr>
          <w:footerReference w:type="default" r:id="rId59"/>
          <w:pgSz w:w="11900" w:h="16820"/>
          <w:pgMar w:footer="1407" w:header="1402" w:top="1800" w:bottom="1600" w:left="1240" w:right="1120"/>
          <w:pgNumType w:start="49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539" w:val="left" w:leader="none"/>
        </w:tabs>
        <w:spacing w:line="450" w:lineRule="exact"/>
        <w:ind w:left="3127" w:right="92"/>
        <w:jc w:val="left"/>
        <w:rPr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宋体" w:hAnsi="宋体" w:cs="宋体" w:eastAsia="宋体" w:hint="default"/>
          <w:spacing w:val="2"/>
          <w:w w:val="95"/>
        </w:rPr>
        <w:t>八</w:t>
      </w:r>
      <w:r>
        <w:rPr>
          <w:spacing w:val="2"/>
          <w:w w:val="95"/>
        </w:rPr>
        <w:t>节</w:t>
        <w:tab/>
      </w:r>
      <w:r>
        <w:rPr>
          <w:spacing w:val="4"/>
        </w:rPr>
        <w:t>监事会报告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0" w:lineRule="auto" w:before="0"/>
        <w:ind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一</w:t>
      </w:r>
      <w:r>
        <w:rPr/>
        <w:t>、监事会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内，公司监事会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0" w:lineRule="auto" w:before="45"/>
        <w:ind w:left="147" w:right="21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责。监事会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席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的董事会，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度出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，对公司重大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议的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和审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/>
        <w:t>年度，公司监事会共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6</w:t>
      </w:r>
      <w:r>
        <w:rPr/>
        <w:t>次会议，会议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92" w:firstLine="465"/>
        <w:jc w:val="left"/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监事会第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>
          <w:spacing w:val="-5"/>
          <w:w w:val="102"/>
        </w:rPr>
        <w:t> </w:t>
      </w:r>
      <w:r>
        <w:rPr>
          <w:spacing w:val="-9"/>
          <w:w w:val="102"/>
        </w:rPr>
        <w:t>审议</w:t>
      </w:r>
      <w:r>
        <w:rPr>
          <w:rFonts w:ascii="宋体" w:hAnsi="宋体" w:cs="宋体" w:eastAsia="宋体" w:hint="default"/>
          <w:spacing w:val="-9"/>
          <w:w w:val="102"/>
        </w:rPr>
        <w:t>通</w:t>
      </w:r>
      <w:r>
        <w:rPr>
          <w:rFonts w:ascii="宋体" w:hAnsi="宋体" w:cs="宋体" w:eastAsia="宋体" w:hint="default"/>
          <w:spacing w:val="-9"/>
          <w:w w:val="102"/>
        </w:rPr>
        <w:t>过</w:t>
      </w:r>
      <w:r>
        <w:rPr>
          <w:rFonts w:ascii="宋体" w:hAnsi="宋体" w:cs="宋体" w:eastAsia="宋体" w:hint="default"/>
          <w:i/>
          <w:spacing w:val="-9"/>
          <w:w w:val="102"/>
        </w:rPr>
        <w:t>了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2007</w:t>
      </w:r>
      <w:r>
        <w:rPr>
          <w:spacing w:val="-9"/>
          <w:w w:val="102"/>
        </w:rPr>
        <w:t>年度监事会</w:t>
      </w:r>
      <w:r>
        <w:rPr>
          <w:rFonts w:ascii="宋体" w:hAnsi="宋体" w:cs="宋体" w:eastAsia="宋体" w:hint="default"/>
          <w:i/>
          <w:spacing w:val="-9"/>
          <w:w w:val="102"/>
        </w:rPr>
        <w:t>工作</w:t>
      </w:r>
      <w:r>
        <w:rPr>
          <w:spacing w:val="-9"/>
          <w:w w:val="102"/>
        </w:rPr>
        <w:t>报告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2007</w:t>
      </w:r>
      <w:r>
        <w:rPr>
          <w:spacing w:val="-9"/>
          <w:w w:val="102"/>
        </w:rPr>
        <w:t>年年度报告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及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2007</w:t>
      </w:r>
      <w:r>
        <w:rPr>
          <w:spacing w:val="-9"/>
          <w:w w:val="102"/>
        </w:rPr>
        <w:t>年年度报告</w:t>
      </w:r>
      <w:r>
        <w:rPr>
          <w:rFonts w:ascii="宋体" w:hAnsi="宋体" w:cs="宋体" w:eastAsia="宋体" w:hint="default"/>
          <w:i/>
          <w:spacing w:val="-9"/>
          <w:w w:val="102"/>
        </w:rPr>
        <w:t>摘要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spacing w:val="-9"/>
        </w:rPr>
      </w:r>
    </w:p>
    <w:p>
      <w:pPr>
        <w:pStyle w:val="BodyText"/>
        <w:spacing w:line="367" w:lineRule="auto" w:before="35"/>
        <w:ind w:left="147" w:right="2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07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财务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07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07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使 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i/>
          <w:spacing w:val="-5"/>
          <w:w w:val="102"/>
        </w:rPr>
        <w:t>情</w:t>
      </w:r>
      <w:r>
        <w:rPr>
          <w:rFonts w:ascii="宋体" w:hAnsi="宋体" w:cs="宋体" w:eastAsia="宋体" w:hint="default"/>
          <w:i/>
          <w:w w:val="102"/>
        </w:rPr>
        <w:t>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rFonts w:ascii="宋体" w:hAnsi="宋体" w:cs="宋体" w:eastAsia="宋体" w:hint="default"/>
          <w:i/>
          <w:w w:val="102"/>
        </w:rPr>
        <w:t>项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续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spacing w:val="2"/>
          <w:w w:val="102"/>
        </w:rPr>
        <w:t>8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i/>
          <w:spacing w:val="-5"/>
          <w:w w:val="102"/>
        </w:rPr>
        <w:t>机</w:t>
      </w:r>
      <w:r>
        <w:rPr>
          <w:rFonts w:ascii="宋体" w:hAnsi="宋体" w:cs="宋体" w:eastAsia="宋体" w:hint="default"/>
          <w:i/>
          <w:w w:val="102"/>
        </w:rPr>
        <w:t>构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28"/>
        <w:ind w:left="147" w:right="22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监事会第四次会议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23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22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五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28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w w:val="102"/>
        </w:rPr>
        <w:t> </w:t>
      </w:r>
      <w:r>
        <w:rPr>
          <w:spacing w:val="-6"/>
          <w:w w:val="102"/>
        </w:rPr>
        <w:t>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i/>
          <w:spacing w:val="-6"/>
          <w:w w:val="102"/>
        </w:rPr>
        <w:t>关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将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闲</w:t>
      </w:r>
      <w:r>
        <w:rPr>
          <w:rFonts w:ascii="宋体" w:hAnsi="宋体" w:cs="宋体" w:eastAsia="宋体" w:hint="default"/>
          <w:spacing w:val="-6"/>
          <w:w w:val="102"/>
        </w:rPr>
        <w:t>置</w:t>
      </w:r>
      <w:r>
        <w:rPr>
          <w:rFonts w:ascii="宋体" w:hAnsi="宋体" w:cs="宋体" w:eastAsia="宋体" w:hint="default"/>
          <w:spacing w:val="-6"/>
          <w:w w:val="102"/>
        </w:rPr>
        <w:t>募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rFonts w:ascii="宋体" w:hAnsi="宋体" w:cs="宋体" w:eastAsia="宋体" w:hint="default"/>
          <w:spacing w:val="-6"/>
          <w:w w:val="102"/>
        </w:rPr>
        <w:t>暂</w:t>
      </w:r>
      <w:r>
        <w:rPr>
          <w:rFonts w:ascii="宋体" w:hAnsi="宋体" w:cs="宋体" w:eastAsia="宋体" w:hint="default"/>
          <w:spacing w:val="-6"/>
          <w:w w:val="102"/>
        </w:rPr>
        <w:t>时</w:t>
      </w:r>
      <w:r>
        <w:rPr>
          <w:rFonts w:ascii="宋体" w:hAnsi="宋体" w:cs="宋体" w:eastAsia="宋体" w:hint="default"/>
          <w:spacing w:val="-6"/>
          <w:w w:val="102"/>
        </w:rPr>
        <w:t>补</w:t>
      </w:r>
      <w:r>
        <w:rPr>
          <w:rFonts w:ascii="宋体" w:hAnsi="宋体" w:cs="宋体" w:eastAsia="宋体" w:hint="default"/>
          <w:spacing w:val="-6"/>
          <w:w w:val="102"/>
        </w:rPr>
        <w:t>充</w:t>
      </w:r>
      <w:r>
        <w:rPr>
          <w:rFonts w:ascii="宋体" w:hAnsi="宋体" w:cs="宋体" w:eastAsia="宋体" w:hint="default"/>
          <w:spacing w:val="-6"/>
          <w:w w:val="102"/>
        </w:rPr>
        <w:t>流</w:t>
      </w:r>
      <w:r>
        <w:rPr>
          <w:rFonts w:ascii="宋体" w:hAnsi="宋体" w:cs="宋体" w:eastAsia="宋体" w:hint="default"/>
          <w:i/>
          <w:spacing w:val="-6"/>
          <w:w w:val="102"/>
        </w:rPr>
        <w:t>动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spacing w:val="-6"/>
          <w:w w:val="102"/>
        </w:rPr>
        <w:t>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2" w:lineRule="auto" w:before="35"/>
        <w:ind w:left="147" w:right="20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六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21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w w:val="102"/>
        </w:rPr>
        <w:t> </w:t>
      </w:r>
      <w:r>
        <w:rPr>
          <w:spacing w:val="-2"/>
        </w:rPr>
        <w:t>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年度报告及其</w:t>
      </w:r>
      <w:r>
        <w:rPr>
          <w:rFonts w:ascii="宋体" w:hAnsi="宋体" w:cs="宋体" w:eastAsia="宋体" w:hint="default"/>
          <w:i/>
          <w:spacing w:val="-2"/>
        </w:rPr>
        <w:t>摘要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年度资本公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转增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42"/>
        <w:ind w:left="147" w:right="18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5</w:t>
      </w:r>
      <w:r>
        <w:rPr>
          <w:spacing w:val="-5"/>
        </w:rPr>
        <w:t>、公司第</w:t>
      </w:r>
      <w:r>
        <w:rPr>
          <w:rFonts w:ascii="宋体" w:hAnsi="宋体" w:cs="宋体" w:eastAsia="宋体" w:hint="default"/>
          <w:i/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监事会第</w:t>
      </w:r>
      <w:r>
        <w:rPr>
          <w:rFonts w:ascii="宋体" w:hAnsi="宋体" w:cs="宋体" w:eastAsia="宋体" w:hint="default"/>
          <w:i/>
          <w:spacing w:val="-5"/>
        </w:rPr>
        <w:t>七</w:t>
      </w:r>
      <w:r>
        <w:rPr>
          <w:spacing w:val="-5"/>
        </w:rPr>
        <w:t>次会议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10</w:t>
      </w:r>
      <w:r>
        <w:rPr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28</w:t>
      </w:r>
      <w:r>
        <w:rPr>
          <w:spacing w:val="-5"/>
        </w:rPr>
        <w:t>日在公司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会议</w:t>
      </w:r>
      <w:r>
        <w:rPr>
          <w:rFonts w:ascii="宋体" w:hAnsi="宋体" w:cs="宋体" w:eastAsia="宋体" w:hint="default"/>
          <w:spacing w:val="-5"/>
        </w:rPr>
        <w:t>室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，会</w:t>
      </w:r>
      <w:r>
        <w:rPr>
          <w:spacing w:val="-39"/>
          <w:w w:val="102"/>
        </w:rPr>
        <w:t> </w:t>
      </w:r>
      <w:r>
        <w:rPr>
          <w:spacing w:val="-12"/>
          <w:w w:val="102"/>
        </w:rPr>
        <w:t>议审议</w:t>
      </w:r>
      <w:r>
        <w:rPr>
          <w:rFonts w:ascii="宋体" w:hAnsi="宋体" w:cs="宋体" w:eastAsia="宋体" w:hint="default"/>
          <w:spacing w:val="-12"/>
          <w:w w:val="102"/>
        </w:rPr>
        <w:t>通</w:t>
      </w:r>
      <w:r>
        <w:rPr>
          <w:rFonts w:ascii="宋体" w:hAnsi="宋体" w:cs="宋体" w:eastAsia="宋体" w:hint="default"/>
          <w:spacing w:val="-12"/>
          <w:w w:val="102"/>
        </w:rPr>
        <w:t>过</w:t>
      </w:r>
      <w:r>
        <w:rPr>
          <w:rFonts w:ascii="宋体" w:hAnsi="宋体" w:cs="宋体" w:eastAsia="宋体" w:hint="default"/>
          <w:i/>
          <w:spacing w:val="-12"/>
          <w:w w:val="102"/>
        </w:rPr>
        <w:t>了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2008</w:t>
      </w:r>
      <w:r>
        <w:rPr>
          <w:spacing w:val="-12"/>
          <w:w w:val="102"/>
        </w:rPr>
        <w:t>年第</w:t>
      </w:r>
      <w:r>
        <w:rPr>
          <w:rFonts w:ascii="宋体" w:hAnsi="宋体" w:cs="宋体" w:eastAsia="宋体" w:hint="default"/>
          <w:i/>
          <w:spacing w:val="-12"/>
          <w:w w:val="102"/>
        </w:rPr>
        <w:t>三</w:t>
      </w:r>
      <w:r>
        <w:rPr>
          <w:rFonts w:ascii="宋体" w:hAnsi="宋体" w:cs="宋体" w:eastAsia="宋体" w:hint="default"/>
          <w:spacing w:val="-12"/>
          <w:w w:val="102"/>
        </w:rPr>
        <w:t>季</w:t>
      </w:r>
      <w:r>
        <w:rPr>
          <w:spacing w:val="-12"/>
          <w:w w:val="102"/>
        </w:rPr>
        <w:t>度报告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i/>
          <w:spacing w:val="-12"/>
          <w:w w:val="102"/>
        </w:rPr>
        <w:t>关</w:t>
      </w:r>
      <w:r>
        <w:rPr>
          <w:rFonts w:ascii="宋体" w:hAnsi="宋体" w:cs="宋体" w:eastAsia="宋体" w:hint="default"/>
          <w:spacing w:val="-12"/>
          <w:w w:val="102"/>
        </w:rPr>
        <w:t>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改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&lt;</w:t>
      </w:r>
      <w:r>
        <w:rPr>
          <w:rFonts w:ascii="宋体" w:hAnsi="宋体" w:cs="宋体" w:eastAsia="宋体" w:hint="default"/>
          <w:i/>
          <w:spacing w:val="-12"/>
          <w:w w:val="102"/>
        </w:rPr>
        <w:t>股东</w:t>
      </w:r>
      <w:r>
        <w:rPr>
          <w:spacing w:val="-12"/>
          <w:w w:val="102"/>
        </w:rPr>
        <w:t>大会议事</w:t>
      </w:r>
      <w:r>
        <w:rPr>
          <w:rFonts w:ascii="宋体" w:hAnsi="宋体" w:cs="宋体" w:eastAsia="宋体" w:hint="default"/>
          <w:spacing w:val="-12"/>
          <w:w w:val="102"/>
        </w:rPr>
        <w:t>规则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i/>
          <w:spacing w:val="-12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7"/>
        <w:ind w:left="147" w:right="22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八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5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612" w:right="187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二、监事会对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z w:val="23"/>
          <w:szCs w:val="23"/>
        </w:rPr>
        <w:t>年度公司有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i/>
          <w:spacing w:val="-4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60"/>
          <w:pgSz w:w="11900" w:h="16820"/>
          <w:pgMar w:footer="1407" w:header="1402" w:top="1800" w:bottom="1600" w:left="1240" w:right="1180"/>
          <w:pgNumType w:start="5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 w:before="33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内，公司董事会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议，其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。公司已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度，公司董事、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-2"/>
        </w:rPr>
        <w:t>高级管理人员在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职权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，没有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、公司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没有</w:t>
      </w:r>
      <w:r>
        <w:rPr>
          <w:spacing w:val="95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12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0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内，监事会对公司的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稳健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良好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9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留意见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报告真实、公</w:t>
      </w:r>
      <w:r>
        <w:rPr>
          <w:rFonts w:ascii="宋体" w:hAnsi="宋体" w:cs="宋体" w:eastAsia="宋体" w:hint="default"/>
          <w:sz w:val="23"/>
          <w:szCs w:val="23"/>
        </w:rPr>
        <w:t>允</w:t>
      </w:r>
      <w:r>
        <w:rPr>
          <w:rFonts w:ascii="宋体" w:hAnsi="宋体" w:cs="宋体" w:eastAsia="宋体" w:hint="default"/>
          <w:i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5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50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的管理和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项目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致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项目</w:t>
      </w:r>
      <w:r>
        <w:rPr>
          <w:rFonts w:ascii="宋体" w:hAnsi="宋体" w:cs="宋体" w:eastAsia="宋体" w:hint="default"/>
          <w:sz w:val="23"/>
          <w:szCs w:val="23"/>
        </w:rPr>
        <w:t>没有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45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为了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/>
        <w:t>，在实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中</w:t>
      </w:r>
      <w:r>
        <w:rPr/>
        <w:t>没有</w:t>
      </w:r>
      <w:r>
        <w:rPr>
          <w:rFonts w:ascii="宋体" w:hAnsi="宋体" w:cs="宋体" w:eastAsia="宋体" w:hint="default"/>
        </w:rPr>
        <w:t>超</w:t>
      </w:r>
      <w:r>
        <w:rPr/>
        <w:t>出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额</w:t>
      </w:r>
      <w:r>
        <w:rPr/>
        <w:t>度和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限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内，公司无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、出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，无内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无其</w:t>
      </w:r>
      <w:r>
        <w:rPr>
          <w:rFonts w:ascii="宋体" w:hAnsi="宋体" w:cs="宋体" w:eastAsia="宋体" w:hint="default"/>
          <w:spacing w:val="-2"/>
        </w:rPr>
        <w:t>他损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right="35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  <w:i/>
        </w:rPr>
        <w:t>关联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89"/>
        </w:rPr>
        <w:t> </w:t>
      </w:r>
      <w:r>
        <w:rPr>
          <w:rFonts w:ascii="宋体" w:hAnsi="宋体" w:cs="宋体" w:eastAsia="宋体" w:hint="default"/>
          <w:spacing w:val="-89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内，公司没有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重大</w:t>
      </w:r>
      <w:r>
        <w:rPr>
          <w:rFonts w:ascii="宋体" w:hAnsi="宋体" w:cs="宋体" w:eastAsia="宋体" w:hint="default"/>
          <w:i/>
        </w:rPr>
        <w:t>关联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</w:rPr>
        <w:t>6</w:t>
      </w:r>
      <w:r>
        <w:rPr/>
        <w:t>、对公司</w:t>
      </w:r>
      <w:r>
        <w:rPr>
          <w:rFonts w:ascii="宋体" w:hAnsi="宋体" w:cs="宋体" w:eastAsia="宋体" w:hint="default"/>
        </w:rPr>
        <w:t>2008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147" w:right="175" w:firstLine="465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t>监事会对董事会审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员会出</w:t>
      </w:r>
      <w:r>
        <w:rPr>
          <w:rFonts w:ascii="宋体" w:hAnsi="宋体" w:cs="宋体" w:eastAsia="宋体" w:hint="default"/>
          <w:i/>
          <w:spacing w:val="-2"/>
        </w:rPr>
        <w:t>具</w:t>
      </w:r>
      <w:r>
        <w:rPr>
          <w:spacing w:val="-2"/>
        </w:rPr>
        <w:t>的公司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管理的实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较好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防范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报告真实、</w:t>
      </w:r>
      <w:r>
        <w:rPr>
          <w:rFonts w:ascii="宋体" w:hAnsi="宋体" w:cs="宋体" w:eastAsia="宋体" w:hint="default"/>
          <w:spacing w:val="-2"/>
        </w:rPr>
        <w:t>客观</w:t>
      </w:r>
      <w:r>
        <w:rPr>
          <w:rFonts w:ascii="宋体" w:hAnsi="宋体" w:cs="宋体" w:eastAsia="宋体" w:hint="default"/>
          <w:i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反映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spacing w:val="106"/>
        </w:rPr>
        <w:t> 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61"/>
          <w:pgSz w:w="11900" w:h="16820"/>
          <w:pgMar w:footer="1407" w:header="1402" w:top="1800" w:bottom="1600" w:left="1240" w:right="1220"/>
          <w:pgNumType w:start="5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11" w:val="left" w:leader="none"/>
        </w:tabs>
        <w:spacing w:line="450" w:lineRule="exact"/>
        <w:ind w:right="94"/>
        <w:jc w:val="center"/>
        <w:rPr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宋体" w:hAnsi="宋体" w:cs="宋体" w:eastAsia="宋体" w:hint="default"/>
          <w:spacing w:val="2"/>
          <w:w w:val="95"/>
        </w:rPr>
        <w:t>九</w:t>
      </w:r>
      <w:r>
        <w:rPr>
          <w:spacing w:val="2"/>
          <w:w w:val="95"/>
        </w:rPr>
        <w:t>节</w:t>
        <w:tab/>
      </w:r>
      <w:r>
        <w:rPr>
          <w:spacing w:val="4"/>
        </w:rPr>
        <w:t>重要事项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4" w:lineRule="auto" w:before="0"/>
        <w:ind w:right="0"/>
        <w:jc w:val="left"/>
      </w:pPr>
      <w:r>
        <w:rPr>
          <w:rFonts w:ascii="宋体" w:hAnsi="宋体" w:cs="宋体" w:eastAsia="宋体" w:hint="default"/>
          <w:i/>
        </w:rPr>
        <w:t>一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内公司无重大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内公司无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有其</w:t>
      </w:r>
      <w:r>
        <w:rPr>
          <w:rFonts w:ascii="宋体" w:hAnsi="宋体" w:cs="宋体" w:eastAsia="宋体" w:hint="default"/>
          <w:spacing w:val="-2"/>
        </w:rPr>
        <w:t>他上市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公司、保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公司、</w:t>
      </w:r>
    </w:p>
    <w:p>
      <w:pPr>
        <w:pStyle w:val="BodyText"/>
        <w:spacing w:line="362" w:lineRule="auto" w:before="30"/>
        <w:ind w:right="1552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/>
        <w:t>四、报告</w:t>
      </w:r>
      <w:r>
        <w:rPr>
          <w:rFonts w:ascii="宋体" w:hAnsi="宋体" w:cs="宋体" w:eastAsia="宋体" w:hint="default"/>
        </w:rPr>
        <w:t>期</w:t>
      </w:r>
      <w:r>
        <w:rPr/>
        <w:t>内公司无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</w:rPr>
        <w:t>五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内公司无重大</w:t>
      </w:r>
      <w:r>
        <w:rPr>
          <w:rFonts w:ascii="宋体" w:hAnsi="宋体" w:cs="宋体" w:eastAsia="宋体" w:hint="default"/>
          <w:i/>
        </w:rPr>
        <w:t>关联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。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六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内，公司无重大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内，公司无重大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的无重大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或其</w:t>
      </w:r>
      <w:r>
        <w:rPr>
          <w:rFonts w:ascii="宋体" w:hAnsi="宋体" w:cs="宋体" w:eastAsia="宋体" w:hint="default"/>
        </w:rPr>
        <w:t>它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理</w:t>
      </w:r>
      <w:r>
        <w:rPr>
          <w:rFonts w:ascii="宋体" w:hAnsi="宋体" w:cs="宋体" w:eastAsia="宋体" w:hint="default"/>
          <w:i/>
        </w:rPr>
        <w:t>财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right="42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内，无其</w:t>
      </w:r>
      <w:r>
        <w:rPr>
          <w:rFonts w:ascii="宋体" w:hAnsi="宋体" w:cs="宋体" w:eastAsia="宋体" w:hint="default"/>
        </w:rPr>
        <w:t>它</w:t>
      </w:r>
      <w:r>
        <w:rPr/>
        <w:t>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</w:rPr>
        <w:t>七</w:t>
      </w:r>
      <w:r>
        <w:rPr/>
        <w:t>、公司或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股东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147" w:right="24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股股东唐山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本公司出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竞争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日公司实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竞</w:t>
      </w:r>
      <w:r>
        <w:rPr>
          <w:rFonts w:ascii="宋体" w:hAnsi="宋体" w:cs="宋体" w:eastAsia="宋体" w:hint="default"/>
          <w:spacing w:val="10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争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函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内没有出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竞争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5%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i/>
          <w:sz w:val="23"/>
          <w:szCs w:val="23"/>
        </w:rPr>
        <w:t>股东唐山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科技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33"/>
        <w:ind w:left="353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权分</w:t>
      </w:r>
      <w:r>
        <w:rPr>
          <w:rFonts w:ascii="宋体" w:hAnsi="宋体" w:cs="宋体" w:eastAsia="宋体" w:hint="default"/>
          <w:sz w:val="23"/>
          <w:szCs w:val="23"/>
        </w:rPr>
        <w:t>置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z w:val="23"/>
          <w:szCs w:val="23"/>
        </w:rPr>
        <w:t>革特</w:t>
      </w:r>
      <w:r>
        <w:rPr>
          <w:rFonts w:ascii="宋体" w:hAnsi="宋体" w:cs="宋体" w:eastAsia="宋体" w:hint="default"/>
          <w:sz w:val="23"/>
          <w:szCs w:val="23"/>
        </w:rPr>
        <w:t>殊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权分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，其所</w:t>
      </w:r>
      <w:r>
        <w:rPr>
          <w:rFonts w:ascii="宋体" w:hAnsi="宋体" w:cs="宋体" w:eastAsia="宋体" w:hint="default"/>
          <w:spacing w:val="-4"/>
        </w:rPr>
        <w:t>持原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股股份三</w:t>
      </w:r>
      <w:r>
        <w:rPr>
          <w:spacing w:val="-4"/>
        </w:rPr>
        <w:t>十</w:t>
      </w:r>
      <w:r>
        <w:rPr>
          <w:rFonts w:ascii="宋体" w:hAnsi="宋体" w:cs="宋体" w:eastAsia="宋体" w:hint="default"/>
          <w:i/>
          <w:spacing w:val="-4"/>
        </w:rPr>
        <w:t>六</w:t>
      </w:r>
      <w:r>
        <w:rPr>
          <w:spacing w:val="-4"/>
        </w:rPr>
        <w:t>个月内不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市交易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268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在第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的十二个月内，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挂牌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股份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12.85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元（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自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有</w:t>
      </w:r>
      <w:r>
        <w:rPr>
          <w:rFonts w:ascii="宋体" w:hAnsi="宋体" w:cs="宋体" w:eastAsia="宋体" w:hint="default"/>
        </w:rPr>
        <w:t>派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footerReference w:type="default" r:id="rId62"/>
          <w:pgSz w:w="11900" w:h="16820"/>
          <w:pgMar w:footer="1407" w:header="1402" w:top="1800" w:bottom="1600" w:left="1240" w:right="1120"/>
          <w:pgNumType w:start="52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23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送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spacing w:val="-5"/>
          <w:w w:val="102"/>
        </w:rPr>
        <w:t>、资本公</w:t>
      </w:r>
      <w:r>
        <w:rPr>
          <w:rFonts w:ascii="宋体" w:hAnsi="宋体" w:cs="宋体" w:eastAsia="宋体" w:hint="default"/>
          <w:spacing w:val="-5"/>
          <w:w w:val="102"/>
        </w:rPr>
        <w:t>积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转增</w:t>
      </w:r>
      <w:r>
        <w:rPr>
          <w:rFonts w:ascii="宋体" w:hAnsi="宋体" w:cs="宋体" w:eastAsia="宋体" w:hint="default"/>
          <w:i/>
          <w:spacing w:val="-5"/>
          <w:w w:val="102"/>
        </w:rPr>
        <w:t>股份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rFonts w:ascii="宋体" w:hAnsi="宋体" w:cs="宋体" w:eastAsia="宋体" w:hint="default"/>
          <w:spacing w:val="-5"/>
          <w:w w:val="102"/>
        </w:rPr>
        <w:t>除</w:t>
      </w:r>
      <w:r>
        <w:rPr>
          <w:rFonts w:ascii="宋体" w:hAnsi="宋体" w:cs="宋体" w:eastAsia="宋体" w:hint="default"/>
          <w:spacing w:val="-5"/>
          <w:w w:val="102"/>
        </w:rPr>
        <w:t>权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应</w:t>
      </w:r>
      <w:r>
        <w:rPr>
          <w:spacing w:val="-5"/>
          <w:w w:val="102"/>
        </w:rPr>
        <w:t>对</w:t>
      </w:r>
      <w:r>
        <w:rPr>
          <w:rFonts w:ascii="宋体" w:hAnsi="宋体" w:cs="宋体" w:eastAsia="宋体" w:hint="default"/>
          <w:spacing w:val="-5"/>
          <w:w w:val="102"/>
        </w:rPr>
        <w:t>该价</w:t>
      </w:r>
      <w:r>
        <w:rPr>
          <w:rFonts w:ascii="宋体" w:hAnsi="宋体" w:cs="宋体" w:eastAsia="宋体" w:hint="default"/>
          <w:spacing w:val="-5"/>
          <w:w w:val="102"/>
        </w:rPr>
        <w:t>格</w:t>
      </w:r>
      <w:r>
        <w:rPr>
          <w:rFonts w:ascii="宋体" w:hAnsi="宋体" w:cs="宋体" w:eastAsia="宋体" w:hint="default"/>
          <w:spacing w:val="-5"/>
          <w:w w:val="102"/>
        </w:rPr>
        <w:t>进</w:t>
      </w:r>
      <w:r>
        <w:rPr>
          <w:rFonts w:ascii="宋体" w:hAnsi="宋体" w:cs="宋体" w:eastAsia="宋体" w:hint="default"/>
          <w:spacing w:val="-5"/>
          <w:w w:val="102"/>
        </w:rPr>
        <w:t>行除</w:t>
      </w:r>
      <w:r>
        <w:rPr>
          <w:rFonts w:ascii="宋体" w:hAnsi="宋体" w:cs="宋体" w:eastAsia="宋体" w:hint="default"/>
          <w:spacing w:val="-5"/>
          <w:w w:val="102"/>
        </w:rPr>
        <w:t>权处</w:t>
      </w:r>
      <w:r>
        <w:rPr>
          <w:spacing w:val="-5"/>
          <w:w w:val="102"/>
        </w:rPr>
        <w:t>理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spacing w:val="-5"/>
          <w:w w:val="102"/>
        </w:rPr>
        <w:t>因</w:t>
      </w:r>
      <w:r>
        <w:rPr>
          <w:spacing w:val="-5"/>
          <w:w w:val="102"/>
        </w:rPr>
        <w:t>实</w:t>
      </w:r>
      <w:r>
        <w:rPr>
          <w:rFonts w:ascii="宋体" w:hAnsi="宋体" w:cs="宋体" w:eastAsia="宋体" w:hint="default"/>
          <w:spacing w:val="-5"/>
          <w:w w:val="102"/>
        </w:rPr>
        <w:t>施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2005</w:t>
      </w:r>
      <w:r>
        <w:rPr>
          <w:spacing w:val="-2"/>
          <w:w w:val="10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2006</w:t>
      </w:r>
      <w:r>
        <w:rPr/>
        <w:t>、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和</w:t>
      </w:r>
      <w:r>
        <w:rPr>
          <w:spacing w:val="-1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减持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格调</w:t>
      </w:r>
      <w:r>
        <w:rPr/>
        <w:t>整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47"/>
        </w:rPr>
        <w:t> </w:t>
      </w:r>
      <w:r>
        <w:rPr>
          <w:rFonts w:ascii="宋体" w:hAnsi="宋体" w:cs="宋体" w:eastAsia="宋体" w:hint="default"/>
        </w:rPr>
        <w:t>8.29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64" w:lineRule="auto" w:before="30"/>
        <w:ind w:right="1812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，没有出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股股东唐山</w:t>
      </w:r>
      <w:r>
        <w:rPr/>
        <w:t>晶源</w:t>
      </w:r>
      <w:r>
        <w:rPr>
          <w:rFonts w:ascii="宋体" w:hAnsi="宋体" w:cs="宋体" w:eastAsia="宋体" w:hint="default"/>
        </w:rPr>
        <w:t>科技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" w:lineRule="auto" w:before="35"/>
        <w:ind w:left="147" w:right="14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1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i/>
          <w:spacing w:val="-5"/>
        </w:rPr>
        <w:t>唐山</w:t>
      </w:r>
      <w:r>
        <w:rPr>
          <w:spacing w:val="-5"/>
        </w:rPr>
        <w:t>晶源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i/>
          <w:spacing w:val="-5"/>
        </w:rPr>
        <w:t>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有的本公司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锁</w:t>
      </w:r>
      <w:r>
        <w:rPr>
          <w:rFonts w:ascii="宋体" w:hAnsi="宋体" w:cs="宋体" w:eastAsia="宋体" w:hint="default"/>
          <w:i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年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月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日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资，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康发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spacing w:val="-2"/>
        </w:rPr>
        <w:t>次承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spacing w:val="-2"/>
        </w:rPr>
        <w:t>年内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spacing w:val="-2"/>
        </w:rPr>
        <w:t>在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1"/>
        </w:rPr>
        <w:t> </w:t>
      </w:r>
      <w:r>
        <w:rPr/>
        <w:t>年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41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4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前</w:t>
      </w:r>
      <w:r>
        <w:rPr/>
        <w:t>不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/>
        <w:t>大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i/>
        </w:rPr>
        <w:t>方式</w:t>
      </w:r>
      <w:r>
        <w:rPr>
          <w:rFonts w:ascii="宋体" w:hAnsi="宋体" w:cs="宋体" w:eastAsia="宋体" w:hint="default"/>
        </w:rPr>
        <w:t>减持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147"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spacing w:val="-4"/>
        </w:rPr>
        <w:t>次承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的十二个月内，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挂牌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i/>
          <w:spacing w:val="-5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继续履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时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的不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12.85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若</w:t>
      </w:r>
      <w:r>
        <w:rPr/>
        <w:t>在承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有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i/>
        </w:rPr>
        <w:t>股</w:t>
      </w:r>
      <w:r>
        <w:rPr/>
        <w:t>、资本公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rFonts w:ascii="宋体" w:hAnsi="宋体" w:cs="宋体" w:eastAsia="宋体" w:hint="default"/>
          <w:spacing w:val="-6"/>
          <w:w w:val="102"/>
        </w:rPr>
        <w:t>转增</w:t>
      </w:r>
      <w:r>
        <w:rPr>
          <w:rFonts w:ascii="宋体" w:hAnsi="宋体" w:cs="宋体" w:eastAsia="宋体" w:hint="default"/>
          <w:i/>
          <w:spacing w:val="-6"/>
          <w:w w:val="102"/>
        </w:rPr>
        <w:t>股份</w:t>
      </w:r>
      <w:r>
        <w:rPr>
          <w:rFonts w:ascii="宋体" w:hAnsi="宋体" w:cs="宋体" w:eastAsia="宋体" w:hint="default"/>
          <w:spacing w:val="-6"/>
          <w:w w:val="102"/>
        </w:rPr>
        <w:t>等</w:t>
      </w:r>
      <w:r>
        <w:rPr>
          <w:spacing w:val="-6"/>
          <w:w w:val="102"/>
        </w:rPr>
        <w:t>事</w:t>
      </w:r>
      <w:r>
        <w:rPr>
          <w:rFonts w:ascii="宋体" w:hAnsi="宋体" w:cs="宋体" w:eastAsia="宋体" w:hint="default"/>
          <w:i/>
          <w:spacing w:val="-6"/>
          <w:w w:val="102"/>
        </w:rPr>
        <w:t>项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应</w:t>
      </w:r>
      <w:r>
        <w:rPr>
          <w:spacing w:val="-6"/>
          <w:w w:val="102"/>
        </w:rPr>
        <w:t>对</w:t>
      </w:r>
      <w:r>
        <w:rPr>
          <w:rFonts w:ascii="宋体" w:hAnsi="宋体" w:cs="宋体" w:eastAsia="宋体" w:hint="default"/>
          <w:spacing w:val="-6"/>
          <w:w w:val="102"/>
        </w:rPr>
        <w:t>该价</w:t>
      </w:r>
      <w:r>
        <w:rPr>
          <w:rFonts w:ascii="宋体" w:hAnsi="宋体" w:cs="宋体" w:eastAsia="宋体" w:hint="default"/>
          <w:spacing w:val="-6"/>
          <w:w w:val="102"/>
        </w:rPr>
        <w:t>格</w:t>
      </w:r>
      <w:r>
        <w:rPr>
          <w:rFonts w:ascii="宋体" w:hAnsi="宋体" w:cs="宋体" w:eastAsia="宋体" w:hint="default"/>
          <w:spacing w:val="-6"/>
          <w:w w:val="102"/>
        </w:rPr>
        <w:t>进</w:t>
      </w:r>
      <w:r>
        <w:rPr>
          <w:rFonts w:ascii="宋体" w:hAnsi="宋体" w:cs="宋体" w:eastAsia="宋体" w:hint="default"/>
          <w:spacing w:val="-6"/>
          <w:w w:val="102"/>
        </w:rPr>
        <w:t>行除息除</w:t>
      </w:r>
      <w:r>
        <w:rPr>
          <w:rFonts w:ascii="宋体" w:hAnsi="宋体" w:cs="宋体" w:eastAsia="宋体" w:hint="default"/>
          <w:spacing w:val="-6"/>
          <w:w w:val="102"/>
        </w:rPr>
        <w:t>权处</w:t>
      </w:r>
      <w:r>
        <w:rPr>
          <w:spacing w:val="-6"/>
          <w:w w:val="102"/>
        </w:rPr>
        <w:t>理。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因</w:t>
      </w:r>
      <w:r>
        <w:rPr>
          <w:spacing w:val="-6"/>
          <w:w w:val="102"/>
        </w:rPr>
        <w:t>实</w:t>
      </w:r>
      <w:r>
        <w:rPr>
          <w:rFonts w:ascii="宋体" w:hAnsi="宋体" w:cs="宋体" w:eastAsia="宋体" w:hint="default"/>
          <w:spacing w:val="-6"/>
          <w:w w:val="102"/>
        </w:rPr>
        <w:t>施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2005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2006</w:t>
      </w:r>
      <w:r>
        <w:rPr>
          <w:spacing w:val="-2"/>
          <w:w w:val="102"/>
        </w:rPr>
        <w:t>、</w:t>
      </w:r>
      <w:r>
        <w:rPr>
          <w:rFonts w:ascii="宋体" w:hAnsi="宋体" w:cs="宋体" w:eastAsia="宋体" w:hint="default"/>
          <w:spacing w:val="-2"/>
          <w:w w:val="102"/>
        </w:rPr>
        <w:t>2007</w:t>
      </w:r>
      <w:r>
        <w:rPr>
          <w:rFonts w:ascii="宋体" w:hAnsi="宋体" w:cs="宋体" w:eastAsia="宋体" w:hint="default"/>
          <w:spacing w:val="-58"/>
          <w:w w:val="102"/>
        </w:rPr>
        <w:t> </w:t>
      </w:r>
      <w:r>
        <w:rPr>
          <w:spacing w:val="-2"/>
          <w:w w:val="102"/>
        </w:rPr>
        <w:t>年度</w:t>
      </w:r>
      <w:r>
        <w:rPr>
          <w:rFonts w:ascii="宋体" w:hAnsi="宋体" w:cs="宋体" w:eastAsia="宋体" w:hint="default"/>
          <w:i/>
          <w:spacing w:val="-2"/>
          <w:w w:val="102"/>
        </w:rPr>
        <w:t>利</w:t>
      </w:r>
      <w:r>
        <w:rPr>
          <w:rFonts w:ascii="宋体" w:hAnsi="宋体" w:cs="宋体" w:eastAsia="宋体" w:hint="default"/>
          <w:spacing w:val="-2"/>
          <w:w w:val="102"/>
        </w:rPr>
        <w:t>润</w:t>
      </w:r>
      <w:r>
        <w:rPr>
          <w:rFonts w:ascii="宋体" w:hAnsi="宋体" w:cs="宋体" w:eastAsia="宋体" w:hint="default"/>
          <w:spacing w:val="-114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分配</w:t>
      </w:r>
      <w:r>
        <w:rPr>
          <w:rFonts w:ascii="宋体" w:hAnsi="宋体" w:cs="宋体" w:eastAsia="宋体" w:hint="default"/>
          <w:i/>
          <w:spacing w:val="-1"/>
          <w:w w:val="102"/>
        </w:rPr>
        <w:t>方</w:t>
      </w:r>
      <w:r>
        <w:rPr>
          <w:rFonts w:ascii="宋体" w:hAnsi="宋体" w:cs="宋体" w:eastAsia="宋体" w:hint="default"/>
          <w:spacing w:val="-1"/>
          <w:w w:val="102"/>
        </w:rPr>
        <w:t>案</w:t>
      </w:r>
      <w:r>
        <w:rPr>
          <w:spacing w:val="-1"/>
          <w:w w:val="102"/>
        </w:rPr>
        <w:t>和</w:t>
      </w:r>
      <w:r>
        <w:rPr>
          <w:spacing w:val="-65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2008</w:t>
      </w:r>
      <w:r>
        <w:rPr>
          <w:rFonts w:ascii="宋体" w:hAnsi="宋体" w:cs="宋体" w:eastAsia="宋体" w:hint="default"/>
          <w:spacing w:val="-62"/>
          <w:w w:val="102"/>
        </w:rPr>
        <w:t> </w:t>
      </w:r>
      <w:r>
        <w:rPr>
          <w:spacing w:val="-2"/>
          <w:w w:val="102"/>
        </w:rPr>
        <w:t>年</w:t>
      </w:r>
      <w:r>
        <w:rPr>
          <w:rFonts w:ascii="宋体" w:hAnsi="宋体" w:cs="宋体" w:eastAsia="宋体" w:hint="default"/>
          <w:spacing w:val="-2"/>
          <w:w w:val="102"/>
        </w:rPr>
        <w:t>半</w:t>
      </w:r>
      <w:r>
        <w:rPr>
          <w:spacing w:val="-2"/>
          <w:w w:val="102"/>
        </w:rPr>
        <w:t>年度资本公</w:t>
      </w:r>
      <w:r>
        <w:rPr>
          <w:rFonts w:ascii="宋体" w:hAnsi="宋体" w:cs="宋体" w:eastAsia="宋体" w:hint="default"/>
          <w:spacing w:val="-2"/>
          <w:w w:val="102"/>
        </w:rPr>
        <w:t>积</w:t>
      </w:r>
      <w:r>
        <w:rPr>
          <w:rFonts w:ascii="宋体" w:hAnsi="宋体" w:cs="宋体" w:eastAsia="宋体" w:hint="default"/>
          <w:spacing w:val="-2"/>
          <w:w w:val="102"/>
        </w:rPr>
        <w:t>金</w:t>
      </w:r>
      <w:r>
        <w:rPr>
          <w:rFonts w:ascii="宋体" w:hAnsi="宋体" w:cs="宋体" w:eastAsia="宋体" w:hint="default"/>
          <w:spacing w:val="-2"/>
          <w:w w:val="102"/>
        </w:rPr>
        <w:t>转增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spacing w:val="-2"/>
          <w:w w:val="102"/>
        </w:rPr>
        <w:t>本</w:t>
      </w:r>
      <w:r>
        <w:rPr>
          <w:rFonts w:ascii="宋体" w:hAnsi="宋体" w:cs="宋体" w:eastAsia="宋体" w:hint="default"/>
          <w:i/>
          <w:spacing w:val="-2"/>
          <w:w w:val="102"/>
        </w:rPr>
        <w:t>方</w:t>
      </w:r>
      <w:r>
        <w:rPr>
          <w:rFonts w:ascii="宋体" w:hAnsi="宋体" w:cs="宋体" w:eastAsia="宋体" w:hint="default"/>
          <w:spacing w:val="-2"/>
          <w:w w:val="102"/>
        </w:rPr>
        <w:t>案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减持</w:t>
      </w:r>
      <w:r>
        <w:rPr>
          <w:rFonts w:ascii="宋体" w:hAnsi="宋体" w:cs="宋体" w:eastAsia="宋体" w:hint="default"/>
          <w:spacing w:val="-2"/>
          <w:w w:val="102"/>
        </w:rPr>
        <w:t>价</w:t>
      </w:r>
      <w:r>
        <w:rPr>
          <w:rFonts w:ascii="宋体" w:hAnsi="宋体" w:cs="宋体" w:eastAsia="宋体" w:hint="default"/>
          <w:spacing w:val="-2"/>
          <w:w w:val="102"/>
        </w:rPr>
        <w:t>格调</w:t>
      </w:r>
      <w:r>
        <w:rPr>
          <w:spacing w:val="-2"/>
          <w:w w:val="102"/>
        </w:rPr>
        <w:t>整</w:t>
      </w:r>
      <w:r>
        <w:rPr>
          <w:rFonts w:ascii="宋体" w:hAnsi="宋体" w:cs="宋体" w:eastAsia="宋体" w:hint="default"/>
          <w:i/>
          <w:spacing w:val="-2"/>
          <w:w w:val="102"/>
        </w:rPr>
        <w:t>为</w:t>
      </w:r>
      <w:r>
        <w:rPr>
          <w:rFonts w:ascii="宋体" w:hAnsi="宋体" w:cs="宋体" w:eastAsia="宋体" w:hint="default"/>
          <w:i/>
          <w:spacing w:val="-65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8.29</w:t>
      </w:r>
      <w:r>
        <w:rPr>
          <w:rFonts w:ascii="宋体" w:hAnsi="宋体" w:cs="宋体" w:eastAsia="宋体" w:hint="default"/>
          <w:spacing w:val="-62"/>
          <w:w w:val="102"/>
        </w:rPr>
        <w:t> </w:t>
      </w:r>
      <w:r>
        <w:rPr>
          <w:rFonts w:ascii="宋体" w:hAnsi="宋体" w:cs="宋体" w:eastAsia="宋体" w:hint="default"/>
          <w:spacing w:val="-59"/>
          <w:w w:val="102"/>
        </w:rPr>
        <w:t>元</w:t>
      </w:r>
      <w:r>
        <w:rPr>
          <w:spacing w:val="-59"/>
          <w:w w:val="102"/>
        </w:rPr>
        <w:t>。</w:t>
      </w:r>
      <w:r>
        <w:rPr>
          <w:rFonts w:ascii="宋体" w:hAnsi="宋体" w:cs="宋体" w:eastAsia="宋体" w:hint="default"/>
          <w:spacing w:val="-59"/>
          <w:w w:val="102"/>
        </w:rPr>
        <w:t>）</w:t>
      </w:r>
      <w:r>
        <w:rPr>
          <w:spacing w:val="-5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62" w:lineRule="auto" w:before="33"/>
        <w:ind w:left="612" w:right="81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严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sz w:val="23"/>
          <w:szCs w:val="23"/>
        </w:rPr>
        <w:t>遵</w:t>
      </w:r>
      <w:r>
        <w:rPr>
          <w:rFonts w:ascii="宋体" w:hAnsi="宋体" w:cs="宋体" w:eastAsia="宋体" w:hint="default"/>
          <w:sz w:val="23"/>
          <w:szCs w:val="23"/>
        </w:rPr>
        <w:t>守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，没有出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违</w:t>
      </w:r>
      <w:r>
        <w:rPr>
          <w:rFonts w:ascii="宋体" w:hAnsi="宋体" w:cs="宋体" w:eastAsia="宋体" w:hint="default"/>
          <w:sz w:val="23"/>
          <w:szCs w:val="23"/>
        </w:rPr>
        <w:t>反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八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任、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继续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本公司的审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，本年度审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费</w:t>
      </w:r>
    </w:p>
    <w:p>
      <w:pPr>
        <w:pStyle w:val="BodyText"/>
        <w:spacing w:line="364" w:lineRule="auto" w:before="37"/>
        <w:ind w:right="8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，北京</w:t>
      </w:r>
      <w:r>
        <w:rPr>
          <w:rFonts w:ascii="宋体" w:hAnsi="宋体" w:cs="宋体" w:eastAsia="宋体" w:hint="default"/>
          <w:i/>
        </w:rPr>
        <w:t>兴华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所已连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8</w:t>
      </w:r>
      <w:r>
        <w:rPr/>
        <w:t>年</w:t>
      </w:r>
      <w:r>
        <w:rPr>
          <w:rFonts w:ascii="宋体" w:hAnsi="宋体" w:cs="宋体" w:eastAsia="宋体" w:hint="default"/>
          <w:i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spacing w:val="21"/>
        </w:rPr>
        <w:t> </w:t>
      </w:r>
      <w:r>
        <w:rPr>
          <w:rFonts w:ascii="宋体" w:hAnsi="宋体" w:cs="宋体" w:eastAsia="宋体" w:hint="default"/>
          <w:spacing w:val="21"/>
        </w:rPr>
      </w:r>
      <w:r>
        <w:rPr>
          <w:spacing w:val="-2"/>
        </w:rPr>
        <w:t>九、报告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内，公司及董事、监事、高级管理人员、公司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受</w:t>
      </w:r>
    </w:p>
    <w:p>
      <w:pPr>
        <w:pStyle w:val="BodyText"/>
        <w:spacing w:line="364" w:lineRule="auto" w:before="30"/>
        <w:ind w:right="8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  <w:i/>
        </w:rPr>
        <w:t>查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/>
        <w:t>及证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/>
        <w:t>责的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十、报告</w:t>
      </w:r>
      <w:r>
        <w:rPr>
          <w:rFonts w:ascii="宋体" w:hAnsi="宋体" w:cs="宋体" w:eastAsia="宋体" w:hint="default"/>
        </w:rPr>
        <w:t>期</w:t>
      </w:r>
      <w:r>
        <w:rPr/>
        <w:t>内公告事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编号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公告内容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2008-01-30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2008-02-26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2008-03-11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性公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63"/>
          <w:pgSz w:w="11900" w:h="16820"/>
          <w:pgMar w:footer="1407" w:header="1402" w:top="1800" w:bottom="1600" w:left="1240" w:right="1220"/>
          <w:pgNumType w:start="53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2008-04-30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2008-05-15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2008-05-21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2008-06-26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家补助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董事会第九次会议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1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2008-07-30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年度报告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2008-08-23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追加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2008-09-13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2008-10-28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0"/>
          <w:szCs w:val="20"/>
        </w:rPr>
        <w:sectPr>
          <w:footerReference w:type="default" r:id="rId64"/>
          <w:pgSz w:w="11900" w:h="16820"/>
          <w:pgMar w:footer="1407" w:header="1402" w:top="1800" w:bottom="1600" w:left="1240" w:right="1220"/>
          <w:pgNumType w:start="54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2008-11-22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2008-12-31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2"/>
                <w:w w:val="105"/>
                <w:sz w:val="20"/>
              </w:rPr>
              <w:t>2008-43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家补助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3"/>
        <w:ind w:left="569" w:right="81"/>
        <w:jc w:val="left"/>
      </w:pPr>
      <w:r>
        <w:rPr>
          <w:rFonts w:ascii="宋体" w:hAnsi="宋体" w:cs="宋体" w:eastAsia="宋体" w:hint="default"/>
        </w:rPr>
        <w:t>上</w:t>
      </w:r>
      <w:r>
        <w:rPr/>
        <w:t>述公告内容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网站（</w:t>
      </w:r>
      <w:r>
        <w:rPr>
          <w:rFonts w:ascii="宋体" w:hAnsi="宋体" w:cs="宋体" w:eastAsia="宋体" w:hint="default"/>
        </w:rPr>
      </w:r>
      <w:hyperlink r:id="rId13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spacing w:after="0" w:line="240" w:lineRule="auto"/>
        <w:jc w:val="left"/>
        <w:sectPr>
          <w:footerReference w:type="default" r:id="rId65"/>
          <w:pgSz w:w="11900" w:h="16820"/>
          <w:pgMar w:footer="1407" w:header="1402" w:top="1800" w:bottom="1600" w:left="1240" w:right="1220"/>
          <w:pgNumType w:start="55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11" w:val="left" w:leader="none"/>
        </w:tabs>
        <w:spacing w:line="450" w:lineRule="exact"/>
        <w:ind w:right="14"/>
        <w:jc w:val="center"/>
        <w:rPr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宋体" w:hAnsi="宋体" w:cs="宋体" w:eastAsia="宋体" w:hint="default"/>
          <w:spacing w:val="2"/>
          <w:w w:val="95"/>
        </w:rPr>
        <w:t>十</w:t>
      </w:r>
      <w:r>
        <w:rPr>
          <w:spacing w:val="2"/>
          <w:w w:val="95"/>
        </w:rPr>
        <w:t>节</w:t>
        <w:tab/>
      </w:r>
      <w:r>
        <w:rPr>
          <w:rFonts w:ascii="宋体" w:hAnsi="宋体" w:cs="宋体" w:eastAsia="宋体" w:hint="default"/>
          <w:spacing w:val="4"/>
        </w:rPr>
        <w:t>财</w:t>
      </w:r>
      <w:r>
        <w:rPr>
          <w:spacing w:val="4"/>
        </w:rPr>
        <w:t>务报告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footerReference w:type="default" r:id="rId66"/>
          <w:pgSz w:w="11900" w:h="16820"/>
          <w:pgMar w:footer="1407" w:header="1402" w:top="1800" w:bottom="1600" w:left="1240" w:right="1200"/>
          <w:pgNumType w:start="56"/>
        </w:sectPr>
      </w:pPr>
    </w:p>
    <w:p>
      <w:pPr>
        <w:spacing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tabs>
          <w:tab w:pos="1020" w:val="left" w:leader="none"/>
          <w:tab w:pos="1889" w:val="left" w:leader="none"/>
          <w:tab w:pos="2758" w:val="left" w:leader="none"/>
        </w:tabs>
        <w:spacing w:before="0"/>
        <w:ind w:left="147" w:right="0" w:firstLine="0"/>
        <w:jc w:val="left"/>
        <w:rPr>
          <w:rFonts w:ascii="黑体" w:hAnsi="黑体" w:cs="黑体" w:eastAsia="黑体" w:hint="default"/>
          <w:sz w:val="35"/>
          <w:szCs w:val="35"/>
        </w:rPr>
      </w:pPr>
      <w:r>
        <w:rPr>
          <w:rFonts w:ascii="黑体" w:hAnsi="黑体" w:cs="黑体" w:eastAsia="黑体" w:hint="default"/>
          <w:sz w:val="35"/>
          <w:szCs w:val="35"/>
        </w:rPr>
        <w:t>审</w:t>
        <w:tab/>
        <w:t>计</w:t>
        <w:tab/>
        <w:t>报</w:t>
        <w:tab/>
        <w:t>告</w:t>
      </w:r>
    </w:p>
    <w:p>
      <w:pPr>
        <w:spacing w:after="0"/>
        <w:jc w:val="left"/>
        <w:rPr>
          <w:rFonts w:ascii="黑体" w:hAnsi="黑体" w:cs="黑体" w:eastAsia="黑体" w:hint="default"/>
          <w:sz w:val="35"/>
          <w:szCs w:val="35"/>
        </w:rPr>
        <w:sectPr>
          <w:type w:val="continuous"/>
          <w:pgSz w:w="11900" w:h="16820"/>
          <w:pgMar w:top="1600" w:bottom="280" w:left="1240" w:right="1200"/>
          <w:cols w:num="2" w:equalWidth="0">
            <w:col w:w="1545" w:space="1551"/>
            <w:col w:w="6364"/>
          </w:cols>
        </w:sectPr>
      </w:pPr>
    </w:p>
    <w:p>
      <w:pPr>
        <w:spacing w:line="240" w:lineRule="auto" w:before="10"/>
        <w:rPr>
          <w:rFonts w:ascii="黑体" w:hAnsi="黑体" w:cs="黑体" w:eastAsia="黑体" w:hint="default"/>
          <w:sz w:val="16"/>
          <w:szCs w:val="16"/>
        </w:rPr>
      </w:pPr>
    </w:p>
    <w:p>
      <w:pPr>
        <w:pStyle w:val="Heading3"/>
        <w:spacing w:line="240" w:lineRule="auto" w:before="15"/>
        <w:ind w:left="5364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）京会兴审字第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—</w:t>
      </w:r>
      <w:r>
        <w:rPr>
          <w:rFonts w:ascii="Times New Roman" w:hAnsi="Times New Roman" w:cs="Times New Roman" w:eastAsia="Times New Roman" w:hint="default"/>
        </w:rPr>
        <w:t>148 </w:t>
      </w:r>
      <w:r>
        <w:rPr/>
        <w:t>号</w:t>
      </w:r>
    </w:p>
    <w:p>
      <w:pPr>
        <w:spacing w:before="159"/>
        <w:ind w:left="147" w:right="0" w:firstLine="0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sz w:val="27"/>
          <w:szCs w:val="27"/>
        </w:rPr>
        <w:t>唐山晶源裕丰电子股份有限公司全体股东：</w:t>
      </w:r>
    </w:p>
    <w:p>
      <w:pPr>
        <w:spacing w:line="240" w:lineRule="auto" w:before="6"/>
        <w:rPr>
          <w:rFonts w:ascii="黑体" w:hAnsi="黑体" w:cs="黑体" w:eastAsia="黑体" w:hint="default"/>
          <w:sz w:val="11"/>
          <w:szCs w:val="11"/>
        </w:rPr>
      </w:pPr>
    </w:p>
    <w:p>
      <w:pPr>
        <w:spacing w:line="343" w:lineRule="auto" w:before="43"/>
        <w:ind w:left="147" w:right="152" w:firstLine="465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我</w:t>
      </w:r>
      <w:r>
        <w:rPr>
          <w:rFonts w:ascii="宋体" w:hAnsi="宋体" w:cs="宋体" w:eastAsia="宋体" w:hint="default"/>
          <w:sz w:val="20"/>
          <w:szCs w:val="20"/>
        </w:rPr>
        <w:t>们</w:t>
      </w:r>
      <w:r>
        <w:rPr>
          <w:rFonts w:ascii="宋体" w:hAnsi="宋体" w:cs="宋体" w:eastAsia="宋体" w:hint="default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z w:val="20"/>
          <w:szCs w:val="20"/>
        </w:rPr>
        <w:t>计了</w:t>
      </w:r>
      <w:r>
        <w:rPr>
          <w:rFonts w:ascii="宋体" w:hAnsi="宋体" w:cs="宋体" w:eastAsia="宋体" w:hint="default"/>
          <w:sz w:val="20"/>
          <w:szCs w:val="20"/>
        </w:rPr>
        <w:t>后</w:t>
      </w:r>
      <w:r>
        <w:rPr>
          <w:rFonts w:ascii="宋体" w:hAnsi="宋体" w:cs="宋体" w:eastAsia="宋体" w:hint="default"/>
          <w:sz w:val="20"/>
          <w:szCs w:val="20"/>
        </w:rPr>
        <w:t>附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唐山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“</w:t>
      </w:r>
      <w:r>
        <w:rPr>
          <w:rFonts w:ascii="宋体" w:hAnsi="宋体" w:cs="宋体" w:eastAsia="宋体" w:hint="default"/>
          <w:sz w:val="20"/>
          <w:szCs w:val="20"/>
        </w:rPr>
        <w:t>贵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”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z w:val="20"/>
          <w:szCs w:val="20"/>
        </w:rPr>
        <w:t>财务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包括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4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 </w:t>
      </w:r>
      <w:r>
        <w:rPr>
          <w:rFonts w:ascii="宋体" w:hAnsi="宋体" w:cs="宋体" w:eastAsia="宋体" w:hint="default"/>
          <w:sz w:val="20"/>
          <w:szCs w:val="20"/>
        </w:rPr>
        <w:t>月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31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2008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88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变动表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9" w:lineRule="auto" w:before="50"/>
        <w:ind w:left="559" w:right="0" w:firstLine="5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层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的责任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照企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公司管理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的责任。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、实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340" w:lineRule="auto" w:before="2"/>
        <w:ind w:left="147" w:right="15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维护</w:t>
      </w:r>
      <w:r>
        <w:rPr>
          <w:rFonts w:ascii="宋体" w:hAnsi="宋体" w:cs="宋体" w:eastAsia="宋体" w:hint="default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w w:val="10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制相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内</w:t>
      </w:r>
      <w:r>
        <w:rPr>
          <w:rFonts w:ascii="宋体" w:hAnsi="宋体" w:cs="宋体" w:eastAsia="宋体" w:hint="default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w w:val="10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使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w w:val="10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存</w:t>
      </w:r>
      <w:r>
        <w:rPr>
          <w:rFonts w:ascii="宋体" w:hAnsi="宋体" w:cs="宋体" w:eastAsia="宋体" w:hint="default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w w:val="103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舞</w:t>
      </w:r>
      <w:r>
        <w:rPr>
          <w:rFonts w:ascii="宋体" w:hAnsi="宋体" w:cs="宋体" w:eastAsia="宋体" w:hint="default"/>
          <w:w w:val="103"/>
          <w:sz w:val="20"/>
          <w:szCs w:val="20"/>
        </w:rPr>
        <w:t>弊</w:t>
      </w:r>
      <w:r>
        <w:rPr>
          <w:rFonts w:ascii="宋体" w:hAnsi="宋体" w:cs="宋体" w:eastAsia="宋体" w:hint="default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错</w:t>
      </w:r>
      <w:r>
        <w:rPr>
          <w:rFonts w:ascii="宋体" w:hAnsi="宋体" w:cs="宋体" w:eastAsia="宋体" w:hint="default"/>
          <w:w w:val="103"/>
          <w:sz w:val="20"/>
          <w:szCs w:val="20"/>
        </w:rPr>
        <w:t>误</w:t>
      </w:r>
      <w:r>
        <w:rPr>
          <w:rFonts w:ascii="宋体" w:hAnsi="宋体" w:cs="宋体" w:eastAsia="宋体" w:hint="default"/>
          <w:w w:val="10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致</w:t>
      </w:r>
      <w:r>
        <w:rPr>
          <w:rFonts w:ascii="宋体" w:hAnsi="宋体" w:cs="宋体" w:eastAsia="宋体" w:hint="default"/>
          <w:w w:val="103"/>
          <w:sz w:val="20"/>
          <w:szCs w:val="20"/>
        </w:rPr>
        <w:t>的重大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11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）选 </w:t>
      </w:r>
      <w:r>
        <w:rPr>
          <w:rFonts w:ascii="宋体" w:hAnsi="宋体" w:cs="宋体" w:eastAsia="宋体" w:hint="default"/>
          <w:w w:val="103"/>
          <w:sz w:val="20"/>
          <w:szCs w:val="20"/>
        </w:rPr>
        <w:t>择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w w:val="103"/>
          <w:sz w:val="20"/>
          <w:szCs w:val="20"/>
        </w:rPr>
        <w:t>恰</w:t>
      </w:r>
      <w:r>
        <w:rPr>
          <w:rFonts w:ascii="宋体" w:hAnsi="宋体" w:cs="宋体" w:eastAsia="宋体" w:hint="default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w w:val="10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w w:val="103"/>
          <w:sz w:val="20"/>
          <w:szCs w:val="20"/>
        </w:rPr>
        <w:t>理的会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28"/>
        <w:ind w:left="559" w:right="0" w:firstLine="5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二、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注册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计师</w:t>
      </w:r>
      <w:r>
        <w:rPr>
          <w:rFonts w:ascii="宋体" w:hAnsi="宋体" w:cs="宋体" w:eastAsia="宋体" w:hint="default"/>
          <w:w w:val="105"/>
          <w:sz w:val="20"/>
          <w:szCs w:val="20"/>
        </w:rPr>
        <w:t>的责任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的责任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计意见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国注册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</w:p>
    <w:p>
      <w:pPr>
        <w:spacing w:line="364" w:lineRule="auto" w:before="28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执行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国注册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不存在重大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错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w w:val="105"/>
          <w:sz w:val="20"/>
          <w:szCs w:val="20"/>
        </w:rPr>
        <w:t>取合</w:t>
      </w:r>
      <w:r>
        <w:rPr>
          <w:rFonts w:ascii="宋体" w:hAnsi="宋体" w:cs="宋体" w:eastAsia="宋体" w:hint="default"/>
          <w:w w:val="105"/>
          <w:sz w:val="20"/>
          <w:szCs w:val="20"/>
        </w:rPr>
        <w:t>理保证。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32"/>
        <w:ind w:left="147" w:right="10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注册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舞弊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误导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评估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评估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表意见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理性，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28"/>
        <w:ind w:left="559" w:right="69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计意见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了基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2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、审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计意见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2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，在所有重大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反映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</w:p>
    <w:p>
      <w:pPr>
        <w:spacing w:before="136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况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营成</w:t>
      </w:r>
      <w:r>
        <w:rPr>
          <w:rFonts w:ascii="宋体" w:hAnsi="宋体" w:cs="宋体" w:eastAsia="宋体" w:hint="default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081" w:val="left" w:leader="none"/>
        </w:tabs>
        <w:spacing w:line="364" w:lineRule="auto" w:before="0"/>
        <w:ind w:left="1587" w:right="2115" w:hanging="1028"/>
        <w:jc w:val="left"/>
        <w:rPr>
          <w:rFonts w:ascii="新宋体" w:hAnsi="新宋体" w:cs="新宋体" w:eastAsia="新宋体" w:hint="default"/>
          <w:sz w:val="20"/>
          <w:szCs w:val="20"/>
        </w:rPr>
      </w:pPr>
      <w:r>
        <w:rPr>
          <w:rFonts w:ascii="黑体" w:hAnsi="黑体" w:cs="黑体" w:eastAsia="黑体" w:hint="default"/>
          <w:spacing w:val="-1"/>
          <w:sz w:val="20"/>
          <w:szCs w:val="20"/>
        </w:rPr>
        <w:t>北京兴华会计师事务所有限责任公司</w:t>
        <w:tab/>
        <w:t>中国注册会计师：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洲</w:t>
      </w:r>
      <w:r>
        <w:rPr>
          <w:rFonts w:ascii="宋体" w:hAnsi="宋体" w:cs="宋体" w:eastAsia="宋体" w:hint="default"/>
          <w:spacing w:val="-30"/>
          <w:sz w:val="20"/>
          <w:szCs w:val="20"/>
        </w:rPr>
        <w:t> </w:t>
      </w:r>
      <w:r>
        <w:rPr>
          <w:rFonts w:ascii="黑体" w:hAnsi="黑体" w:cs="黑体" w:eastAsia="黑体" w:hint="default"/>
          <w:w w:val="105"/>
          <w:sz w:val="20"/>
          <w:szCs w:val="20"/>
        </w:rPr>
        <w:t>中国</w:t>
      </w:r>
      <w:r>
        <w:rPr>
          <w:rFonts w:ascii="黑体" w:hAnsi="黑体" w:cs="黑体" w:eastAsia="黑体" w:hint="default"/>
          <w:w w:val="105"/>
          <w:sz w:val="20"/>
          <w:szCs w:val="20"/>
        </w:rPr>
        <w:t>.</w:t>
      </w:r>
      <w:r>
        <w:rPr>
          <w:rFonts w:ascii="黑体" w:hAnsi="黑体" w:cs="黑体" w:eastAsia="黑体" w:hint="default"/>
          <w:spacing w:val="-24"/>
          <w:w w:val="105"/>
          <w:sz w:val="20"/>
          <w:szCs w:val="20"/>
        </w:rPr>
        <w:t> </w:t>
      </w:r>
      <w:r>
        <w:rPr>
          <w:rFonts w:ascii="黑体" w:hAnsi="黑体" w:cs="黑体" w:eastAsia="黑体" w:hint="default"/>
          <w:w w:val="105"/>
          <w:sz w:val="20"/>
          <w:szCs w:val="20"/>
        </w:rPr>
        <w:t>北京</w:t>
        <w:tab/>
      </w:r>
      <w:r>
        <w:rPr>
          <w:rFonts w:ascii="黑体" w:hAnsi="黑体" w:cs="黑体" w:eastAsia="黑体" w:hint="default"/>
          <w:spacing w:val="-3"/>
          <w:sz w:val="20"/>
          <w:szCs w:val="20"/>
        </w:rPr>
        <w:t>中国注册会计师：</w:t>
      </w:r>
      <w:r>
        <w:rPr>
          <w:rFonts w:ascii="新宋体" w:hAnsi="新宋体" w:cs="新宋体" w:eastAsia="新宋体" w:hint="default"/>
          <w:spacing w:val="-3"/>
          <w:sz w:val="20"/>
          <w:szCs w:val="20"/>
        </w:rPr>
        <w:t>陈新华</w:t>
      </w:r>
      <w:r>
        <w:rPr>
          <w:rFonts w:ascii="新宋体" w:hAnsi="新宋体" w:cs="新宋体" w:eastAsia="新宋体" w:hint="default"/>
          <w:sz w:val="20"/>
          <w:szCs w:val="20"/>
        </w:rPr>
      </w:r>
    </w:p>
    <w:p>
      <w:pPr>
        <w:spacing w:before="32"/>
        <w:ind w:left="515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○○</w:t>
      </w:r>
      <w:r>
        <w:rPr>
          <w:rFonts w:ascii="宋体" w:hAnsi="宋体" w:cs="宋体" w:eastAsia="宋体" w:hint="default"/>
          <w:w w:val="105"/>
          <w:sz w:val="20"/>
          <w:szCs w:val="20"/>
        </w:rPr>
        <w:t>九年四月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八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footerReference w:type="default" r:id="rId67"/>
          <w:pgSz w:w="11900" w:h="16820"/>
          <w:pgMar w:footer="1407" w:header="1402" w:top="1800" w:bottom="1600" w:left="1060" w:right="1040"/>
          <w:pgNumType w:start="57"/>
        </w:sectPr>
      </w:pPr>
    </w:p>
    <w:p>
      <w:pPr>
        <w:spacing w:before="33"/>
        <w:ind w:left="32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二、会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36"/>
          <w:szCs w:val="36"/>
        </w:rPr>
      </w:pPr>
      <w:r>
        <w:rPr/>
        <w:br w:type="column"/>
      </w:r>
      <w:r>
        <w:rPr>
          <w:rFonts w:ascii="宋体"/>
          <w:i/>
          <w:sz w:val="36"/>
        </w:rPr>
      </w:r>
    </w:p>
    <w:p>
      <w:pPr>
        <w:spacing w:before="0"/>
        <w:ind w:left="327" w:right="0" w:firstLine="0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b/>
          <w:bCs/>
          <w:sz w:val="27"/>
          <w:szCs w:val="27"/>
        </w:rPr>
        <w:t>合 并 资 产 负 </w:t>
      </w:r>
      <w:r>
        <w:rPr>
          <w:rFonts w:ascii="黑体" w:hAnsi="黑体" w:cs="黑体" w:eastAsia="黑体" w:hint="default"/>
          <w:sz w:val="27"/>
          <w:szCs w:val="27"/>
        </w:rPr>
        <w:t>债</w:t>
      </w:r>
      <w:r>
        <w:rPr>
          <w:rFonts w:ascii="黑体" w:hAnsi="黑体" w:cs="黑体" w:eastAsia="黑体" w:hint="default"/>
          <w:spacing w:val="39"/>
          <w:sz w:val="27"/>
          <w:szCs w:val="27"/>
        </w:rPr>
        <w:t> </w:t>
      </w:r>
      <w:r>
        <w:rPr>
          <w:rFonts w:ascii="黑体" w:hAnsi="黑体" w:cs="黑体" w:eastAsia="黑体" w:hint="default"/>
          <w:b/>
          <w:bCs/>
          <w:sz w:val="27"/>
          <w:szCs w:val="27"/>
        </w:rPr>
        <w:t>表</w:t>
      </w:r>
      <w:r>
        <w:rPr>
          <w:rFonts w:ascii="黑体" w:hAnsi="黑体" w:cs="黑体" w:eastAsia="黑体" w:hint="default"/>
          <w:sz w:val="27"/>
          <w:szCs w:val="27"/>
        </w:rPr>
      </w:r>
    </w:p>
    <w:p>
      <w:pPr>
        <w:spacing w:after="0"/>
        <w:jc w:val="left"/>
        <w:rPr>
          <w:rFonts w:ascii="黑体" w:hAnsi="黑体" w:cs="黑体" w:eastAsia="黑体" w:hint="default"/>
          <w:sz w:val="27"/>
          <w:szCs w:val="27"/>
        </w:rPr>
        <w:sectPr>
          <w:type w:val="continuous"/>
          <w:pgSz w:w="11900" w:h="16820"/>
          <w:pgMar w:top="1600" w:bottom="280" w:left="1060" w:right="1040"/>
          <w:cols w:num="2" w:equalWidth="0">
            <w:col w:w="1729" w:space="1467"/>
            <w:col w:w="6604"/>
          </w:cols>
        </w:sectPr>
      </w:pPr>
    </w:p>
    <w:p>
      <w:pPr>
        <w:spacing w:line="240" w:lineRule="auto" w:before="2"/>
        <w:rPr>
          <w:rFonts w:ascii="黑体" w:hAnsi="黑体" w:cs="黑体" w:eastAsia="黑体" w:hint="default"/>
          <w:b/>
          <w:bCs/>
          <w:sz w:val="11"/>
          <w:szCs w:val="11"/>
        </w:rPr>
      </w:pPr>
    </w:p>
    <w:p>
      <w:pPr>
        <w:spacing w:line="352" w:lineRule="auto" w:before="43"/>
        <w:ind w:left="327" w:right="7" w:firstLine="377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</w:t>
      </w:r>
      <w:r>
        <w:rPr>
          <w:rFonts w:ascii="宋体" w:hAnsi="宋体" w:cs="宋体" w:eastAsia="宋体" w:hint="default"/>
          <w:spacing w:val="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7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528"/>
        <w:gridCol w:w="1704"/>
        <w:gridCol w:w="1531"/>
        <w:gridCol w:w="1637"/>
        <w:gridCol w:w="1618"/>
      </w:tblGrid>
      <w:tr>
        <w:trPr>
          <w:trHeight w:val="269" w:hRule="exact"/>
        </w:trPr>
        <w:tc>
          <w:tcPr>
            <w:tcW w:w="25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   </w:t>
            </w:r>
            <w:r>
              <w:rPr>
                <w:rFonts w:ascii="宋体" w:hAnsi="宋体" w:cs="宋体" w:eastAsia="宋体" w:hint="default"/>
                <w:spacing w:val="8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8" w:right="-4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6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60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49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 w:firstLine="4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61,442,890.50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54,574,345.06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80,579,989.93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68,732,127.25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674,989.98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674,989.98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2,816,366.68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2,816,366.68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52,491,975.45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67,181,877.10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54,611,326.83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40,284,750.66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6,620,665.82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6,420,571.45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17,835,177.89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19,188,912.27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16,827,028.87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14,414,289.21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13,348,340.65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3,856,447.91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2,507,781.72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58,778,523.97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41,075,581.88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66,982,742.00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54,580,702.76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106,931.86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106,931.86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81,832.38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81,832.38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194,530,266.79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183,382,637.98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226,763,883.62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205,019,502.59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: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2,550,000.00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42,810,119.08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40,260,119.08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10,611,098.21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10,874,462.09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262,150,726.54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211,640,043.36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193,423,714.79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161,158,906.74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6,777,789.63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6,777,789.63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33,454,410.06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33,454,410.06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油气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13,140,378.03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12,970,378.03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13,697,415.94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13,497,415.94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开发支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103,007.65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103,007.65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267,329.74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267,329.74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342,127.63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315,943.86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378,689.50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269,516.63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1060" w:right="10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528"/>
        <w:gridCol w:w="1704"/>
        <w:gridCol w:w="1531"/>
        <w:gridCol w:w="1637"/>
        <w:gridCol w:w="1618"/>
      </w:tblGrid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4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295,675,127.69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274,617,281.61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252,096,022.12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248,907,698.19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1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8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产总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490,205,394.48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457,999,919.59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478,859,905.74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453,927,200.78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88"/>
        <w:ind w:left="621" w:right="53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</w:t>
      </w:r>
      <w:r>
        <w:rPr>
          <w:rFonts w:ascii="宋体" w:hAnsi="宋体" w:cs="宋体" w:eastAsia="宋体" w:hint="default"/>
          <w:i/>
          <w:spacing w:val="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left="506" w:right="535"/>
        <w:jc w:val="center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</w:rPr>
        <w:t>合 并 资 产 负 债</w:t>
      </w:r>
      <w:r>
        <w:rPr>
          <w:rFonts w:ascii="黑体" w:hAnsi="黑体" w:cs="黑体" w:eastAsia="黑体" w:hint="default"/>
          <w:spacing w:val="40"/>
        </w:rPr>
        <w:t> </w:t>
      </w:r>
      <w:r>
        <w:rPr>
          <w:rFonts w:ascii="黑体" w:hAnsi="黑体" w:cs="黑体" w:eastAsia="黑体" w:hint="default"/>
          <w:spacing w:val="3"/>
        </w:rPr>
        <w:t>表（续）</w:t>
      </w:r>
      <w:r>
        <w:rPr>
          <w:rFonts w:ascii="黑体" w:hAnsi="黑体" w:cs="黑体" w:eastAsia="黑体" w:hint="default"/>
          <w:b w:val="0"/>
          <w:bCs w:val="0"/>
          <w:spacing w:val="3"/>
        </w:rPr>
      </w:r>
    </w:p>
    <w:p>
      <w:pPr>
        <w:spacing w:line="352" w:lineRule="auto" w:before="131"/>
        <w:ind w:left="327" w:right="27" w:firstLine="377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  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528"/>
        <w:gridCol w:w="1603"/>
        <w:gridCol w:w="1555"/>
        <w:gridCol w:w="1661"/>
        <w:gridCol w:w="1670"/>
      </w:tblGrid>
      <w:tr>
        <w:trPr>
          <w:trHeight w:val="269" w:hRule="exact"/>
        </w:trPr>
        <w:tc>
          <w:tcPr>
            <w:tcW w:w="25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7" w:right="-4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4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6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51,834,600.00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51,834,600.00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17,304,600.00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17,304,600.00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17,842,458.69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14,269,583.37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26,595,374.49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28,357,672.30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409,520.56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319,030.16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2,850,935.01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2,420,946.23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5,397,907.56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3,561,178.93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7,368,169.88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4,163,476.75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-1,518,241.11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-408,019.83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1,062,241.02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3,182,023.11</w:t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609,009.63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1,675,989.60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1,119,715.02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5,541,594.67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4,951,714.65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1,310,000.00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1,310,000.00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26,440,000.00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26,440,000.00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265,000.00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76,952,235.30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72,006,087.65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91,036,924.70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90,085,433.04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8,005,000.00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8,005,000.00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7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528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8,775,000.00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42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85,727,235.30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48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8,775,000.00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37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80,781,087.65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739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489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91,806,924.70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90,855,433.04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footerReference w:type="default" r:id="rId68"/>
          <w:pgSz w:w="11900" w:h="16820"/>
          <w:pgMar w:footer="1407" w:header="1402" w:top="1800" w:bottom="1600" w:left="1060" w:right="1020"/>
          <w:pgNumType w:start="58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528"/>
        <w:gridCol w:w="1603"/>
        <w:gridCol w:w="1555"/>
        <w:gridCol w:w="1661"/>
        <w:gridCol w:w="1670"/>
      </w:tblGrid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18,056,613.82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15,729,638.95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15,300,697.11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12,964,932.53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76,600,037.28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64,310,757.38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52,928,399.60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left="177" w:right="-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391,835,086.71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377,218,831.94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374,905,537.34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363,071,767.74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12,643,072.47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所有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者权益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404,478,159.18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377,218,831.94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387,052,981.04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363,071,767.74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和所有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者权益总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490,205,394.48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457,999,919.59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478,859,905.74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453,927,200.78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83"/>
        <w:ind w:left="8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</w:t>
      </w:r>
      <w:r>
        <w:rPr>
          <w:rFonts w:ascii="宋体" w:hAnsi="宋体" w:cs="宋体" w:eastAsia="宋体" w:hint="default"/>
          <w:i/>
          <w:spacing w:val="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tabs>
          <w:tab w:pos="1994" w:val="left" w:leader="none"/>
          <w:tab w:pos="2536" w:val="left" w:leader="none"/>
        </w:tabs>
        <w:spacing w:line="240" w:lineRule="auto"/>
        <w:ind w:left="636" w:right="0"/>
        <w:jc w:val="center"/>
      </w:pPr>
      <w:r>
        <w:rPr/>
        <w:t>合 并</w:t>
      </w:r>
      <w:r>
        <w:rPr>
          <w:spacing w:val="4"/>
        </w:rPr>
        <w:t> </w:t>
      </w:r>
      <w:r>
        <w:rPr/>
        <w:t>利</w:t>
        <w:tab/>
      </w:r>
      <w:r>
        <w:rPr>
          <w:w w:val="95"/>
        </w:rPr>
        <w:t>润</w:t>
        <w:tab/>
      </w:r>
      <w:r>
        <w:rPr/>
        <w:t>表</w:t>
      </w:r>
    </w:p>
    <w:p>
      <w:pPr>
        <w:spacing w:before="131"/>
        <w:ind w:left="8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1-12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月                           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509"/>
        <w:gridCol w:w="1632"/>
        <w:gridCol w:w="1637"/>
        <w:gridCol w:w="1637"/>
        <w:gridCol w:w="1493"/>
      </w:tblGrid>
      <w:tr>
        <w:trPr>
          <w:trHeight w:val="264" w:hRule="exact"/>
        </w:trPr>
        <w:tc>
          <w:tcPr>
            <w:tcW w:w="32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1-12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1-12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24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主营总收入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269,259,046.63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267,874,562.43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231,024,569.52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227,622,016.85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76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1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31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269,259,046.63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267,874,562.43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231,024,569.52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227,622,016.85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总成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232,484,302.83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235,667,353.18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192,164,992.78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200,975,265.90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200,955,986.21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209,725,285.40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170,434,962.28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187,191,602.06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1,392,195.69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1,295,811.54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1,212,467.52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1,111,715.56</w:t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6,581,633.66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6,043,426.83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5,450,431.84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1,733,175.51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14,199,330.61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10,254,643.59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8,995,060.63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6,663,084.03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8,089,543.00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7,508,884.82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5,885,451.12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4,525,424.55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81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6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34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6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1,265,613.66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839,301.00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186,619.39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-249,735.81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18,563,728.88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12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汇兑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69"/>
          <w:pgSz w:w="11900" w:h="16820"/>
          <w:pgMar w:footer="1407" w:header="1402" w:top="1800" w:bottom="1600" w:left="780" w:right="740"/>
          <w:pgNumType w:start="59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509"/>
        <w:gridCol w:w="1632"/>
        <w:gridCol w:w="1637"/>
        <w:gridCol w:w="1637"/>
        <w:gridCol w:w="1493"/>
      </w:tblGrid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36,774,743.80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32,207,209.25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38,859,576.74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45,210,479.83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1,001,558.68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893,901.76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1,062,130.77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1,056,130.77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567,061.39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447,975.40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188,051.67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187,640.31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76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6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利润总额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6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815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30,935.25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46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37,209,241.09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32,653,135.61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181,109.37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39,733,655.84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56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w w:val="105"/>
                <w:sz w:val="19"/>
              </w:rPr>
              <w:t>181,109.37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31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46,078,970.29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6,165,752.12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5,006,071.41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7,446,900.30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5,827,309.52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31,043,488.97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27,647,064.20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8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38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30,547,860.20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27,647,064.20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495,628.77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3"/>
                <w:sz w:val="19"/>
              </w:rPr>
              <w:t>0.2263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0.2389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3"/>
                <w:sz w:val="19"/>
              </w:rPr>
              <w:t>0.2263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0.2389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before="88"/>
        <w:ind w:left="710" w:right="60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</w:t>
      </w:r>
      <w:r>
        <w:rPr>
          <w:rFonts w:ascii="宋体" w:hAnsi="宋体" w:cs="宋体" w:eastAsia="宋体" w:hint="default"/>
          <w:i/>
          <w:spacing w:val="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left="613" w:right="614"/>
        <w:jc w:val="center"/>
      </w:pPr>
      <w:r>
        <w:rPr/>
        <w:t>合并现金流量表</w:t>
      </w:r>
    </w:p>
    <w:p>
      <w:pPr>
        <w:spacing w:before="16"/>
        <w:ind w:left="710" w:right="59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2008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w w:val="105"/>
          <w:sz w:val="20"/>
          <w:szCs w:val="20"/>
        </w:rPr>
        <w:t>1-12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17"/>
        <w:ind w:left="710" w:right="61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  </w:t>
      </w:r>
      <w:r>
        <w:rPr>
          <w:rFonts w:ascii="宋体" w:hAnsi="宋体" w:cs="宋体" w:eastAsia="宋体" w:hint="default"/>
          <w:spacing w:val="9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95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95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9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288" w:hRule="exact"/>
        </w:trPr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left="21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(2008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月底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1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同期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(2007</w:t>
            </w:r>
            <w:r>
              <w:rPr>
                <w:rFonts w:ascii="宋体" w:hAnsi="宋体" w:cs="宋体" w:eastAsia="宋体" w:hint="default"/>
                <w:b/>
                <w:bCs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月底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1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6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1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: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93"/>
                <w:w w:val="103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-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供劳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256,012,358.21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244,743,430.38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215,062,403.42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195,114,173.26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置交易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收取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50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12,496,497.05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8,919,367.01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14,329,329.89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9,206,034.43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17,478,641.58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17,240,095.67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2,613,266.73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2,111,670.91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285,987,496.84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270,902,893.06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232,005,000.04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206,431,878.60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158,169,105.55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163,855,415.18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137,514,435.53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133,216,324.19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footerReference w:type="default" r:id="rId70"/>
          <w:pgSz w:w="11900" w:h="16820"/>
          <w:pgMar w:footer="1407" w:header="1402" w:top="1800" w:bottom="1600" w:left="720" w:right="700"/>
          <w:pgNumType w:start="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302" w:hRule="exact"/>
        </w:trPr>
        <w:tc>
          <w:tcPr>
            <w:tcW w:w="2976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33,992,496.51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16,110,392.46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29,246,911.31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17,849,162.99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14,969,737.02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10,780,321.55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5,870,362.88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2,950,579.28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14,558,147.45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12,738,645.74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18,682,762.57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13,770,686.66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221,689,486.53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203,484,774.93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191,314,472.29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167,786,753.12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7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量净额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64,298,010.31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67,418,118.13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40,690,527.75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38,645,125.48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: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7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494" w:right="11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产收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spacing w:val="-1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3,000.00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26,500.00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26,500.00</w:t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5,000.00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3,000.00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29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68,379,180.67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67,759,519.97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70,719,710.59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67,117,354.39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59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2,550,000.00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2,550,000.00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441,559.67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4,886,009.67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6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6" w:hRule="exact"/>
        </w:trPr>
        <w:tc>
          <w:tcPr>
            <w:tcW w:w="29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4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70,929,180.67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70,309,519.97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71,161,270.26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72,003,364.06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27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-70,924,180.67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-70,306,519.97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-71,134,770.26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-71,976,864.06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142,250,000.00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139,750,000.00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66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2,500,000.00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73,753,676.57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73,753,676.57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32,747,200.00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32,747,200.00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71"/>
          <w:pgSz w:w="11900" w:h="16820"/>
          <w:pgMar w:footer="1407" w:header="1402" w:top="1800" w:bottom="1600" w:left="720" w:right="700"/>
          <w:pgNumType w:start="61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75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73,753,676.57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73,753,676.57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174,997,200.00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172,497,200.00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偿还债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63,897,644.51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63,897,644.51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57,740,900.00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57,740,900.00</w:t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分配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17,288,234.78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16,679,225.15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21,925,407.33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16,925,407.33</w:t>
            </w:r>
          </w:p>
        </w:tc>
      </w:tr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609,009.63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5,000,000.00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22,375.33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22,375.33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81,208,254.62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80,599,244.99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79,666,307.33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74,666,307.33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产生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-7,454,578.05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-6,845,568.42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95,330,892.67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97,830,892.67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汇率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对现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等价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b/>
                <w:bCs/>
                <w:spacing w:val="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-5,056,351.02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-4,423,811.93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-2,984,802.22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-2,708,973.79</w:t>
            </w:r>
          </w:p>
        </w:tc>
      </w:tr>
      <w:tr>
        <w:trPr>
          <w:trHeight w:val="286" w:hRule="exact"/>
        </w:trPr>
        <w:tc>
          <w:tcPr>
            <w:tcW w:w="29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等价物净增加额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-19,137,099.43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-14,157,782.19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61,901,847.94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61,790,180.30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9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期初现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等价物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余额</w:t>
            </w:r>
            <w:r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80,579,989.93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68,732,127.25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18,678,141.99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6,941,946.95</w:t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期末现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等价物余额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61,442,890.50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54,574,345.06</w:t>
            </w: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80,579,989.93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68,732,127.25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before="83"/>
        <w:ind w:left="283" w:right="19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 </w:t>
      </w:r>
      <w:r>
        <w:rPr>
          <w:rFonts w:ascii="宋体" w:hAnsi="宋体" w:cs="宋体" w:eastAsia="宋体" w:hint="default"/>
          <w:i/>
          <w:spacing w:val="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4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left="192" w:right="197"/>
        <w:jc w:val="center"/>
        <w:rPr>
          <w:b w:val="0"/>
          <w:bCs w:val="0"/>
        </w:rPr>
      </w:pP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所有</w:t>
      </w:r>
      <w:r>
        <w:rPr>
          <w:rFonts w:ascii="宋体" w:hAnsi="宋体" w:cs="宋体" w:eastAsia="宋体" w:hint="default"/>
          <w:spacing w:val="2"/>
        </w:rPr>
        <w:t>者权益</w:t>
      </w:r>
      <w:r>
        <w:rPr>
          <w:spacing w:val="2"/>
        </w:rPr>
        <w:t>变动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spacing w:val="2"/>
        </w:rPr>
        <w:t>（一）</w:t>
      </w:r>
      <w:r>
        <w:rPr>
          <w:b w:val="0"/>
          <w:bCs w:val="0"/>
        </w:rPr>
      </w:r>
    </w:p>
    <w:p>
      <w:pPr>
        <w:spacing w:line="227" w:lineRule="exact" w:before="18"/>
        <w:ind w:left="192" w:right="1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w w:val="105"/>
          <w:sz w:val="17"/>
          <w:szCs w:val="17"/>
        </w:rPr>
        <w:t>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372" w:val="left" w:leader="none"/>
        </w:tabs>
        <w:spacing w:line="254" w:lineRule="exact" w:before="0"/>
        <w:ind w:left="0" w:right="1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 </w:t>
      </w:r>
      <w:r>
        <w:rPr>
          <w:rFonts w:ascii="宋体" w:hAnsi="宋体" w:cs="宋体" w:eastAsia="宋体" w:hint="default"/>
          <w:i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唐山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1327"/>
        <w:gridCol w:w="1325"/>
        <w:gridCol w:w="715"/>
        <w:gridCol w:w="1229"/>
        <w:gridCol w:w="1330"/>
        <w:gridCol w:w="1229"/>
        <w:gridCol w:w="1325"/>
      </w:tblGrid>
      <w:tr>
        <w:trPr>
          <w:trHeight w:val="235" w:hRule="exact"/>
        </w:trPr>
        <w:tc>
          <w:tcPr>
            <w:tcW w:w="23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479" w:type="dxa"/>
            <w:gridSpan w:val="7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926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89"/>
              <w:ind w:left="340" w:right="34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89"/>
              <w:ind w:left="297" w:right="305" w:firstLine="8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40" w:lineRule="auto" w:before="84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77" w:right="0" w:hanging="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未分配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39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15,300,697.11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387,052,981.04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6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39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15,300,697.11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387,052,981.04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-45,000,000.00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2,755,916.71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14,173,632.66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495,628.77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sz w:val="19"/>
              </w:rPr>
              <w:t>17,425,178.14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30,547,860.20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495,628.77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31,043,488.97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2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5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30,547,860.20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495,628.77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31,043,488.97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8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4" w:lineRule="exact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footerReference w:type="default" r:id="rId72"/>
          <w:pgSz w:w="11900" w:h="16820"/>
          <w:pgMar w:footer="1407" w:header="1402" w:top="1800" w:bottom="1600" w:left="440" w:right="400"/>
          <w:pgNumType w:start="62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1327"/>
        <w:gridCol w:w="1325"/>
        <w:gridCol w:w="715"/>
        <w:gridCol w:w="1229"/>
        <w:gridCol w:w="1330"/>
        <w:gridCol w:w="1229"/>
        <w:gridCol w:w="1325"/>
      </w:tblGrid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2,755,916.71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-16,374,227.54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-13,618,310.83</w:t>
            </w:r>
          </w:p>
        </w:tc>
      </w:tr>
      <w:tr>
        <w:trPr>
          <w:trHeight w:val="23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2,764,706.42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-2,764,706.42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-13,500,000.00</w:t>
            </w:r>
          </w:p>
        </w:tc>
      </w:tr>
      <w:tr>
        <w:trPr>
          <w:trHeight w:val="23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-8,789.71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-109,521.12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-118,310.83</w:t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、资本公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1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sz w:val="19"/>
              </w:rPr>
              <w:t>18,056,613.82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76,600,037.28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12,643,072.47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404,478,159.18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0" w:lineRule="exact" w:before="0"/>
        <w:ind w:left="283" w:right="19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</w:t>
      </w:r>
      <w:r>
        <w:rPr>
          <w:rFonts w:ascii="宋体" w:hAnsi="宋体" w:cs="宋体" w:eastAsia="宋体" w:hint="default"/>
          <w:i/>
          <w:spacing w:val="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192" w:right="197"/>
        <w:jc w:val="center"/>
        <w:rPr>
          <w:b w:val="0"/>
          <w:bCs w:val="0"/>
        </w:rPr>
      </w:pP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所有</w:t>
      </w:r>
      <w:r>
        <w:rPr>
          <w:rFonts w:ascii="宋体" w:hAnsi="宋体" w:cs="宋体" w:eastAsia="宋体" w:hint="default"/>
          <w:spacing w:val="2"/>
        </w:rPr>
        <w:t>者权益</w:t>
      </w:r>
      <w:r>
        <w:rPr>
          <w:spacing w:val="2"/>
        </w:rPr>
        <w:t>变动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spacing w:val="2"/>
        </w:rPr>
        <w:t>（二）</w:t>
      </w:r>
      <w:r>
        <w:rPr>
          <w:b w:val="0"/>
          <w:bCs w:val="0"/>
        </w:rPr>
      </w:r>
    </w:p>
    <w:p>
      <w:pPr>
        <w:spacing w:line="314" w:lineRule="exact" w:before="1"/>
        <w:ind w:left="186" w:right="197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2008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23"/>
          <w:szCs w:val="23"/>
        </w:rPr>
        <w:t>月底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tabs>
          <w:tab w:pos="7603" w:val="left" w:leader="none"/>
        </w:tabs>
        <w:spacing w:line="257" w:lineRule="exact" w:before="0"/>
        <w:ind w:left="0" w:right="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：唐山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24"/>
        <w:gridCol w:w="1229"/>
        <w:gridCol w:w="701"/>
        <w:gridCol w:w="1272"/>
        <w:gridCol w:w="1354"/>
        <w:gridCol w:w="1229"/>
        <w:gridCol w:w="1402"/>
      </w:tblGrid>
      <w:tr>
        <w:trPr>
          <w:trHeight w:val="240" w:hRule="exact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4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40" w:hRule="exact"/>
        </w:trPr>
        <w:tc>
          <w:tcPr>
            <w:tcW w:w="2268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84"/>
              <w:ind w:left="340" w:right="34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84"/>
              <w:ind w:left="335" w:right="343" w:firstLine="8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1" w:hRule="exact"/>
        </w:trPr>
        <w:tc>
          <w:tcPr>
            <w:tcW w:w="2268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240" w:lineRule="auto" w:before="84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63" w:right="0" w:hanging="2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未分配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13,729,588.13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46,303,680.00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14,526,497.98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231,988,201.72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-2,454,057.10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2,979,134.44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29,299.08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554,376.42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11,275,531.03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49,282,814.44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14,555,797.06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232,542,578.14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3" w:hRule="exac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13,143,590.18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-2,408,353.36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154,510,402.90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3" w:hRule="exac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5" w:right="0" w:firstLine="17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9" w:lineRule="auto"/>
              <w:ind w:left="105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7"/>
                <w:szCs w:val="17"/>
              </w:rPr>
              <w:t>影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i/>
                <w:spacing w:val="4"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1,863,995.33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141,613,995.33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1,863,995.33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141,613,995.33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-17,806,504.41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-5,609,009.64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-19,390,347.97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-5,609,009.64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-19,109,009.64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-281,338.33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-281,338.33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4" w:lineRule="exact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footerReference w:type="default" r:id="rId73"/>
          <w:pgSz w:w="11900" w:h="16820"/>
          <w:pgMar w:footer="1407" w:header="1402" w:top="1800" w:bottom="1600" w:left="440" w:right="400"/>
          <w:pgNumType w:start="63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24"/>
        <w:gridCol w:w="1229"/>
        <w:gridCol w:w="701"/>
        <w:gridCol w:w="1272"/>
        <w:gridCol w:w="1354"/>
        <w:gridCol w:w="1229"/>
        <w:gridCol w:w="1402"/>
      </w:tblGrid>
      <w:tr>
        <w:trPr>
          <w:trHeight w:val="24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8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7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8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7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15,300,697.11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2"/>
                <w:sz w:val="19"/>
              </w:rPr>
              <w:t>387,052,981.04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0" w:lineRule="exact" w:before="0"/>
        <w:ind w:left="0" w:right="1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 </w:t>
      </w:r>
      <w:r>
        <w:rPr>
          <w:rFonts w:ascii="宋体" w:hAnsi="宋体" w:cs="宋体" w:eastAsia="宋体" w:hint="default"/>
          <w:i/>
          <w:spacing w:val="10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04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Heading4"/>
        <w:spacing w:line="240" w:lineRule="auto"/>
        <w:ind w:right="14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公司所有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（一）</w:t>
      </w:r>
      <w:r>
        <w:rPr>
          <w:b w:val="0"/>
          <w:bCs w:val="0"/>
        </w:rPr>
      </w:r>
    </w:p>
    <w:p>
      <w:pPr>
        <w:spacing w:line="230" w:lineRule="exact" w:before="14"/>
        <w:ind w:left="0" w:right="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w w:val="105"/>
          <w:sz w:val="17"/>
          <w:szCs w:val="17"/>
        </w:rPr>
        <w:t>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391" w:val="left" w:leader="none"/>
        </w:tabs>
        <w:spacing w:line="256" w:lineRule="exact" w:before="0"/>
        <w:ind w:left="0" w:right="17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 </w:t>
      </w:r>
      <w:r>
        <w:rPr>
          <w:rFonts w:ascii="宋体" w:hAnsi="宋体" w:cs="宋体" w:eastAsia="宋体" w:hint="default"/>
          <w:i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唐山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435"/>
        <w:gridCol w:w="1325"/>
        <w:gridCol w:w="614"/>
        <w:gridCol w:w="1531"/>
        <w:gridCol w:w="1637"/>
        <w:gridCol w:w="1435"/>
      </w:tblGrid>
      <w:tr>
        <w:trPr>
          <w:trHeight w:val="317" w:hRule="exact"/>
        </w:trPr>
        <w:tc>
          <w:tcPr>
            <w:tcW w:w="23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23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84"/>
              <w:ind w:left="619" w:right="180" w:hanging="44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70" w:hRule="exact"/>
        </w:trPr>
        <w:tc>
          <w:tcPr>
            <w:tcW w:w="23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40" w:lineRule="auto" w:before="89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24" w:right="0" w:hanging="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未分配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12,964,932.53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52,928,399.60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363,071,767.74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12,964,932.53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52,928,399.60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363,071,767.74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-45,000,000.00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2,764,706.42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11,382,357.78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14,147,064.20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27,647,064.20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2"/>
                <w:sz w:val="19"/>
              </w:rPr>
              <w:t>27,647,064.20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6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4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2,764,706.42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-16,264,706.42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-13,500,000.00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2,764,706.42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-2,764,706.42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-13,500,000.00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-45,000,000.00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、资本公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5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-5"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4" w:lineRule="exact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footerReference w:type="default" r:id="rId74"/>
          <w:pgSz w:w="11900" w:h="16820"/>
          <w:pgMar w:footer="1407" w:header="1402" w:top="1800" w:bottom="1600" w:left="520" w:right="480"/>
          <w:pgNumType w:start="64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435"/>
        <w:gridCol w:w="1325"/>
        <w:gridCol w:w="614"/>
        <w:gridCol w:w="1531"/>
        <w:gridCol w:w="1637"/>
        <w:gridCol w:w="1435"/>
      </w:tblGrid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-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15,729,638.95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64,310,757.38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377,218,831.94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tabs>
          <w:tab w:pos="2774" w:val="left" w:leader="none"/>
          <w:tab w:pos="6988" w:val="left" w:leader="none"/>
        </w:tabs>
        <w:spacing w:line="230" w:lineRule="exact" w:before="0"/>
        <w:ind w:left="0" w:right="1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：阎永江</w:t>
        <w:tab/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：陶志明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2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2"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Heading4"/>
        <w:spacing w:line="240" w:lineRule="auto"/>
        <w:ind w:right="14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公司所有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（二）</w:t>
      </w:r>
      <w:r>
        <w:rPr>
          <w:b w:val="0"/>
          <w:bCs w:val="0"/>
        </w:rPr>
      </w:r>
    </w:p>
    <w:p>
      <w:pPr>
        <w:spacing w:line="314" w:lineRule="exact" w:before="6"/>
        <w:ind w:left="0" w:right="11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2008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23"/>
          <w:szCs w:val="23"/>
        </w:rPr>
        <w:t>月底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tabs>
          <w:tab w:pos="7998" w:val="left" w:leader="none"/>
        </w:tabs>
        <w:spacing w:line="257" w:lineRule="exact" w:before="0"/>
        <w:ind w:left="7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：唐山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430"/>
        <w:gridCol w:w="1406"/>
        <w:gridCol w:w="744"/>
        <w:gridCol w:w="1325"/>
        <w:gridCol w:w="1430"/>
        <w:gridCol w:w="1435"/>
      </w:tblGrid>
      <w:tr>
        <w:trPr>
          <w:trHeight w:val="314" w:hRule="exact"/>
        </w:trPr>
        <w:tc>
          <w:tcPr>
            <w:tcW w:w="2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3" w:hRule="exact"/>
        </w:trPr>
        <w:tc>
          <w:tcPr>
            <w:tcW w:w="24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36" w:type="dxa"/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532" w:right="271" w:hanging="26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8" w:hRule="exact"/>
        </w:trPr>
        <w:tc>
          <w:tcPr>
            <w:tcW w:w="245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40" w:lineRule="auto" w:before="84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2" w:right="0" w:hanging="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未分配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4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sz w:val="19"/>
              </w:rPr>
              <w:t>11,411,865.61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47,714,510.57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216,554,811.79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-2,472,099.16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-17,512,605.66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-19,984,704.82</w:t>
            </w:r>
          </w:p>
        </w:tc>
      </w:tr>
      <w:tr>
        <w:trPr>
          <w:trHeight w:val="235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8,939,766.45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30,201,904.91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196,570,106.97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125,250,000.00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4,025,166.08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22,726,494.69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166,501,660.77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3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24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4"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i/>
                <w:spacing w:val="4"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139,750,000.00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139,750,000.00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5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-17,525,166.08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-13,500,000.00</w:t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-13,500,000.00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-13,500,000.00</w:t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5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12,964,932.53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52,928,399.60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363,071,767.74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0" w:lineRule="exact" w:before="0"/>
        <w:ind w:left="96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   </w:t>
      </w:r>
      <w:r>
        <w:rPr>
          <w:rFonts w:ascii="宋体" w:hAnsi="宋体" w:cs="宋体" w:eastAsia="宋体" w:hint="default"/>
          <w:i/>
          <w:spacing w:val="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75"/>
          <w:pgSz w:w="11900" w:h="16820"/>
          <w:pgMar w:footer="1407" w:header="1402" w:top="1800" w:bottom="1600" w:left="680" w:right="640"/>
          <w:pgNumType w:start="65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footerReference w:type="default" r:id="rId76"/>
          <w:pgSz w:w="11900" w:h="16820"/>
          <w:pgMar w:footer="1407" w:header="1402" w:top="1800" w:bottom="1600" w:left="1240" w:right="1220"/>
          <w:pgNumType w:start="66"/>
        </w:sectPr>
      </w:pPr>
    </w:p>
    <w:p>
      <w:pPr>
        <w:spacing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pStyle w:val="Heading2"/>
        <w:spacing w:line="240" w:lineRule="auto"/>
        <w:ind w:right="2762"/>
        <w:jc w:val="center"/>
        <w:rPr>
          <w:b w:val="0"/>
          <w:bCs w:val="0"/>
        </w:rPr>
      </w:pPr>
      <w:r>
        <w:rPr>
          <w:spacing w:val="6"/>
        </w:rPr>
        <w:t>唐山晶源裕丰电子股份有限公司</w:t>
      </w:r>
      <w:r>
        <w:rPr>
          <w:b w:val="0"/>
          <w:bCs w:val="0"/>
        </w:rPr>
      </w:r>
    </w:p>
    <w:p>
      <w:pPr>
        <w:spacing w:before="2"/>
        <w:ind w:left="128" w:right="2759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6"/>
          <w:sz w:val="27"/>
          <w:szCs w:val="27"/>
        </w:rPr>
        <w:t>年度</w:t>
      </w:r>
      <w:r>
        <w:rPr>
          <w:rFonts w:ascii="宋体" w:hAnsi="宋体" w:cs="宋体" w:eastAsia="宋体" w:hint="default"/>
          <w:b/>
          <w:bCs/>
          <w:spacing w:val="6"/>
          <w:sz w:val="27"/>
          <w:szCs w:val="27"/>
        </w:rPr>
        <w:t>财</w:t>
      </w:r>
      <w:r>
        <w:rPr>
          <w:rFonts w:ascii="宋体" w:hAnsi="宋体" w:cs="宋体" w:eastAsia="宋体" w:hint="default"/>
          <w:b/>
          <w:bCs/>
          <w:spacing w:val="6"/>
          <w:sz w:val="27"/>
          <w:szCs w:val="27"/>
        </w:rPr>
        <w:t>务报</w:t>
      </w:r>
      <w:r>
        <w:rPr>
          <w:rFonts w:ascii="宋体" w:hAnsi="宋体" w:cs="宋体" w:eastAsia="宋体" w:hint="default"/>
          <w:b/>
          <w:bCs/>
          <w:spacing w:val="6"/>
          <w:sz w:val="27"/>
          <w:szCs w:val="27"/>
        </w:rPr>
        <w:t>表附注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7"/>
          <w:szCs w:val="27"/>
        </w:rPr>
        <w:sectPr>
          <w:type w:val="continuous"/>
          <w:pgSz w:w="11900" w:h="16820"/>
          <w:pgMar w:top="1600" w:bottom="280" w:left="1240" w:right="1220"/>
          <w:cols w:num="2" w:equalWidth="0">
            <w:col w:w="2020" w:space="625"/>
            <w:col w:w="6795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43"/>
        <w:ind w:left="67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一、 </w:t>
      </w:r>
      <w:r>
        <w:rPr>
          <w:rFonts w:ascii="宋体" w:hAnsi="宋体" w:cs="宋体" w:eastAsia="宋体" w:hint="default"/>
          <w:b/>
          <w:bCs/>
          <w:spacing w:val="4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5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公司的基本情况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2" w:lineRule="auto" w:before="0"/>
        <w:ind w:left="147" w:right="12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(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i/>
          <w:spacing w:val="-8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3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3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府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办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(2001)88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公司。整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50,500,000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38,425,450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76.09%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红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w w:val="105"/>
          <w:sz w:val="20"/>
          <w:szCs w:val="20"/>
        </w:rPr>
        <w:t>自然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12,074,550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23.91%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9" w:lineRule="auto" w:before="39"/>
        <w:ind w:left="147" w:right="11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2005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 w:hint="default"/>
          <w:spacing w:val="-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月，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(2005)18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会公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w w:val="105"/>
          <w:sz w:val="20"/>
          <w:szCs w:val="20"/>
        </w:rPr>
        <w:t>普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(A</w:t>
      </w:r>
      <w:r>
        <w:rPr>
          <w:rFonts w:ascii="Times New Roman" w:hAnsi="Times New Roman" w:cs="Times New Roman" w:eastAsia="Times New Roman" w:hint="default"/>
          <w:spacing w:val="-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)25,000,000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。公</w:t>
      </w:r>
      <w:r>
        <w:rPr>
          <w:rFonts w:ascii="宋体" w:hAnsi="宋体" w:cs="宋体" w:eastAsia="宋体" w:hint="default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票后</w:t>
      </w:r>
      <w:r>
        <w:rPr>
          <w:rFonts w:ascii="宋体" w:hAnsi="宋体" w:cs="宋体" w:eastAsia="宋体" w:hint="default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75,500,000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6"/>
        <w:ind w:left="67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[2007]36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文件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向发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w w:val="105"/>
          <w:sz w:val="20"/>
          <w:szCs w:val="20"/>
        </w:rPr>
        <w:t>普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14,500,000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6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90,000,000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2" w:lineRule="auto" w:before="0"/>
        <w:ind w:left="147" w:right="12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按每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转增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积向全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45,000,000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135,000,000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业经唐山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责任公司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[2008]29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5"/>
          <w:sz w:val="20"/>
          <w:szCs w:val="20"/>
        </w:rPr>
        <w:t>证确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67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属于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制造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压</w:t>
      </w:r>
      <w:r>
        <w:rPr>
          <w:rFonts w:ascii="宋体" w:hAnsi="宋体" w:cs="宋体" w:eastAsia="宋体" w:hint="default"/>
          <w:w w:val="105"/>
          <w:sz w:val="20"/>
          <w:szCs w:val="20"/>
        </w:rPr>
        <w:t>电</w:t>
      </w:r>
      <w:r>
        <w:rPr>
          <w:rFonts w:ascii="宋体" w:hAnsi="宋体" w:cs="宋体" w:eastAsia="宋体" w:hint="default"/>
          <w:w w:val="105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英</w:t>
      </w:r>
      <w:r>
        <w:rPr>
          <w:rFonts w:ascii="宋体" w:hAnsi="宋体" w:cs="宋体" w:eastAsia="宋体" w:hint="default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4" w:lineRule="auto" w:before="0"/>
        <w:ind w:left="147" w:right="13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法人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执照号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9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130000000000406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z w:val="20"/>
          <w:szCs w:val="20"/>
        </w:rPr>
        <w:t>定代表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z w:val="20"/>
          <w:szCs w:val="20"/>
        </w:rPr>
        <w:t>为阎永江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i/>
          <w:sz w:val="20"/>
          <w:szCs w:val="20"/>
        </w:rPr>
        <w:t>地址为</w: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省</w:t>
      </w:r>
      <w:r>
        <w:rPr>
          <w:rFonts w:ascii="宋体" w:hAnsi="宋体" w:cs="宋体" w:eastAsia="宋体" w:hint="default"/>
          <w:i/>
          <w:sz w:val="20"/>
          <w:szCs w:val="20"/>
        </w:rPr>
        <w:t>玉</w:t>
      </w:r>
      <w:r>
        <w:rPr>
          <w:rFonts w:ascii="宋体" w:hAnsi="宋体" w:cs="宋体" w:eastAsia="宋体" w:hint="default"/>
          <w:sz w:val="20"/>
          <w:szCs w:val="20"/>
        </w:rPr>
        <w:t>田县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终西街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3129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37"/>
        <w:ind w:left="147" w:right="132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主要经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自产产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仪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除外）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补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5"/>
          <w:sz w:val="20"/>
          <w:szCs w:val="20"/>
        </w:rPr>
      </w:r>
    </w:p>
    <w:p>
      <w:pPr>
        <w:spacing w:line="424" w:lineRule="auto" w:before="17"/>
        <w:ind w:left="147" w:right="12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省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贸</w:t>
      </w:r>
      <w:r>
        <w:rPr>
          <w:rFonts w:ascii="宋体" w:hAnsi="宋体" w:cs="宋体" w:eastAsia="宋体" w:hint="default"/>
          <w:sz w:val="20"/>
          <w:szCs w:val="20"/>
        </w:rPr>
        <w:t>易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济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z w:val="20"/>
          <w:szCs w:val="20"/>
        </w:rPr>
        <w:t>作</w:t>
      </w:r>
      <w:r>
        <w:rPr>
          <w:rFonts w:ascii="宋体" w:hAnsi="宋体" w:cs="宋体" w:eastAsia="宋体" w:hint="default"/>
          <w:sz w:val="20"/>
          <w:szCs w:val="20"/>
        </w:rPr>
        <w:t>厅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贸贸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登</w:t>
      </w:r>
      <w:r>
        <w:rPr>
          <w:rFonts w:ascii="宋体" w:hAnsi="宋体" w:cs="宋体" w:eastAsia="宋体" w:hint="default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[2001]43 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7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7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7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2001 </w:t>
      </w:r>
      <w:r>
        <w:rPr>
          <w:rFonts w:ascii="宋体" w:hAnsi="宋体" w:cs="宋体" w:eastAsia="宋体" w:hint="default"/>
          <w:sz w:val="20"/>
          <w:szCs w:val="20"/>
        </w:rPr>
        <w:t>年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  <w:t>获</w:t>
      </w:r>
      <w:r>
        <w:rPr>
          <w:rFonts w:ascii="宋体" w:hAnsi="宋体" w:cs="宋体" w:eastAsia="宋体" w:hint="default"/>
          <w:sz w:val="20"/>
          <w:szCs w:val="20"/>
        </w:rPr>
        <w:t>得自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67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二、 </w:t>
      </w:r>
      <w:r>
        <w:rPr>
          <w:rFonts w:ascii="宋体" w:hAnsi="宋体" w:cs="宋体" w:eastAsia="宋体" w:hint="default"/>
          <w:b/>
          <w:bCs/>
          <w:spacing w:val="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（一）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遵循企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准则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，真实、完整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反映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6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本准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和其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上编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（三）会计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12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为一</w:t>
      </w:r>
      <w:r>
        <w:rPr>
          <w:rFonts w:ascii="宋体" w:hAnsi="宋体" w:cs="宋体" w:eastAsia="宋体" w:hint="default"/>
          <w:w w:val="105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（四）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记账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12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位币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（五）计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量属性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36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本公司在对会</w:t>
      </w:r>
      <w:r>
        <w:rPr>
          <w:rFonts w:ascii="宋体" w:hAnsi="宋体" w:cs="宋体" w:eastAsia="宋体" w:hint="default"/>
          <w:i/>
          <w:sz w:val="20"/>
          <w:szCs w:val="20"/>
        </w:rPr>
        <w:t>计要</w:t>
      </w:r>
      <w:r>
        <w:rPr>
          <w:rFonts w:ascii="宋体" w:hAnsi="宋体" w:cs="宋体" w:eastAsia="宋体" w:hint="default"/>
          <w:sz w:val="20"/>
          <w:szCs w:val="20"/>
        </w:rPr>
        <w:t>素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般</w:t>
      </w:r>
      <w:r>
        <w:rPr>
          <w:rFonts w:ascii="宋体" w:hAnsi="宋体" w:cs="宋体" w:eastAsia="宋体" w:hint="default"/>
          <w:sz w:val="20"/>
          <w:szCs w:val="20"/>
        </w:rPr>
        <w:t>采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历</w:t>
      </w:r>
      <w:r>
        <w:rPr>
          <w:rFonts w:ascii="宋体" w:hAnsi="宋体" w:cs="宋体" w:eastAsia="宋体" w:hint="default"/>
          <w:sz w:val="20"/>
          <w:szCs w:val="20"/>
        </w:rPr>
        <w:t>史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本，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所确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z w:val="20"/>
          <w:szCs w:val="20"/>
        </w:rPr>
        <w:t>计要</w:t>
      </w:r>
      <w:r>
        <w:rPr>
          <w:rFonts w:ascii="宋体" w:hAnsi="宋体" w:cs="宋体" w:eastAsia="宋体" w:hint="default"/>
          <w:sz w:val="20"/>
          <w:szCs w:val="20"/>
        </w:rPr>
        <w:t>素</w:t>
      </w: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能够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置成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本、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计要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（六）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等价物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确认标准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易于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资。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在证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市场上</w:t>
      </w:r>
      <w:r>
        <w:rPr>
          <w:rFonts w:ascii="宋体" w:hAnsi="宋体" w:cs="宋体" w:eastAsia="宋体" w:hint="default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个月内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1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（七）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业务的核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8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9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于外币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，记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增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的记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位币金额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49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汇兑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位币金额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含</w:t>
      </w:r>
      <w:r>
        <w:rPr>
          <w:rFonts w:ascii="宋体" w:hAnsi="宋体" w:cs="宋体" w:eastAsia="宋体" w:hint="default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8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77"/>
          <w:pgSz w:w="11900" w:h="16820"/>
          <w:pgMar w:footer="1407" w:header="1402" w:top="1800" w:bottom="1600" w:left="1240" w:right="1220"/>
          <w:pgNumType w:start="67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融负债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32" w:lineRule="auto" w:before="0"/>
        <w:ind w:left="540" w:right="141" w:firstLine="19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身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管理的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</w:r>
    </w:p>
    <w:p>
      <w:pPr>
        <w:spacing w:line="444" w:lineRule="auto" w:before="35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3"/>
          <w:sz w:val="20"/>
          <w:szCs w:val="20"/>
        </w:rPr>
        <w:t>4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8"/>
          <w:sz w:val="20"/>
          <w:szCs w:val="20"/>
        </w:rPr>
      </w:r>
    </w:p>
    <w:p>
      <w:pPr>
        <w:spacing w:line="420" w:lineRule="auto" w:before="63"/>
        <w:ind w:left="147" w:right="109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划</w:t>
      </w:r>
      <w:r>
        <w:rPr>
          <w:rFonts w:ascii="宋体" w:hAnsi="宋体" w:cs="宋体" w:eastAsia="宋体" w:hint="default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w w:val="103"/>
          <w:sz w:val="20"/>
          <w:szCs w:val="20"/>
        </w:rPr>
        <w:t>两</w:t>
      </w:r>
      <w:r>
        <w:rPr>
          <w:rFonts w:ascii="宋体" w:hAnsi="宋体" w:cs="宋体" w:eastAsia="宋体" w:hint="default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111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变动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， </w:t>
      </w:r>
      <w:r>
        <w:rPr>
          <w:rFonts w:ascii="宋体" w:hAnsi="宋体" w:cs="宋体" w:eastAsia="宋体" w:hint="default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性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4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9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解</w:t>
      </w:r>
      <w:r>
        <w:rPr>
          <w:rFonts w:ascii="宋体" w:hAnsi="宋体" w:cs="宋体" w:eastAsia="宋体" w:hint="default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或其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46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通常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51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按摊余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工具投</w:t>
      </w:r>
      <w:r>
        <w:rPr>
          <w:rFonts w:ascii="宋体" w:hAnsi="宋体" w:cs="宋体" w:eastAsia="宋体" w:hint="default"/>
          <w:sz w:val="20"/>
          <w:szCs w:val="20"/>
        </w:rPr>
        <w:t>资，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与该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挂</w:t>
      </w:r>
      <w:r>
        <w:rPr>
          <w:rFonts w:ascii="宋体" w:hAnsi="宋体" w:cs="宋体" w:eastAsia="宋体" w:hint="default"/>
          <w:sz w:val="20"/>
          <w:szCs w:val="20"/>
        </w:rPr>
        <w:t>钩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须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付该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工具结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4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57"/>
        <w:ind w:left="147" w:right="14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按摊余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after="0" w:line="43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78"/>
          <w:pgSz w:w="11900" w:h="16820"/>
          <w:pgMar w:footer="1407" w:header="1402" w:top="1800" w:bottom="1600" w:left="1240" w:right="1200"/>
          <w:pgNumType w:start="68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22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属于指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9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b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金额扣除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原则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额后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71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汇兑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</w:p>
    <w:p>
      <w:pPr>
        <w:spacing w:before="30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所有者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该可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49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B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代投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会及其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不会重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难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独</w:t>
      </w:r>
      <w:r>
        <w:rPr>
          <w:rFonts w:ascii="宋体" w:hAnsi="宋体" w:cs="宋体" w:eastAsia="宋体" w:hint="default"/>
          <w:sz w:val="20"/>
          <w:szCs w:val="20"/>
        </w:rPr>
        <w:t>立</w:t>
      </w:r>
      <w:r>
        <w:rPr>
          <w:rFonts w:ascii="宋体" w:hAnsi="宋体" w:cs="宋体" w:eastAsia="宋体" w:hint="default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引</w:t>
      </w:r>
      <w:r>
        <w:rPr>
          <w:rFonts w:ascii="宋体" w:hAnsi="宋体" w:cs="宋体" w:eastAsia="宋体" w:hint="default"/>
          <w:sz w:val="20"/>
          <w:szCs w:val="20"/>
        </w:rPr>
        <w:t>起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除外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可以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  <w:t>显低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D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、没有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地为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E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F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、其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公司没有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力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4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9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，并承担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流量支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从该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照市场上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同满</w:t>
      </w:r>
    </w:p>
    <w:p>
      <w:pPr>
        <w:spacing w:after="0" w:line="429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79"/>
          <w:pgSz w:w="11900" w:h="16820"/>
          <w:pgMar w:footer="1407" w:header="1402" w:top="1800" w:bottom="1600" w:left="1240" w:right="1140"/>
          <w:pgNumType w:start="69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2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的保证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。本公司无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物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。本公司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w w:val="105"/>
          <w:sz w:val="20"/>
          <w:szCs w:val="20"/>
        </w:rPr>
        <w:t>最终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63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分摊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7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2" w:lineRule="auto" w:before="37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不存在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7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或源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或承担的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市场交易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71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z w:val="20"/>
          <w:szCs w:val="20"/>
        </w:rPr>
        <w:t>变动计</w:t>
      </w:r>
      <w:r>
        <w:rPr>
          <w:rFonts w:ascii="宋体" w:hAnsi="宋体" w:cs="宋体" w:eastAsia="宋体" w:hint="default"/>
          <w:sz w:val="20"/>
          <w:szCs w:val="20"/>
        </w:rPr>
        <w:t>入当</w:t>
      </w:r>
      <w:r>
        <w:rPr>
          <w:rFonts w:ascii="宋体" w:hAnsi="宋体" w:cs="宋体" w:eastAsia="宋体" w:hint="default"/>
          <w:sz w:val="20"/>
          <w:szCs w:val="20"/>
        </w:rPr>
        <w:t>期损益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价值进</w:t>
      </w:r>
      <w:r>
        <w:rPr>
          <w:rFonts w:ascii="宋体" w:hAnsi="宋体" w:cs="宋体" w:eastAsia="宋体" w:hint="default"/>
          <w:sz w:val="20"/>
          <w:szCs w:val="20"/>
        </w:rPr>
        <w:t>行</w:t>
      </w:r>
    </w:p>
    <w:p>
      <w:pPr>
        <w:spacing w:before="69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提减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违</w:t>
      </w:r>
      <w:r>
        <w:rPr>
          <w:rFonts w:ascii="宋体" w:hAnsi="宋体" w:cs="宋体" w:eastAsia="宋体" w:hint="default"/>
          <w:w w:val="105"/>
          <w:sz w:val="20"/>
          <w:szCs w:val="20"/>
        </w:rPr>
        <w:t>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人出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或法</w:t>
      </w:r>
      <w:r>
        <w:rPr>
          <w:rFonts w:ascii="宋体" w:hAnsi="宋体" w:cs="宋体" w:eastAsia="宋体" w:hint="default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面因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w w:val="105"/>
          <w:sz w:val="20"/>
          <w:szCs w:val="20"/>
        </w:rPr>
        <w:t>，对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w w:val="105"/>
          <w:sz w:val="20"/>
          <w:szCs w:val="20"/>
        </w:rPr>
        <w:t>步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0"/>
          <w:pgSz w:w="11900" w:h="16820"/>
          <w:pgMar w:footer="1407" w:header="1402" w:top="1800" w:bottom="1600" w:left="1240" w:right="1140"/>
          <w:pgNumType w:start="7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倒闭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因发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无法在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w w:val="105"/>
          <w:sz w:val="20"/>
          <w:szCs w:val="20"/>
        </w:rPr>
        <w:t>跃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w w:val="105"/>
          <w:sz w:val="20"/>
          <w:szCs w:val="20"/>
        </w:rPr>
        <w:t>继续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数据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评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发现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组金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产自初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确已</w:t>
      </w:r>
      <w:r>
        <w:rPr>
          <w:rFonts w:ascii="宋体" w:hAnsi="宋体" w:cs="宋体" w:eastAsia="宋体" w:hint="default"/>
          <w:w w:val="105"/>
          <w:sz w:val="20"/>
          <w:szCs w:val="20"/>
        </w:rPr>
        <w:t>减少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w w:val="105"/>
          <w:sz w:val="20"/>
          <w:szCs w:val="20"/>
        </w:rPr>
        <w:t>重或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</w:p>
    <w:p>
      <w:pPr>
        <w:spacing w:line="444" w:lineRule="auto" w:before="74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风</w:t>
      </w:r>
      <w:r>
        <w:rPr>
          <w:rFonts w:ascii="宋体" w:hAnsi="宋体" w:cs="宋体" w:eastAsia="宋体" w:hint="default"/>
          <w:w w:val="105"/>
          <w:sz w:val="20"/>
          <w:szCs w:val="20"/>
        </w:rPr>
        <w:t>险特</w:t>
      </w:r>
      <w:r>
        <w:rPr>
          <w:rFonts w:ascii="宋体" w:hAnsi="宋体" w:cs="宋体" w:eastAsia="宋体" w:hint="default"/>
          <w:w w:val="105"/>
          <w:sz w:val="20"/>
          <w:szCs w:val="20"/>
        </w:rPr>
        <w:t>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6" w:lineRule="auto" w:before="0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下该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摊余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1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破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死亡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破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或者遗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清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董事会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：备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重大的和有确</w:t>
      </w:r>
      <w:r>
        <w:rPr>
          <w:rFonts w:ascii="宋体" w:hAnsi="宋体" w:cs="宋体" w:eastAsia="宋体" w:hint="default"/>
          <w:sz w:val="20"/>
          <w:szCs w:val="20"/>
        </w:rPr>
        <w:t>凿</w:t>
      </w:r>
      <w:r>
        <w:rPr>
          <w:rFonts w:ascii="宋体" w:hAnsi="宋体" w:cs="宋体" w:eastAsia="宋体" w:hint="default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z w:val="20"/>
          <w:szCs w:val="20"/>
        </w:rPr>
        <w:t>据表明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可以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难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账款</w:t>
      </w:r>
      <w:r>
        <w:rPr>
          <w:rFonts w:ascii="宋体" w:hAnsi="宋体" w:cs="宋体" w:eastAsia="宋体" w:hint="default"/>
          <w:w w:val="103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</w:t>
      </w:r>
      <w:r>
        <w:rPr>
          <w:rFonts w:ascii="宋体" w:hAnsi="宋体" w:cs="宋体" w:eastAsia="宋体" w:hint="default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4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况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情况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w w:val="103"/>
          <w:sz w:val="20"/>
          <w:szCs w:val="20"/>
        </w:rPr>
        <w:t>他</w:t>
      </w:r>
      <w:r>
        <w:rPr>
          <w:rFonts w:ascii="宋体" w:hAnsi="宋体" w:cs="宋体" w:eastAsia="宋体" w:hint="default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独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81"/>
          <w:pgSz w:w="11900" w:h="16820"/>
          <w:pgMar w:footer="1407" w:header="1402" w:top="1800" w:bottom="1600" w:left="1240" w:right="1220"/>
          <w:pgNumType w:start="71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48" w:lineRule="auto" w:before="43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提各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9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评估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i/>
          <w:sz w:val="11"/>
          <w:szCs w:val="11"/>
        </w:rPr>
      </w:pPr>
    </w:p>
    <w:tbl>
      <w:tblPr>
        <w:tblW w:w="0" w:type="auto"/>
        <w:jc w:val="left"/>
        <w:tblInd w:w="1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2830"/>
      </w:tblGrid>
      <w:tr>
        <w:trPr>
          <w:trHeight w:val="439" w:hRule="exact"/>
        </w:trPr>
        <w:tc>
          <w:tcPr>
            <w:tcW w:w="2830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1"/>
              <w:ind w:right="10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账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30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28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28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二年</w:t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12%</w:t>
            </w:r>
            <w:r>
              <w:rPr>
                <w:rFonts w:ascii="Times New Roman"/>
                <w:spacing w:val="2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四年</w:t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24%</w:t>
            </w:r>
            <w:r>
              <w:rPr>
                <w:rFonts w:ascii="Times New Roman"/>
                <w:spacing w:val="2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48%</w:t>
            </w:r>
            <w:r>
              <w:rPr>
                <w:rFonts w:ascii="Times New Roman"/>
                <w:spacing w:val="2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100%</w:t>
            </w:r>
            <w:r>
              <w:rPr>
                <w:rFonts w:ascii="Times New Roman"/>
                <w:spacing w:val="3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i/>
          <w:sz w:val="7"/>
          <w:szCs w:val="7"/>
        </w:rPr>
      </w:pPr>
    </w:p>
    <w:p>
      <w:pPr>
        <w:spacing w:before="43"/>
        <w:ind w:left="56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6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w w:val="105"/>
          <w:sz w:val="20"/>
          <w:szCs w:val="20"/>
        </w:rPr>
        <w:t>料、在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库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w w:val="105"/>
          <w:sz w:val="20"/>
          <w:szCs w:val="20"/>
        </w:rPr>
        <w:t>托</w:t>
      </w:r>
      <w:r>
        <w:rPr>
          <w:rFonts w:ascii="宋体" w:hAnsi="宋体" w:cs="宋体" w:eastAsia="宋体" w:hint="default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资、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本和其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本的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17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8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3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用品种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分摊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永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9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在对存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霉烂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2"/>
          <w:pgSz w:w="11900" w:h="16820"/>
          <w:pgMar w:footer="1407" w:header="1402" w:top="1800" w:bottom="1600" w:left="1240" w:right="1220"/>
          <w:pgNumType w:start="72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46" w:lineRule="auto" w:before="43"/>
        <w:ind w:left="147" w:right="10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料存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有的存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1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货跌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6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6" w:lineRule="auto" w:before="0"/>
        <w:ind w:left="147" w:right="14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6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吸</w:t>
      </w:r>
      <w:r>
        <w:rPr>
          <w:rFonts w:ascii="宋体" w:hAnsi="宋体" w:cs="宋体" w:eastAsia="宋体" w:hint="default"/>
          <w:w w:val="105"/>
          <w:sz w:val="20"/>
          <w:szCs w:val="20"/>
        </w:rPr>
        <w:t>收合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6"/>
        <w:ind w:left="147" w:right="16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8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去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宣</w:t>
      </w:r>
      <w:r>
        <w:rPr>
          <w:rFonts w:ascii="宋体" w:hAnsi="宋体" w:cs="宋体" w:eastAsia="宋体" w:hint="default"/>
          <w:w w:val="105"/>
          <w:sz w:val="20"/>
          <w:szCs w:val="20"/>
        </w:rPr>
        <w:t>告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领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股利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②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z w:val="20"/>
          <w:szCs w:val="20"/>
        </w:rPr>
        <w:t>券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z w:val="20"/>
          <w:szCs w:val="20"/>
        </w:rPr>
        <w:t>券</w:t>
      </w:r>
      <w:r>
        <w:rPr>
          <w:rFonts w:ascii="宋体" w:hAnsi="宋体" w:cs="宋体" w:eastAsia="宋体" w:hint="default"/>
          <w:sz w:val="20"/>
          <w:szCs w:val="20"/>
        </w:rPr>
        <w:t>的公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z w:val="20"/>
          <w:szCs w:val="20"/>
        </w:rPr>
        <w:t>作为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3"/>
          <w:pgSz w:w="11900" w:h="16820"/>
          <w:pgMar w:footer="1407" w:header="1402" w:top="1800" w:bottom="1600" w:left="1240" w:right="1200"/>
          <w:pgNumType w:start="73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交</w:t>
      </w:r>
      <w:r>
        <w:rPr>
          <w:rFonts w:ascii="宋体" w:hAnsi="宋体" w:cs="宋体" w:eastAsia="宋体" w:hint="default"/>
          <w:w w:val="105"/>
          <w:sz w:val="20"/>
          <w:szCs w:val="20"/>
        </w:rPr>
        <w:t>换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组》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73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z w:val="20"/>
          <w:szCs w:val="20"/>
        </w:rPr>
        <w:t>方式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资的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本大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应享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1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本公司对子公司的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资。对子公司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入合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7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所共有的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i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1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、重大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</w:p>
    <w:p>
      <w:pPr>
        <w:spacing w:before="78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是否与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任何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个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均不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w w:val="105"/>
          <w:sz w:val="20"/>
          <w:szCs w:val="20"/>
        </w:rPr>
        <w:t>独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业基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方一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4"/>
          <w:pgSz w:w="11900" w:h="16820"/>
          <w:pgMar w:footer="1407" w:header="1402" w:top="1800" w:bottom="1600" w:left="1240" w:right="1220"/>
          <w:pgNumType w:start="74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w w:val="105"/>
          <w:sz w:val="20"/>
          <w:szCs w:val="20"/>
        </w:rPr>
        <w:t>须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经一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2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拥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50%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能参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20%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4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几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机构中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股利</w:t>
      </w:r>
      <w:r>
        <w:rPr>
          <w:rFonts w:ascii="宋体" w:hAnsi="宋体" w:cs="宋体" w:eastAsia="宋体" w:hint="default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w w:val="105"/>
          <w:sz w:val="20"/>
          <w:szCs w:val="20"/>
        </w:rPr>
        <w:t>间是否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w w:val="105"/>
          <w:sz w:val="20"/>
          <w:szCs w:val="20"/>
        </w:rPr>
        <w:t>出管理人员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键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有并准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69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对已出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备一经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得转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0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年度的有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与该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w w:val="105"/>
          <w:sz w:val="20"/>
          <w:szCs w:val="20"/>
        </w:rPr>
        <w:t>屋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w w:val="105"/>
          <w:sz w:val="20"/>
          <w:szCs w:val="20"/>
        </w:rPr>
        <w:t>筑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</w:t>
      </w:r>
      <w:r>
        <w:rPr>
          <w:rFonts w:ascii="宋体" w:hAnsi="宋体" w:cs="宋体" w:eastAsia="宋体" w:hint="default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、电子</w:t>
      </w:r>
      <w:r>
        <w:rPr>
          <w:rFonts w:ascii="宋体" w:hAnsi="宋体" w:cs="宋体" w:eastAsia="宋体" w:hint="default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本公司的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）外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本，</w:t>
      </w:r>
      <w:r>
        <w:rPr>
          <w:rFonts w:ascii="宋体" w:hAnsi="宋体" w:cs="宋体" w:eastAsia="宋体" w:hint="default"/>
          <w:sz w:val="20"/>
          <w:szCs w:val="20"/>
        </w:rPr>
        <w:t>包括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买价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使固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5"/>
          <w:pgSz w:w="11900" w:h="16820"/>
          <w:pgMar w:footer="1407" w:header="1402" w:top="1800" w:bottom="1600" w:left="1240" w:right="1200"/>
          <w:pgNumType w:start="75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w w:val="105"/>
          <w:sz w:val="20"/>
          <w:szCs w:val="20"/>
        </w:rPr>
        <w:t>卸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安</w:t>
      </w:r>
      <w:r>
        <w:rPr>
          <w:rFonts w:ascii="宋体" w:hAnsi="宋体" w:cs="宋体" w:eastAsia="宋体" w:hint="default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人员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自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造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本，</w:t>
      </w:r>
      <w:r>
        <w:rPr>
          <w:rFonts w:ascii="宋体" w:hAnsi="宋体" w:cs="宋体" w:eastAsia="宋体" w:hint="default"/>
          <w:sz w:val="20"/>
          <w:szCs w:val="20"/>
        </w:rPr>
        <w:t>由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造该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z w:val="20"/>
          <w:szCs w:val="20"/>
        </w:rPr>
        <w:t>要</w:t>
      </w:r>
      <w:r>
        <w:rPr>
          <w:rFonts w:ascii="宋体" w:hAnsi="宋体" w:cs="宋体" w:eastAsia="宋体" w:hint="default"/>
          <w:sz w:val="20"/>
          <w:szCs w:val="20"/>
        </w:rPr>
        <w:t>支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z w:val="20"/>
          <w:szCs w:val="20"/>
        </w:rPr>
        <w:t>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0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）非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性资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换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并和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所有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和报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租赁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-29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11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</w:r>
    </w:p>
    <w:p>
      <w:pPr>
        <w:spacing w:before="42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10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2" w:lineRule="auto" w:before="0"/>
        <w:ind w:left="559" w:right="3777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均法。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残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81" w:lineRule="exact"/>
        <w:ind w:left="84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86.9pt;height:4.1pt;mso-position-horizontal-relative:char;mso-position-vertical-relative:line" coordorigin="0,0" coordsize="7738,82">
            <v:group style="position:absolute;left:26;top:26;width:1882;height:2" coordorigin="26,26" coordsize="1882,2">
              <v:shape style="position:absolute;left:26;top:26;width:1882;height:2" coordorigin="26,26" coordsize="1882,0" path="m26,26l1908,26e" filled="false" stroked="true" strokeweight="2.64pt" strokecolor="#000000">
                <v:path arrowok="t"/>
              </v:shape>
            </v:group>
            <v:group style="position:absolute;left:26;top:74;width:1882;height:2" coordorigin="26,74" coordsize="1882,2">
              <v:shape style="position:absolute;left:26;top:74;width:1882;height:2" coordorigin="26,74" coordsize="1882,0" path="m26,74l1908,74e" filled="false" stroked="true" strokeweight=".72pt" strokecolor="#000000">
                <v:path arrowok="t"/>
              </v:shape>
            </v:group>
            <v:group style="position:absolute;left:1908;top:26;width:87;height:2" coordorigin="1908,26" coordsize="87,2">
              <v:shape style="position:absolute;left:1908;top:26;width:87;height:2" coordorigin="1908,26" coordsize="87,0" path="m1908,26l1994,26e" filled="false" stroked="true" strokeweight="2.64pt" strokecolor="#000000">
                <v:path arrowok="t"/>
              </v:shape>
            </v:group>
            <v:group style="position:absolute;left:1908;top:74;width:87;height:2" coordorigin="1908,74" coordsize="87,2">
              <v:shape style="position:absolute;left:1908;top:74;width:87;height:2" coordorigin="1908,74" coordsize="87,0" path="m1908,74l1994,74e" filled="false" stroked="true" strokeweight=".72pt" strokecolor="#000000">
                <v:path arrowok="t"/>
              </v:shape>
            </v:group>
            <v:group style="position:absolute;left:1994;top:26;width:2242;height:2" coordorigin="1994,26" coordsize="2242,2">
              <v:shape style="position:absolute;left:1994;top:26;width:2242;height:2" coordorigin="1994,26" coordsize="2242,0" path="m1994,26l4236,26e" filled="false" stroked="true" strokeweight="2.64pt" strokecolor="#000000">
                <v:path arrowok="t"/>
              </v:shape>
            </v:group>
            <v:group style="position:absolute;left:1994;top:74;width:2242;height:2" coordorigin="1994,74" coordsize="2242,2">
              <v:shape style="position:absolute;left:1994;top:74;width:2242;height:2" coordorigin="1994,74" coordsize="2242,0" path="m1994,74l4236,74e" filled="false" stroked="true" strokeweight=".72pt" strokecolor="#000000">
                <v:path arrowok="t"/>
              </v:shape>
            </v:group>
            <v:group style="position:absolute;left:4236;top:26;width:82;height:2" coordorigin="4236,26" coordsize="82,2">
              <v:shape style="position:absolute;left:4236;top:26;width:82;height:2" coordorigin="4236,26" coordsize="82,0" path="m4236,26l4318,26e" filled="false" stroked="true" strokeweight="2.64pt" strokecolor="#000000">
                <v:path arrowok="t"/>
              </v:shape>
            </v:group>
            <v:group style="position:absolute;left:4236;top:74;width:82;height:2" coordorigin="4236,74" coordsize="82,2">
              <v:shape style="position:absolute;left:4236;top:74;width:82;height:2" coordorigin="4236,74" coordsize="82,0" path="m4236,74l4318,74e" filled="false" stroked="true" strokeweight=".72pt" strokecolor="#000000">
                <v:path arrowok="t"/>
              </v:shape>
            </v:group>
            <v:group style="position:absolute;left:4318;top:26;width:1527;height:2" coordorigin="4318,26" coordsize="1527,2">
              <v:shape style="position:absolute;left:4318;top:26;width:1527;height:2" coordorigin="4318,26" coordsize="1527,0" path="m4318,26l5844,26e" filled="false" stroked="true" strokeweight="2.64pt" strokecolor="#000000">
                <v:path arrowok="t"/>
              </v:shape>
            </v:group>
            <v:group style="position:absolute;left:4318;top:74;width:1527;height:2" coordorigin="4318,74" coordsize="1527,2">
              <v:shape style="position:absolute;left:4318;top:74;width:1527;height:2" coordorigin="4318,74" coordsize="1527,0" path="m4318,74l5844,74e" filled="false" stroked="true" strokeweight=".72pt" strokecolor="#000000">
                <v:path arrowok="t"/>
              </v:shape>
            </v:group>
            <v:group style="position:absolute;left:5844;top:26;width:82;height:2" coordorigin="5844,26" coordsize="82,2">
              <v:shape style="position:absolute;left:5844;top:26;width:82;height:2" coordorigin="5844,26" coordsize="82,0" path="m5844,26l5926,26e" filled="false" stroked="true" strokeweight="2.64pt" strokecolor="#000000">
                <v:path arrowok="t"/>
              </v:shape>
            </v:group>
            <v:group style="position:absolute;left:5844;top:74;width:82;height:2" coordorigin="5844,74" coordsize="82,2">
              <v:shape style="position:absolute;left:5844;top:74;width:82;height:2" coordorigin="5844,74" coordsize="82,0" path="m5844,74l5926,74e" filled="false" stroked="true" strokeweight=".72pt" strokecolor="#000000">
                <v:path arrowok="t"/>
              </v:shape>
            </v:group>
            <v:group style="position:absolute;left:5926;top:26;width:1786;height:2" coordorigin="5926,26" coordsize="1786,2">
              <v:shape style="position:absolute;left:5926;top:26;width:1786;height:2" coordorigin="5926,26" coordsize="1786,0" path="m5926,26l7711,26e" filled="false" stroked="true" strokeweight="2.64pt" strokecolor="#000000">
                <v:path arrowok="t"/>
              </v:shape>
            </v:group>
            <v:group style="position:absolute;left:5926;top:74;width:1786;height:2" coordorigin="5926,74" coordsize="1786,2">
              <v:shape style="position:absolute;left:5926;top:74;width:1786;height:2" coordorigin="5926,74" coordsize="1786,0" path="m5926,74l7711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11"/>
          <w:szCs w:val="11"/>
        </w:rPr>
      </w:pPr>
    </w:p>
    <w:tbl>
      <w:tblPr>
        <w:tblW w:w="0" w:type="auto"/>
        <w:jc w:val="left"/>
        <w:tblInd w:w="8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2107"/>
        <w:gridCol w:w="1731"/>
        <w:gridCol w:w="1845"/>
      </w:tblGrid>
      <w:tr>
        <w:trPr>
          <w:trHeight w:val="340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类别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用年限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残值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443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w w:val="105"/>
                <w:sz w:val="20"/>
              </w:rPr>
              <w:t>30</w:t>
            </w:r>
            <w:r>
              <w:rPr>
                <w:rFonts w:ascii="Times New Roman"/>
                <w:spacing w:val="3"/>
                <w:sz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3"/>
                <w:w w:val="105"/>
                <w:sz w:val="20"/>
              </w:rPr>
              <w:t>10</w:t>
            </w:r>
            <w:r>
              <w:rPr>
                <w:rFonts w:ascii="Times New Roman"/>
                <w:spacing w:val="3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0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1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i/>
          <w:sz w:val="5"/>
          <w:szCs w:val="5"/>
        </w:r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用与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4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的、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4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四）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22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符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0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86"/>
          <w:pgSz w:w="11900" w:h="16820"/>
          <w:pgMar w:footer="1407" w:header="1402" w:top="1800" w:bottom="1600" w:left="1240" w:right="1140"/>
          <w:pgNumType w:start="76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auto" w:before="4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4"/>
        <w:ind w:left="55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五）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4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买价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6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106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7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16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、本公司对内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研究</w:t>
      </w:r>
      <w:r>
        <w:rPr>
          <w:rFonts w:ascii="宋体" w:hAnsi="宋体" w:cs="宋体" w:eastAsia="宋体" w:hint="default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量原则</w:t>
      </w:r>
      <w:r>
        <w:rPr>
          <w:rFonts w:ascii="宋体" w:hAnsi="宋体" w:cs="宋体" w:eastAsia="宋体" w:hint="default"/>
          <w:w w:val="105"/>
          <w:sz w:val="20"/>
          <w:szCs w:val="20"/>
        </w:rPr>
        <w:t>和会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性的有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划调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w w:val="105"/>
          <w:sz w:val="20"/>
          <w:szCs w:val="20"/>
        </w:rPr>
        <w:t>料、</w:t>
      </w:r>
      <w:r>
        <w:rPr>
          <w:rFonts w:ascii="宋体" w:hAnsi="宋体" w:cs="宋体" w:eastAsia="宋体" w:hint="default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9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完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有完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8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身</w:t>
      </w:r>
      <w:r>
        <w:rPr>
          <w:rFonts w:ascii="宋体" w:hAnsi="宋体" w:cs="宋体" w:eastAsia="宋体" w:hint="default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其有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8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87"/>
          <w:pgSz w:w="11900" w:h="16820"/>
          <w:pgMar w:footer="1407" w:header="1402" w:top="1800" w:bottom="1600" w:left="1240" w:right="1220"/>
          <w:pgNumType w:start="77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9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产开发</w:t>
      </w:r>
      <w:r>
        <w:rPr>
          <w:rFonts w:ascii="宋体" w:hAnsi="宋体" w:cs="宋体" w:eastAsia="宋体" w:hint="default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</w:p>
    <w:p>
      <w:pPr>
        <w:spacing w:line="446" w:lineRule="auto" w:before="49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没有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综合各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考历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史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用相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。本公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司确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6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w w:val="105"/>
          <w:sz w:val="20"/>
          <w:szCs w:val="20"/>
        </w:rPr>
        <w:t>用该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周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可获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艺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及对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展</w:t>
      </w:r>
      <w:r>
        <w:rPr>
          <w:rFonts w:ascii="宋体" w:hAnsi="宋体" w:cs="宋体" w:eastAsia="宋体" w:hint="default"/>
          <w:w w:val="105"/>
          <w:sz w:val="20"/>
          <w:szCs w:val="20"/>
        </w:rPr>
        <w:t>趋势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以该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在或</w:t>
      </w:r>
      <w:r>
        <w:rPr>
          <w:rFonts w:ascii="宋体" w:hAnsi="宋体" w:cs="宋体" w:eastAsia="宋体" w:hint="default"/>
          <w:w w:val="105"/>
          <w:sz w:val="20"/>
          <w:szCs w:val="20"/>
        </w:rPr>
        <w:t>潜</w:t>
      </w:r>
      <w:r>
        <w:rPr>
          <w:rFonts w:ascii="宋体" w:hAnsi="宋体" w:cs="宋体" w:eastAsia="宋体" w:hint="default"/>
          <w:w w:val="105"/>
          <w:sz w:val="20"/>
          <w:szCs w:val="20"/>
        </w:rPr>
        <w:t>在的</w:t>
      </w:r>
      <w:r>
        <w:rPr>
          <w:rFonts w:ascii="宋体" w:hAnsi="宋体" w:cs="宋体" w:eastAsia="宋体" w:hint="default"/>
          <w:w w:val="105"/>
          <w:sz w:val="20"/>
          <w:szCs w:val="20"/>
        </w:rPr>
        <w:t>竞争</w:t>
      </w:r>
      <w:r>
        <w:rPr>
          <w:rFonts w:ascii="宋体" w:hAnsi="宋体" w:cs="宋体" w:eastAsia="宋体" w:hint="default"/>
          <w:w w:val="105"/>
          <w:sz w:val="20"/>
          <w:szCs w:val="20"/>
        </w:rPr>
        <w:t>者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带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力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制；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用时起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还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w w:val="105"/>
          <w:sz w:val="20"/>
          <w:szCs w:val="20"/>
        </w:rPr>
        <w:t>扣除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4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，本公司不对其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如使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对其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6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六）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除存货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及金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类别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减值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396" w:lineRule="auto"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</w:p>
    <w:p>
      <w:pPr>
        <w:spacing w:after="0" w:line="396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8"/>
          <w:pgSz w:w="11900" w:h="16820"/>
          <w:pgMar w:footer="1407" w:header="1402" w:top="1800" w:bottom="1600" w:left="1240" w:right="1220"/>
          <w:pgNumType w:start="78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6" w:lineRule="auto" w:before="43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6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4" w:lineRule="auto" w:before="73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w w:val="105"/>
          <w:sz w:val="20"/>
          <w:szCs w:val="20"/>
        </w:rPr>
        <w:t>跌幅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显</w:t>
      </w:r>
      <w:r>
        <w:rPr>
          <w:rFonts w:ascii="宋体" w:hAnsi="宋体" w:cs="宋体" w:eastAsia="宋体" w:hint="default"/>
          <w:w w:val="105"/>
          <w:sz w:val="20"/>
          <w:szCs w:val="20"/>
        </w:rPr>
        <w:t>高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时间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推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过时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或者其实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将被闲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提前处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生负</w:t>
      </w:r>
      <w:r>
        <w:rPr>
          <w:rFonts w:ascii="宋体" w:hAnsi="宋体" w:cs="宋体" w:eastAsia="宋体" w:hint="default"/>
          <w:w w:val="105"/>
          <w:sz w:val="20"/>
          <w:szCs w:val="20"/>
        </w:rPr>
        <w:t>面影响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近期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4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现率</w:t>
      </w:r>
      <w:r>
        <w:rPr>
          <w:rFonts w:ascii="宋体" w:hAnsi="宋体" w:cs="宋体" w:eastAsia="宋体" w:hint="default"/>
          <w:w w:val="105"/>
          <w:sz w:val="20"/>
          <w:szCs w:val="20"/>
        </w:rPr>
        <w:t>，导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降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报告的证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亏</w:t>
      </w:r>
      <w:r>
        <w:rPr>
          <w:rFonts w:ascii="宋体" w:hAnsi="宋体" w:cs="宋体" w:eastAsia="宋体" w:hint="default"/>
          <w:w w:val="105"/>
          <w:sz w:val="20"/>
          <w:szCs w:val="20"/>
        </w:rPr>
        <w:t>损）</w:t>
      </w:r>
      <w:r>
        <w:rPr>
          <w:rFonts w:ascii="宋体" w:hAnsi="宋体" w:cs="宋体" w:eastAsia="宋体" w:hint="default"/>
          <w:w w:val="105"/>
          <w:sz w:val="20"/>
          <w:szCs w:val="20"/>
        </w:rPr>
        <w:t>远远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或者高</w:t>
      </w:r>
      <w:r>
        <w:rPr>
          <w:rFonts w:ascii="宋体" w:hAnsi="宋体" w:cs="宋体" w:eastAsia="宋体" w:hint="default"/>
          <w:w w:val="105"/>
          <w:sz w:val="20"/>
          <w:szCs w:val="20"/>
        </w:rPr>
        <w:t>于）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78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迹</w:t>
      </w:r>
      <w:r>
        <w:rPr>
          <w:rFonts w:ascii="宋体" w:hAnsi="宋体" w:cs="宋体" w:eastAsia="宋体" w:hint="default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8" w:lineRule="auto" w:before="71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9"/>
        <w:ind w:left="54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停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年内不会重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81" w:firstLine="39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大的不确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4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89"/>
          <w:pgSz w:w="11900" w:h="16820"/>
          <w:pgMar w:footer="1407" w:header="1402" w:top="1800" w:bottom="1600" w:left="1240" w:right="1220"/>
          <w:pgNumType w:start="79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24" w:lineRule="auto"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</w:p>
    <w:p>
      <w:pPr>
        <w:spacing w:line="448" w:lineRule="auto" w:before="69"/>
        <w:ind w:left="559" w:right="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</w:p>
    <w:p>
      <w:pPr>
        <w:spacing w:before="49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他新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代</w:t>
      </w:r>
      <w:r>
        <w:rPr>
          <w:rFonts w:ascii="宋体" w:hAnsi="宋体" w:cs="宋体" w:eastAsia="宋体" w:hint="default"/>
          <w:w w:val="105"/>
          <w:sz w:val="20"/>
          <w:szCs w:val="20"/>
        </w:rPr>
        <w:t>替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创</w:t>
      </w:r>
      <w:r>
        <w:rPr>
          <w:rFonts w:ascii="宋体" w:hAnsi="宋体" w:cs="宋体" w:eastAsia="宋体" w:hint="default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力受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）市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剩</w:t>
      </w:r>
      <w:r>
        <w:rPr>
          <w:rFonts w:ascii="宋体" w:hAnsi="宋体" w:cs="宋体" w:eastAsia="宋体" w:hint="default"/>
          <w:w w:val="105"/>
          <w:sz w:val="20"/>
          <w:szCs w:val="20"/>
        </w:rPr>
        <w:t>余摊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w w:val="105"/>
          <w:sz w:val="20"/>
          <w:szCs w:val="20"/>
        </w:rPr>
        <w:t>恢</w:t>
      </w:r>
      <w:r>
        <w:rPr>
          <w:rFonts w:ascii="宋体" w:hAnsi="宋体" w:cs="宋体" w:eastAsia="宋体" w:hint="default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w w:val="105"/>
          <w:sz w:val="20"/>
          <w:szCs w:val="20"/>
        </w:rPr>
        <w:t>护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w w:val="105"/>
          <w:sz w:val="20"/>
          <w:szCs w:val="20"/>
        </w:rPr>
        <w:t>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用价值；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表明一项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73"/>
        <w:ind w:left="147" w:right="15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础估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誉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6" w:lineRule="auto" w:before="73"/>
        <w:ind w:left="147" w:right="10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1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1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七）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借款费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用资本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0"/>
          <w:pgSz w:w="11900" w:h="16820"/>
          <w:pgMar w:footer="1407" w:header="1402" w:top="1800" w:bottom="1600" w:left="1240" w:right="1200"/>
          <w:pgNumType w:start="8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439" w:lineRule="auto" w:before="4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7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个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或者承担带</w:t>
      </w:r>
      <w:r>
        <w:rPr>
          <w:rFonts w:ascii="宋体" w:hAnsi="宋体" w:cs="宋体" w:eastAsia="宋体" w:hint="default"/>
          <w:w w:val="105"/>
          <w:sz w:val="20"/>
          <w:szCs w:val="20"/>
        </w:rPr>
        <w:t>息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w w:val="105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可销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7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个月，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w w:val="105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可销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程序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的资本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继续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7"/>
        <w:ind w:left="147" w:right="12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符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的资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sz w:val="20"/>
          <w:szCs w:val="20"/>
        </w:rPr>
        <w:t>可销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停</w:t>
      </w:r>
      <w:r>
        <w:rPr>
          <w:rFonts w:ascii="宋体" w:hAnsi="宋体" w:cs="宋体" w:eastAsia="宋体" w:hint="default"/>
          <w:sz w:val="20"/>
          <w:szCs w:val="20"/>
        </w:rPr>
        <w:t>止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8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内，本公司对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定：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434" w:lineRule="auto" w:before="7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61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占用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了一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加权平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占用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息金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加权平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5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十八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摊销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1"/>
          <w:pgSz w:w="11900" w:h="16820"/>
          <w:pgMar w:footer="1407" w:header="1402" w:top="1800" w:bottom="1600" w:left="1240" w:right="1220"/>
          <w:pgNumType w:start="81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434" w:lineRule="auto" w:before="43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含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法在其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受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摊余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全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转入当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0"/>
        <w:ind w:left="55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十九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）股份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9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7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溢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的公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22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》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7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6" w:lineRule="auto" w:before="46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日对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59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8" w:lineRule="auto" w:before="0"/>
        <w:ind w:left="147" w:right="103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津贴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动关系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</w:p>
    <w:p>
      <w:pPr>
        <w:spacing w:after="0" w:line="448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footerReference w:type="default" r:id="rId92"/>
          <w:pgSz w:w="11900" w:h="16820"/>
          <w:pgMar w:footer="1407" w:header="1402" w:top="1800" w:bottom="1600" w:left="1240" w:right="1220"/>
          <w:pgNumType w:start="82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484" w:lineRule="auto" w:before="43"/>
        <w:ind w:left="540" w:right="81" w:hanging="39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与获</w:t>
      </w:r>
      <w:r>
        <w:rPr>
          <w:rFonts w:ascii="宋体" w:hAnsi="宋体" w:cs="宋体" w:eastAsia="宋体" w:hint="default"/>
          <w:w w:val="105"/>
          <w:sz w:val="20"/>
          <w:szCs w:val="20"/>
        </w:rPr>
        <w:t>得职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动关系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80" w:lineRule="auto" w:before="19"/>
        <w:ind w:left="540" w:right="81" w:hanging="39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</w:p>
    <w:p>
      <w:pPr>
        <w:spacing w:line="484" w:lineRule="auto" w:before="28"/>
        <w:ind w:left="540" w:right="81" w:hanging="39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住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，公司保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提取</w:t>
      </w:r>
    </w:p>
    <w:p>
      <w:pPr>
        <w:spacing w:before="19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8" w:lineRule="auto" w:before="0"/>
        <w:ind w:left="147" w:right="81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担保、已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仲裁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诉讼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7"/>
        <w:ind w:left="54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(1)  </w:t>
      </w:r>
      <w:r>
        <w:rPr>
          <w:rFonts w:ascii="Times New Roman" w:hAnsi="Times New Roman" w:cs="Times New Roman" w:eastAsia="Times New Roman" w:hint="default"/>
          <w:spacing w:val="3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是</w:t>
      </w:r>
      <w:r>
        <w:rPr>
          <w:rFonts w:ascii="宋体" w:hAnsi="宋体" w:cs="宋体" w:eastAsia="宋体" w:hint="default"/>
          <w:sz w:val="20"/>
          <w:szCs w:val="20"/>
        </w:rPr>
        <w:t>公司承担的</w:t>
      </w:r>
      <w:r>
        <w:rPr>
          <w:rFonts w:ascii="宋体" w:hAnsi="宋体" w:cs="宋体" w:eastAsia="宋体" w:hint="default"/>
          <w:sz w:val="20"/>
          <w:szCs w:val="20"/>
        </w:rPr>
        <w:t>现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；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4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(2)   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执行</w:t>
      </w:r>
      <w:r>
        <w:rPr>
          <w:rFonts w:ascii="宋体" w:hAnsi="宋体" w:cs="宋体" w:eastAsia="宋体" w:hint="default"/>
          <w:sz w:val="20"/>
          <w:szCs w:val="20"/>
        </w:rPr>
        <w:t>很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导</w:t>
      </w:r>
      <w:r>
        <w:rPr>
          <w:rFonts w:ascii="宋体" w:hAnsi="宋体" w:cs="宋体" w:eastAsia="宋体" w:hint="default"/>
          <w:sz w:val="20"/>
          <w:szCs w:val="20"/>
        </w:rPr>
        <w:t>致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z w:val="20"/>
          <w:szCs w:val="20"/>
        </w:rPr>
        <w:t>利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流</w:t>
      </w:r>
      <w:r>
        <w:rPr>
          <w:rFonts w:ascii="宋体" w:hAnsi="宋体" w:cs="宋体" w:eastAsia="宋体" w:hint="default"/>
          <w:sz w:val="20"/>
          <w:szCs w:val="20"/>
        </w:rPr>
        <w:t>出本公司</w:t>
      </w:r>
      <w:r>
        <w:rPr>
          <w:rFonts w:ascii="宋体" w:hAnsi="宋体" w:cs="宋体" w:eastAsia="宋体" w:hint="default"/>
          <w:sz w:val="20"/>
          <w:szCs w:val="20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53" w:lineRule="auto" w:before="0"/>
        <w:ind w:left="540" w:right="354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(3)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计数计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</w:p>
    <w:p>
      <w:pPr>
        <w:spacing w:before="88"/>
        <w:ind w:left="550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、本公司在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公司已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风</w:t>
      </w:r>
      <w:r>
        <w:rPr>
          <w:rFonts w:ascii="宋体" w:hAnsi="宋体" w:cs="宋体" w:eastAsia="宋体" w:hint="default"/>
          <w:w w:val="105"/>
          <w:sz w:val="20"/>
          <w:szCs w:val="20"/>
        </w:rPr>
        <w:t>险</w:t>
      </w:r>
      <w:r>
        <w:rPr>
          <w:rFonts w:ascii="宋体" w:hAnsi="宋体" w:cs="宋体" w:eastAsia="宋体" w:hint="default"/>
          <w:w w:val="105"/>
          <w:sz w:val="20"/>
          <w:szCs w:val="20"/>
        </w:rPr>
        <w:t>和报</w:t>
      </w:r>
      <w:r>
        <w:rPr>
          <w:rFonts w:ascii="宋体" w:hAnsi="宋体" w:cs="宋体" w:eastAsia="宋体" w:hint="default"/>
          <w:w w:val="105"/>
          <w:sz w:val="20"/>
          <w:szCs w:val="20"/>
        </w:rPr>
        <w:t>酬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移给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联系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继续</w:t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也</w:t>
      </w:r>
      <w:r>
        <w:rPr>
          <w:rFonts w:ascii="宋体" w:hAnsi="宋体" w:cs="宋体" w:eastAsia="宋体" w:hint="default"/>
          <w:w w:val="105"/>
          <w:sz w:val="20"/>
          <w:szCs w:val="20"/>
        </w:rPr>
        <w:t>没有对已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效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的已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果能够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果能够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3"/>
          <w:pgSz w:w="11900" w:h="16820"/>
          <w:pgMar w:footer="1407" w:header="1402" w:top="1800" w:bottom="1600" w:left="1240" w:right="1220"/>
          <w:pgNumType w:start="83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已完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务总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计总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，不确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让渡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地计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时间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能够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78"/>
        <w:ind w:left="147" w:right="164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政</w:t>
      </w:r>
      <w:r>
        <w:rPr>
          <w:rFonts w:ascii="宋体" w:hAnsi="宋体" w:cs="宋体" w:eastAsia="宋体" w:hint="default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别</w:t>
      </w:r>
      <w:r>
        <w:rPr>
          <w:rFonts w:ascii="宋体" w:hAnsi="宋体" w:cs="宋体" w:eastAsia="宋体" w:hint="default"/>
          <w:sz w:val="20"/>
          <w:szCs w:val="20"/>
        </w:rPr>
        <w:t>下</w:t>
      </w:r>
      <w:r>
        <w:rPr>
          <w:rFonts w:ascii="宋体" w:hAnsi="宋体" w:cs="宋体" w:eastAsia="宋体" w:hint="default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补</w:t>
      </w:r>
      <w:r>
        <w:rPr>
          <w:rFonts w:ascii="宋体" w:hAnsi="宋体" w:cs="宋体" w:eastAsia="宋体" w:hint="default"/>
          <w:sz w:val="20"/>
          <w:szCs w:val="20"/>
        </w:rPr>
        <w:t>偿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后期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失</w:t>
      </w:r>
      <w:r>
        <w:rPr>
          <w:rFonts w:ascii="宋体" w:hAnsi="宋体" w:cs="宋体" w:eastAsia="宋体" w:hint="default"/>
          <w:sz w:val="20"/>
          <w:szCs w:val="20"/>
        </w:rPr>
        <w:t>的，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，并在确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6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不存在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8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4"/>
          <w:pgSz w:w="11900" w:h="16820"/>
          <w:pgMar w:footer="1407" w:header="1402" w:top="1800" w:bottom="1600" w:left="1240" w:right="1140"/>
          <w:pgNumType w:start="84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四）所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理方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1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，对资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率发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的，对已确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3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五）合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子公司，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，有证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</w:p>
    <w:p>
      <w:pPr>
        <w:spacing w:before="7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资者</w:t>
      </w:r>
      <w:r>
        <w:rPr>
          <w:rFonts w:ascii="宋体" w:hAnsi="宋体" w:cs="宋体" w:eastAsia="宋体" w:hint="default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章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议，有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任</w:t>
      </w:r>
      <w:r>
        <w:rPr>
          <w:rFonts w:ascii="宋体" w:hAnsi="宋体" w:cs="宋体" w:eastAsia="宋体" w:hint="default"/>
          <w:w w:val="105"/>
          <w:sz w:val="20"/>
          <w:szCs w:val="20"/>
        </w:rPr>
        <w:t>免被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数表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9" w:lineRule="auto" w:before="0"/>
        <w:ind w:left="147" w:right="18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33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z w:val="20"/>
          <w:szCs w:val="20"/>
        </w:rPr>
        <w:t>财务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》</w:t>
      </w:r>
      <w:r>
        <w:rPr>
          <w:rFonts w:ascii="宋体" w:hAnsi="宋体" w:cs="宋体" w:eastAsia="宋体" w:hint="default"/>
          <w:sz w:val="20"/>
          <w:szCs w:val="20"/>
        </w:rPr>
        <w:t>的有</w:t>
      </w:r>
      <w:r>
        <w:rPr>
          <w:rFonts w:ascii="宋体" w:hAnsi="宋体" w:cs="宋体" w:eastAsia="宋体" w:hint="default"/>
          <w:i/>
          <w:sz w:val="20"/>
          <w:szCs w:val="20"/>
        </w:rPr>
        <w:t>关要</w:t>
      </w:r>
      <w:r>
        <w:rPr>
          <w:rFonts w:ascii="宋体" w:hAnsi="宋体" w:cs="宋体" w:eastAsia="宋体" w:hint="default"/>
          <w:sz w:val="20"/>
          <w:szCs w:val="20"/>
        </w:rPr>
        <w:t>求</w:t>
      </w:r>
      <w:r>
        <w:rPr>
          <w:rFonts w:ascii="宋体" w:hAnsi="宋体" w:cs="宋体" w:eastAsia="宋体" w:hint="default"/>
          <w:sz w:val="20"/>
          <w:szCs w:val="20"/>
        </w:rPr>
        <w:t>执行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即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本公司及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子公司的个别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表为基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资料，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整对子公司的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资、重大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并，并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算少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益（损益）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before="57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六）会计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更以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及会计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差错更正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434" w:lineRule="auto" w:before="0"/>
        <w:ind w:left="559" w:right="423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3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5"/>
          <w:pgSz w:w="11900" w:h="16820"/>
          <w:pgMar w:footer="1407" w:header="1402" w:top="1800" w:bottom="1600" w:left="1240" w:right="1120"/>
          <w:pgNumType w:start="85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6" w:lineRule="auto" w:before="0"/>
        <w:ind w:left="559" w:right="499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31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三、 </w:t>
      </w:r>
      <w:r>
        <w:rPr>
          <w:rFonts w:ascii="宋体" w:hAnsi="宋体" w:cs="宋体" w:eastAsia="宋体" w:hint="default"/>
          <w:b/>
          <w:bCs/>
          <w:spacing w:val="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6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4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资子公司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4%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17%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口货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增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免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法，出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税营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城市</w:t>
      </w:r>
      <w:r>
        <w:rPr>
          <w:rFonts w:ascii="宋体" w:hAnsi="宋体" w:cs="宋体" w:eastAsia="宋体" w:hint="default"/>
          <w:sz w:val="20"/>
          <w:szCs w:val="20"/>
        </w:rPr>
        <w:t>维护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设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及本公司</w:t>
      </w:r>
      <w:r>
        <w:rPr>
          <w:rFonts w:ascii="宋体" w:hAnsi="宋体" w:cs="宋体" w:eastAsia="宋体" w:hint="default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子公司</w:t>
      </w:r>
      <w:r>
        <w:rPr>
          <w:rFonts w:ascii="宋体" w:hAnsi="宋体" w:cs="宋体" w:eastAsia="宋体" w:hint="default"/>
          <w:sz w:val="20"/>
          <w:szCs w:val="20"/>
        </w:rPr>
        <w:t>深圳市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公司的</w:t>
      </w:r>
      <w:r>
        <w:rPr>
          <w:rFonts w:ascii="宋体" w:hAnsi="宋体" w:cs="宋体" w:eastAsia="宋体" w:hint="default"/>
          <w:sz w:val="20"/>
          <w:szCs w:val="20"/>
        </w:rPr>
        <w:t>全</w:t>
      </w:r>
      <w:r>
        <w:rPr>
          <w:rFonts w:ascii="宋体" w:hAnsi="宋体" w:cs="宋体" w:eastAsia="宋体" w:hint="default"/>
          <w:sz w:val="20"/>
          <w:szCs w:val="20"/>
        </w:rPr>
        <w:t>资子公司</w:t>
      </w:r>
      <w:r>
        <w:rPr>
          <w:rFonts w:ascii="宋体" w:hAnsi="宋体" w:cs="宋体" w:eastAsia="宋体" w:hint="default"/>
          <w:sz w:val="20"/>
          <w:szCs w:val="20"/>
        </w:rPr>
        <w:t>苏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州</w:t>
      </w:r>
      <w:r>
        <w:rPr>
          <w:rFonts w:ascii="宋体" w:hAnsi="宋体" w:cs="宋体" w:eastAsia="宋体" w:hint="default"/>
          <w:sz w:val="20"/>
          <w:szCs w:val="20"/>
        </w:rPr>
        <w:t>晶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按流转</w:t>
      </w:r>
      <w:r>
        <w:rPr>
          <w:rFonts w:ascii="宋体" w:hAnsi="宋体" w:cs="宋体" w:eastAsia="宋体" w:hint="default"/>
          <w:sz w:val="20"/>
          <w:szCs w:val="20"/>
        </w:rPr>
        <w:t>税额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缴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子公司北京晶源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光</w:t>
      </w:r>
      <w:r>
        <w:rPr>
          <w:rFonts w:ascii="宋体" w:hAnsi="宋体" w:cs="宋体" w:eastAsia="宋体" w:hint="default"/>
          <w:sz w:val="20"/>
          <w:szCs w:val="20"/>
        </w:rPr>
        <w:t>学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5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7%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2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海</w:t>
      </w:r>
      <w:r>
        <w:rPr>
          <w:rFonts w:ascii="宋体" w:hAnsi="宋体" w:cs="宋体" w:eastAsia="宋体" w:hint="default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2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w w:val="105"/>
          <w:sz w:val="20"/>
          <w:szCs w:val="20"/>
        </w:rPr>
        <w:t>育费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地方</w:t>
      </w:r>
      <w:r>
        <w:rPr>
          <w:rFonts w:ascii="宋体" w:hAnsi="宋体" w:cs="宋体" w:eastAsia="宋体" w:hint="default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w w:val="105"/>
          <w:sz w:val="20"/>
          <w:szCs w:val="20"/>
        </w:rPr>
        <w:t>育费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苏州</w:t>
      </w:r>
      <w:r>
        <w:rPr>
          <w:rFonts w:ascii="宋体" w:hAnsi="宋体" w:cs="宋体" w:eastAsia="宋体" w:hint="default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w w:val="105"/>
          <w:sz w:val="20"/>
          <w:szCs w:val="20"/>
        </w:rPr>
        <w:t>健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212" w:firstLine="307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书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编号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GR200813000129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额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15</w:t>
      </w:r>
      <w:r>
        <w:rPr>
          <w:rFonts w:ascii="宋体" w:hAnsi="宋体" w:cs="宋体" w:eastAsia="宋体" w:hint="default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46"/>
        <w:ind w:left="147" w:right="164" w:firstLine="307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国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院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优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惠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》（国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【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】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39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号）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深圳市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公司报告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18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12.5%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39"/>
        <w:ind w:left="147" w:right="207" w:firstLine="307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北京晶源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苏州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25</w:t>
      </w:r>
      <w:r>
        <w:rPr>
          <w:rFonts w:ascii="宋体" w:hAnsi="宋体" w:cs="宋体" w:eastAsia="宋体" w:hint="default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17" w:lineRule="auto" w:before="46"/>
        <w:ind w:left="559" w:right="276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sz w:val="20"/>
          <w:szCs w:val="20"/>
        </w:rPr>
        <w:t>道</w:t>
      </w:r>
      <w:r>
        <w:rPr>
          <w:rFonts w:ascii="宋体" w:hAnsi="宋体" w:cs="宋体" w:eastAsia="宋体" w:hint="default"/>
          <w:sz w:val="20"/>
          <w:szCs w:val="20"/>
        </w:rPr>
        <w:t>管理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海</w:t>
      </w:r>
      <w:r>
        <w:rPr>
          <w:rFonts w:ascii="宋体" w:hAnsi="宋体" w:cs="宋体" w:eastAsia="宋体" w:hint="default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按流转</w:t>
      </w:r>
      <w:r>
        <w:rPr>
          <w:rFonts w:ascii="宋体" w:hAnsi="宋体" w:cs="宋体" w:eastAsia="宋体" w:hint="default"/>
          <w:sz w:val="20"/>
          <w:szCs w:val="20"/>
        </w:rPr>
        <w:t>税额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缴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69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四、</w:t>
      </w:r>
      <w:r>
        <w:rPr>
          <w:rFonts w:ascii="宋体" w:hAnsi="宋体" w:cs="宋体" w:eastAsia="宋体" w:hint="default"/>
          <w:b/>
          <w:bCs/>
          <w:spacing w:val="6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6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及合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spacing w:val="4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、本公司报告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纳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入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合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并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的子公司基本情况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列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示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如下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 w:line="417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6"/>
          <w:pgSz w:w="11900" w:h="16820"/>
          <w:pgMar w:footer="1407" w:header="1402" w:top="1800" w:bottom="1600" w:left="1240" w:right="1140"/>
          <w:pgNumType w:start="86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11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99.95pt;height:4.350pt;mso-position-horizontal-relative:char;mso-position-vertical-relative:line" coordorigin="0,0" coordsize="9999,87">
            <v:group style="position:absolute;left:29;top:29;width:1584;height:2" coordorigin="29,29" coordsize="1584,2">
              <v:shape style="position:absolute;left:29;top:29;width:1584;height:2" coordorigin="29,29" coordsize="1584,0" path="m29,29l1613,29e" filled="false" stroked="true" strokeweight="2.88pt" strokecolor="#000000">
                <v:path arrowok="t"/>
              </v:shape>
            </v:group>
            <v:group style="position:absolute;left:29;top:79;width:1584;height:2" coordorigin="29,79" coordsize="1584,2">
              <v:shape style="position:absolute;left:29;top:79;width:1584;height:2" coordorigin="29,79" coordsize="1584,0" path="m29,79l1613,79e" filled="false" stroked="true" strokeweight=".72pt" strokecolor="#000000">
                <v:path arrowok="t"/>
              </v:shape>
            </v:group>
            <v:group style="position:absolute;left:1613;top:29;width:87;height:2" coordorigin="1613,29" coordsize="87,2">
              <v:shape style="position:absolute;left:1613;top:29;width:87;height:2" coordorigin="1613,29" coordsize="87,0" path="m1613,29l1699,29e" filled="false" stroked="true" strokeweight="2.88pt" strokecolor="#000000">
                <v:path arrowok="t"/>
              </v:shape>
            </v:group>
            <v:group style="position:absolute;left:1613;top:79;width:87;height:2" coordorigin="1613,79" coordsize="87,2">
              <v:shape style="position:absolute;left:1613;top:79;width:87;height:2" coordorigin="1613,79" coordsize="87,0" path="m1613,79l1699,79e" filled="false" stroked="true" strokeweight=".72pt" strokecolor="#000000">
                <v:path arrowok="t"/>
              </v:shape>
            </v:group>
            <v:group style="position:absolute;left:1699;top:29;width:970;height:2" coordorigin="1699,29" coordsize="970,2">
              <v:shape style="position:absolute;left:1699;top:29;width:970;height:2" coordorigin="1699,29" coordsize="970,0" path="m1699,29l2669,29e" filled="false" stroked="true" strokeweight="2.88pt" strokecolor="#000000">
                <v:path arrowok="t"/>
              </v:shape>
            </v:group>
            <v:group style="position:absolute;left:1699;top:79;width:970;height:2" coordorigin="1699,79" coordsize="970,2">
              <v:shape style="position:absolute;left:1699;top:79;width:970;height:2" coordorigin="1699,79" coordsize="970,0" path="m1699,79l2669,79e" filled="false" stroked="true" strokeweight=".72pt" strokecolor="#000000">
                <v:path arrowok="t"/>
              </v:shape>
            </v:group>
            <v:group style="position:absolute;left:2669;top:29;width:87;height:2" coordorigin="2669,29" coordsize="87,2">
              <v:shape style="position:absolute;left:2669;top:29;width:87;height:2" coordorigin="2669,29" coordsize="87,0" path="m2669,29l2755,29e" filled="false" stroked="true" strokeweight="2.88pt" strokecolor="#000000">
                <v:path arrowok="t"/>
              </v:shape>
            </v:group>
            <v:group style="position:absolute;left:2669;top:79;width:87;height:2" coordorigin="2669,79" coordsize="87,2">
              <v:shape style="position:absolute;left:2669;top:79;width:87;height:2" coordorigin="2669,79" coordsize="87,0" path="m2669,79l2755,79e" filled="false" stroked="true" strokeweight=".72pt" strokecolor="#000000">
                <v:path arrowok="t"/>
              </v:shape>
            </v:group>
            <v:group style="position:absolute;left:2755;top:29;width:970;height:2" coordorigin="2755,29" coordsize="970,2">
              <v:shape style="position:absolute;left:2755;top:29;width:970;height:2" coordorigin="2755,29" coordsize="970,0" path="m2755,29l3725,29e" filled="false" stroked="true" strokeweight="2.88pt" strokecolor="#000000">
                <v:path arrowok="t"/>
              </v:shape>
            </v:group>
            <v:group style="position:absolute;left:2755;top:79;width:970;height:2" coordorigin="2755,79" coordsize="970,2">
              <v:shape style="position:absolute;left:2755;top:79;width:970;height:2" coordorigin="2755,79" coordsize="970,0" path="m2755,79l3725,79e" filled="false" stroked="true" strokeweight=".72pt" strokecolor="#000000">
                <v:path arrowok="t"/>
              </v:shape>
            </v:group>
            <v:group style="position:absolute;left:3725;top:29;width:87;height:2" coordorigin="3725,29" coordsize="87,2">
              <v:shape style="position:absolute;left:3725;top:29;width:87;height:2" coordorigin="3725,29" coordsize="87,0" path="m3725,29l3811,29e" filled="false" stroked="true" strokeweight="2.88pt" strokecolor="#000000">
                <v:path arrowok="t"/>
              </v:shape>
            </v:group>
            <v:group style="position:absolute;left:3725;top:79;width:87;height:2" coordorigin="3725,79" coordsize="87,2">
              <v:shape style="position:absolute;left:3725;top:79;width:87;height:2" coordorigin="3725,79" coordsize="87,0" path="m3725,79l3811,79e" filled="false" stroked="true" strokeweight=".72pt" strokecolor="#000000">
                <v:path arrowok="t"/>
              </v:shape>
            </v:group>
            <v:group style="position:absolute;left:3811;top:29;width:2900;height:2" coordorigin="3811,29" coordsize="2900,2">
              <v:shape style="position:absolute;left:3811;top:29;width:2900;height:2" coordorigin="3811,29" coordsize="2900,0" path="m3811,29l6710,29e" filled="false" stroked="true" strokeweight="2.88pt" strokecolor="#000000">
                <v:path arrowok="t"/>
              </v:shape>
            </v:group>
            <v:group style="position:absolute;left:3811;top:79;width:2900;height:2" coordorigin="3811,79" coordsize="2900,2">
              <v:shape style="position:absolute;left:3811;top:79;width:2900;height:2" coordorigin="3811,79" coordsize="2900,0" path="m3811,79l6710,79e" filled="false" stroked="true" strokeweight=".72pt" strokecolor="#000000">
                <v:path arrowok="t"/>
              </v:shape>
            </v:group>
            <v:group style="position:absolute;left:6710;top:29;width:87;height:2" coordorigin="6710,29" coordsize="87,2">
              <v:shape style="position:absolute;left:6710;top:29;width:87;height:2" coordorigin="6710,29" coordsize="87,0" path="m6710,29l6797,29e" filled="false" stroked="true" strokeweight="2.88pt" strokecolor="#000000">
                <v:path arrowok="t"/>
              </v:shape>
            </v:group>
            <v:group style="position:absolute;left:6710;top:79;width:87;height:2" coordorigin="6710,79" coordsize="87,2">
              <v:shape style="position:absolute;left:6710;top:79;width:87;height:2" coordorigin="6710,79" coordsize="87,0" path="m6710,79l6797,79e" filled="false" stroked="true" strokeweight=".72pt" strokecolor="#000000">
                <v:path arrowok="t"/>
              </v:shape>
            </v:group>
            <v:group style="position:absolute;left:6797;top:29;width:1234;height:2" coordorigin="6797,29" coordsize="1234,2">
              <v:shape style="position:absolute;left:6797;top:29;width:1234;height:2" coordorigin="6797,29" coordsize="1234,0" path="m6797,29l8030,29e" filled="false" stroked="true" strokeweight="2.88pt" strokecolor="#000000">
                <v:path arrowok="t"/>
              </v:shape>
            </v:group>
            <v:group style="position:absolute;left:6797;top:79;width:1234;height:2" coordorigin="6797,79" coordsize="1234,2">
              <v:shape style="position:absolute;left:6797;top:79;width:1234;height:2" coordorigin="6797,79" coordsize="1234,0" path="m6797,79l8030,79e" filled="false" stroked="true" strokeweight=".72pt" strokecolor="#000000">
                <v:path arrowok="t"/>
              </v:shape>
            </v:group>
            <v:group style="position:absolute;left:8030;top:29;width:82;height:2" coordorigin="8030,29" coordsize="82,2">
              <v:shape style="position:absolute;left:8030;top:29;width:82;height:2" coordorigin="8030,29" coordsize="82,0" path="m8030,29l8112,29e" filled="false" stroked="true" strokeweight="2.88pt" strokecolor="#000000">
                <v:path arrowok="t"/>
              </v:shape>
            </v:group>
            <v:group style="position:absolute;left:8030;top:79;width:82;height:2" coordorigin="8030,79" coordsize="82,2">
              <v:shape style="position:absolute;left:8030;top:79;width:82;height:2" coordorigin="8030,79" coordsize="82,0" path="m8030,79l8112,79e" filled="false" stroked="true" strokeweight=".72pt" strokecolor="#000000">
                <v:path arrowok="t"/>
              </v:shape>
            </v:group>
            <v:group style="position:absolute;left:8112;top:29;width:975;height:2" coordorigin="8112,29" coordsize="975,2">
              <v:shape style="position:absolute;left:8112;top:29;width:975;height:2" coordorigin="8112,29" coordsize="975,0" path="m8112,29l9086,29e" filled="false" stroked="true" strokeweight="2.88pt" strokecolor="#000000">
                <v:path arrowok="t"/>
              </v:shape>
            </v:group>
            <v:group style="position:absolute;left:8112;top:79;width:975;height:2" coordorigin="8112,79" coordsize="975,2">
              <v:shape style="position:absolute;left:8112;top:79;width:975;height:2" coordorigin="8112,79" coordsize="975,0" path="m8112,79l9086,79e" filled="false" stroked="true" strokeweight=".72pt" strokecolor="#000000">
                <v:path arrowok="t"/>
              </v:shape>
            </v:group>
            <v:group style="position:absolute;left:9086;top:29;width:82;height:2" coordorigin="9086,29" coordsize="82,2">
              <v:shape style="position:absolute;left:9086;top:29;width:82;height:2" coordorigin="9086,29" coordsize="82,0" path="m9086,29l9168,29e" filled="false" stroked="true" strokeweight="2.88pt" strokecolor="#000000">
                <v:path arrowok="t"/>
              </v:shape>
            </v:group>
            <v:group style="position:absolute;left:9086;top:79;width:82;height:2" coordorigin="9086,79" coordsize="82,2">
              <v:shape style="position:absolute;left:9086;top:79;width:82;height:2" coordorigin="9086,79" coordsize="82,0" path="m9086,79l9168,79e" filled="false" stroked="true" strokeweight=".72pt" strokecolor="#000000">
                <v:path arrowok="t"/>
              </v:shape>
            </v:group>
            <v:group style="position:absolute;left:9168;top:29;width:802;height:2" coordorigin="9168,29" coordsize="802,2">
              <v:shape style="position:absolute;left:9168;top:29;width:802;height:2" coordorigin="9168,29" coordsize="802,0" path="m9168,29l9970,29e" filled="false" stroked="true" strokeweight="2.88pt" strokecolor="#000000">
                <v:path arrowok="t"/>
              </v:shape>
            </v:group>
            <v:group style="position:absolute;left:9168;top:79;width:802;height:2" coordorigin="9168,79" coordsize="802,2">
              <v:shape style="position:absolute;left:9168;top:79;width:802;height:2" coordorigin="9168,79" coordsize="802,0" path="m9168,79l997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footerReference w:type="default" r:id="rId97"/>
          <w:pgSz w:w="11900" w:h="16820"/>
          <w:pgMar w:footer="1407" w:header="1402" w:top="1800" w:bottom="1600" w:left="840" w:right="640"/>
          <w:pgNumType w:start="87"/>
        </w:sectPr>
      </w:pPr>
    </w:p>
    <w:p>
      <w:pPr>
        <w:tabs>
          <w:tab w:pos="1900" w:val="left" w:leader="none"/>
          <w:tab w:pos="2956" w:val="left" w:leader="none"/>
          <w:tab w:pos="4857" w:val="left" w:leader="none"/>
          <w:tab w:pos="7036" w:val="left" w:leader="none"/>
          <w:tab w:pos="8318" w:val="left" w:leader="none"/>
        </w:tabs>
        <w:spacing w:before="109"/>
        <w:ind w:left="263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  司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地址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资本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 营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范</w:t>
      </w:r>
      <w:r>
        <w:rPr>
          <w:rFonts w:ascii="宋体" w:hAnsi="宋体" w:cs="宋体" w:eastAsia="宋体" w:hint="default"/>
          <w:b/>
          <w:bCs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围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原始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7" w:lineRule="exact" w:before="0"/>
        <w:ind w:left="355" w:right="0" w:hanging="9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3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8.959999pt;margin-top:15.597732pt;width:497.55pt;height:.5pt;mso-position-horizontal-relative:page;mso-position-vertical-relative:paragraph;z-index:1288" coordorigin="979,312" coordsize="9951,10">
            <v:group style="position:absolute;left:984;top:317;width:1584;height:2" coordorigin="984,317" coordsize="1584,2">
              <v:shape style="position:absolute;left:984;top:317;width:1584;height:2" coordorigin="984,317" coordsize="1584,0" path="m984,317l2568,317e" filled="false" stroked="true" strokeweight=".48pt" strokecolor="#000000">
                <v:path arrowok="t"/>
              </v:shape>
            </v:group>
            <v:group style="position:absolute;left:2568;top:317;width:10;height:2" coordorigin="2568,317" coordsize="10,2">
              <v:shape style="position:absolute;left:2568;top:317;width:10;height:2" coordorigin="2568,317" coordsize="10,0" path="m2568,317l2578,317e" filled="false" stroked="true" strokeweight=".48pt" strokecolor="#000000">
                <v:path arrowok="t"/>
              </v:shape>
            </v:group>
            <v:group style="position:absolute;left:2578;top:317;width:1047;height:2" coordorigin="2578,317" coordsize="1047,2">
              <v:shape style="position:absolute;left:2578;top:317;width:1047;height:2" coordorigin="2578,317" coordsize="1047,0" path="m2578,317l3624,317e" filled="false" stroked="true" strokeweight=".48pt" strokecolor="#000000">
                <v:path arrowok="t"/>
              </v:shape>
            </v:group>
            <v:group style="position:absolute;left:3624;top:317;width:10;height:2" coordorigin="3624,317" coordsize="10,2">
              <v:shape style="position:absolute;left:3624;top:317;width:10;height:2" coordorigin="3624,317" coordsize="10,0" path="m3624,317l3634,317e" filled="false" stroked="true" strokeweight=".48pt" strokecolor="#000000">
                <v:path arrowok="t"/>
              </v:shape>
            </v:group>
            <v:group style="position:absolute;left:3634;top:317;width:1047;height:2" coordorigin="3634,317" coordsize="1047,2">
              <v:shape style="position:absolute;left:3634;top:317;width:1047;height:2" coordorigin="3634,317" coordsize="1047,0" path="m3634,317l4680,317e" filled="false" stroked="true" strokeweight=".48pt" strokecolor="#000000">
                <v:path arrowok="t"/>
              </v:shape>
            </v:group>
            <v:group style="position:absolute;left:4680;top:317;width:10;height:2" coordorigin="4680,317" coordsize="10,2">
              <v:shape style="position:absolute;left:4680;top:317;width:10;height:2" coordorigin="4680,317" coordsize="10,0" path="m4680,317l4690,317e" filled="false" stroked="true" strokeweight=".48pt" strokecolor="#000000">
                <v:path arrowok="t"/>
              </v:shape>
            </v:group>
            <v:group style="position:absolute;left:4690;top:317;width:2976;height:2" coordorigin="4690,317" coordsize="2976,2">
              <v:shape style="position:absolute;left:4690;top:317;width:2976;height:2" coordorigin="4690,317" coordsize="2976,0" path="m4690,317l7666,317e" filled="false" stroked="true" strokeweight=".48pt" strokecolor="#000000">
                <v:path arrowok="t"/>
              </v:shape>
            </v:group>
            <v:group style="position:absolute;left:7666;top:317;width:10;height:2" coordorigin="7666,317" coordsize="10,2">
              <v:shape style="position:absolute;left:7666;top:317;width:10;height:2" coordorigin="7666,317" coordsize="10,0" path="m7666,317l7675,317e" filled="false" stroked="true" strokeweight=".48pt" strokecolor="#000000">
                <v:path arrowok="t"/>
              </v:shape>
            </v:group>
            <v:group style="position:absolute;left:7675;top:317;width:1311;height:2" coordorigin="7675,317" coordsize="1311,2">
              <v:shape style="position:absolute;left:7675;top:317;width:1311;height:2" coordorigin="7675,317" coordsize="1311,0" path="m7675,317l8986,317e" filled="false" stroked="true" strokeweight=".48pt" strokecolor="#000000">
                <v:path arrowok="t"/>
              </v:shape>
            </v:group>
            <v:group style="position:absolute;left:8986;top:317;width:10;height:2" coordorigin="8986,317" coordsize="10,2">
              <v:shape style="position:absolute;left:8986;top:317;width:10;height:2" coordorigin="8986,317" coordsize="10,0" path="m8986,317l8995,317e" filled="false" stroked="true" strokeweight=".48pt" strokecolor="#000000">
                <v:path arrowok="t"/>
              </v:shape>
            </v:group>
            <v:group style="position:absolute;left:8995;top:317;width:1047;height:2" coordorigin="8995,317" coordsize="1047,2">
              <v:shape style="position:absolute;left:8995;top:317;width:1047;height:2" coordorigin="8995,317" coordsize="1047,0" path="m8995,317l10042,317e" filled="false" stroked="true" strokeweight=".48pt" strokecolor="#000000">
                <v:path arrowok="t"/>
              </v:shape>
            </v:group>
            <v:group style="position:absolute;left:10042;top:317;width:10;height:2" coordorigin="10042,317" coordsize="10,2">
              <v:shape style="position:absolute;left:10042;top:317;width:10;height:2" coordorigin="10042,317" coordsize="10,0" path="m10042,317l10051,317e" filled="false" stroked="true" strokeweight=".48pt" strokecolor="#000000">
                <v:path arrowok="t"/>
              </v:shape>
            </v:group>
            <v:group style="position:absolute;left:10051;top:317;width:874;height:2" coordorigin="10051,317" coordsize="874,2">
              <v:shape style="position:absolute;left:10051;top:317;width:874;height:2" coordorigin="10051,317" coordsize="874,0" path="m10051,317l10925,31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640"/>
          <w:cols w:num="2" w:equalWidth="0">
            <w:col w:w="9049" w:space="67"/>
            <w:col w:w="1304"/>
          </w:cols>
        </w:sectPr>
      </w:pPr>
    </w:p>
    <w:p>
      <w:pPr>
        <w:spacing w:line="169" w:lineRule="exact" w:before="104"/>
        <w:ind w:left="26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圳市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107" w:val="left" w:leader="none"/>
          <w:tab w:pos="2903" w:val="left" w:leader="none"/>
        </w:tabs>
        <w:spacing w:line="289" w:lineRule="exact" w:before="0"/>
        <w:ind w:left="26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深圳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1050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9" w:lineRule="exact" w:before="104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4"/>
          <w:w w:val="105"/>
        </w:rPr>
        <w:br w:type="column"/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及整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、电子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276" w:val="left" w:leader="none"/>
          <w:tab w:pos="4803" w:val="left" w:leader="none"/>
          <w:tab w:pos="5772" w:val="left" w:leader="none"/>
        </w:tabs>
        <w:spacing w:line="269" w:lineRule="exact" w:before="0"/>
        <w:ind w:left="24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9"/>
          <w:position w:val="-1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仪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仪</w:t>
      </w:r>
      <w:r>
        <w:rPr>
          <w:rFonts w:ascii="宋体" w:hAnsi="宋体" w:cs="宋体" w:eastAsia="宋体" w:hint="default"/>
          <w:i/>
          <w:spacing w:val="-19"/>
          <w:position w:val="-11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19"/>
          <w:position w:val="-11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9"/>
          <w:position w:val="-11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9"/>
          <w:position w:val="-11"/>
          <w:sz w:val="17"/>
          <w:szCs w:val="17"/>
        </w:rPr>
        <w:t>业务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10,100,036.28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98%</w:t>
        <w:tab/>
        <w:t>98%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</w:r>
    </w:p>
    <w:p>
      <w:pPr>
        <w:spacing w:after="0" w:line="26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40" w:right="640"/>
          <w:cols w:num="2" w:equalWidth="0">
            <w:col w:w="3673" w:space="40"/>
            <w:col w:w="6707"/>
          </w:cols>
        </w:sectPr>
      </w:pPr>
    </w:p>
    <w:p>
      <w:pPr>
        <w:spacing w:line="249" w:lineRule="auto" w:before="113"/>
        <w:ind w:left="26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264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4"/>
          <w:w w:val="105"/>
        </w:rPr>
        <w:br w:type="column"/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14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spacing w:before="0"/>
        <w:ind w:left="263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41.770004pt;margin-top:8.056467pt;width:395.4pt;height:172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9"/>
                    <w:gridCol w:w="1049"/>
                    <w:gridCol w:w="3182"/>
                    <w:gridCol w:w="1325"/>
                    <w:gridCol w:w="904"/>
                    <w:gridCol w:w="738"/>
                  </w:tblGrid>
                  <w:tr>
                    <w:trPr>
                      <w:trHeight w:val="545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9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0"/>
                            <w:sz w:val="17"/>
                            <w:szCs w:val="17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7"/>
                            <w:szCs w:val="17"/>
                          </w:rPr>
                          <w:t>田县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8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晶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镜片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真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镀膜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967" w:type="dxa"/>
                        <w:gridSpan w:val="3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3"/>
                          <w:ind w:left="206" w:right="18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；销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4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、电子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自产产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  <w:t>技</w:t>
                        </w:r>
                      </w:p>
                    </w:tc>
                    <w:tc>
                      <w:tcPr>
                        <w:tcW w:w="2967" w:type="dxa"/>
                        <w:gridSpan w:val="3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2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500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的出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和本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206" w:right="18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3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辅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料及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3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4"/>
                            <w:sz w:val="17"/>
                            <w:szCs w:val="17"/>
                          </w:rPr>
                          <w:t>限定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禁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  <w:t>品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3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pacing w:val="3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5"/>
                            <w:sz w:val="17"/>
                            <w:szCs w:val="17"/>
                          </w:rPr>
                          <w:t>除外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易（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卖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w w:val="10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深圳</w:t>
                        </w:r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500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206" w:right="199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81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50%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50%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2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器材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360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6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2"/>
        </w:rPr>
        <w:br w:type="column"/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产</w:t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721" w:val="left" w:leader="none"/>
          <w:tab w:pos="2691" w:val="left" w:leader="none"/>
        </w:tabs>
        <w:spacing w:before="0"/>
        <w:ind w:left="1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sz w:val="17"/>
        </w:rPr>
        <w:t>22,329,628.13</w:t>
        <w:tab/>
      </w:r>
      <w:r>
        <w:rPr>
          <w:rFonts w:ascii="Times New Roman"/>
          <w:spacing w:val="2"/>
          <w:w w:val="105"/>
          <w:sz w:val="17"/>
        </w:rPr>
        <w:t>75%</w:t>
        <w:tab/>
        <w:t>75%</w:t>
      </w:r>
      <w:r>
        <w:rPr>
          <w:rFonts w:ascii="Times New Roman"/>
          <w:spacing w:val="2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40" w:right="640"/>
          <w:cols w:num="5" w:equalWidth="0">
            <w:col w:w="1637" w:space="129"/>
            <w:col w:w="759" w:space="115"/>
            <w:col w:w="1114" w:space="40"/>
            <w:col w:w="2961" w:space="40"/>
            <w:col w:w="3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4" w:lineRule="auto" w:before="54"/>
        <w:ind w:left="263" w:right="8781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京晶源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i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2" w:lineRule="auto" w:before="54"/>
        <w:ind w:left="264" w:right="876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圳市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8"/>
          <w:szCs w:val="28"/>
        </w:rPr>
        <w:sectPr>
          <w:type w:val="continuous"/>
          <w:pgSz w:w="11900" w:h="16820"/>
          <w:pgMar w:top="1600" w:bottom="280" w:left="840" w:right="640"/>
        </w:sectPr>
      </w:pPr>
    </w:p>
    <w:p>
      <w:pPr>
        <w:spacing w:line="166" w:lineRule="exact" w:before="59"/>
        <w:ind w:left="263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苏州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87" w:val="left" w:leader="none"/>
          <w:tab w:pos="2903" w:val="left" w:leader="none"/>
        </w:tabs>
        <w:spacing w:line="286" w:lineRule="exact" w:before="0"/>
        <w:ind w:left="263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z w:val="17"/>
          <w:szCs w:val="17"/>
        </w:rPr>
        <w:t>苏州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200</w:t>
      </w:r>
      <w:r>
        <w:rPr>
          <w:rFonts w:ascii="Times New Roman" w:hAnsi="Times New Roman" w:cs="Times New Roman" w:eastAsia="Times New Roman" w:hint="default"/>
          <w:spacing w:val="-1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169" w:lineRule="exact" w:before="0"/>
        <w:ind w:left="26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i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9"/>
          <w:sz w:val="17"/>
          <w:szCs w:val="17"/>
        </w:rPr>
      </w:r>
    </w:p>
    <w:p>
      <w:pPr>
        <w:tabs>
          <w:tab w:pos="2087" w:val="left" w:leader="none"/>
          <w:tab w:pos="2903" w:val="left" w:leader="none"/>
        </w:tabs>
        <w:spacing w:line="279" w:lineRule="exact" w:before="0"/>
        <w:ind w:left="26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海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54"/>
        <w:ind w:left="26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电及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i/>
          <w:spacing w:val="46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电子电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；以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47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124"/>
        <w:ind w:left="264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7.880001pt;margin-top:66.767731pt;width:499.7pt;height:4.1pt;mso-position-horizontal-relative:page;mso-position-vertical-relative:paragraph;z-index:-589264" coordorigin="958,1335" coordsize="9994,82">
            <v:group style="position:absolute;left:984;top:1391;width:1584;height:2" coordorigin="984,1391" coordsize="1584,2">
              <v:shape style="position:absolute;left:984;top:1391;width:1584;height:2" coordorigin="984,1391" coordsize="1584,0" path="m984,1391l2568,1391e" filled="false" stroked="true" strokeweight="2.64pt" strokecolor="#000000">
                <v:path arrowok="t"/>
              </v:shape>
            </v:group>
            <v:group style="position:absolute;left:984;top:1343;width:1584;height:2" coordorigin="984,1343" coordsize="1584,2">
              <v:shape style="position:absolute;left:984;top:1343;width:1584;height:2" coordorigin="984,1343" coordsize="1584,0" path="m984,1343l2568,1343e" filled="false" stroked="true" strokeweight=".72pt" strokecolor="#000000">
                <v:path arrowok="t"/>
              </v:shape>
            </v:group>
            <v:group style="position:absolute;left:2568;top:1343;width:87;height:2" coordorigin="2568,1343" coordsize="87,2">
              <v:shape style="position:absolute;left:2568;top:1343;width:87;height:2" coordorigin="2568,1343" coordsize="87,0" path="m2568,1343l2654,1343e" filled="false" stroked="true" strokeweight=".72pt" strokecolor="#000000">
                <v:path arrowok="t"/>
              </v:shape>
            </v:group>
            <v:group style="position:absolute;left:2568;top:1391;width:87;height:2" coordorigin="2568,1391" coordsize="87,2">
              <v:shape style="position:absolute;left:2568;top:1391;width:87;height:2" coordorigin="2568,1391" coordsize="87,0" path="m2568,1391l2654,1391e" filled="false" stroked="true" strokeweight="2.64pt" strokecolor="#000000">
                <v:path arrowok="t"/>
              </v:shape>
            </v:group>
            <v:group style="position:absolute;left:2654;top:1391;width:970;height:2" coordorigin="2654,1391" coordsize="970,2">
              <v:shape style="position:absolute;left:2654;top:1391;width:970;height:2" coordorigin="2654,1391" coordsize="970,0" path="m2654,1391l3624,1391e" filled="false" stroked="true" strokeweight="2.64pt" strokecolor="#000000">
                <v:path arrowok="t"/>
              </v:shape>
            </v:group>
            <v:group style="position:absolute;left:2654;top:1343;width:970;height:2" coordorigin="2654,1343" coordsize="970,2">
              <v:shape style="position:absolute;left:2654;top:1343;width:970;height:2" coordorigin="2654,1343" coordsize="970,0" path="m2654,1343l3624,1343e" filled="false" stroked="true" strokeweight=".72pt" strokecolor="#000000">
                <v:path arrowok="t"/>
              </v:shape>
            </v:group>
            <v:group style="position:absolute;left:3624;top:1343;width:87;height:2" coordorigin="3624,1343" coordsize="87,2">
              <v:shape style="position:absolute;left:3624;top:1343;width:87;height:2" coordorigin="3624,1343" coordsize="87,0" path="m3624,1343l3710,1343e" filled="false" stroked="true" strokeweight=".72pt" strokecolor="#000000">
                <v:path arrowok="t"/>
              </v:shape>
            </v:group>
            <v:group style="position:absolute;left:3624;top:1391;width:87;height:2" coordorigin="3624,1391" coordsize="87,2">
              <v:shape style="position:absolute;left:3624;top:1391;width:87;height:2" coordorigin="3624,1391" coordsize="87,0" path="m3624,1391l3710,1391e" filled="false" stroked="true" strokeweight="2.64pt" strokecolor="#000000">
                <v:path arrowok="t"/>
              </v:shape>
            </v:group>
            <v:group style="position:absolute;left:3710;top:1391;width:970;height:2" coordorigin="3710,1391" coordsize="970,2">
              <v:shape style="position:absolute;left:3710;top:1391;width:970;height:2" coordorigin="3710,1391" coordsize="970,0" path="m3710,1391l4680,1391e" filled="false" stroked="true" strokeweight="2.64pt" strokecolor="#000000">
                <v:path arrowok="t"/>
              </v:shape>
            </v:group>
            <v:group style="position:absolute;left:3710;top:1343;width:970;height:2" coordorigin="3710,1343" coordsize="970,2">
              <v:shape style="position:absolute;left:3710;top:1343;width:970;height:2" coordorigin="3710,1343" coordsize="970,0" path="m3710,1343l4680,1343e" filled="false" stroked="true" strokeweight=".72pt" strokecolor="#000000">
                <v:path arrowok="t"/>
              </v:shape>
            </v:group>
            <v:group style="position:absolute;left:4680;top:1343;width:87;height:2" coordorigin="4680,1343" coordsize="87,2">
              <v:shape style="position:absolute;left:4680;top:1343;width:87;height:2" coordorigin="4680,1343" coordsize="87,0" path="m4680,1343l4766,1343e" filled="false" stroked="true" strokeweight=".72pt" strokecolor="#000000">
                <v:path arrowok="t"/>
              </v:shape>
            </v:group>
            <v:group style="position:absolute;left:4680;top:1391;width:87;height:2" coordorigin="4680,1391" coordsize="87,2">
              <v:shape style="position:absolute;left:4680;top:1391;width:87;height:2" coordorigin="4680,1391" coordsize="87,0" path="m4680,1391l4766,1391e" filled="false" stroked="true" strokeweight="2.64pt" strokecolor="#000000">
                <v:path arrowok="t"/>
              </v:shape>
            </v:group>
            <v:group style="position:absolute;left:4766;top:1391;width:2900;height:2" coordorigin="4766,1391" coordsize="2900,2">
              <v:shape style="position:absolute;left:4766;top:1391;width:2900;height:2" coordorigin="4766,1391" coordsize="2900,0" path="m4766,1391l7666,1391e" filled="false" stroked="true" strokeweight="2.64pt" strokecolor="#000000">
                <v:path arrowok="t"/>
              </v:shape>
            </v:group>
            <v:group style="position:absolute;left:4766;top:1343;width:2900;height:2" coordorigin="4766,1343" coordsize="2900,2">
              <v:shape style="position:absolute;left:4766;top:1343;width:2900;height:2" coordorigin="4766,1343" coordsize="2900,0" path="m4766,1343l7666,1343e" filled="false" stroked="true" strokeweight=".72pt" strokecolor="#000000">
                <v:path arrowok="t"/>
              </v:shape>
            </v:group>
            <v:group style="position:absolute;left:7666;top:1343;width:87;height:2" coordorigin="7666,1343" coordsize="87,2">
              <v:shape style="position:absolute;left:7666;top:1343;width:87;height:2" coordorigin="7666,1343" coordsize="87,0" path="m7666,1343l7752,1343e" filled="false" stroked="true" strokeweight=".72pt" strokecolor="#000000">
                <v:path arrowok="t"/>
              </v:shape>
            </v:group>
            <v:group style="position:absolute;left:7666;top:1391;width:87;height:2" coordorigin="7666,1391" coordsize="87,2">
              <v:shape style="position:absolute;left:7666;top:1391;width:87;height:2" coordorigin="7666,1391" coordsize="87,0" path="m7666,1391l7752,1391e" filled="false" stroked="true" strokeweight="2.64pt" strokecolor="#000000">
                <v:path arrowok="t"/>
              </v:shape>
            </v:group>
            <v:group style="position:absolute;left:7752;top:1391;width:1234;height:2" coordorigin="7752,1391" coordsize="1234,2">
              <v:shape style="position:absolute;left:7752;top:1391;width:1234;height:2" coordorigin="7752,1391" coordsize="1234,0" path="m7752,1391l8986,1391e" filled="false" stroked="true" strokeweight="2.64pt" strokecolor="#000000">
                <v:path arrowok="t"/>
              </v:shape>
            </v:group>
            <v:group style="position:absolute;left:7752;top:1343;width:1234;height:2" coordorigin="7752,1343" coordsize="1234,2">
              <v:shape style="position:absolute;left:7752;top:1343;width:1234;height:2" coordorigin="7752,1343" coordsize="1234,0" path="m7752,1343l8986,1343e" filled="false" stroked="true" strokeweight=".72pt" strokecolor="#000000">
                <v:path arrowok="t"/>
              </v:shape>
            </v:group>
            <v:group style="position:absolute;left:8986;top:1343;width:82;height:2" coordorigin="8986,1343" coordsize="82,2">
              <v:shape style="position:absolute;left:8986;top:1343;width:82;height:2" coordorigin="8986,1343" coordsize="82,0" path="m8986,1343l9067,1343e" filled="false" stroked="true" strokeweight=".72pt" strokecolor="#000000">
                <v:path arrowok="t"/>
              </v:shape>
            </v:group>
            <v:group style="position:absolute;left:8986;top:1391;width:82;height:2" coordorigin="8986,1391" coordsize="82,2">
              <v:shape style="position:absolute;left:8986;top:1391;width:82;height:2" coordorigin="8986,1391" coordsize="82,0" path="m8986,1391l9067,1391e" filled="false" stroked="true" strokeweight="2.64pt" strokecolor="#000000">
                <v:path arrowok="t"/>
              </v:shape>
            </v:group>
            <v:group style="position:absolute;left:9067;top:1391;width:975;height:2" coordorigin="9067,1391" coordsize="975,2">
              <v:shape style="position:absolute;left:9067;top:1391;width:975;height:2" coordorigin="9067,1391" coordsize="975,0" path="m9067,1391l10042,1391e" filled="false" stroked="true" strokeweight="2.64pt" strokecolor="#000000">
                <v:path arrowok="t"/>
              </v:shape>
            </v:group>
            <v:group style="position:absolute;left:9067;top:1343;width:975;height:2" coordorigin="9067,1343" coordsize="975,2">
              <v:shape style="position:absolute;left:9067;top:1343;width:975;height:2" coordorigin="9067,1343" coordsize="975,0" path="m9067,1343l10042,1343e" filled="false" stroked="true" strokeweight=".72pt" strokecolor="#000000">
                <v:path arrowok="t"/>
              </v:shape>
            </v:group>
            <v:group style="position:absolute;left:10042;top:1343;width:82;height:2" coordorigin="10042,1343" coordsize="82,2">
              <v:shape style="position:absolute;left:10042;top:1343;width:82;height:2" coordorigin="10042,1343" coordsize="82,0" path="m10042,1343l10123,1343e" filled="false" stroked="true" strokeweight=".72pt" strokecolor="#000000">
                <v:path arrowok="t"/>
              </v:shape>
            </v:group>
            <v:group style="position:absolute;left:10042;top:1391;width:82;height:2" coordorigin="10042,1391" coordsize="82,2">
              <v:shape style="position:absolute;left:10042;top:1391;width:82;height:2" coordorigin="10042,1391" coordsize="82,0" path="m10042,1391l10123,1391e" filled="false" stroked="true" strokeweight="2.64pt" strokecolor="#000000">
                <v:path arrowok="t"/>
              </v:shape>
            </v:group>
            <v:group style="position:absolute;left:10123;top:1391;width:802;height:2" coordorigin="10123,1391" coordsize="802,2">
              <v:shape style="position:absolute;left:10123;top:1391;width:802;height:2" coordorigin="10123,1391" coordsize="802,0" path="m10123,1391l10925,1391e" filled="false" stroked="true" strokeweight="2.64pt" strokecolor="#000000">
                <v:path arrowok="t"/>
              </v:shape>
            </v:group>
            <v:group style="position:absolute;left:10123;top:1343;width:802;height:2" coordorigin="10123,1343" coordsize="802,2">
              <v:shape style="position:absolute;left:10123;top:1343;width:802;height:2" coordorigin="10123,1343" coordsize="802,0" path="m10123,1343l10925,134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5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4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税区企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代</w:t>
      </w:r>
      <w:r>
        <w:rPr>
          <w:rFonts w:ascii="宋体" w:hAnsi="宋体" w:cs="宋体" w:eastAsia="宋体" w:hint="default"/>
          <w:i/>
          <w:spacing w:val="4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税区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务</w:t>
      </w:r>
      <w:r>
        <w:rPr>
          <w:rFonts w:ascii="宋体" w:hAnsi="宋体" w:cs="宋体" w:eastAsia="宋体" w:hint="default"/>
          <w:i/>
          <w:spacing w:val="4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询</w:t>
      </w:r>
      <w:r>
        <w:rPr>
          <w:rFonts w:ascii="宋体" w:hAnsi="宋体" w:cs="宋体" w:eastAsia="宋体" w:hint="default"/>
          <w:w w:val="104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spacing w:val="-20"/>
          <w:w w:val="104"/>
          <w:sz w:val="17"/>
          <w:szCs w:val="17"/>
        </w:rPr>
        <w:t>务</w:t>
      </w:r>
      <w:r>
        <w:rPr>
          <w:rFonts w:ascii="宋体" w:hAnsi="宋体" w:cs="宋体" w:eastAsia="宋体" w:hint="default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除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纪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06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涉</w:t>
      </w:r>
      <w:r>
        <w:rPr>
          <w:rFonts w:ascii="宋体" w:hAnsi="宋体" w:cs="宋体" w:eastAsia="宋体" w:hint="default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许</w:t>
      </w:r>
      <w:r>
        <w:rPr>
          <w:rFonts w:ascii="宋体" w:hAnsi="宋体" w:cs="宋体" w:eastAsia="宋体" w:hint="default"/>
          <w:w w:val="104"/>
          <w:sz w:val="17"/>
          <w:szCs w:val="17"/>
        </w:rPr>
        <w:t>可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w w:val="104"/>
          <w:sz w:val="17"/>
          <w:szCs w:val="17"/>
        </w:rPr>
        <w:t>营 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凭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许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证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营）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10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tabs>
          <w:tab w:pos="1382" w:val="left" w:leader="none"/>
          <w:tab w:pos="2351" w:val="left" w:leader="none"/>
        </w:tabs>
        <w:spacing w:before="0"/>
        <w:ind w:left="0" w:right="28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sz w:val="17"/>
        </w:rPr>
        <w:t>2,000,000.00</w:t>
        <w:tab/>
        <w:t>100%</w:t>
        <w:tab/>
      </w:r>
      <w:r>
        <w:rPr>
          <w:rFonts w:ascii="Times New Roman"/>
          <w:spacing w:val="3"/>
          <w:w w:val="105"/>
          <w:sz w:val="17"/>
        </w:rPr>
        <w:t>100%</w:t>
      </w:r>
      <w:r>
        <w:rPr>
          <w:rFonts w:ascii="Times New Roman"/>
          <w:spacing w:val="3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1247" w:val="left" w:leader="none"/>
          <w:tab w:pos="2217" w:val="left" w:leader="none"/>
        </w:tabs>
        <w:spacing w:before="123"/>
        <w:ind w:left="0" w:right="151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sz w:val="17"/>
        </w:rPr>
        <w:t>500,000.00</w:t>
        <w:tab/>
        <w:t>100%</w:t>
        <w:tab/>
      </w:r>
      <w:r>
        <w:rPr>
          <w:rFonts w:ascii="Times New Roman"/>
          <w:spacing w:val="3"/>
          <w:w w:val="105"/>
          <w:sz w:val="17"/>
        </w:rPr>
        <w:t>100%</w:t>
      </w:r>
      <w:r>
        <w:rPr>
          <w:rFonts w:ascii="Times New Roman"/>
          <w:spacing w:val="3"/>
          <w:sz w:val="17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40" w:right="640"/>
          <w:cols w:num="3" w:equalWidth="0">
            <w:col w:w="3509" w:space="187"/>
            <w:col w:w="3039" w:space="86"/>
            <w:col w:w="3599"/>
          </w:cols>
        </w:sectPr>
      </w:pPr>
    </w:p>
    <w:p>
      <w:pPr>
        <w:spacing w:before="134"/>
        <w:ind w:left="100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董事会第十四次会议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5"/>
        <w:ind w:left="5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11</w:t>
      </w:r>
      <w:r>
        <w:rPr>
          <w:rFonts w:ascii="Times New Roman" w:hAnsi="Times New Roman" w:cs="Times New Roman" w:eastAsia="Times New Roman" w:hint="default"/>
          <w:spacing w:val="-2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日在</w:t>
      </w:r>
      <w:r>
        <w:rPr>
          <w:rFonts w:ascii="宋体" w:hAnsi="宋体" w:cs="宋体" w:eastAsia="宋体" w:hint="default"/>
          <w:w w:val="105"/>
          <w:sz w:val="17"/>
          <w:szCs w:val="17"/>
        </w:rPr>
        <w:t>《深圳</w:t>
      </w:r>
      <w:r>
        <w:rPr>
          <w:rFonts w:ascii="宋体" w:hAnsi="宋体" w:cs="宋体" w:eastAsia="宋体" w:hint="default"/>
          <w:w w:val="105"/>
          <w:sz w:val="17"/>
          <w:szCs w:val="17"/>
        </w:rPr>
        <w:t>特</w:t>
      </w:r>
      <w:r>
        <w:rPr>
          <w:rFonts w:ascii="宋体" w:hAnsi="宋体" w:cs="宋体" w:eastAsia="宋体" w:hint="default"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w w:val="105"/>
          <w:sz w:val="17"/>
          <w:szCs w:val="17"/>
        </w:rPr>
        <w:t>刊</w:t>
      </w:r>
      <w:r>
        <w:rPr>
          <w:rFonts w:ascii="宋体" w:hAnsi="宋体" w:cs="宋体" w:eastAsia="宋体" w:hint="default"/>
          <w:w w:val="105"/>
          <w:sz w:val="17"/>
          <w:szCs w:val="17"/>
        </w:rPr>
        <w:t>登</w:t>
      </w:r>
      <w:r>
        <w:rPr>
          <w:rFonts w:ascii="宋体" w:hAnsi="宋体" w:cs="宋体" w:eastAsia="宋体" w:hint="default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w w:val="105"/>
          <w:sz w:val="17"/>
          <w:szCs w:val="17"/>
        </w:rPr>
        <w:t>次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公告。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9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45" w:lineRule="auto" w:before="140"/>
        <w:ind w:left="5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苏州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26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子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深圳市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有其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100%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40" w:lineRule="auto" w:before="139"/>
        <w:ind w:left="5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9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深圳市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有其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100%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07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五、</w:t>
      </w:r>
      <w:r>
        <w:rPr>
          <w:rFonts w:ascii="宋体" w:hAnsi="宋体" w:cs="宋体" w:eastAsia="宋体" w:hint="default"/>
          <w:b/>
          <w:bCs/>
          <w:spacing w:val="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6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并财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注释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如无特别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说明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，以下货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均为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10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资金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60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0.75pt;height:4.1pt;mso-position-horizontal-relative:char;mso-position-vertical-relative:line" coordorigin="0,0" coordsize="9015,82">
            <v:group style="position:absolute;left:26;top:26;width:1896;height:2" coordorigin="26,26" coordsize="1896,2">
              <v:shape style="position:absolute;left:26;top:26;width:1896;height:2" coordorigin="26,26" coordsize="1896,0" path="m26,26l1922,26e" filled="false" stroked="true" strokeweight="2.64pt" strokecolor="#000000">
                <v:path arrowok="t"/>
              </v:shape>
            </v:group>
            <v:group style="position:absolute;left:26;top:74;width:1896;height:2" coordorigin="26,74" coordsize="1896,2">
              <v:shape style="position:absolute;left:26;top:74;width:1896;height:2" coordorigin="26,74" coordsize="1896,0" path="m26,74l1922,74e" filled="false" stroked="true" strokeweight=".72pt" strokecolor="#000000">
                <v:path arrowok="t"/>
              </v:shape>
            </v:group>
            <v:group style="position:absolute;left:1922;top:26;width:82;height:2" coordorigin="1922,26" coordsize="82,2">
              <v:shape style="position:absolute;left:1922;top:26;width:82;height:2" coordorigin="1922,26" coordsize="82,0" path="m1922,26l2004,26e" filled="false" stroked="true" strokeweight="2.64pt" strokecolor="#000000">
                <v:path arrowok="t"/>
              </v:shape>
            </v:group>
            <v:group style="position:absolute;left:1922;top:74;width:82;height:2" coordorigin="1922,74" coordsize="82,2">
              <v:shape style="position:absolute;left:1922;top:74;width:82;height:2" coordorigin="1922,74" coordsize="82,0" path="m1922,74l2004,74e" filled="false" stroked="true" strokeweight=".72pt" strokecolor="#000000">
                <v:path arrowok="t"/>
              </v:shape>
            </v:group>
            <v:group style="position:absolute;left:2004;top:26;width:3471;height:2" coordorigin="2004,26" coordsize="3471,2">
              <v:shape style="position:absolute;left:2004;top:26;width:3471;height:2" coordorigin="2004,26" coordsize="3471,0" path="m2004,26l5474,26e" filled="false" stroked="true" strokeweight="2.64pt" strokecolor="#000000">
                <v:path arrowok="t"/>
              </v:shape>
            </v:group>
            <v:group style="position:absolute;left:2004;top:74;width:3471;height:2" coordorigin="2004,74" coordsize="3471,2">
              <v:shape style="position:absolute;left:2004;top:74;width:3471;height:2" coordorigin="2004,74" coordsize="3471,0" path="m2004,74l5474,74e" filled="false" stroked="true" strokeweight=".72pt" strokecolor="#000000">
                <v:path arrowok="t"/>
              </v:shape>
            </v:group>
            <v:group style="position:absolute;left:5474;top:26;width:82;height:2" coordorigin="5474,26" coordsize="82,2">
              <v:shape style="position:absolute;left:5474;top:26;width:82;height:2" coordorigin="5474,26" coordsize="82,0" path="m5474,26l5556,26e" filled="false" stroked="true" strokeweight="2.64pt" strokecolor="#000000">
                <v:path arrowok="t"/>
              </v:shape>
            </v:group>
            <v:group style="position:absolute;left:5474;top:74;width:82;height:2" coordorigin="5474,74" coordsize="82,2">
              <v:shape style="position:absolute;left:5474;top:74;width:82;height:2" coordorigin="5474,74" coordsize="82,0" path="m5474,74l5556,74e" filled="false" stroked="true" strokeweight=".72pt" strokecolor="#000000">
                <v:path arrowok="t"/>
              </v:shape>
            </v:group>
            <v:group style="position:absolute;left:5556;top:26;width:3432;height:2" coordorigin="5556,26" coordsize="3432,2">
              <v:shape style="position:absolute;left:5556;top:26;width:3432;height:2" coordorigin="5556,26" coordsize="3432,0" path="m5556,26l8988,26e" filled="false" stroked="true" strokeweight="2.64pt" strokecolor="#000000">
                <v:path arrowok="t"/>
              </v:shape>
            </v:group>
            <v:group style="position:absolute;left:5556;top:74;width:3432;height:2" coordorigin="5556,74" coordsize="3432,2">
              <v:shape style="position:absolute;left:5556;top:74;width:3432;height:2" coordorigin="5556,74" coordsize="3432,0" path="m5556,74l8988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487" w:val="left" w:leader="none"/>
        </w:tabs>
        <w:spacing w:before="109"/>
        <w:ind w:left="1949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62" w:val="left" w:leader="none"/>
        </w:tabs>
        <w:spacing w:line="183" w:lineRule="exact" w:before="108"/>
        <w:ind w:left="13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928" w:val="left" w:leader="none"/>
          <w:tab w:pos="4109" w:val="left" w:leader="none"/>
          <w:tab w:pos="5511" w:val="left" w:leader="none"/>
          <w:tab w:pos="6519" w:val="left" w:leader="none"/>
          <w:tab w:pos="7642" w:val="left" w:leader="none"/>
        </w:tabs>
        <w:spacing w:line="183" w:lineRule="exact" w:before="0"/>
        <w:ind w:left="194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</w:t>
        <w:tab/>
        <w:t>汇率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</w:t>
        <w:tab/>
        <w:t>汇率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6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8.6pt;height:.5pt;mso-position-horizontal-relative:char;mso-position-vertical-relative:line" coordorigin="0,0" coordsize="8972,10">
            <v:group style="position:absolute;left:5;top:5;width:1896;height:2" coordorigin="5,5" coordsize="1896,2">
              <v:shape style="position:absolute;left:5;top:5;width:1896;height:2" coordorigin="5,5" coordsize="1896,0" path="m5,5l1901,5e" filled="false" stroked="true" strokeweight=".48pt" strokecolor="#000000">
                <v:path arrowok="t"/>
              </v:shape>
            </v:group>
            <v:group style="position:absolute;left:1901;top:5;width:10;height:2" coordorigin="1901,5" coordsize="10,2">
              <v:shape style="position:absolute;left:1901;top:5;width:10;height:2" coordorigin="1901,5" coordsize="10,0" path="m1901,5l1910,5e" filled="false" stroked="true" strokeweight=".48pt" strokecolor="#000000">
                <v:path arrowok="t"/>
              </v:shape>
            </v:group>
            <v:group style="position:absolute;left:1910;top:5;width:1196;height:2" coordorigin="1910,5" coordsize="1196,2">
              <v:shape style="position:absolute;left:1910;top:5;width:1196;height:2" coordorigin="1910,5" coordsize="1196,0" path="m1910,5l3106,5e" filled="false" stroked="true" strokeweight=".48pt" strokecolor="#000000">
                <v:path arrowok="t"/>
              </v:shape>
            </v:group>
            <v:group style="position:absolute;left:3106;top:5;width:10;height:2" coordorigin="3106,5" coordsize="10,2">
              <v:shape style="position:absolute;left:3106;top:5;width:10;height:2" coordorigin="3106,5" coordsize="10,0" path="m3106,5l3115,5e" filled="false" stroked="true" strokeweight=".48pt" strokecolor="#000000">
                <v:path arrowok="t"/>
              </v:shape>
            </v:group>
            <v:group style="position:absolute;left:3115;top:5;width:956;height:2" coordorigin="3115,5" coordsize="956,2">
              <v:shape style="position:absolute;left:3115;top:5;width:956;height:2" coordorigin="3115,5" coordsize="956,0" path="m3115,5l4070,5e" filled="false" stroked="true" strokeweight=".48pt" strokecolor="#000000">
                <v:path arrowok="t"/>
              </v:shape>
            </v:group>
            <v:group style="position:absolute;left:4070;top:5;width:10;height:2" coordorigin="4070,5" coordsize="10,2">
              <v:shape style="position:absolute;left:4070;top:5;width:10;height:2" coordorigin="4070,5" coordsize="10,0" path="m4070,5l4080,5e" filled="false" stroked="true" strokeweight=".48pt" strokecolor="#000000">
                <v:path arrowok="t"/>
              </v:shape>
            </v:group>
            <v:group style="position:absolute;left:4080;top:5;width:1373;height:2" coordorigin="4080,5" coordsize="1373,2">
              <v:shape style="position:absolute;left:4080;top:5;width:1373;height:2" coordorigin="4080,5" coordsize="1373,0" path="m4080,5l5453,5e" filled="false" stroked="true" strokeweight=".48pt" strokecolor="#000000">
                <v:path arrowok="t"/>
              </v:shape>
            </v:group>
            <v:group style="position:absolute;left:5453;top:5;width:10;height:2" coordorigin="5453,5" coordsize="10,2">
              <v:shape style="position:absolute;left:5453;top:5;width:10;height:2" coordorigin="5453,5" coordsize="10,0" path="m5453,5l5462,5e" filled="false" stroked="true" strokeweight=".48pt" strokecolor="#000000">
                <v:path arrowok="t"/>
              </v:shape>
            </v:group>
            <v:group style="position:absolute;left:5462;top:5;width:1229;height:2" coordorigin="5462,5" coordsize="1229,2">
              <v:shape style="position:absolute;left:5462;top:5;width:1229;height:2" coordorigin="5462,5" coordsize="1229,0" path="m5462,5l6691,5e" filled="false" stroked="true" strokeweight=".48pt" strokecolor="#000000">
                <v:path arrowok="t"/>
              </v:shape>
            </v:group>
            <v:group style="position:absolute;left:6691;top:5;width:10;height:2" coordorigin="6691,5" coordsize="10,2">
              <v:shape style="position:absolute;left:6691;top:5;width:10;height:2" coordorigin="6691,5" coordsize="10,0" path="m6691,5l6701,5e" filled="false" stroked="true" strokeweight=".48pt" strokecolor="#000000">
                <v:path arrowok="t"/>
              </v:shape>
            </v:group>
            <v:group style="position:absolute;left:6701;top:5;width:960;height:2" coordorigin="6701,5" coordsize="960,2">
              <v:shape style="position:absolute;left:6701;top:5;width:960;height:2" coordorigin="6701,5" coordsize="960,0" path="m6701,5l7661,5e" filled="false" stroked="true" strokeweight=".48pt" strokecolor="#000000">
                <v:path arrowok="t"/>
              </v:shape>
            </v:group>
            <v:group style="position:absolute;left:7661;top:5;width:10;height:2" coordorigin="7661,5" coordsize="10,2">
              <v:shape style="position:absolute;left:7661;top:5;width:10;height:2" coordorigin="7661,5" coordsize="10,0" path="m7661,5l7670,5e" filled="false" stroked="true" strokeweight=".48pt" strokecolor="#000000">
                <v:path arrowok="t"/>
              </v:shape>
            </v:group>
            <v:group style="position:absolute;left:7670;top:5;width:1268;height:2" coordorigin="7670,5" coordsize="1268,2">
              <v:shape style="position:absolute;left:7670;top:5;width:1268;height:2" coordorigin="7670,5" coordsize="1268,0" path="m7670,5l8938,5e" filled="false" stroked="true" strokeweight=".48pt" strokecolor="#000000">
                <v:path arrowok="t"/>
              </v:shape>
            </v:group>
            <v:group style="position:absolute;left:8938;top:5;width:10;height:2" coordorigin="8938,5" coordsize="10,2">
              <v:shape style="position:absolute;left:8938;top:5;width:10;height:2" coordorigin="8938,5" coordsize="10,0" path="m8938,5l8947,5e" filled="false" stroked="true" strokeweight=".48pt" strokecolor="#000000">
                <v:path arrowok="t"/>
              </v:shape>
            </v:group>
            <v:group style="position:absolute;left:8947;top:5;width:5;height:2" coordorigin="8947,5" coordsize="5,2">
              <v:shape style="position:absolute;left:8947;top:5;width:5;height:2" coordorigin="8947,5" coordsize="5,0" path="m8947,5l8952,5e" filled="false" stroked="true" strokeweight=".48pt" strokecolor="#000000">
                <v:path arrowok="t"/>
              </v:shape>
            </v:group>
            <v:group style="position:absolute;left:8952;top:5;width:10;height:2" coordorigin="8952,5" coordsize="10,2">
              <v:shape style="position:absolute;left:8952;top:5;width:10;height:2" coordorigin="8952,5" coordsize="10,0" path="m8952,5l8962,5e" filled="false" stroked="true" strokeweight=".48pt" strokecolor="#000000">
                <v:path arrowok="t"/>
              </v:shape>
            </v:group>
            <v:group style="position:absolute;left:8962;top:5;width:5;height:2" coordorigin="8962,5" coordsize="5,2">
              <v:shape style="position:absolute;left:8962;top:5;width:5;height:2" coordorigin="8962,5" coordsize="5,0" path="m8962,5l89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246" w:val="left" w:leader="none"/>
          <w:tab w:pos="8668" w:val="left" w:leader="none"/>
        </w:tabs>
        <w:spacing w:before="69"/>
        <w:ind w:left="92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现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—</w:t>
      </w:r>
      <w:r>
        <w:rPr>
          <w:rFonts w:ascii="宋体" w:hAnsi="宋体" w:cs="宋体" w:eastAsia="宋体" w:hint="default"/>
          <w:sz w:val="17"/>
          <w:szCs w:val="17"/>
        </w:rPr>
        <w:t>人</w:t>
      </w:r>
      <w:r>
        <w:rPr>
          <w:rFonts w:ascii="宋体" w:hAnsi="宋体" w:cs="宋体" w:eastAsia="宋体" w:hint="default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90,391.62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136,381.85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40" w:right="6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13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1253"/>
        <w:gridCol w:w="994"/>
        <w:gridCol w:w="1325"/>
        <w:gridCol w:w="1272"/>
        <w:gridCol w:w="950"/>
        <w:gridCol w:w="1223"/>
      </w:tblGrid>
      <w:tr>
        <w:trPr>
          <w:trHeight w:val="426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0.882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17.64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0.9365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18.73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1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47,315,784.01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71,095,327.01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2,036,277.76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6.8346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13,917,143.98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610,534.05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7.3046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4,459,707.02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0.075676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73,590,002.00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0.064064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4,714,469.89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9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119,550.45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174,085.43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1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6" w:val="left" w:leader="none"/>
              </w:tabs>
              <w:spacing w:line="240" w:lineRule="auto" w:before="83"/>
              <w:ind w:left="4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61,442,890.50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81" w:lineRule="exact"/>
        <w:ind w:left="1084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51pt;height:4.1pt;mso-position-horizontal-relative:char;mso-position-vertical-relative:line" coordorigin="0,0" coordsize="9020,82">
            <v:group style="position:absolute;left:29;top:53;width:1896;height:2" coordorigin="29,53" coordsize="1896,2">
              <v:shape style="position:absolute;left:29;top:53;width:1896;height:2" coordorigin="29,53" coordsize="1896,0" path="m29,53l1925,53e" filled="false" stroked="true" strokeweight="2.88pt" strokecolor="#000000">
                <v:path arrowok="t"/>
              </v:shape>
            </v:group>
            <v:group style="position:absolute;left:29;top:5;width:1896;height:2" coordorigin="29,5" coordsize="1896,2">
              <v:shape style="position:absolute;left:29;top:5;width:1896;height:2" coordorigin="29,5" coordsize="1896,0" path="m29,5l1925,5e" filled="false" stroked="true" strokeweight=".48pt" strokecolor="#000000">
                <v:path arrowok="t"/>
              </v:shape>
            </v:group>
            <v:group style="position:absolute;left:1925;top:5;width:82;height:2" coordorigin="1925,5" coordsize="82,2">
              <v:shape style="position:absolute;left:1925;top:5;width:82;height:2" coordorigin="1925,5" coordsize="82,0" path="m1925,5l2006,5e" filled="false" stroked="true" strokeweight=".48pt" strokecolor="#000000">
                <v:path arrowok="t"/>
              </v:shape>
            </v:group>
            <v:group style="position:absolute;left:1925;top:53;width:82;height:2" coordorigin="1925,53" coordsize="82,2">
              <v:shape style="position:absolute;left:1925;top:53;width:82;height:2" coordorigin="1925,53" coordsize="82,0" path="m1925,53l2006,53e" filled="false" stroked="true" strokeweight="2.88pt" strokecolor="#000000">
                <v:path arrowok="t"/>
              </v:shape>
            </v:group>
            <v:group style="position:absolute;left:2006;top:53;width:1124;height:2" coordorigin="2006,53" coordsize="1124,2">
              <v:shape style="position:absolute;left:2006;top:53;width:1124;height:2" coordorigin="2006,53" coordsize="1124,0" path="m2006,53l3130,53e" filled="false" stroked="true" strokeweight="2.88pt" strokecolor="#000000">
                <v:path arrowok="t"/>
              </v:shape>
            </v:group>
            <v:group style="position:absolute;left:2006;top:5;width:1124;height:2" coordorigin="2006,5" coordsize="1124,2">
              <v:shape style="position:absolute;left:2006;top:5;width:1124;height:2" coordorigin="2006,5" coordsize="1124,0" path="m2006,5l3130,5e" filled="false" stroked="true" strokeweight=".48pt" strokecolor="#000000">
                <v:path arrowok="t"/>
              </v:shape>
            </v:group>
            <v:group style="position:absolute;left:3130;top:5;width:82;height:2" coordorigin="3130,5" coordsize="82,2">
              <v:shape style="position:absolute;left:3130;top:5;width:82;height:2" coordorigin="3130,5" coordsize="82,0" path="m3130,5l3211,5e" filled="false" stroked="true" strokeweight=".48pt" strokecolor="#000000">
                <v:path arrowok="t"/>
              </v:shape>
            </v:group>
            <v:group style="position:absolute;left:3130;top:53;width:82;height:2" coordorigin="3130,53" coordsize="82,2">
              <v:shape style="position:absolute;left:3130;top:53;width:82;height:2" coordorigin="3130,53" coordsize="82,0" path="m3130,53l3211,53e" filled="false" stroked="true" strokeweight="2.88pt" strokecolor="#000000">
                <v:path arrowok="t"/>
              </v:shape>
            </v:group>
            <v:group style="position:absolute;left:3211;top:53;width:884;height:2" coordorigin="3211,53" coordsize="884,2">
              <v:shape style="position:absolute;left:3211;top:53;width:884;height:2" coordorigin="3211,53" coordsize="884,0" path="m3211,53l4094,53e" filled="false" stroked="true" strokeweight="2.88pt" strokecolor="#000000">
                <v:path arrowok="t"/>
              </v:shape>
            </v:group>
            <v:group style="position:absolute;left:3211;top:5;width:884;height:2" coordorigin="3211,5" coordsize="884,2">
              <v:shape style="position:absolute;left:3211;top:5;width:884;height:2" coordorigin="3211,5" coordsize="884,0" path="m3211,5l4094,5e" filled="false" stroked="true" strokeweight=".48pt" strokecolor="#000000">
                <v:path arrowok="t"/>
              </v:shape>
            </v:group>
            <v:group style="position:absolute;left:4094;top:5;width:87;height:2" coordorigin="4094,5" coordsize="87,2">
              <v:shape style="position:absolute;left:4094;top:5;width:87;height:2" coordorigin="4094,5" coordsize="87,0" path="m4094,5l4181,5e" filled="false" stroked="true" strokeweight=".48pt" strokecolor="#000000">
                <v:path arrowok="t"/>
              </v:shape>
            </v:group>
            <v:group style="position:absolute;left:4094;top:53;width:87;height:2" coordorigin="4094,53" coordsize="87,2">
              <v:shape style="position:absolute;left:4094;top:53;width:87;height:2" coordorigin="4094,53" coordsize="87,0" path="m4094,53l4181,53e" filled="false" stroked="true" strokeweight="2.88pt" strokecolor="#000000">
                <v:path arrowok="t"/>
              </v:shape>
            </v:group>
            <v:group style="position:absolute;left:4181;top:53;width:1296;height:2" coordorigin="4181,53" coordsize="1296,2">
              <v:shape style="position:absolute;left:4181;top:53;width:1296;height:2" coordorigin="4181,53" coordsize="1296,0" path="m4181,53l5477,53e" filled="false" stroked="true" strokeweight="2.88pt" strokecolor="#000000">
                <v:path arrowok="t"/>
              </v:shape>
            </v:group>
            <v:group style="position:absolute;left:4181;top:5;width:1296;height:2" coordorigin="4181,5" coordsize="1296,2">
              <v:shape style="position:absolute;left:4181;top:5;width:1296;height:2" coordorigin="4181,5" coordsize="1296,0" path="m4181,5l5477,5e" filled="false" stroked="true" strokeweight=".48pt" strokecolor="#000000">
                <v:path arrowok="t"/>
              </v:shape>
            </v:group>
            <v:group style="position:absolute;left:5477;top:5;width:82;height:2" coordorigin="5477,5" coordsize="82,2">
              <v:shape style="position:absolute;left:5477;top:5;width:82;height:2" coordorigin="5477,5" coordsize="82,0" path="m5477,5l5558,5e" filled="false" stroked="true" strokeweight=".48pt" strokecolor="#000000">
                <v:path arrowok="t"/>
              </v:shape>
            </v:group>
            <v:group style="position:absolute;left:5477;top:53;width:82;height:2" coordorigin="5477,53" coordsize="82,2">
              <v:shape style="position:absolute;left:5477;top:53;width:82;height:2" coordorigin="5477,53" coordsize="82,0" path="m5477,53l5558,53e" filled="false" stroked="true" strokeweight="2.88pt" strokecolor="#000000">
                <v:path arrowok="t"/>
              </v:shape>
            </v:group>
            <v:group style="position:absolute;left:5558;top:53;width:1157;height:2" coordorigin="5558,53" coordsize="1157,2">
              <v:shape style="position:absolute;left:5558;top:53;width:1157;height:2" coordorigin="5558,53" coordsize="1157,0" path="m5558,53l6715,53e" filled="false" stroked="true" strokeweight="2.88pt" strokecolor="#000000">
                <v:path arrowok="t"/>
              </v:shape>
            </v:group>
            <v:group style="position:absolute;left:5558;top:5;width:1157;height:2" coordorigin="5558,5" coordsize="1157,2">
              <v:shape style="position:absolute;left:5558;top:5;width:1157;height:2" coordorigin="5558,5" coordsize="1157,0" path="m5558,5l6715,5e" filled="false" stroked="true" strokeweight=".48pt" strokecolor="#000000">
                <v:path arrowok="t"/>
              </v:shape>
            </v:group>
            <v:group style="position:absolute;left:6715;top:5;width:87;height:2" coordorigin="6715,5" coordsize="87,2">
              <v:shape style="position:absolute;left:6715;top:5;width:87;height:2" coordorigin="6715,5" coordsize="87,0" path="m6715,5l6802,5e" filled="false" stroked="true" strokeweight=".48pt" strokecolor="#000000">
                <v:path arrowok="t"/>
              </v:shape>
            </v:group>
            <v:group style="position:absolute;left:6715;top:53;width:87;height:2" coordorigin="6715,53" coordsize="87,2">
              <v:shape style="position:absolute;left:6715;top:53;width:87;height:2" coordorigin="6715,53" coordsize="87,0" path="m6715,53l6802,53e" filled="false" stroked="true" strokeweight="2.88pt" strokecolor="#000000">
                <v:path arrowok="t"/>
              </v:shape>
            </v:group>
            <v:group style="position:absolute;left:6802;top:53;width:884;height:2" coordorigin="6802,53" coordsize="884,2">
              <v:shape style="position:absolute;left:6802;top:53;width:884;height:2" coordorigin="6802,53" coordsize="884,0" path="m6802,53l7685,53e" filled="false" stroked="true" strokeweight="2.88pt" strokecolor="#000000">
                <v:path arrowok="t"/>
              </v:shape>
            </v:group>
            <v:group style="position:absolute;left:6802;top:5;width:884;height:2" coordorigin="6802,5" coordsize="884,2">
              <v:shape style="position:absolute;left:6802;top:5;width:884;height:2" coordorigin="6802,5" coordsize="884,0" path="m6802,5l7685,5e" filled="false" stroked="true" strokeweight=".48pt" strokecolor="#000000">
                <v:path arrowok="t"/>
              </v:shape>
            </v:group>
            <v:group style="position:absolute;left:7685;top:5;width:82;height:2" coordorigin="7685,5" coordsize="82,2">
              <v:shape style="position:absolute;left:7685;top:5;width:82;height:2" coordorigin="7685,5" coordsize="82,0" path="m7685,5l7766,5e" filled="false" stroked="true" strokeweight=".48pt" strokecolor="#000000">
                <v:path arrowok="t"/>
              </v:shape>
            </v:group>
            <v:group style="position:absolute;left:7685;top:53;width:82;height:2" coordorigin="7685,53" coordsize="82,2">
              <v:shape style="position:absolute;left:7685;top:53;width:82;height:2" coordorigin="7685,53" coordsize="82,0" path="m7685,53l7766,53e" filled="false" stroked="true" strokeweight="2.88pt" strokecolor="#000000">
                <v:path arrowok="t"/>
              </v:shape>
            </v:group>
            <v:group style="position:absolute;left:7766;top:53;width:1224;height:2" coordorigin="7766,53" coordsize="1224,2">
              <v:shape style="position:absolute;left:7766;top:53;width:1224;height:2" coordorigin="7766,53" coordsize="1224,0" path="m7766,53l8990,53e" filled="false" stroked="true" strokeweight="2.88pt" strokecolor="#000000">
                <v:path arrowok="t"/>
              </v:shape>
            </v:group>
            <v:group style="position:absolute;left:7766;top:5;width:1224;height:2" coordorigin="7766,5" coordsize="1224,2">
              <v:shape style="position:absolute;left:7766;top:5;width:1224;height:2" coordorigin="7766,5" coordsize="1224,0" path="m7766,5l899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20" w:lineRule="exact"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本公司无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冻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结</w:t>
      </w:r>
      <w:r>
        <w:rPr>
          <w:rFonts w:ascii="宋体" w:hAnsi="宋体" w:cs="宋体" w:eastAsia="宋体" w:hint="default"/>
          <w:w w:val="104"/>
          <w:sz w:val="17"/>
          <w:szCs w:val="17"/>
        </w:rPr>
        <w:t>、存</w:t>
      </w:r>
      <w:r>
        <w:rPr>
          <w:rFonts w:ascii="宋体" w:hAnsi="宋体" w:cs="宋体" w:eastAsia="宋体" w:hint="default"/>
          <w:w w:val="104"/>
          <w:sz w:val="17"/>
          <w:szCs w:val="17"/>
        </w:rPr>
        <w:t>放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w w:val="104"/>
          <w:sz w:val="17"/>
          <w:szCs w:val="17"/>
        </w:rPr>
        <w:t>境</w:t>
      </w:r>
      <w:r>
        <w:rPr>
          <w:rFonts w:ascii="宋体" w:hAnsi="宋体" w:cs="宋体" w:eastAsia="宋体" w:hint="default"/>
          <w:w w:val="104"/>
          <w:sz w:val="17"/>
          <w:szCs w:val="17"/>
        </w:rPr>
        <w:t>外</w:t>
      </w:r>
      <w:r>
        <w:rPr>
          <w:rFonts w:ascii="宋体" w:hAnsi="宋体" w:cs="宋体" w:eastAsia="宋体" w:hint="default"/>
          <w:w w:val="104"/>
          <w:sz w:val="17"/>
          <w:szCs w:val="17"/>
        </w:rPr>
        <w:t>、有</w:t>
      </w:r>
      <w:r>
        <w:rPr>
          <w:rFonts w:ascii="宋体" w:hAnsi="宋体" w:cs="宋体" w:eastAsia="宋体" w:hint="default"/>
          <w:w w:val="104"/>
          <w:sz w:val="17"/>
          <w:szCs w:val="17"/>
        </w:rPr>
        <w:t>潜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风</w:t>
      </w:r>
      <w:r>
        <w:rPr>
          <w:rFonts w:ascii="宋体" w:hAnsi="宋体" w:cs="宋体" w:eastAsia="宋体" w:hint="default"/>
          <w:w w:val="104"/>
          <w:sz w:val="17"/>
          <w:szCs w:val="17"/>
        </w:rPr>
        <w:t>险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w w:val="104"/>
          <w:sz w:val="17"/>
          <w:szCs w:val="17"/>
        </w:rPr>
        <w:t>币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w w:val="104"/>
          <w:sz w:val="17"/>
          <w:szCs w:val="17"/>
        </w:rPr>
        <w:t>币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信</w:t>
      </w:r>
      <w:r>
        <w:rPr>
          <w:rFonts w:ascii="宋体" w:hAnsi="宋体" w:cs="宋体" w:eastAsia="宋体" w:hint="default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w w:val="104"/>
          <w:sz w:val="17"/>
          <w:szCs w:val="17"/>
        </w:rPr>
        <w:t>卡</w:t>
      </w:r>
      <w:r>
        <w:rPr>
          <w:rFonts w:ascii="宋体" w:hAnsi="宋体" w:cs="宋体" w:eastAsia="宋体" w:hint="default"/>
          <w:w w:val="10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信</w:t>
      </w:r>
      <w:r>
        <w:rPr>
          <w:rFonts w:ascii="宋体" w:hAnsi="宋体" w:cs="宋体" w:eastAsia="宋体" w:hint="default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w w:val="104"/>
          <w:sz w:val="17"/>
          <w:szCs w:val="17"/>
        </w:rPr>
        <w:t>卡</w:t>
      </w:r>
      <w:r>
        <w:rPr>
          <w:rFonts w:ascii="宋体" w:hAnsi="宋体" w:cs="宋体" w:eastAsia="宋体" w:hint="default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1" w:lineRule="exact"/>
        <w:ind w:left="225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26;width:2674;height:2" coordorigin="26,26" coordsize="2674,2">
              <v:shape style="position:absolute;left:26;top:26;width:2674;height:2" coordorigin="26,26" coordsize="2674,0" path="m26,26l2700,26e" filled="false" stroked="true" strokeweight="2.64pt" strokecolor="#000000">
                <v:path arrowok="t"/>
              </v:shape>
            </v:group>
            <v:group style="position:absolute;left:26;top:74;width:2674;height:2" coordorigin="26,74" coordsize="2674,2">
              <v:shape style="position:absolute;left:26;top:74;width:2674;height:2" coordorigin="26,74" coordsize="2674,0" path="m26,74l2700,74e" filled="false" stroked="true" strokeweight=".72pt" strokecolor="#000000">
                <v:path arrowok="t"/>
              </v:shape>
            </v:group>
            <v:group style="position:absolute;left:2700;top:26;width:82;height:2" coordorigin="2700,26" coordsize="82,2">
              <v:shape style="position:absolute;left:2700;top:26;width:82;height:2" coordorigin="2700,26" coordsize="82,0" path="m2700,26l2782,26e" filled="false" stroked="true" strokeweight="2.64pt" strokecolor="#000000">
                <v:path arrowok="t"/>
              </v:shape>
            </v:group>
            <v:group style="position:absolute;left:2700;top:74;width:82;height:2" coordorigin="2700,74" coordsize="82,2">
              <v:shape style="position:absolute;left:2700;top:74;width:82;height:2" coordorigin="2700,74" coordsize="82,0" path="m2700,74l2782,74e" filled="false" stroked="true" strokeweight=".72pt" strokecolor="#000000">
                <v:path arrowok="t"/>
              </v:shape>
            </v:group>
            <v:group style="position:absolute;left:2782;top:26;width:1834;height:2" coordorigin="2782,26" coordsize="1834,2">
              <v:shape style="position:absolute;left:2782;top:26;width:1834;height:2" coordorigin="2782,26" coordsize="1834,0" path="m2782,26l4615,26e" filled="false" stroked="true" strokeweight="2.64pt" strokecolor="#000000">
                <v:path arrowok="t"/>
              </v:shape>
            </v:group>
            <v:group style="position:absolute;left:2782;top:74;width:1834;height:2" coordorigin="2782,74" coordsize="1834,2">
              <v:shape style="position:absolute;left:2782;top:74;width:1834;height:2" coordorigin="2782,74" coordsize="1834,0" path="m2782,74l4615,74e" filled="false" stroked="true" strokeweight=".72pt" strokecolor="#000000">
                <v:path arrowok="t"/>
              </v:shape>
            </v:group>
            <v:group style="position:absolute;left:4615;top:26;width:82;height:2" coordorigin="4615,26" coordsize="82,2">
              <v:shape style="position:absolute;left:4615;top:26;width:82;height:2" coordorigin="4615,26" coordsize="82,0" path="m4615,26l4697,26e" filled="false" stroked="true" strokeweight="2.64pt" strokecolor="#000000">
                <v:path arrowok="t"/>
              </v:shape>
            </v:group>
            <v:group style="position:absolute;left:4615;top:74;width:82;height:2" coordorigin="4615,74" coordsize="82,2">
              <v:shape style="position:absolute;left:4615;top:74;width:82;height:2" coordorigin="4615,74" coordsize="82,0" path="m4615,74l4697,74e" filled="false" stroked="true" strokeweight=".72pt" strokecolor="#000000">
                <v:path arrowok="t"/>
              </v:shape>
            </v:group>
            <v:group style="position:absolute;left:4697;top:26;width:1949;height:2" coordorigin="4697,26" coordsize="1949,2">
              <v:shape style="position:absolute;left:4697;top:26;width:1949;height:2" coordorigin="4697,26" coordsize="1949,0" path="m4697,26l6646,26e" filled="false" stroked="true" strokeweight="2.64pt" strokecolor="#000000">
                <v:path arrowok="t"/>
              </v:shape>
            </v:group>
            <v:group style="position:absolute;left:4697;top:74;width:1949;height:2" coordorigin="4697,74" coordsize="1949,2">
              <v:shape style="position:absolute;left:4697;top:74;width:1949;height:2" coordorigin="4697,74" coordsize="1949,0" path="m4697,74l664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753" w:val="left" w:leader="none"/>
          <w:tab w:pos="6047" w:val="left" w:leader="none"/>
          <w:tab w:pos="8083" w:val="left" w:leader="none"/>
        </w:tabs>
        <w:spacing w:before="123"/>
        <w:ind w:left="33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  <w:tab/>
        <w:t>类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22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2674;height:2" coordorigin="5,5" coordsize="2674,2">
              <v:shape style="position:absolute;left:5;top:5;width:2674;height:2" coordorigin="5,5" coordsize="2674,0" path="m5,5l2678,5e" filled="false" stroked="true" strokeweight=".48pt" strokecolor="#000000">
                <v:path arrowok="t"/>
              </v:shape>
            </v:group>
            <v:group style="position:absolute;left:2678;top:5;width:10;height:2" coordorigin="2678,5" coordsize="10,2">
              <v:shape style="position:absolute;left:2678;top:5;width:10;height:2" coordorigin="2678,5" coordsize="10,0" path="m2678,5l2688,5e" filled="false" stroked="true" strokeweight=".48pt" strokecolor="#000000">
                <v:path arrowok="t"/>
              </v:shape>
            </v:group>
            <v:group style="position:absolute;left:2688;top:5;width:1906;height:2" coordorigin="2688,5" coordsize="1906,2">
              <v:shape style="position:absolute;left:2688;top:5;width:1906;height:2" coordorigin="2688,5" coordsize="1906,0" path="m2688,5l4594,5e" filled="false" stroked="true" strokeweight=".48pt" strokecolor="#000000">
                <v:path arrowok="t"/>
              </v:shape>
            </v:group>
            <v:group style="position:absolute;left:4594;top:5;width:10;height:2" coordorigin="4594,5" coordsize="10,2">
              <v:shape style="position:absolute;left:4594;top:5;width:10;height:2" coordorigin="4594,5" coordsize="10,0" path="m4594,5l4603,5e" filled="false" stroked="true" strokeweight=".48pt" strokecolor="#000000">
                <v:path arrowok="t"/>
              </v:shape>
            </v:group>
            <v:group style="position:absolute;left:4603;top:5;width:2021;height:2" coordorigin="4603,5" coordsize="2021,2">
              <v:shape style="position:absolute;left:4603;top:5;width:2021;height:2" coordorigin="4603,5" coordsize="2021,0" path="m4603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947" w:val="left" w:leader="none"/>
          <w:tab w:pos="7843" w:val="left" w:leader="none"/>
        </w:tabs>
        <w:spacing w:before="93"/>
        <w:ind w:left="309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银</w:t>
      </w:r>
      <w:r>
        <w:rPr>
          <w:rFonts w:ascii="宋体" w:hAnsi="宋体" w:cs="宋体" w:eastAsia="宋体" w:hint="default"/>
          <w:sz w:val="17"/>
          <w:szCs w:val="17"/>
        </w:rPr>
        <w:t>行</w:t>
      </w:r>
      <w:r>
        <w:rPr>
          <w:rFonts w:ascii="宋体" w:hAnsi="宋体" w:cs="宋体" w:eastAsia="宋体" w:hint="default"/>
          <w:sz w:val="17"/>
          <w:szCs w:val="17"/>
        </w:rPr>
        <w:t>承</w:t>
      </w:r>
      <w:r>
        <w:rPr>
          <w:rFonts w:ascii="宋体" w:hAnsi="宋体" w:cs="宋体" w:eastAsia="宋体" w:hint="default"/>
          <w:sz w:val="17"/>
          <w:szCs w:val="17"/>
        </w:rPr>
        <w:t>兑汇</w:t>
      </w:r>
      <w:r>
        <w:rPr>
          <w:rFonts w:ascii="宋体" w:hAnsi="宋体" w:cs="宋体" w:eastAsia="宋体" w:hint="default"/>
          <w:sz w:val="17"/>
          <w:szCs w:val="17"/>
        </w:rPr>
        <w:t>票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674,989.98</w:t>
        <w:tab/>
        <w:t>2,816,366.68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3753" w:val="left" w:leader="none"/>
          <w:tab w:pos="5947" w:val="left" w:leader="none"/>
          <w:tab w:pos="7843" w:val="left" w:leader="none"/>
        </w:tabs>
        <w:spacing w:before="59"/>
        <w:ind w:left="33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674,989.98</w:t>
        <w:tab/>
        <w:t>2,816,366.68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1" w:lineRule="exact"/>
        <w:ind w:left="225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55;width:2674;height:2" coordorigin="26,55" coordsize="2674,2">
              <v:shape style="position:absolute;left:26;top:55;width:2674;height:2" coordorigin="26,55" coordsize="2674,0" path="m26,55l2700,55e" filled="false" stroked="true" strokeweight="2.64pt" strokecolor="#000000">
                <v:path arrowok="t"/>
              </v:shape>
            </v:group>
            <v:group style="position:absolute;left:26;top:7;width:2674;height:2" coordorigin="26,7" coordsize="2674,2">
              <v:shape style="position:absolute;left:26;top:7;width:2674;height:2" coordorigin="26,7" coordsize="2674,0" path="m26,7l2700,7e" filled="false" stroked="true" strokeweight=".72pt" strokecolor="#000000">
                <v:path arrowok="t"/>
              </v:shape>
            </v:group>
            <v:group style="position:absolute;left:2700;top:7;width:82;height:2" coordorigin="2700,7" coordsize="82,2">
              <v:shape style="position:absolute;left:2700;top:7;width:82;height:2" coordorigin="2700,7" coordsize="82,0" path="m2700,7l2782,7e" filled="false" stroked="true" strokeweight=".72pt" strokecolor="#000000">
                <v:path arrowok="t"/>
              </v:shape>
            </v:group>
            <v:group style="position:absolute;left:2700;top:55;width:82;height:2" coordorigin="2700,55" coordsize="82,2">
              <v:shape style="position:absolute;left:2700;top:55;width:82;height:2" coordorigin="2700,55" coordsize="82,0" path="m2700,55l2782,55e" filled="false" stroked="true" strokeweight="2.64pt" strokecolor="#000000">
                <v:path arrowok="t"/>
              </v:shape>
            </v:group>
            <v:group style="position:absolute;left:2782;top:55;width:1834;height:2" coordorigin="2782,55" coordsize="1834,2">
              <v:shape style="position:absolute;left:2782;top:55;width:1834;height:2" coordorigin="2782,55" coordsize="1834,0" path="m2782,55l4615,55e" filled="false" stroked="true" strokeweight="2.64pt" strokecolor="#000000">
                <v:path arrowok="t"/>
              </v:shape>
            </v:group>
            <v:group style="position:absolute;left:2782;top:7;width:1834;height:2" coordorigin="2782,7" coordsize="1834,2">
              <v:shape style="position:absolute;left:2782;top:7;width:1834;height:2" coordorigin="2782,7" coordsize="1834,0" path="m2782,7l4615,7e" filled="false" stroked="true" strokeweight=".72pt" strokecolor="#000000">
                <v:path arrowok="t"/>
              </v:shape>
            </v:group>
            <v:group style="position:absolute;left:4615;top:7;width:82;height:2" coordorigin="4615,7" coordsize="82,2">
              <v:shape style="position:absolute;left:4615;top:7;width:82;height:2" coordorigin="4615,7" coordsize="82,0" path="m4615,7l4697,7e" filled="false" stroked="true" strokeweight=".72pt" strokecolor="#000000">
                <v:path arrowok="t"/>
              </v:shape>
            </v:group>
            <v:group style="position:absolute;left:4615;top:55;width:82;height:2" coordorigin="4615,55" coordsize="82,2">
              <v:shape style="position:absolute;left:4615;top:55;width:82;height:2" coordorigin="4615,55" coordsize="82,0" path="m4615,55l4697,55e" filled="false" stroked="true" strokeweight="2.64pt" strokecolor="#000000">
                <v:path arrowok="t"/>
              </v:shape>
            </v:group>
            <v:group style="position:absolute;left:4697;top:55;width:1949;height:2" coordorigin="4697,55" coordsize="1949,2">
              <v:shape style="position:absolute;left:4697;top:55;width:1949;height:2" coordorigin="4697,55" coordsize="1949,0" path="m4697,55l6646,55e" filled="false" stroked="true" strokeweight="2.64pt" strokecolor="#000000">
                <v:path arrowok="t"/>
              </v:shape>
            </v:group>
            <v:group style="position:absolute;left:4697;top:7;width:1949;height:2" coordorigin="4697,7" coordsize="1949,2">
              <v:shape style="position:absolute;left:4697;top:7;width:1949;height:2" coordorigin="4697,7" coordsize="1949,0" path="m4697,7l66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20" w:lineRule="exact"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本公司无</w:t>
      </w:r>
      <w:r>
        <w:rPr>
          <w:rFonts w:ascii="宋体" w:hAnsi="宋体" w:cs="宋体" w:eastAsia="宋体" w:hint="default"/>
          <w:w w:val="104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应收账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footerReference w:type="default" r:id="rId98"/>
          <w:pgSz w:w="11900" w:h="16820"/>
          <w:pgMar w:footer="1407" w:header="1402" w:top="1800" w:bottom="1600" w:left="360" w:right="340"/>
          <w:pgNumType w:start="88"/>
        </w:sectPr>
      </w:pPr>
    </w:p>
    <w:p>
      <w:pPr>
        <w:spacing w:before="43"/>
        <w:ind w:left="14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9.519997pt;margin-top:18.629694pt;width:416.4pt;height:4.350pt;mso-position-horizontal-relative:page;mso-position-vertical-relative:paragraph;z-index:1528" coordorigin="1790,373" coordsize="8328,87">
            <v:group style="position:absolute;left:1819;top:401;width:3063;height:2" coordorigin="1819,401" coordsize="3063,2">
              <v:shape style="position:absolute;left:1819;top:401;width:3063;height:2" coordorigin="1819,401" coordsize="3063,0" path="m1819,401l4882,401e" filled="false" stroked="true" strokeweight="2.88pt" strokecolor="#000000">
                <v:path arrowok="t"/>
              </v:shape>
            </v:group>
            <v:group style="position:absolute;left:1819;top:452;width:3063;height:2" coordorigin="1819,452" coordsize="3063,2">
              <v:shape style="position:absolute;left:1819;top:452;width:3063;height:2" coordorigin="1819,452" coordsize="3063,0" path="m1819,452l4882,452e" filled="false" stroked="true" strokeweight=".72pt" strokecolor="#000000">
                <v:path arrowok="t"/>
              </v:shape>
            </v:group>
            <v:group style="position:absolute;left:4882;top:401;width:87;height:2" coordorigin="4882,401" coordsize="87,2">
              <v:shape style="position:absolute;left:4882;top:401;width:87;height:2" coordorigin="4882,401" coordsize="87,0" path="m4882,401l4968,401e" filled="false" stroked="true" strokeweight="2.88pt" strokecolor="#000000">
                <v:path arrowok="t"/>
              </v:shape>
            </v:group>
            <v:group style="position:absolute;left:4882;top:452;width:87;height:2" coordorigin="4882,452" coordsize="87,2">
              <v:shape style="position:absolute;left:4882;top:452;width:87;height:2" coordorigin="4882,452" coordsize="87,0" path="m4882,452l4968,452e" filled="false" stroked="true" strokeweight=".72pt" strokecolor="#000000">
                <v:path arrowok="t"/>
              </v:shape>
            </v:group>
            <v:group style="position:absolute;left:4968;top:401;width:1244;height:2" coordorigin="4968,401" coordsize="1244,2">
              <v:shape style="position:absolute;left:4968;top:401;width:1244;height:2" coordorigin="4968,401" coordsize="1244,0" path="m4968,401l6211,401e" filled="false" stroked="true" strokeweight="2.88pt" strokecolor="#000000">
                <v:path arrowok="t"/>
              </v:shape>
            </v:group>
            <v:group style="position:absolute;left:4968;top:452;width:1244;height:2" coordorigin="4968,452" coordsize="1244,2">
              <v:shape style="position:absolute;left:4968;top:452;width:1244;height:2" coordorigin="4968,452" coordsize="1244,0" path="m4968,452l6211,452e" filled="false" stroked="true" strokeweight=".72pt" strokecolor="#000000">
                <v:path arrowok="t"/>
              </v:shape>
            </v:group>
            <v:group style="position:absolute;left:6211;top:401;width:82;height:2" coordorigin="6211,401" coordsize="82,2">
              <v:shape style="position:absolute;left:6211;top:401;width:82;height:2" coordorigin="6211,401" coordsize="82,0" path="m6211,401l6293,401e" filled="false" stroked="true" strokeweight="2.88pt" strokecolor="#000000">
                <v:path arrowok="t"/>
              </v:shape>
            </v:group>
            <v:group style="position:absolute;left:6211;top:452;width:82;height:2" coordorigin="6211,452" coordsize="82,2">
              <v:shape style="position:absolute;left:6211;top:452;width:82;height:2" coordorigin="6211,452" coordsize="82,0" path="m6211,452l6293,452e" filled="false" stroked="true" strokeweight=".72pt" strokecolor="#000000">
                <v:path arrowok="t"/>
              </v:shape>
            </v:group>
            <v:group style="position:absolute;left:6293;top:401;width:1162;height:2" coordorigin="6293,401" coordsize="1162,2">
              <v:shape style="position:absolute;left:6293;top:401;width:1162;height:2" coordorigin="6293,401" coordsize="1162,0" path="m6293,401l7454,401e" filled="false" stroked="true" strokeweight="2.88pt" strokecolor="#000000">
                <v:path arrowok="t"/>
              </v:shape>
            </v:group>
            <v:group style="position:absolute;left:6293;top:452;width:1162;height:2" coordorigin="6293,452" coordsize="1162,2">
              <v:shape style="position:absolute;left:6293;top:452;width:1162;height:2" coordorigin="6293,452" coordsize="1162,0" path="m6293,452l7454,452e" filled="false" stroked="true" strokeweight=".72pt" strokecolor="#000000">
                <v:path arrowok="t"/>
              </v:shape>
            </v:group>
            <v:group style="position:absolute;left:7454;top:401;width:87;height:2" coordorigin="7454,401" coordsize="87,2">
              <v:shape style="position:absolute;left:7454;top:401;width:87;height:2" coordorigin="7454,401" coordsize="87,0" path="m7454,401l7541,401e" filled="false" stroked="true" strokeweight="2.88pt" strokecolor="#000000">
                <v:path arrowok="t"/>
              </v:shape>
            </v:group>
            <v:group style="position:absolute;left:7454;top:452;width:87;height:2" coordorigin="7454,452" coordsize="87,2">
              <v:shape style="position:absolute;left:7454;top:452;width:87;height:2" coordorigin="7454,452" coordsize="87,0" path="m7454,452l7541,452e" filled="false" stroked="true" strokeweight=".72pt" strokecolor="#000000">
                <v:path arrowok="t"/>
              </v:shape>
            </v:group>
            <v:group style="position:absolute;left:7541;top:401;width:1224;height:2" coordorigin="7541,401" coordsize="1224,2">
              <v:shape style="position:absolute;left:7541;top:401;width:1224;height:2" coordorigin="7541,401" coordsize="1224,0" path="m7541,401l8765,401e" filled="false" stroked="true" strokeweight="2.88pt" strokecolor="#000000">
                <v:path arrowok="t"/>
              </v:shape>
            </v:group>
            <v:group style="position:absolute;left:7541;top:452;width:1224;height:2" coordorigin="7541,452" coordsize="1224,2">
              <v:shape style="position:absolute;left:7541;top:452;width:1224;height:2" coordorigin="7541,452" coordsize="1224,0" path="m7541,452l8765,452e" filled="false" stroked="true" strokeweight=".72pt" strokecolor="#000000">
                <v:path arrowok="t"/>
              </v:shape>
            </v:group>
            <v:group style="position:absolute;left:8765;top:401;width:87;height:2" coordorigin="8765,401" coordsize="87,2">
              <v:shape style="position:absolute;left:8765;top:401;width:87;height:2" coordorigin="8765,401" coordsize="87,0" path="m8765,401l8851,401e" filled="false" stroked="true" strokeweight="2.88pt" strokecolor="#000000">
                <v:path arrowok="t"/>
              </v:shape>
            </v:group>
            <v:group style="position:absolute;left:8765;top:452;width:87;height:2" coordorigin="8765,452" coordsize="87,2">
              <v:shape style="position:absolute;left:8765;top:452;width:87;height:2" coordorigin="8765,452" coordsize="87,0" path="m8765,452l8851,452e" filled="false" stroked="true" strokeweight=".72pt" strokecolor="#000000">
                <v:path arrowok="t"/>
              </v:shape>
            </v:group>
            <v:group style="position:absolute;left:8851;top:401;width:1239;height:2" coordorigin="8851,401" coordsize="1239,2">
              <v:shape style="position:absolute;left:8851;top:401;width:1239;height:2" coordorigin="8851,401" coordsize="1239,0" path="m8851,401l10090,401e" filled="false" stroked="true" strokeweight="2.88pt" strokecolor="#000000">
                <v:path arrowok="t"/>
              </v:shape>
            </v:group>
            <v:group style="position:absolute;left:8851;top:452;width:1239;height:2" coordorigin="8851,452" coordsize="1239,2">
              <v:shape style="position:absolute;left:8851;top:452;width:1239;height:2" coordorigin="8851,452" coordsize="1239,0" path="m8851,452l10090,45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166" w:lineRule="exact" w:before="0"/>
        <w:ind w:left="0" w:right="137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50.240005pt;margin-top:7.816481pt;width:136.35pt;height:8.9pt;mso-position-horizontal-relative:page;mso-position-vertical-relative:paragraph;z-index:1576" type="#_x0000_t202" filled="false" stroked="false">
            <v:textbox inset="0,0,0,0">
              <w:txbxContent>
                <w:p>
                  <w:pPr>
                    <w:tabs>
                      <w:tab w:pos="518" w:val="left" w:leader="none"/>
                      <w:tab w:pos="2366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性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质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185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坏帐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2" w:lineRule="auto" w:before="0"/>
        <w:ind w:left="550" w:right="1562" w:hanging="36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340"/>
          <w:cols w:num="2" w:equalWidth="0">
            <w:col w:w="8305" w:space="40"/>
            <w:col w:w="2855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145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pt;height:.5pt;mso-position-horizontal-relative:char;mso-position-vertical-relative:line" coordorigin="0,0" coordsize="8280,10">
            <v:group style="position:absolute;left:5;top:5;width:3063;height:2" coordorigin="5,5" coordsize="3063,2">
              <v:shape style="position:absolute;left:5;top:5;width:3063;height:2" coordorigin="5,5" coordsize="3063,0" path="m5,5l3067,5e" filled="false" stroked="true" strokeweight=".48pt" strokecolor="#000000">
                <v:path arrowok="t"/>
              </v:shape>
            </v:group>
            <v:group style="position:absolute;left:3067;top:5;width:10;height:2" coordorigin="3067,5" coordsize="10,2">
              <v:shape style="position:absolute;left:3067;top:5;width:10;height:2" coordorigin="3067,5" coordsize="10,0" path="m3067,5l3077,5e" filled="false" stroked="true" strokeweight=".48pt" strokecolor="#000000">
                <v:path arrowok="t"/>
              </v:shape>
            </v:group>
            <v:group style="position:absolute;left:3077;top:5;width:1320;height:2" coordorigin="3077,5" coordsize="1320,2">
              <v:shape style="position:absolute;left:3077;top:5;width:1320;height:2" coordorigin="3077,5" coordsize="1320,0" path="m3077,5l4397,5e" filled="false" stroked="true" strokeweight=".48pt" strokecolor="#000000">
                <v:path arrowok="t"/>
              </v:shape>
            </v:group>
            <v:group style="position:absolute;left:4397;top:5;width:10;height:2" coordorigin="4397,5" coordsize="10,2">
              <v:shape style="position:absolute;left:4397;top:5;width:10;height:2" coordorigin="4397,5" coordsize="10,0" path="m4397,5l4406,5e" filled="false" stroked="true" strokeweight=".48pt" strokecolor="#000000">
                <v:path arrowok="t"/>
              </v:shape>
            </v:group>
            <v:group style="position:absolute;left:4406;top:5;width:1234;height:2" coordorigin="4406,5" coordsize="1234,2">
              <v:shape style="position:absolute;left:4406;top:5;width:1234;height:2" coordorigin="4406,5" coordsize="1234,0" path="m4406,5l5640,5e" filled="false" stroked="true" strokeweight=".48pt" strokecolor="#000000">
                <v:path arrowok="t"/>
              </v:shape>
            </v:group>
            <v:group style="position:absolute;left:5640;top:5;width:10;height:2" coordorigin="5640,5" coordsize="10,2">
              <v:shape style="position:absolute;left:5640;top:5;width:10;height:2" coordorigin="5640,5" coordsize="10,0" path="m5640,5l5650,5e" filled="false" stroked="true" strokeweight=".48pt" strokecolor="#000000">
                <v:path arrowok="t"/>
              </v:shape>
            </v:group>
            <v:group style="position:absolute;left:5650;top:5;width:1301;height:2" coordorigin="5650,5" coordsize="1301,2">
              <v:shape style="position:absolute;left:5650;top:5;width:1301;height:2" coordorigin="5650,5" coordsize="1301,0" path="m5650,5l6950,5e" filled="false" stroked="true" strokeweight=".48pt" strokecolor="#000000">
                <v:path arrowok="t"/>
              </v:shape>
            </v:group>
            <v:group style="position:absolute;left:6950;top:5;width:10;height:2" coordorigin="6950,5" coordsize="10,2">
              <v:shape style="position:absolute;left:6950;top:5;width:10;height:2" coordorigin="6950,5" coordsize="10,0" path="m6950,5l6960,5e" filled="false" stroked="true" strokeweight=".48pt" strokecolor="#000000">
                <v:path arrowok="t"/>
              </v:shape>
            </v:group>
            <v:group style="position:absolute;left:6960;top:5;width:1316;height:2" coordorigin="6960,5" coordsize="1316,2">
              <v:shape style="position:absolute;left:6960;top:5;width:1316;height:2" coordorigin="6960,5" coordsize="1316,0" path="m6960,5l8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5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8"/>
        <w:gridCol w:w="1385"/>
        <w:gridCol w:w="1135"/>
        <w:gridCol w:w="1361"/>
        <w:gridCol w:w="1235"/>
      </w:tblGrid>
      <w:tr>
        <w:trPr>
          <w:trHeight w:val="676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48,697,338.24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87.72%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2,803,986.93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45,893,351.31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6,814,387.27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12.28%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215,763.13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6,598,624.14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88"/>
              <w:ind w:right="10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55,511,725.51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3,019,750.06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52,491,975.45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143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2pt;height:4.1pt;mso-position-horizontal-relative:char;mso-position-vertical-relative:line" coordorigin="0,0" coordsize="8324,82">
            <v:group style="position:absolute;left:26;top:55;width:3063;height:2" coordorigin="26,55" coordsize="3063,2">
              <v:shape style="position:absolute;left:26;top:55;width:3063;height:2" coordorigin="26,55" coordsize="3063,0" path="m26,55l3089,55e" filled="false" stroked="true" strokeweight="2.64pt" strokecolor="#000000">
                <v:path arrowok="t"/>
              </v:shape>
            </v:group>
            <v:group style="position:absolute;left:26;top:7;width:3063;height:2" coordorigin="26,7" coordsize="3063,2">
              <v:shape style="position:absolute;left:26;top:7;width:3063;height:2" coordorigin="26,7" coordsize="3063,0" path="m26,7l3089,7e" filled="false" stroked="true" strokeweight=".72pt" strokecolor="#000000">
                <v:path arrowok="t"/>
              </v:shape>
            </v:group>
            <v:group style="position:absolute;left:3089;top:7;width:87;height:2" coordorigin="3089,7" coordsize="87,2">
              <v:shape style="position:absolute;left:3089;top:7;width:87;height:2" coordorigin="3089,7" coordsize="87,0" path="m3089,7l3175,7e" filled="false" stroked="true" strokeweight=".72pt" strokecolor="#000000">
                <v:path arrowok="t"/>
              </v:shape>
            </v:group>
            <v:group style="position:absolute;left:3089;top:55;width:87;height:2" coordorigin="3089,55" coordsize="87,2">
              <v:shape style="position:absolute;left:3089;top:55;width:87;height:2" coordorigin="3089,55" coordsize="87,0" path="m3089,55l3175,55e" filled="false" stroked="true" strokeweight="2.64pt" strokecolor="#000000">
                <v:path arrowok="t"/>
              </v:shape>
            </v:group>
            <v:group style="position:absolute;left:3175;top:55;width:1244;height:2" coordorigin="3175,55" coordsize="1244,2">
              <v:shape style="position:absolute;left:3175;top:55;width:1244;height:2" coordorigin="3175,55" coordsize="1244,0" path="m3175,55l4418,55e" filled="false" stroked="true" strokeweight="2.64pt" strokecolor="#000000">
                <v:path arrowok="t"/>
              </v:shape>
            </v:group>
            <v:group style="position:absolute;left:3175;top:7;width:1244;height:2" coordorigin="3175,7" coordsize="1244,2">
              <v:shape style="position:absolute;left:3175;top:7;width:1244;height:2" coordorigin="3175,7" coordsize="1244,0" path="m3175,7l4418,7e" filled="false" stroked="true" strokeweight=".72pt" strokecolor="#000000">
                <v:path arrowok="t"/>
              </v:shape>
            </v:group>
            <v:group style="position:absolute;left:4418;top:7;width:82;height:2" coordorigin="4418,7" coordsize="82,2">
              <v:shape style="position:absolute;left:4418;top:7;width:82;height:2" coordorigin="4418,7" coordsize="82,0" path="m4418,7l4500,7e" filled="false" stroked="true" strokeweight=".72pt" strokecolor="#000000">
                <v:path arrowok="t"/>
              </v:shape>
            </v:group>
            <v:group style="position:absolute;left:4418;top:55;width:82;height:2" coordorigin="4418,55" coordsize="82,2">
              <v:shape style="position:absolute;left:4418;top:55;width:82;height:2" coordorigin="4418,55" coordsize="82,0" path="m4418,55l4500,55e" filled="false" stroked="true" strokeweight="2.64pt" strokecolor="#000000">
                <v:path arrowok="t"/>
              </v:shape>
            </v:group>
            <v:group style="position:absolute;left:4500;top:55;width:1162;height:2" coordorigin="4500,55" coordsize="1162,2">
              <v:shape style="position:absolute;left:4500;top:55;width:1162;height:2" coordorigin="4500,55" coordsize="1162,0" path="m4500,55l5662,55e" filled="false" stroked="true" strokeweight="2.64pt" strokecolor="#000000">
                <v:path arrowok="t"/>
              </v:shape>
            </v:group>
            <v:group style="position:absolute;left:4500;top:7;width:1162;height:2" coordorigin="4500,7" coordsize="1162,2">
              <v:shape style="position:absolute;left:4500;top:7;width:1162;height:2" coordorigin="4500,7" coordsize="1162,0" path="m4500,7l5662,7e" filled="false" stroked="true" strokeweight=".72pt" strokecolor="#000000">
                <v:path arrowok="t"/>
              </v:shape>
            </v:group>
            <v:group style="position:absolute;left:5662;top:7;width:87;height:2" coordorigin="5662,7" coordsize="87,2">
              <v:shape style="position:absolute;left:5662;top:7;width:87;height:2" coordorigin="5662,7" coordsize="87,0" path="m5662,7l5748,7e" filled="false" stroked="true" strokeweight=".72pt" strokecolor="#000000">
                <v:path arrowok="t"/>
              </v:shape>
            </v:group>
            <v:group style="position:absolute;left:5662;top:55;width:87;height:2" coordorigin="5662,55" coordsize="87,2">
              <v:shape style="position:absolute;left:5662;top:55;width:87;height:2" coordorigin="5662,55" coordsize="87,0" path="m5662,55l5748,55e" filled="false" stroked="true" strokeweight="2.64pt" strokecolor="#000000">
                <v:path arrowok="t"/>
              </v:shape>
            </v:group>
            <v:group style="position:absolute;left:5748;top:55;width:1224;height:2" coordorigin="5748,55" coordsize="1224,2">
              <v:shape style="position:absolute;left:5748;top:55;width:1224;height:2" coordorigin="5748,55" coordsize="1224,0" path="m5748,55l6972,55e" filled="false" stroked="true" strokeweight="2.64pt" strokecolor="#000000">
                <v:path arrowok="t"/>
              </v:shape>
            </v:group>
            <v:group style="position:absolute;left:5748;top:7;width:1224;height:2" coordorigin="5748,7" coordsize="1224,2">
              <v:shape style="position:absolute;left:5748;top:7;width:1224;height:2" coordorigin="5748,7" coordsize="1224,0" path="m5748,7l6972,7e" filled="false" stroked="true" strokeweight=".72pt" strokecolor="#000000">
                <v:path arrowok="t"/>
              </v:shape>
            </v:group>
            <v:group style="position:absolute;left:6972;top:7;width:87;height:2" coordorigin="6972,7" coordsize="87,2">
              <v:shape style="position:absolute;left:6972;top:7;width:87;height:2" coordorigin="6972,7" coordsize="87,0" path="m6972,7l7058,7e" filled="false" stroked="true" strokeweight=".72pt" strokecolor="#000000">
                <v:path arrowok="t"/>
              </v:shape>
            </v:group>
            <v:group style="position:absolute;left:6972;top:55;width:87;height:2" coordorigin="6972,55" coordsize="87,2">
              <v:shape style="position:absolute;left:6972;top:55;width:87;height:2" coordorigin="6972,55" coordsize="87,0" path="m6972,55l7058,55e" filled="false" stroked="true" strokeweight="2.64pt" strokecolor="#000000">
                <v:path arrowok="t"/>
              </v:shape>
            </v:group>
            <v:group style="position:absolute;left:7058;top:55;width:1239;height:2" coordorigin="7058,55" coordsize="1239,2">
              <v:shape style="position:absolute;left:7058;top:55;width:1239;height:2" coordorigin="7058,55" coordsize="1239,0" path="m7058,55l8297,55e" filled="false" stroked="true" strokeweight="2.64pt" strokecolor="#000000">
                <v:path arrowok="t"/>
              </v:shape>
            </v:group>
            <v:group style="position:absolute;left:7058;top:7;width:1239;height:2" coordorigin="7058,7" coordsize="1239,2">
              <v:shape style="position:absolute;left:7058;top:7;width:1239;height:2" coordorigin="7058,7" coordsize="1239,0" path="m7058,7l829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14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龄列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10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49.15pt;height:4.1pt;mso-position-horizontal-relative:char;mso-position-vertical-relative:line" coordorigin="0,0" coordsize="10983,82">
            <v:group style="position:absolute;left:26;top:26;width:893;height:2" coordorigin="26,26" coordsize="893,2">
              <v:shape style="position:absolute;left:26;top:26;width:893;height:2" coordorigin="26,26" coordsize="893,0" path="m26,26l919,26e" filled="false" stroked="true" strokeweight="2.64pt" strokecolor="#000000">
                <v:path arrowok="t"/>
              </v:shape>
            </v:group>
            <v:group style="position:absolute;left:26;top:74;width:893;height:2" coordorigin="26,74" coordsize="893,2">
              <v:shape style="position:absolute;left:26;top:74;width:893;height:2" coordorigin="26,74" coordsize="893,0" path="m26,74l919,74e" filled="false" stroked="true" strokeweight=".72pt" strokecolor="#000000">
                <v:path arrowok="t"/>
              </v:shape>
            </v:group>
            <v:group style="position:absolute;left:919;top:26;width:87;height:2" coordorigin="919,26" coordsize="87,2">
              <v:shape style="position:absolute;left:919;top:26;width:87;height:2" coordorigin="919,26" coordsize="87,0" path="m919,26l1006,26e" filled="false" stroked="true" strokeweight="2.64pt" strokecolor="#000000">
                <v:path arrowok="t"/>
              </v:shape>
            </v:group>
            <v:group style="position:absolute;left:919;top:74;width:87;height:2" coordorigin="919,74" coordsize="87,2">
              <v:shape style="position:absolute;left:919;top:74;width:87;height:2" coordorigin="919,74" coordsize="87,0" path="m919,74l1006,74e" filled="false" stroked="true" strokeweight=".72pt" strokecolor="#000000">
                <v:path arrowok="t"/>
              </v:shape>
            </v:group>
            <v:group style="position:absolute;left:1006;top:26;width:5002;height:2" coordorigin="1006,26" coordsize="5002,2">
              <v:shape style="position:absolute;left:1006;top:26;width:5002;height:2" coordorigin="1006,26" coordsize="5002,0" path="m1006,26l6007,26e" filled="false" stroked="true" strokeweight="2.64pt" strokecolor="#000000">
                <v:path arrowok="t"/>
              </v:shape>
            </v:group>
            <v:group style="position:absolute;left:1006;top:74;width:5002;height:2" coordorigin="1006,74" coordsize="5002,2">
              <v:shape style="position:absolute;left:1006;top:74;width:5002;height:2" coordorigin="1006,74" coordsize="5002,0" path="m1006,74l6007,74e" filled="false" stroked="true" strokeweight=".72pt" strokecolor="#000000">
                <v:path arrowok="t"/>
              </v:shape>
            </v:group>
            <v:group style="position:absolute;left:6007;top:26;width:87;height:2" coordorigin="6007,26" coordsize="87,2">
              <v:shape style="position:absolute;left:6007;top:26;width:87;height:2" coordorigin="6007,26" coordsize="87,0" path="m6007,26l6094,26e" filled="false" stroked="true" strokeweight="2.64pt" strokecolor="#000000">
                <v:path arrowok="t"/>
              </v:shape>
            </v:group>
            <v:group style="position:absolute;left:6007;top:74;width:87;height:2" coordorigin="6007,74" coordsize="87,2">
              <v:shape style="position:absolute;left:6007;top:74;width:87;height:2" coordorigin="6007,74" coordsize="87,0" path="m6007,74l6094,74e" filled="false" stroked="true" strokeweight=".72pt" strokecolor="#000000">
                <v:path arrowok="t"/>
              </v:shape>
            </v:group>
            <v:group style="position:absolute;left:6094;top:26;width:4863;height:2" coordorigin="6094,26" coordsize="4863,2">
              <v:shape style="position:absolute;left:6094;top:26;width:4863;height:2" coordorigin="6094,26" coordsize="4863,0" path="m6094,26l10956,26e" filled="false" stroked="true" strokeweight="2.64pt" strokecolor="#000000">
                <v:path arrowok="t"/>
              </v:shape>
            </v:group>
            <v:group style="position:absolute;left:6094;top:74;width:4863;height:2" coordorigin="6094,74" coordsize="4863,2">
              <v:shape style="position:absolute;left:6094;top:74;width:4863;height:2" coordorigin="6094,74" coordsize="4863,0" path="m6094,74l1095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8188" w:val="left" w:leader="none"/>
        </w:tabs>
        <w:spacing w:before="56"/>
        <w:ind w:left="317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34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181" w:lineRule="exact" w:before="0"/>
        <w:ind w:left="3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31" w:val="left" w:leader="none"/>
          <w:tab w:pos="1247" w:val="left" w:leader="none"/>
        </w:tabs>
        <w:spacing w:line="253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7" w:lineRule="exact" w:before="0"/>
        <w:ind w:left="0" w:right="2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2"/>
          <w:sz w:val="17"/>
        </w:rPr>
        <w:t>(%)</w:t>
      </w:r>
      <w:r>
        <w:rPr>
          <w:rFonts w:ascii="Times New Roman"/>
          <w:spacing w:val="2"/>
          <w:sz w:val="17"/>
        </w:rPr>
      </w:r>
    </w:p>
    <w:p>
      <w:pPr>
        <w:tabs>
          <w:tab w:pos="5119" w:val="left" w:leader="none"/>
        </w:tabs>
        <w:spacing w:line="222" w:lineRule="exact" w:before="89"/>
        <w:ind w:left="295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91" w:val="left" w:leader="none"/>
          <w:tab w:pos="2062" w:val="left" w:leader="none"/>
          <w:tab w:pos="2499" w:val="left" w:leader="none"/>
          <w:tab w:pos="3324" w:val="left" w:leader="none"/>
          <w:tab w:pos="3761" w:val="left" w:leader="none"/>
          <w:tab w:pos="4443" w:val="left" w:leader="none"/>
          <w:tab w:pos="5119" w:val="left" w:leader="none"/>
        </w:tabs>
        <w:spacing w:line="160" w:lineRule="auto" w:before="104"/>
        <w:ind w:left="2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w w:val="104"/>
          <w:position w:val="1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  <w:tab/>
        <w:tab/>
        <w:tab/>
        <w:tab/>
        <w:tab/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119" w:val="left" w:leader="none"/>
        </w:tabs>
        <w:spacing w:before="2"/>
        <w:ind w:left="295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.24pt;margin-top:12.907732pt;width:545.8pt;height:.5pt;mso-position-horizontal-relative:page;mso-position-vertical-relative:paragraph;z-index:-589024" coordorigin="485,258" coordsize="10916,10">
            <v:group style="position:absolute;left:490;top:263;width:893;height:2" coordorigin="490,263" coordsize="893,2">
              <v:shape style="position:absolute;left:490;top:263;width:893;height:2" coordorigin="490,263" coordsize="893,0" path="m490,263l1382,263e" filled="false" stroked="true" strokeweight=".48pt" strokecolor="#000000">
                <v:path arrowok="t"/>
              </v:shape>
            </v:group>
            <v:group style="position:absolute;left:1382;top:263;width:10;height:2" coordorigin="1382,263" coordsize="10,2">
              <v:shape style="position:absolute;left:1382;top:263;width:10;height:2" coordorigin="1382,263" coordsize="10,0" path="m1382,263l1392,263e" filled="false" stroked="true" strokeweight=".48pt" strokecolor="#000000">
                <v:path arrowok="t"/>
              </v:shape>
            </v:group>
            <v:group style="position:absolute;left:1392;top:263;width:1426;height:2" coordorigin="1392,263" coordsize="1426,2">
              <v:shape style="position:absolute;left:1392;top:263;width:1426;height:2" coordorigin="1392,263" coordsize="1426,0" path="m1392,263l2818,263e" filled="false" stroked="true" strokeweight=".48pt" strokecolor="#000000">
                <v:path arrowok="t"/>
              </v:shape>
            </v:group>
            <v:group style="position:absolute;left:2818;top:263;width:10;height:2" coordorigin="2818,263" coordsize="10,2">
              <v:shape style="position:absolute;left:2818;top:263;width:10;height:2" coordorigin="2818,263" coordsize="10,0" path="m2818,263l2827,263e" filled="false" stroked="true" strokeweight=".48pt" strokecolor="#000000">
                <v:path arrowok="t"/>
              </v:shape>
            </v:group>
            <v:group style="position:absolute;left:2827;top:263;width:44;height:2" coordorigin="2827,263" coordsize="44,2">
              <v:shape style="position:absolute;left:2827;top:263;width:44;height:2" coordorigin="2827,263" coordsize="44,0" path="m2827,263l2870,263e" filled="false" stroked="true" strokeweight=".48pt" strokecolor="#000000">
                <v:path arrowok="t"/>
              </v:shape>
            </v:group>
            <v:group style="position:absolute;left:2870;top:263;width:10;height:2" coordorigin="2870,263" coordsize="10,2">
              <v:shape style="position:absolute;left:2870;top:263;width:10;height:2" coordorigin="2870,263" coordsize="10,0" path="m2870,263l2880,263e" filled="false" stroked="true" strokeweight=".48pt" strokecolor="#000000">
                <v:path arrowok="t"/>
              </v:shape>
            </v:group>
            <v:group style="position:absolute;left:2880;top:263;width:620;height:2" coordorigin="2880,263" coordsize="620,2">
              <v:shape style="position:absolute;left:2880;top:263;width:620;height:2" coordorigin="2880,263" coordsize="620,0" path="m2880,263l3499,263e" filled="false" stroked="true" strokeweight=".48pt" strokecolor="#000000">
                <v:path arrowok="t"/>
              </v:shape>
            </v:group>
            <v:group style="position:absolute;left:3499;top:263;width:10;height:2" coordorigin="3499,263" coordsize="10,2">
              <v:shape style="position:absolute;left:3499;top:263;width:10;height:2" coordorigin="3499,263" coordsize="10,0" path="m3499,263l3509,263e" filled="false" stroked="true" strokeweight=".48pt" strokecolor="#000000">
                <v:path arrowok="t"/>
              </v:shape>
            </v:group>
            <v:group style="position:absolute;left:3509;top:263;width:125;height:2" coordorigin="3509,263" coordsize="125,2">
              <v:shape style="position:absolute;left:3509;top:263;width:125;height:2" coordorigin="3509,263" coordsize="125,0" path="m3509,263l3634,263e" filled="false" stroked="true" strokeweight=".48pt" strokecolor="#000000">
                <v:path arrowok="t"/>
              </v:shape>
            </v:group>
            <v:group style="position:absolute;left:3634;top:263;width:10;height:2" coordorigin="3634,263" coordsize="10,2">
              <v:shape style="position:absolute;left:3634;top:263;width:10;height:2" coordorigin="3634,263" coordsize="10,0" path="m3634,263l3643,263e" filled="false" stroked="true" strokeweight=".48pt" strokecolor="#000000">
                <v:path arrowok="t"/>
              </v:shape>
            </v:group>
            <v:group style="position:absolute;left:3643;top:263;width:428;height:2" coordorigin="3643,263" coordsize="428,2">
              <v:shape style="position:absolute;left:3643;top:263;width:428;height:2" coordorigin="3643,263" coordsize="428,0" path="m3643,263l4070,263e" filled="false" stroked="true" strokeweight=".48pt" strokecolor="#000000">
                <v:path arrowok="t"/>
              </v:shape>
            </v:group>
            <v:group style="position:absolute;left:4070;top:263;width:10;height:2" coordorigin="4070,263" coordsize="10,2">
              <v:shape style="position:absolute;left:4070;top:263;width:10;height:2" coordorigin="4070,263" coordsize="10,0" path="m4070,263l4080,263e" filled="false" stroked="true" strokeweight=".48pt" strokecolor="#000000">
                <v:path arrowok="t"/>
              </v:shape>
            </v:group>
            <v:group style="position:absolute;left:4080;top:263;width:168;height:2" coordorigin="4080,263" coordsize="168,2">
              <v:shape style="position:absolute;left:4080;top:263;width:168;height:2" coordorigin="4080,263" coordsize="168,0" path="m4080,263l4248,263e" filled="false" stroked="true" strokeweight=".48pt" strokecolor="#000000">
                <v:path arrowok="t"/>
              </v:shape>
            </v:group>
            <v:group style="position:absolute;left:4248;top:263;width:10;height:2" coordorigin="4248,263" coordsize="10,2">
              <v:shape style="position:absolute;left:4248;top:263;width:10;height:2" coordorigin="4248,263" coordsize="10,0" path="m4248,263l4258,263e" filled="false" stroked="true" strokeweight=".48pt" strokecolor="#000000">
                <v:path arrowok="t"/>
              </v:shape>
            </v:group>
            <v:group style="position:absolute;left:4258;top:263;width:908;height:2" coordorigin="4258,263" coordsize="908,2">
              <v:shape style="position:absolute;left:4258;top:263;width:908;height:2" coordorigin="4258,263" coordsize="908,0" path="m4258,263l5165,263e" filled="false" stroked="true" strokeweight=".48pt" strokecolor="#000000">
                <v:path arrowok="t"/>
              </v:shape>
            </v:group>
            <v:group style="position:absolute;left:5165;top:263;width:10;height:2" coordorigin="5165,263" coordsize="10,2">
              <v:shape style="position:absolute;left:5165;top:263;width:10;height:2" coordorigin="5165,263" coordsize="10,0" path="m5165,263l5174,263e" filled="false" stroked="true" strokeweight=".48pt" strokecolor="#000000">
                <v:path arrowok="t"/>
              </v:shape>
            </v:group>
            <v:group style="position:absolute;left:5174;top:263;width:15;height:2" coordorigin="5174,263" coordsize="15,2">
              <v:shape style="position:absolute;left:5174;top:263;width:15;height:2" coordorigin="5174,263" coordsize="15,0" path="m5174,263l5189,263e" filled="false" stroked="true" strokeweight=".48pt" strokecolor="#000000">
                <v:path arrowok="t"/>
              </v:shape>
            </v:group>
            <v:group style="position:absolute;left:5189;top:263;width:10;height:2" coordorigin="5189,263" coordsize="10,2">
              <v:shape style="position:absolute;left:5189;top:263;width:10;height:2" coordorigin="5189,263" coordsize="10,0" path="m5189,263l5198,263e" filled="false" stroked="true" strokeweight=".48pt" strokecolor="#000000">
                <v:path arrowok="t"/>
              </v:shape>
            </v:group>
            <v:group style="position:absolute;left:5198;top:263;width:1253;height:2" coordorigin="5198,263" coordsize="1253,2">
              <v:shape style="position:absolute;left:5198;top:263;width:1253;height:2" coordorigin="5198,263" coordsize="1253,0" path="m5198,263l6451,263e" filled="false" stroked="true" strokeweight=".48pt" strokecolor="#000000">
                <v:path arrowok="t"/>
              </v:shape>
            </v:group>
            <v:group style="position:absolute;left:6451;top:263;width:10;height:2" coordorigin="6451,263" coordsize="10,2">
              <v:shape style="position:absolute;left:6451;top:263;width:10;height:2" coordorigin="6451,263" coordsize="10,0" path="m6451,263l6461,263e" filled="false" stroked="true" strokeweight=".48pt" strokecolor="#000000">
                <v:path arrowok="t"/>
              </v:shape>
            </v:group>
            <v:group style="position:absolute;left:6461;top:263;width:29;height:2" coordorigin="6461,263" coordsize="29,2">
              <v:shape style="position:absolute;left:6461;top:263;width:29;height:2" coordorigin="6461,263" coordsize="29,0" path="m6461,263l6490,263e" filled="false" stroked="true" strokeweight=".48pt" strokecolor="#000000">
                <v:path arrowok="t"/>
              </v:shape>
            </v:group>
            <v:group style="position:absolute;left:6490;top:263;width:10;height:2" coordorigin="6490,263" coordsize="10,2">
              <v:shape style="position:absolute;left:6490;top:263;width:10;height:2" coordorigin="6490,263" coordsize="10,0" path="m6490,263l6499,263e" filled="false" stroked="true" strokeweight=".48pt" strokecolor="#000000">
                <v:path arrowok="t"/>
              </v:shape>
            </v:group>
            <v:group style="position:absolute;left:6499;top:263;width:1157;height:2" coordorigin="6499,263" coordsize="1157,2">
              <v:shape style="position:absolute;left:6499;top:263;width:1157;height:2" coordorigin="6499,263" coordsize="1157,0" path="m6499,263l7656,263e" filled="false" stroked="true" strokeweight=".48pt" strokecolor="#000000">
                <v:path arrowok="t"/>
              </v:shape>
            </v:group>
            <v:group style="position:absolute;left:7656;top:263;width:10;height:2" coordorigin="7656,263" coordsize="10,2">
              <v:shape style="position:absolute;left:7656;top:263;width:10;height:2" coordorigin="7656,263" coordsize="10,0" path="m7656,263l7666,263e" filled="false" stroked="true" strokeweight=".48pt" strokecolor="#000000">
                <v:path arrowok="t"/>
              </v:shape>
            </v:group>
            <v:group style="position:absolute;left:7666;top:263;width:48;height:2" coordorigin="7666,263" coordsize="48,2">
              <v:shape style="position:absolute;left:7666;top:263;width:48;height:2" coordorigin="7666,263" coordsize="48,0" path="m7666,263l7714,263e" filled="false" stroked="true" strokeweight=".48pt" strokecolor="#000000">
                <v:path arrowok="t"/>
              </v:shape>
            </v:group>
            <v:group style="position:absolute;left:7714;top:263;width:10;height:2" coordorigin="7714,263" coordsize="10,2">
              <v:shape style="position:absolute;left:7714;top:263;width:10;height:2" coordorigin="7714,263" coordsize="10,0" path="m7714,263l7723,263e" filled="false" stroked="true" strokeweight=".48pt" strokecolor="#000000">
                <v:path arrowok="t"/>
              </v:shape>
            </v:group>
            <v:group style="position:absolute;left:7723;top:263;width:687;height:2" coordorigin="7723,263" coordsize="687,2">
              <v:shape style="position:absolute;left:7723;top:263;width:687;height:2" coordorigin="7723,263" coordsize="687,0" path="m7723,263l8410,263e" filled="false" stroked="true" strokeweight=".48pt" strokecolor="#000000">
                <v:path arrowok="t"/>
              </v:shape>
            </v:group>
            <v:group style="position:absolute;left:8410;top:263;width:10;height:2" coordorigin="8410,263" coordsize="10,2">
              <v:shape style="position:absolute;left:8410;top:263;width:10;height:2" coordorigin="8410,263" coordsize="10,0" path="m8410,263l8419,263e" filled="false" stroked="true" strokeweight=".48pt" strokecolor="#000000">
                <v:path arrowok="t"/>
              </v:shape>
            </v:group>
            <v:group style="position:absolute;left:8419;top:263;width:44;height:2" coordorigin="8419,263" coordsize="44,2">
              <v:shape style="position:absolute;left:8419;top:263;width:44;height:2" coordorigin="8419,263" coordsize="44,0" path="m8419,263l8462,263e" filled="false" stroked="true" strokeweight=".48pt" strokecolor="#000000">
                <v:path arrowok="t"/>
              </v:shape>
            </v:group>
            <v:group style="position:absolute;left:8462;top:263;width:10;height:2" coordorigin="8462,263" coordsize="10,2">
              <v:shape style="position:absolute;left:8462;top:263;width:10;height:2" coordorigin="8462,263" coordsize="10,0" path="m8462,263l8472,263e" filled="false" stroked="true" strokeweight=".48pt" strokecolor="#000000">
                <v:path arrowok="t"/>
              </v:shape>
            </v:group>
            <v:group style="position:absolute;left:8472;top:263;width:552;height:2" coordorigin="8472,263" coordsize="552,2">
              <v:shape style="position:absolute;left:8472;top:263;width:552;height:2" coordorigin="8472,263" coordsize="552,0" path="m8472,263l9024,263e" filled="false" stroked="true" strokeweight=".48pt" strokecolor="#000000">
                <v:path arrowok="t"/>
              </v:shape>
            </v:group>
            <v:group style="position:absolute;left:9024;top:263;width:10;height:2" coordorigin="9024,263" coordsize="10,2">
              <v:shape style="position:absolute;left:9024;top:263;width:10;height:2" coordorigin="9024,263" coordsize="10,0" path="m9024,263l9034,263e" filled="false" stroked="true" strokeweight=".48pt" strokecolor="#000000">
                <v:path arrowok="t"/>
              </v:shape>
            </v:group>
            <v:group style="position:absolute;left:9034;top:263;width:39;height:2" coordorigin="9034,263" coordsize="39,2">
              <v:shape style="position:absolute;left:9034;top:263;width:39;height:2" coordorigin="9034,263" coordsize="39,0" path="m9034,263l9072,263e" filled="false" stroked="true" strokeweight=".48pt" strokecolor="#000000">
                <v:path arrowok="t"/>
              </v:shape>
            </v:group>
            <v:group style="position:absolute;left:9072;top:263;width:10;height:2" coordorigin="9072,263" coordsize="10,2">
              <v:shape style="position:absolute;left:9072;top:263;width:10;height:2" coordorigin="9072,263" coordsize="10,0" path="m9072,263l9082,263e" filled="false" stroked="true" strokeweight=".48pt" strokecolor="#000000">
                <v:path arrowok="t"/>
              </v:shape>
            </v:group>
            <v:group style="position:absolute;left:9082;top:263;width:1100;height:2" coordorigin="9082,263" coordsize="1100,2">
              <v:shape style="position:absolute;left:9082;top:263;width:1100;height:2" coordorigin="9082,263" coordsize="1100,0" path="m9082,263l10181,263e" filled="false" stroked="true" strokeweight=".48pt" strokecolor="#000000">
                <v:path arrowok="t"/>
              </v:shape>
            </v:group>
            <v:group style="position:absolute;left:10181;top:263;width:10;height:2" coordorigin="10181,263" coordsize="10,2">
              <v:shape style="position:absolute;left:10181;top:263;width:10;height:2" coordorigin="10181,263" coordsize="10,0" path="m10181,263l10190,263e" filled="false" stroked="true" strokeweight=".48pt" strokecolor="#000000">
                <v:path arrowok="t"/>
              </v:shape>
            </v:group>
            <v:group style="position:absolute;left:10190;top:263;width:10;height:2" coordorigin="10190,263" coordsize="10,2">
              <v:shape style="position:absolute;left:10190;top:263;width:10;height:2" coordorigin="10190,263" coordsize="10,0" path="m10190,263l10200,263e" filled="false" stroked="true" strokeweight=".48pt" strokecolor="#000000">
                <v:path arrowok="t"/>
              </v:shape>
            </v:group>
            <v:group style="position:absolute;left:10200;top:263;width:10;height:2" coordorigin="10200,263" coordsize="10,2">
              <v:shape style="position:absolute;left:10200;top:263;width:10;height:2" coordorigin="10200,263" coordsize="10,0" path="m10200,263l10210,263e" filled="false" stroked="true" strokeweight=".48pt" strokecolor="#000000">
                <v:path arrowok="t"/>
              </v:shape>
            </v:group>
            <v:group style="position:absolute;left:10210;top:263;width:1152;height:2" coordorigin="10210,263" coordsize="1152,2">
              <v:shape style="position:absolute;left:10210;top:263;width:1152;height:2" coordorigin="10210,263" coordsize="1152,0" path="m10210,263l11362,263e" filled="false" stroked="true" strokeweight=".48pt" strokecolor="#000000">
                <v:path arrowok="t"/>
              </v:shape>
            </v:group>
            <v:group style="position:absolute;left:11362;top:263;width:10;height:2" coordorigin="11362,263" coordsize="10,2">
              <v:shape style="position:absolute;left:11362;top:263;width:10;height:2" coordorigin="11362,263" coordsize="10,0" path="m11362,263l11371,263e" filled="false" stroked="true" strokeweight=".48pt" strokecolor="#000000">
                <v:path arrowok="t"/>
              </v:shape>
            </v:group>
            <v:group style="position:absolute;left:11371;top:263;width:5;height:2" coordorigin="11371,263" coordsize="5,2">
              <v:shape style="position:absolute;left:11371;top:263;width:5;height:2" coordorigin="11371,263" coordsize="5,0" path="m11371,263l11376,263e" filled="false" stroked="true" strokeweight=".48pt" strokecolor="#000000">
                <v:path arrowok="t"/>
              </v:shape>
            </v:group>
            <v:group style="position:absolute;left:11376;top:263;width:10;height:2" coordorigin="11376,263" coordsize="10,2">
              <v:shape style="position:absolute;left:11376;top:263;width:10;height:2" coordorigin="11376,263" coordsize="10,0" path="m11376,263l11386,263e" filled="false" stroked="true" strokeweight=".48pt" strokecolor="#000000">
                <v:path arrowok="t"/>
              </v:shape>
            </v:group>
            <v:group style="position:absolute;left:11386;top:263;width:10;height:2" coordorigin="11386,263" coordsize="10,2">
              <v:shape style="position:absolute;left:11386;top:263;width:10;height:2" coordorigin="11386,263" coordsize="10,0" path="m11386,263l11395,26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tabs>
          <w:tab w:pos="1495" w:val="left" w:leader="none"/>
          <w:tab w:pos="1932" w:val="left" w:leader="none"/>
        </w:tabs>
        <w:spacing w:before="0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340"/>
          <w:cols w:num="3" w:equalWidth="0">
            <w:col w:w="3073" w:space="40"/>
            <w:col w:w="5485" w:space="40"/>
            <w:col w:w="2562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1387"/>
        <w:gridCol w:w="667"/>
        <w:gridCol w:w="538"/>
        <w:gridCol w:w="1124"/>
        <w:gridCol w:w="1256"/>
        <w:gridCol w:w="1246"/>
        <w:gridCol w:w="701"/>
        <w:gridCol w:w="613"/>
        <w:gridCol w:w="1173"/>
        <w:gridCol w:w="1127"/>
      </w:tblGrid>
      <w:tr>
        <w:trPr>
          <w:trHeight w:val="387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53,769,403.84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96.86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1,613,082.11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52,156,321.73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54,315,957.31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2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96.33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1,629,478.72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52,686,478.59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1,732,321.67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1,405,467.95</w:t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326,853.72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1,889,781.25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113,386.87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1,776,394.38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8,800.00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107,568.66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12,908.24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94,660.42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360" w:right="340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tabs>
          <w:tab w:pos="3302" w:val="left" w:leader="none"/>
          <w:tab w:pos="6484" w:val="left" w:leader="none"/>
          <w:tab w:pos="7521" w:val="left" w:leader="none"/>
          <w:tab w:pos="8198" w:val="left" w:leader="none"/>
          <w:tab w:pos="9014" w:val="left" w:leader="none"/>
          <w:tab w:pos="10190" w:val="left" w:leader="none"/>
        </w:tabs>
        <w:spacing w:before="54"/>
        <w:ind w:left="22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z w:val="17"/>
          <w:szCs w:val="17"/>
        </w:rPr>
        <w:t>三</w:t>
      </w:r>
      <w:r>
        <w:rPr>
          <w:rFonts w:ascii="宋体" w:hAnsi="宋体" w:cs="宋体" w:eastAsia="宋体" w:hint="default"/>
          <w:sz w:val="17"/>
          <w:szCs w:val="17"/>
        </w:rPr>
        <w:t>至</w:t>
      </w:r>
      <w:r>
        <w:rPr>
          <w:rFonts w:ascii="宋体" w:hAnsi="宋体" w:cs="宋体" w:eastAsia="宋体" w:hint="default"/>
          <w:sz w:val="17"/>
          <w:szCs w:val="17"/>
        </w:rPr>
        <w:t>四年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24%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70,780.84</w:t>
        <w:tab/>
        <w:t>0.13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24%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16,987.40</w:t>
        <w:tab/>
        <w:t>53,793.44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329" w:val="left" w:leader="none"/>
          <w:tab w:pos="3801" w:val="left" w:leader="none"/>
          <w:tab w:pos="4958" w:val="left" w:leader="none"/>
          <w:tab w:pos="7430" w:val="left" w:leader="none"/>
          <w:tab w:pos="8783" w:val="left" w:leader="none"/>
        </w:tabs>
        <w:spacing w:before="153"/>
        <w:ind w:left="3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1"/>
          <w:w w:val="105"/>
          <w:sz w:val="17"/>
          <w:szCs w:val="17"/>
        </w:rPr>
        <w:t>55,511,725.51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b/>
          <w:bCs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100.00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3,019,750.06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52,491,975.45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56,384,088.06</w:t>
        <w:tab/>
      </w:r>
      <w:r>
        <w:rPr>
          <w:rFonts w:ascii="Times New Roman" w:hAnsi="Times New Roman" w:cs="Times New Roman" w:eastAsia="Times New Roman" w:hint="default"/>
          <w:b/>
          <w:bCs/>
          <w:spacing w:val="1"/>
          <w:w w:val="105"/>
          <w:sz w:val="17"/>
          <w:szCs w:val="17"/>
        </w:rPr>
        <w:t>100.00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1,772,761.23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54,611,326.83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1" w:lineRule="exact"/>
        <w:ind w:left="103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46.25pt;height:4.1pt;mso-position-horizontal-relative:char;mso-position-vertical-relative:line" coordorigin="0,0" coordsize="10925,82">
            <v:group style="position:absolute;left:26;top:55;width:893;height:2" coordorigin="26,55" coordsize="893,2">
              <v:shape style="position:absolute;left:26;top:55;width:893;height:2" coordorigin="26,55" coordsize="893,0" path="m26,55l919,55e" filled="false" stroked="true" strokeweight="2.64pt" strokecolor="#000000">
                <v:path arrowok="t"/>
              </v:shape>
            </v:group>
            <v:group style="position:absolute;left:26;top:7;width:893;height:2" coordorigin="26,7" coordsize="893,2">
              <v:shape style="position:absolute;left:26;top:7;width:893;height:2" coordorigin="26,7" coordsize="893,0" path="m26,7l919,7e" filled="false" stroked="true" strokeweight=".72pt" strokecolor="#000000">
                <v:path arrowok="t"/>
              </v:shape>
            </v:group>
            <v:group style="position:absolute;left:919;top:7;width:87;height:2" coordorigin="919,7" coordsize="87,2">
              <v:shape style="position:absolute;left:919;top:7;width:87;height:2" coordorigin="919,7" coordsize="87,0" path="m919,7l1006,7e" filled="false" stroked="true" strokeweight=".72pt" strokecolor="#000000">
                <v:path arrowok="t"/>
              </v:shape>
            </v:group>
            <v:group style="position:absolute;left:919;top:55;width:87;height:2" coordorigin="919,55" coordsize="87,2">
              <v:shape style="position:absolute;left:919;top:55;width:87;height:2" coordorigin="919,55" coordsize="87,0" path="m919,55l1006,55e" filled="false" stroked="true" strokeweight="2.64pt" strokecolor="#000000">
                <v:path arrowok="t"/>
              </v:shape>
            </v:group>
            <v:group style="position:absolute;left:1006;top:55;width:1349;height:2" coordorigin="1006,55" coordsize="1349,2">
              <v:shape style="position:absolute;left:1006;top:55;width:1349;height:2" coordorigin="1006,55" coordsize="1349,0" path="m1006,55l2354,55e" filled="false" stroked="true" strokeweight="2.64pt" strokecolor="#000000">
                <v:path arrowok="t"/>
              </v:shape>
            </v:group>
            <v:group style="position:absolute;left:1006;top:7;width:1349;height:2" coordorigin="1006,7" coordsize="1349,2">
              <v:shape style="position:absolute;left:1006;top:7;width:1349;height:2" coordorigin="1006,7" coordsize="1349,0" path="m1006,7l2354,7e" filled="false" stroked="true" strokeweight=".72pt" strokecolor="#000000">
                <v:path arrowok="t"/>
              </v:shape>
            </v:group>
            <v:group style="position:absolute;left:2354;top:7;width:82;height:2" coordorigin="2354,7" coordsize="82,2">
              <v:shape style="position:absolute;left:2354;top:7;width:82;height:2" coordorigin="2354,7" coordsize="82,0" path="m2354,7l2436,7e" filled="false" stroked="true" strokeweight=".72pt" strokecolor="#000000">
                <v:path arrowok="t"/>
              </v:shape>
            </v:group>
            <v:group style="position:absolute;left:2354;top:55;width:82;height:2" coordorigin="2354,55" coordsize="82,2">
              <v:shape style="position:absolute;left:2354;top:55;width:82;height:2" coordorigin="2354,55" coordsize="82,0" path="m2354,55l2436,55e" filled="false" stroked="true" strokeweight="2.64pt" strokecolor="#000000">
                <v:path arrowok="t"/>
              </v:shape>
            </v:group>
            <v:group style="position:absolute;left:2436;top:55;width:600;height:2" coordorigin="2436,55" coordsize="600,2">
              <v:shape style="position:absolute;left:2436;top:55;width:600;height:2" coordorigin="2436,55" coordsize="600,0" path="m2436,55l3036,55e" filled="false" stroked="true" strokeweight="2.64pt" strokecolor="#000000">
                <v:path arrowok="t"/>
              </v:shape>
            </v:group>
            <v:group style="position:absolute;left:2436;top:7;width:600;height:2" coordorigin="2436,7" coordsize="600,2">
              <v:shape style="position:absolute;left:2436;top:7;width:600;height:2" coordorigin="2436,7" coordsize="600,0" path="m2436,7l3036,7e" filled="false" stroked="true" strokeweight=".72pt" strokecolor="#000000">
                <v:path arrowok="t"/>
              </v:shape>
            </v:group>
            <v:group style="position:absolute;left:3036;top:7;width:87;height:2" coordorigin="3036,7" coordsize="87,2">
              <v:shape style="position:absolute;left:3036;top:7;width:87;height:2" coordorigin="3036,7" coordsize="87,0" path="m3036,7l3122,7e" filled="false" stroked="true" strokeweight=".72pt" strokecolor="#000000">
                <v:path arrowok="t"/>
              </v:shape>
            </v:group>
            <v:group style="position:absolute;left:3036;top:55;width:87;height:2" coordorigin="3036,55" coordsize="87,2">
              <v:shape style="position:absolute;left:3036;top:55;width:87;height:2" coordorigin="3036,55" coordsize="87,0" path="m3036,55l3122,55e" filled="false" stroked="true" strokeweight="2.64pt" strokecolor="#000000">
                <v:path arrowok="t"/>
              </v:shape>
            </v:group>
            <v:group style="position:absolute;left:3122;top:55;width:485;height:2" coordorigin="3122,55" coordsize="485,2">
              <v:shape style="position:absolute;left:3122;top:55;width:485;height:2" coordorigin="3122,55" coordsize="485,0" path="m3122,55l3607,55e" filled="false" stroked="true" strokeweight="2.64pt" strokecolor="#000000">
                <v:path arrowok="t"/>
              </v:shape>
            </v:group>
            <v:group style="position:absolute;left:3122;top:7;width:485;height:2" coordorigin="3122,7" coordsize="485,2">
              <v:shape style="position:absolute;left:3122;top:7;width:485;height:2" coordorigin="3122,7" coordsize="485,0" path="m3122,7l3607,7e" filled="false" stroked="true" strokeweight=".72pt" strokecolor="#000000">
                <v:path arrowok="t"/>
              </v:shape>
            </v:group>
            <v:group style="position:absolute;left:3607;top:7;width:82;height:2" coordorigin="3607,7" coordsize="82,2">
              <v:shape style="position:absolute;left:3607;top:7;width:82;height:2" coordorigin="3607,7" coordsize="82,0" path="m3607,7l3689,7e" filled="false" stroked="true" strokeweight=".72pt" strokecolor="#000000">
                <v:path arrowok="t"/>
              </v:shape>
            </v:group>
            <v:group style="position:absolute;left:3607;top:55;width:82;height:2" coordorigin="3607,55" coordsize="82,2">
              <v:shape style="position:absolute;left:3607;top:55;width:82;height:2" coordorigin="3607,55" coordsize="82,0" path="m3607,55l3689,55e" filled="false" stroked="true" strokeweight="2.64pt" strokecolor="#000000">
                <v:path arrowok="t"/>
              </v:shape>
            </v:group>
            <v:group style="position:absolute;left:3689;top:55;width:1013;height:2" coordorigin="3689,55" coordsize="1013,2">
              <v:shape style="position:absolute;left:3689;top:55;width:1013;height:2" coordorigin="3689,55" coordsize="1013,0" path="m3689,55l4702,55e" filled="false" stroked="true" strokeweight="2.64pt" strokecolor="#000000">
                <v:path arrowok="t"/>
              </v:shape>
            </v:group>
            <v:group style="position:absolute;left:3689;top:7;width:1013;height:2" coordorigin="3689,7" coordsize="1013,2">
              <v:shape style="position:absolute;left:3689;top:7;width:1013;height:2" coordorigin="3689,7" coordsize="1013,0" path="m3689,7l4702,7e" filled="false" stroked="true" strokeweight=".72pt" strokecolor="#000000">
                <v:path arrowok="t"/>
              </v:shape>
            </v:group>
            <v:group style="position:absolute;left:4702;top:7;width:82;height:2" coordorigin="4702,7" coordsize="82,2">
              <v:shape style="position:absolute;left:4702;top:7;width:82;height:2" coordorigin="4702,7" coordsize="82,0" path="m4702,7l4783,7e" filled="false" stroked="true" strokeweight=".72pt" strokecolor="#000000">
                <v:path arrowok="t"/>
              </v:shape>
            </v:group>
            <v:group style="position:absolute;left:4702;top:55;width:82;height:2" coordorigin="4702,55" coordsize="82,2">
              <v:shape style="position:absolute;left:4702;top:55;width:82;height:2" coordorigin="4702,55" coordsize="82,0" path="m4702,55l4783,55e" filled="false" stroked="true" strokeweight="2.64pt" strokecolor="#000000">
                <v:path arrowok="t"/>
              </v:shape>
            </v:group>
            <v:group style="position:absolute;left:4783;top:55;width:1205;height:2" coordorigin="4783,55" coordsize="1205,2">
              <v:shape style="position:absolute;left:4783;top:55;width:1205;height:2" coordorigin="4783,55" coordsize="1205,0" path="m4783,55l5988,55e" filled="false" stroked="true" strokeweight="2.64pt" strokecolor="#000000">
                <v:path arrowok="t"/>
              </v:shape>
            </v:group>
            <v:group style="position:absolute;left:4783;top:7;width:1205;height:2" coordorigin="4783,7" coordsize="1205,2">
              <v:shape style="position:absolute;left:4783;top:7;width:1205;height:2" coordorigin="4783,7" coordsize="1205,0" path="m4783,7l5988,7e" filled="false" stroked="true" strokeweight=".72pt" strokecolor="#000000">
                <v:path arrowok="t"/>
              </v:shape>
            </v:group>
            <v:group style="position:absolute;left:5988;top:7;width:87;height:2" coordorigin="5988,7" coordsize="87,2">
              <v:shape style="position:absolute;left:5988;top:7;width:87;height:2" coordorigin="5988,7" coordsize="87,0" path="m5988,7l6074,7e" filled="false" stroked="true" strokeweight=".72pt" strokecolor="#000000">
                <v:path arrowok="t"/>
              </v:shape>
            </v:group>
            <v:group style="position:absolute;left:5988;top:55;width:87;height:2" coordorigin="5988,55" coordsize="87,2">
              <v:shape style="position:absolute;left:5988;top:55;width:87;height:2" coordorigin="5988,55" coordsize="87,0" path="m5988,55l6074,55e" filled="false" stroked="true" strokeweight="2.64pt" strokecolor="#000000">
                <v:path arrowok="t"/>
              </v:shape>
            </v:group>
            <v:group style="position:absolute;left:6074;top:55;width:1119;height:2" coordorigin="6074,55" coordsize="1119,2">
              <v:shape style="position:absolute;left:6074;top:55;width:1119;height:2" coordorigin="6074,55" coordsize="1119,0" path="m6074,55l7193,55e" filled="false" stroked="true" strokeweight="2.64pt" strokecolor="#000000">
                <v:path arrowok="t"/>
              </v:shape>
            </v:group>
            <v:group style="position:absolute;left:6074;top:7;width:1119;height:2" coordorigin="6074,7" coordsize="1119,2">
              <v:shape style="position:absolute;left:6074;top:7;width:1119;height:2" coordorigin="6074,7" coordsize="1119,0" path="m6074,7l7193,7e" filled="false" stroked="true" strokeweight=".72pt" strokecolor="#000000">
                <v:path arrowok="t"/>
              </v:shape>
            </v:group>
            <v:group style="position:absolute;left:7193;top:7;width:87;height:2" coordorigin="7193,7" coordsize="87,2">
              <v:shape style="position:absolute;left:7193;top:7;width:87;height:2" coordorigin="7193,7" coordsize="87,0" path="m7193,7l7279,7e" filled="false" stroked="true" strokeweight=".72pt" strokecolor="#000000">
                <v:path arrowok="t"/>
              </v:shape>
            </v:group>
            <v:group style="position:absolute;left:7193;top:55;width:87;height:2" coordorigin="7193,55" coordsize="87,2">
              <v:shape style="position:absolute;left:7193;top:55;width:87;height:2" coordorigin="7193,55" coordsize="87,0" path="m7193,55l7279,55e" filled="false" stroked="true" strokeweight="2.64pt" strokecolor="#000000">
                <v:path arrowok="t"/>
              </v:shape>
            </v:group>
            <v:group style="position:absolute;left:7279;top:55;width:668;height:2" coordorigin="7279,55" coordsize="668,2">
              <v:shape style="position:absolute;left:7279;top:55;width:668;height:2" coordorigin="7279,55" coordsize="668,0" path="m7279,55l7946,55e" filled="false" stroked="true" strokeweight="2.64pt" strokecolor="#000000">
                <v:path arrowok="t"/>
              </v:shape>
            </v:group>
            <v:group style="position:absolute;left:7279;top:7;width:668;height:2" coordorigin="7279,7" coordsize="668,2">
              <v:shape style="position:absolute;left:7279;top:7;width:668;height:2" coordorigin="7279,7" coordsize="668,0" path="m7279,7l7946,7e" filled="false" stroked="true" strokeweight=".72pt" strokecolor="#000000">
                <v:path arrowok="t"/>
              </v:shape>
            </v:group>
            <v:group style="position:absolute;left:7946;top:7;width:87;height:2" coordorigin="7946,7" coordsize="87,2">
              <v:shape style="position:absolute;left:7946;top:7;width:87;height:2" coordorigin="7946,7" coordsize="87,0" path="m7946,7l8033,7e" filled="false" stroked="true" strokeweight=".72pt" strokecolor="#000000">
                <v:path arrowok="t"/>
              </v:shape>
            </v:group>
            <v:group style="position:absolute;left:7946;top:55;width:87;height:2" coordorigin="7946,55" coordsize="87,2">
              <v:shape style="position:absolute;left:7946;top:55;width:87;height:2" coordorigin="7946,55" coordsize="87,0" path="m7946,55l8033,55e" filled="false" stroked="true" strokeweight="2.64pt" strokecolor="#000000">
                <v:path arrowok="t"/>
              </v:shape>
            </v:group>
            <v:group style="position:absolute;left:8033;top:55;width:528;height:2" coordorigin="8033,55" coordsize="528,2">
              <v:shape style="position:absolute;left:8033;top:55;width:528;height:2" coordorigin="8033,55" coordsize="528,0" path="m8033,55l8561,55e" filled="false" stroked="true" strokeweight="2.64pt" strokecolor="#000000">
                <v:path arrowok="t"/>
              </v:shape>
            </v:group>
            <v:group style="position:absolute;left:8033;top:7;width:528;height:2" coordorigin="8033,7" coordsize="528,2">
              <v:shape style="position:absolute;left:8033;top:7;width:528;height:2" coordorigin="8033,7" coordsize="528,0" path="m8033,7l8561,7e" filled="false" stroked="true" strokeweight=".72pt" strokecolor="#000000">
                <v:path arrowok="t"/>
              </v:shape>
            </v:group>
            <v:group style="position:absolute;left:8561;top:7;width:82;height:2" coordorigin="8561,7" coordsize="82,2">
              <v:shape style="position:absolute;left:8561;top:7;width:82;height:2" coordorigin="8561,7" coordsize="82,0" path="m8561,7l8642,7e" filled="false" stroked="true" strokeweight=".72pt" strokecolor="#000000">
                <v:path arrowok="t"/>
              </v:shape>
            </v:group>
            <v:group style="position:absolute;left:8561;top:55;width:82;height:2" coordorigin="8561,55" coordsize="82,2">
              <v:shape style="position:absolute;left:8561;top:55;width:82;height:2" coordorigin="8561,55" coordsize="82,0" path="m8561,55l8642,55e" filled="false" stroked="true" strokeweight="2.64pt" strokecolor="#000000">
                <v:path arrowok="t"/>
              </v:shape>
            </v:group>
            <v:group style="position:absolute;left:8642;top:55;width:1076;height:2" coordorigin="8642,55" coordsize="1076,2">
              <v:shape style="position:absolute;left:8642;top:55;width:1076;height:2" coordorigin="8642,55" coordsize="1076,0" path="m8642,55l9718,55e" filled="false" stroked="true" strokeweight="2.64pt" strokecolor="#000000">
                <v:path arrowok="t"/>
              </v:shape>
            </v:group>
            <v:group style="position:absolute;left:8642;top:7;width:1076;height:2" coordorigin="8642,7" coordsize="1076,2">
              <v:shape style="position:absolute;left:8642;top:7;width:1076;height:2" coordorigin="8642,7" coordsize="1076,0" path="m8642,7l9718,7e" filled="false" stroked="true" strokeweight=".72pt" strokecolor="#000000">
                <v:path arrowok="t"/>
              </v:shape>
            </v:group>
            <v:group style="position:absolute;left:9718;top:7;width:82;height:2" coordorigin="9718,7" coordsize="82,2">
              <v:shape style="position:absolute;left:9718;top:7;width:82;height:2" coordorigin="9718,7" coordsize="82,0" path="m9718,7l9799,7e" filled="false" stroked="true" strokeweight=".72pt" strokecolor="#000000">
                <v:path arrowok="t"/>
              </v:shape>
            </v:group>
            <v:group style="position:absolute;left:9718;top:55;width:82;height:2" coordorigin="9718,55" coordsize="82,2">
              <v:shape style="position:absolute;left:9718;top:55;width:82;height:2" coordorigin="9718,55" coordsize="82,0" path="m9718,55l9799,55e" filled="false" stroked="true" strokeweight="2.64pt" strokecolor="#000000">
                <v:path arrowok="t"/>
              </v:shape>
            </v:group>
            <v:group style="position:absolute;left:9799;top:55;width:1100;height:2" coordorigin="9799,55" coordsize="1100,2">
              <v:shape style="position:absolute;left:9799;top:55;width:1100;height:2" coordorigin="9799,55" coordsize="1100,0" path="m9799,55l10898,55e" filled="false" stroked="true" strokeweight="2.64pt" strokecolor="#000000">
                <v:path arrowok="t"/>
              </v:shape>
            </v:group>
            <v:group style="position:absolute;left:9799;top:7;width:1100;height:2" coordorigin="9799,7" coordsize="1100,2">
              <v:shape style="position:absolute;left:9799;top:7;width:1100;height:2" coordorigin="9799,7" coordsize="1100,0" path="m9799,7l108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10" w:lineRule="exact"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06.559998pt;margin-top:11.31pt;width:382.35pt;height:4.1pt;mso-position-horizontal-relative:page;mso-position-vertical-relative:paragraph;z-index:1720" coordorigin="2131,226" coordsize="7647,82">
            <v:group style="position:absolute;left:2160;top:255;width:2381;height:2" coordorigin="2160,255" coordsize="2381,2">
              <v:shape style="position:absolute;left:2160;top:255;width:2381;height:2" coordorigin="2160,255" coordsize="2381,0" path="m2160,255l4541,255e" filled="false" stroked="true" strokeweight="2.88pt" strokecolor="#000000">
                <v:path arrowok="t"/>
              </v:shape>
            </v:group>
            <v:group style="position:absolute;left:2160;top:303;width:2381;height:2" coordorigin="2160,303" coordsize="2381,2">
              <v:shape style="position:absolute;left:2160;top:303;width:2381;height:2" coordorigin="2160,303" coordsize="2381,0" path="m2160,303l4541,303e" filled="false" stroked="true" strokeweight=".48pt" strokecolor="#000000">
                <v:path arrowok="t"/>
              </v:shape>
            </v:group>
            <v:group style="position:absolute;left:4541;top:255;width:87;height:2" coordorigin="4541,255" coordsize="87,2">
              <v:shape style="position:absolute;left:4541;top:255;width:87;height:2" coordorigin="4541,255" coordsize="87,0" path="m4541,255l4627,255e" filled="false" stroked="true" strokeweight="2.88pt" strokecolor="#000000">
                <v:path arrowok="t"/>
              </v:shape>
            </v:group>
            <v:group style="position:absolute;left:4541;top:303;width:87;height:2" coordorigin="4541,303" coordsize="87,2">
              <v:shape style="position:absolute;left:4541;top:303;width:87;height:2" coordorigin="4541,303" coordsize="87,0" path="m4541,303l4627,303e" filled="false" stroked="true" strokeweight=".48pt" strokecolor="#000000">
                <v:path arrowok="t"/>
              </v:shape>
            </v:group>
            <v:group style="position:absolute;left:4627;top:255;width:1344;height:2" coordorigin="4627,255" coordsize="1344,2">
              <v:shape style="position:absolute;left:4627;top:255;width:1344;height:2" coordorigin="4627,255" coordsize="1344,0" path="m4627,255l5971,255e" filled="false" stroked="true" strokeweight="2.88pt" strokecolor="#000000">
                <v:path arrowok="t"/>
              </v:shape>
            </v:group>
            <v:group style="position:absolute;left:4627;top:303;width:1344;height:2" coordorigin="4627,303" coordsize="1344,2">
              <v:shape style="position:absolute;left:4627;top:303;width:1344;height:2" coordorigin="4627,303" coordsize="1344,0" path="m4627,303l5971,303e" filled="false" stroked="true" strokeweight=".48pt" strokecolor="#000000">
                <v:path arrowok="t"/>
              </v:shape>
            </v:group>
            <v:group style="position:absolute;left:5971;top:255;width:82;height:2" coordorigin="5971,255" coordsize="82,2">
              <v:shape style="position:absolute;left:5971;top:255;width:82;height:2" coordorigin="5971,255" coordsize="82,0" path="m5971,255l6053,255e" filled="false" stroked="true" strokeweight="2.88pt" strokecolor="#000000">
                <v:path arrowok="t"/>
              </v:shape>
            </v:group>
            <v:group style="position:absolute;left:5971;top:303;width:82;height:2" coordorigin="5971,303" coordsize="82,2">
              <v:shape style="position:absolute;left:5971;top:303;width:82;height:2" coordorigin="5971,303" coordsize="82,0" path="m5971,303l6053,303e" filled="false" stroked="true" strokeweight=".48pt" strokecolor="#000000">
                <v:path arrowok="t"/>
              </v:shape>
            </v:group>
            <v:group style="position:absolute;left:6053;top:255;width:1047;height:2" coordorigin="6053,255" coordsize="1047,2">
              <v:shape style="position:absolute;left:6053;top:255;width:1047;height:2" coordorigin="6053,255" coordsize="1047,0" path="m6053,255l7099,255e" filled="false" stroked="true" strokeweight="2.88pt" strokecolor="#000000">
                <v:path arrowok="t"/>
              </v:shape>
            </v:group>
            <v:group style="position:absolute;left:6053;top:303;width:1047;height:2" coordorigin="6053,303" coordsize="1047,2">
              <v:shape style="position:absolute;left:6053;top:303;width:1047;height:2" coordorigin="6053,303" coordsize="1047,0" path="m6053,303l7099,303e" filled="false" stroked="true" strokeweight=".48pt" strokecolor="#000000">
                <v:path arrowok="t"/>
              </v:shape>
            </v:group>
            <v:group style="position:absolute;left:7099;top:255;width:82;height:2" coordorigin="7099,255" coordsize="82,2">
              <v:shape style="position:absolute;left:7099;top:255;width:82;height:2" coordorigin="7099,255" coordsize="82,0" path="m7099,255l7181,255e" filled="false" stroked="true" strokeweight="2.88pt" strokecolor="#000000">
                <v:path arrowok="t"/>
              </v:shape>
            </v:group>
            <v:group style="position:absolute;left:7099;top:303;width:82;height:2" coordorigin="7099,303" coordsize="82,2">
              <v:shape style="position:absolute;left:7099;top:303;width:82;height:2" coordorigin="7099,303" coordsize="82,0" path="m7099,303l7181,303e" filled="false" stroked="true" strokeweight=".48pt" strokecolor="#000000">
                <v:path arrowok="t"/>
              </v:shape>
            </v:group>
            <v:group style="position:absolute;left:7181;top:255;width:1037;height:2" coordorigin="7181,255" coordsize="1037,2">
              <v:shape style="position:absolute;left:7181;top:255;width:1037;height:2" coordorigin="7181,255" coordsize="1037,0" path="m7181,255l8218,255e" filled="false" stroked="true" strokeweight="2.88pt" strokecolor="#000000">
                <v:path arrowok="t"/>
              </v:shape>
            </v:group>
            <v:group style="position:absolute;left:7181;top:303;width:1037;height:2" coordorigin="7181,303" coordsize="1037,2">
              <v:shape style="position:absolute;left:7181;top:303;width:1037;height:2" coordorigin="7181,303" coordsize="1037,0" path="m7181,303l8218,303e" filled="false" stroked="true" strokeweight=".48pt" strokecolor="#000000">
                <v:path arrowok="t"/>
              </v:shape>
            </v:group>
            <v:group style="position:absolute;left:8218;top:255;width:87;height:2" coordorigin="8218,255" coordsize="87,2">
              <v:shape style="position:absolute;left:8218;top:255;width:87;height:2" coordorigin="8218,255" coordsize="87,0" path="m8218,255l8304,255e" filled="false" stroked="true" strokeweight="2.88pt" strokecolor="#000000">
                <v:path arrowok="t"/>
              </v:shape>
            </v:group>
            <v:group style="position:absolute;left:8218;top:303;width:87;height:2" coordorigin="8218,303" coordsize="87,2">
              <v:shape style="position:absolute;left:8218;top:303;width:87;height:2" coordorigin="8218,303" coordsize="87,0" path="m8218,303l8304,303e" filled="false" stroked="true" strokeweight=".48pt" strokecolor="#000000">
                <v:path arrowok="t"/>
              </v:shape>
            </v:group>
            <v:group style="position:absolute;left:8304;top:255;width:1445;height:2" coordorigin="8304,255" coordsize="1445,2">
              <v:shape style="position:absolute;left:8304;top:255;width:1445;height:2" coordorigin="8304,255" coordsize="1445,0" path="m8304,255l9749,255e" filled="false" stroked="true" strokeweight="2.88pt" strokecolor="#000000">
                <v:path arrowok="t"/>
              </v:shape>
            </v:group>
            <v:group style="position:absolute;left:8304;top:303;width:1445;height:2" coordorigin="8304,303" coordsize="1445,2">
              <v:shape style="position:absolute;left:8304;top:303;width:1445;height:2" coordorigin="8304,303" coordsize="1445,0" path="m8304,303l9749,30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五名</w:t>
      </w:r>
      <w:r>
        <w:rPr>
          <w:rFonts w:ascii="宋体" w:hAnsi="宋体" w:cs="宋体" w:eastAsia="宋体" w:hint="default"/>
          <w:w w:val="104"/>
          <w:sz w:val="17"/>
          <w:szCs w:val="17"/>
        </w:rPr>
        <w:t>金额</w:t>
      </w:r>
      <w:r>
        <w:rPr>
          <w:rFonts w:ascii="宋体" w:hAnsi="宋体" w:cs="宋体" w:eastAsia="宋体" w:hint="default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i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明</w:t>
      </w:r>
      <w:r>
        <w:rPr>
          <w:rFonts w:ascii="宋体" w:hAnsi="宋体" w:cs="宋体" w:eastAsia="宋体" w:hint="default"/>
          <w:w w:val="104"/>
          <w:sz w:val="17"/>
          <w:szCs w:val="17"/>
        </w:rPr>
        <w:t>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情况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10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99"/>
          <w:pgSz w:w="11900" w:h="16820"/>
          <w:pgMar w:footer="1407" w:header="1402" w:top="1800" w:bottom="1600" w:left="360" w:right="400"/>
          <w:pgNumType w:start="89"/>
        </w:sectPr>
      </w:pPr>
    </w:p>
    <w:p>
      <w:pPr>
        <w:spacing w:line="240" w:lineRule="auto" w:before="1"/>
        <w:rPr>
          <w:rFonts w:ascii="宋体" w:hAnsi="宋体" w:cs="宋体" w:eastAsia="宋体" w:hint="default"/>
          <w:i/>
          <w:sz w:val="13"/>
          <w:szCs w:val="13"/>
        </w:rPr>
      </w:pPr>
    </w:p>
    <w:p>
      <w:pPr>
        <w:tabs>
          <w:tab w:pos="4535" w:val="left" w:leader="none"/>
          <w:tab w:pos="5822" w:val="left" w:leader="none"/>
          <w:tab w:pos="6849" w:val="left" w:leader="none"/>
        </w:tabs>
        <w:spacing w:line="165" w:lineRule="auto" w:before="0"/>
        <w:ind w:left="6940" w:right="0" w:hanging="4306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07.760002pt;margin-top:19.390112pt;width:379.95pt;height:.5pt;mso-position-horizontal-relative:page;mso-position-vertical-relative:paragraph;z-index:-588832" coordorigin="2155,388" coordsize="7599,10">
            <v:group style="position:absolute;left:2160;top:393;width:2381;height:2" coordorigin="2160,393" coordsize="2381,2">
              <v:shape style="position:absolute;left:2160;top:393;width:2381;height:2" coordorigin="2160,393" coordsize="2381,0" path="m2160,393l4541,393e" filled="false" stroked="true" strokeweight=".48pt" strokecolor="#000000">
                <v:path arrowok="t"/>
              </v:shape>
            </v:group>
            <v:group style="position:absolute;left:4541;top:393;width:10;height:2" coordorigin="4541,393" coordsize="10,2">
              <v:shape style="position:absolute;left:4541;top:393;width:10;height:2" coordorigin="4541,393" coordsize="10,0" path="m4541,393l4550,393e" filled="false" stroked="true" strokeweight=".48pt" strokecolor="#000000">
                <v:path arrowok="t"/>
              </v:shape>
            </v:group>
            <v:group style="position:absolute;left:4550;top:393;width:1421;height:2" coordorigin="4550,393" coordsize="1421,2">
              <v:shape style="position:absolute;left:4550;top:393;width:1421;height:2" coordorigin="4550,393" coordsize="1421,0" path="m4550,393l5971,393e" filled="false" stroked="true" strokeweight=".48pt" strokecolor="#000000">
                <v:path arrowok="t"/>
              </v:shape>
            </v:group>
            <v:group style="position:absolute;left:5971;top:393;width:10;height:2" coordorigin="5971,393" coordsize="10,2">
              <v:shape style="position:absolute;left:5971;top:393;width:10;height:2" coordorigin="5971,393" coordsize="10,0" path="m5971,393l5981,393e" filled="false" stroked="true" strokeweight=".48pt" strokecolor="#000000">
                <v:path arrowok="t"/>
              </v:shape>
            </v:group>
            <v:group style="position:absolute;left:5981;top:393;width:1119;height:2" coordorigin="5981,393" coordsize="1119,2">
              <v:shape style="position:absolute;left:5981;top:393;width:1119;height:2" coordorigin="5981,393" coordsize="1119,0" path="m5981,393l7099,393e" filled="false" stroked="true" strokeweight=".48pt" strokecolor="#000000">
                <v:path arrowok="t"/>
              </v:shape>
            </v:group>
            <v:group style="position:absolute;left:7099;top:393;width:5;height:2" coordorigin="7099,393" coordsize="5,2">
              <v:shape style="position:absolute;left:7099;top:393;width:5;height:2" coordorigin="7099,393" coordsize="5,0" path="m7099,393l7104,393e" filled="false" stroked="true" strokeweight=".48pt" strokecolor="#000000">
                <v:path arrowok="t"/>
              </v:shape>
            </v:group>
            <v:group style="position:absolute;left:7104;top:393;width:1114;height:2" coordorigin="7104,393" coordsize="1114,2">
              <v:shape style="position:absolute;left:7104;top:393;width:1114;height:2" coordorigin="7104,393" coordsize="1114,0" path="m7104,393l8218,393e" filled="false" stroked="true" strokeweight=".48pt" strokecolor="#000000">
                <v:path arrowok="t"/>
              </v:shape>
            </v:group>
            <v:group style="position:absolute;left:8218;top:393;width:10;height:2" coordorigin="8218,393" coordsize="10,2">
              <v:shape style="position:absolute;left:8218;top:393;width:10;height:2" coordorigin="8218,393" coordsize="10,0" path="m8218,393l8227,393e" filled="false" stroked="true" strokeweight=".48pt" strokecolor="#000000">
                <v:path arrowok="t"/>
              </v:shape>
            </v:group>
            <v:group style="position:absolute;left:8227;top:393;width:1522;height:2" coordorigin="8227,393" coordsize="1522,2">
              <v:shape style="position:absolute;left:8227;top:393;width:1522;height:2" coordorigin="8227,393" coordsize="1522,0" path="m8227,393l9749,39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  <w:t>欠款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欠款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2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4"/>
          <w:position w:val="1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宋体"/>
          <w:b/>
          <w:sz w:val="14"/>
        </w:rPr>
      </w:r>
    </w:p>
    <w:p>
      <w:pPr>
        <w:spacing w:before="0"/>
        <w:ind w:left="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质或内容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400"/>
          <w:cols w:num="2" w:equalWidth="0">
            <w:col w:w="7757" w:space="40"/>
            <w:col w:w="334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1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021"/>
        <w:gridCol w:w="1826"/>
        <w:gridCol w:w="1186"/>
        <w:gridCol w:w="1208"/>
        <w:gridCol w:w="733"/>
      </w:tblGrid>
      <w:tr>
        <w:trPr>
          <w:trHeight w:val="335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TXC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11,493,718.93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3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20.71%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</w:tr>
      <w:tr>
        <w:trPr>
          <w:trHeight w:val="334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DONG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JIN</w:t>
            </w:r>
            <w:r>
              <w:rPr>
                <w:rFonts w:ascii="Times New Roman"/>
                <w:spacing w:val="-4"/>
                <w:sz w:val="17"/>
              </w:rPr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6,500,172.84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11.71%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</w:tr>
      <w:tr>
        <w:trPr>
          <w:trHeight w:val="331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SN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4,644,557.55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8.37%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</w:tr>
      <w:tr>
        <w:trPr>
          <w:trHeight w:val="331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SIMS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4,042,091.79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7.28%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</w:tr>
      <w:tr>
        <w:trPr>
          <w:trHeight w:val="329" w:hRule="exact"/>
        </w:trPr>
        <w:tc>
          <w:tcPr>
            <w:tcW w:w="20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华为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3,910,677.65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7.04%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</w:tr>
      <w:tr>
        <w:trPr>
          <w:trHeight w:val="376" w:hRule="exact"/>
        </w:trPr>
        <w:tc>
          <w:tcPr>
            <w:tcW w:w="20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30,591,218.76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55.11%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30" w:lineRule="auto" w:before="25"/>
        <w:ind w:left="1377" w:right="94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06.559998pt;margin-top:-2.179351pt;width:382.35pt;height:4.350pt;mso-position-horizontal-relative:page;mso-position-vertical-relative:paragraph;z-index:-588808" coordorigin="2131,-44" coordsize="7647,87">
            <v:group style="position:absolute;left:2160;top:14;width:2381;height:2" coordorigin="2160,14" coordsize="2381,2">
              <v:shape style="position:absolute;left:2160;top:14;width:2381;height:2" coordorigin="2160,14" coordsize="2381,0" path="m2160,14l4541,14e" filled="false" stroked="true" strokeweight="2.88pt" strokecolor="#000000">
                <v:path arrowok="t"/>
              </v:shape>
            </v:group>
            <v:group style="position:absolute;left:2160;top:-36;width:2381;height:2" coordorigin="2160,-36" coordsize="2381,2">
              <v:shape style="position:absolute;left:2160;top:-36;width:2381;height:2" coordorigin="2160,-36" coordsize="2381,0" path="m2160,-36l4541,-36e" filled="false" stroked="true" strokeweight=".72pt" strokecolor="#000000">
                <v:path arrowok="t"/>
              </v:shape>
            </v:group>
            <v:group style="position:absolute;left:4541;top:-36;width:87;height:2" coordorigin="4541,-36" coordsize="87,2">
              <v:shape style="position:absolute;left:4541;top:-36;width:87;height:2" coordorigin="4541,-36" coordsize="87,0" path="m4541,-36l4627,-36e" filled="false" stroked="true" strokeweight=".72pt" strokecolor="#000000">
                <v:path arrowok="t"/>
              </v:shape>
            </v:group>
            <v:group style="position:absolute;left:4541;top:14;width:87;height:2" coordorigin="4541,14" coordsize="87,2">
              <v:shape style="position:absolute;left:4541;top:14;width:87;height:2" coordorigin="4541,14" coordsize="87,0" path="m4541,14l4627,14e" filled="false" stroked="true" strokeweight="2.88pt" strokecolor="#000000">
                <v:path arrowok="t"/>
              </v:shape>
            </v:group>
            <v:group style="position:absolute;left:4627;top:14;width:1344;height:2" coordorigin="4627,14" coordsize="1344,2">
              <v:shape style="position:absolute;left:4627;top:14;width:1344;height:2" coordorigin="4627,14" coordsize="1344,0" path="m4627,14l5971,14e" filled="false" stroked="true" strokeweight="2.88pt" strokecolor="#000000">
                <v:path arrowok="t"/>
              </v:shape>
            </v:group>
            <v:group style="position:absolute;left:4627;top:-36;width:1344;height:2" coordorigin="4627,-36" coordsize="1344,2">
              <v:shape style="position:absolute;left:4627;top:-36;width:1344;height:2" coordorigin="4627,-36" coordsize="1344,0" path="m4627,-36l5971,-36e" filled="false" stroked="true" strokeweight=".72pt" strokecolor="#000000">
                <v:path arrowok="t"/>
              </v:shape>
            </v:group>
            <v:group style="position:absolute;left:5971;top:-36;width:82;height:2" coordorigin="5971,-36" coordsize="82,2">
              <v:shape style="position:absolute;left:5971;top:-36;width:82;height:2" coordorigin="5971,-36" coordsize="82,0" path="m5971,-36l6053,-36e" filled="false" stroked="true" strokeweight=".72pt" strokecolor="#000000">
                <v:path arrowok="t"/>
              </v:shape>
            </v:group>
            <v:group style="position:absolute;left:5971;top:14;width:82;height:2" coordorigin="5971,14" coordsize="82,2">
              <v:shape style="position:absolute;left:5971;top:14;width:82;height:2" coordorigin="5971,14" coordsize="82,0" path="m5971,14l6053,14e" filled="false" stroked="true" strokeweight="2.88pt" strokecolor="#000000">
                <v:path arrowok="t"/>
              </v:shape>
            </v:group>
            <v:group style="position:absolute;left:6053;top:14;width:1047;height:2" coordorigin="6053,14" coordsize="1047,2">
              <v:shape style="position:absolute;left:6053;top:14;width:1047;height:2" coordorigin="6053,14" coordsize="1047,0" path="m6053,14l7099,14e" filled="false" stroked="true" strokeweight="2.88pt" strokecolor="#000000">
                <v:path arrowok="t"/>
              </v:shape>
            </v:group>
            <v:group style="position:absolute;left:6053;top:-36;width:1047;height:2" coordorigin="6053,-36" coordsize="1047,2">
              <v:shape style="position:absolute;left:6053;top:-36;width:1047;height:2" coordorigin="6053,-36" coordsize="1047,0" path="m6053,-36l7099,-36e" filled="false" stroked="true" strokeweight=".72pt" strokecolor="#000000">
                <v:path arrowok="t"/>
              </v:shape>
            </v:group>
            <v:group style="position:absolute;left:7099;top:-36;width:82;height:2" coordorigin="7099,-36" coordsize="82,2">
              <v:shape style="position:absolute;left:7099;top:-36;width:82;height:2" coordorigin="7099,-36" coordsize="82,0" path="m7099,-36l7181,-36e" filled="false" stroked="true" strokeweight=".72pt" strokecolor="#000000">
                <v:path arrowok="t"/>
              </v:shape>
            </v:group>
            <v:group style="position:absolute;left:7099;top:14;width:82;height:2" coordorigin="7099,14" coordsize="82,2">
              <v:shape style="position:absolute;left:7099;top:14;width:82;height:2" coordorigin="7099,14" coordsize="82,0" path="m7099,14l7181,14e" filled="false" stroked="true" strokeweight="2.88pt" strokecolor="#000000">
                <v:path arrowok="t"/>
              </v:shape>
            </v:group>
            <v:group style="position:absolute;left:7181;top:14;width:1037;height:2" coordorigin="7181,14" coordsize="1037,2">
              <v:shape style="position:absolute;left:7181;top:14;width:1037;height:2" coordorigin="7181,14" coordsize="1037,0" path="m7181,14l8218,14e" filled="false" stroked="true" strokeweight="2.88pt" strokecolor="#000000">
                <v:path arrowok="t"/>
              </v:shape>
            </v:group>
            <v:group style="position:absolute;left:7181;top:-36;width:1037;height:2" coordorigin="7181,-36" coordsize="1037,2">
              <v:shape style="position:absolute;left:7181;top:-36;width:1037;height:2" coordorigin="7181,-36" coordsize="1037,0" path="m7181,-36l8218,-36e" filled="false" stroked="true" strokeweight=".72pt" strokecolor="#000000">
                <v:path arrowok="t"/>
              </v:shape>
            </v:group>
            <v:group style="position:absolute;left:8218;top:-36;width:87;height:2" coordorigin="8218,-36" coordsize="87,2">
              <v:shape style="position:absolute;left:8218;top:-36;width:87;height:2" coordorigin="8218,-36" coordsize="87,0" path="m8218,-36l8304,-36e" filled="false" stroked="true" strokeweight=".72pt" strokecolor="#000000">
                <v:path arrowok="t"/>
              </v:shape>
            </v:group>
            <v:group style="position:absolute;left:8218;top:14;width:87;height:2" coordorigin="8218,14" coordsize="87,2">
              <v:shape style="position:absolute;left:8218;top:14;width:87;height:2" coordorigin="8218,14" coordsize="87,0" path="m8218,14l8304,14e" filled="false" stroked="true" strokeweight="2.88pt" strokecolor="#000000">
                <v:path arrowok="t"/>
              </v:shape>
            </v:group>
            <v:group style="position:absolute;left:8304;top:14;width:1445;height:2" coordorigin="8304,14" coordsize="1445,2">
              <v:shape style="position:absolute;left:8304;top:14;width:1445;height:2" coordorigin="8304,14" coordsize="1445,0" path="m8304,14l9749,14e" filled="false" stroked="true" strokeweight="2.88pt" strokecolor="#000000">
                <v:path arrowok="t"/>
              </v:shape>
            </v:group>
            <v:group style="position:absolute;left:8304;top:-36;width:1445;height:2" coordorigin="8304,-36" coordsize="1445,2">
              <v:shape style="position:absolute;left:8304;top:-36;width:1445;height:2" coordorigin="8304,-36" coordsize="1445,0" path="m8304,-36l9749,-3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0"/>
        <w:ind w:left="1377" w:right="6379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</w:p>
    <w:p>
      <w:pPr>
        <w:spacing w:line="211" w:lineRule="exact" w:before="0"/>
        <w:ind w:left="102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w w:val="104"/>
          <w:sz w:val="17"/>
          <w:szCs w:val="17"/>
        </w:rPr>
        <w:t>子公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电子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简</w:t>
      </w:r>
      <w:r>
        <w:rPr>
          <w:rFonts w:ascii="宋体" w:hAnsi="宋体" w:cs="宋体" w:eastAsia="宋体" w:hint="default"/>
          <w:i/>
          <w:spacing w:val="4"/>
          <w:w w:val="104"/>
          <w:sz w:val="17"/>
          <w:szCs w:val="17"/>
        </w:rPr>
        <w:t>称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“</w:t>
      </w:r>
      <w:r>
        <w:rPr>
          <w:rFonts w:ascii="宋体" w:hAnsi="宋体" w:cs="宋体" w:eastAsia="宋体" w:hint="default"/>
          <w:w w:val="104"/>
          <w:sz w:val="17"/>
          <w:szCs w:val="17"/>
        </w:rPr>
        <w:t>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圳</w:t>
      </w:r>
      <w:r>
        <w:rPr>
          <w:rFonts w:ascii="宋体" w:hAnsi="宋体" w:cs="宋体" w:eastAsia="宋体" w:hint="default"/>
          <w:w w:val="104"/>
          <w:sz w:val="17"/>
          <w:szCs w:val="17"/>
        </w:rPr>
        <w:t>晶源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夏</w:t>
      </w:r>
      <w:r>
        <w:rPr>
          <w:rFonts w:ascii="宋体" w:hAnsi="宋体" w:cs="宋体" w:eastAsia="宋体" w:hint="default"/>
          <w:w w:val="10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15"/>
        <w:ind w:left="1027" w:right="875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简称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夏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0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1,384,604.94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2008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厦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门市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思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院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诉讼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求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夏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偿还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拖</w:t>
      </w:r>
      <w:r>
        <w:rPr>
          <w:rFonts w:ascii="宋体" w:hAnsi="宋体" w:cs="宋体" w:eastAsia="宋体" w:hint="default"/>
          <w:w w:val="105"/>
          <w:sz w:val="17"/>
          <w:szCs w:val="17"/>
        </w:rPr>
        <w:t>欠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w w:val="105"/>
          <w:sz w:val="17"/>
          <w:szCs w:val="17"/>
        </w:rPr>
        <w:t>述</w:t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22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7396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号《民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决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十日内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偿还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偿还欠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晶源对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32" w:lineRule="auto" w:before="60"/>
        <w:ind w:left="1377" w:right="35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3.050003pt;margin-top:-153.87886pt;width:370.15pt;height:159.950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5"/>
                    <w:gridCol w:w="1742"/>
                    <w:gridCol w:w="1076"/>
                    <w:gridCol w:w="1576"/>
                    <w:gridCol w:w="874"/>
                  </w:tblGrid>
                  <w:tr>
                    <w:trPr>
                      <w:trHeight w:val="378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8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预付款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26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2135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96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6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851" w:right="-5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6" w:val="left" w:leader="none"/>
                          </w:tabs>
                          <w:spacing w:line="177" w:lineRule="exact"/>
                          <w:ind w:right="43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账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7" w:val="left" w:leader="none"/>
                          </w:tabs>
                          <w:spacing w:line="215" w:lineRule="exact"/>
                          <w:ind w:left="39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</w:tabs>
                          <w:spacing w:line="215" w:lineRule="exact"/>
                          <w:ind w:left="4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45" w:hRule="exact"/>
                    </w:trPr>
                    <w:tc>
                      <w:tcPr>
                        <w:tcW w:w="21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5,026,491.23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4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75.92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17,747,177.89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12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99.51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1,506,174.59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4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6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88,000.00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88,000.00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9" w:hRule="exact"/>
                    </w:trPr>
                    <w:tc>
                      <w:tcPr>
                        <w:tcW w:w="2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3" w:val="left" w:leader="none"/>
                          </w:tabs>
                          <w:spacing w:line="240" w:lineRule="auto" w:before="81"/>
                          <w:ind w:right="38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4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6,620,665.82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24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17,835,177.89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2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一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项为</w:t>
      </w:r>
      <w:r>
        <w:rPr>
          <w:rFonts w:ascii="宋体" w:hAnsi="宋体" w:cs="宋体" w:eastAsia="宋体" w:hint="default"/>
          <w:w w:val="104"/>
          <w:sz w:val="17"/>
          <w:szCs w:val="17"/>
        </w:rPr>
        <w:t>开发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财务</w:t>
      </w:r>
      <w:r>
        <w:rPr>
          <w:rFonts w:ascii="宋体" w:hAnsi="宋体" w:cs="宋体" w:eastAsia="宋体" w:hint="default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项情况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86" w:lineRule="exact"/>
        <w:ind w:left="190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68.9pt;height:4.350pt;mso-position-horizontal-relative:char;mso-position-vertical-relative:line" coordorigin="0,0" coordsize="7378,87">
            <v:group style="position:absolute;left:29;top:29;width:3543;height:2" coordorigin="29,29" coordsize="3543,2">
              <v:shape style="position:absolute;left:29;top:29;width:3543;height:2" coordorigin="29,29" coordsize="3543,0" path="m29,29l3571,29e" filled="false" stroked="true" strokeweight="2.88pt" strokecolor="#000000">
                <v:path arrowok="t"/>
              </v:shape>
            </v:group>
            <v:group style="position:absolute;left:29;top:79;width:3543;height:2" coordorigin="29,79" coordsize="3543,2">
              <v:shape style="position:absolute;left:29;top:79;width:3543;height:2" coordorigin="29,79" coordsize="3543,0" path="m29,79l3571,79e" filled="false" stroked="true" strokeweight=".72pt" strokecolor="#000000">
                <v:path arrowok="t"/>
              </v:shape>
            </v:group>
            <v:group style="position:absolute;left:3571;top:29;width:82;height:2" coordorigin="3571,29" coordsize="82,2">
              <v:shape style="position:absolute;left:3571;top:29;width:82;height:2" coordorigin="3571,29" coordsize="82,0" path="m3571,29l3653,29e" filled="false" stroked="true" strokeweight="2.88pt" strokecolor="#000000">
                <v:path arrowok="t"/>
              </v:shape>
            </v:group>
            <v:group style="position:absolute;left:3571;top:79;width:82;height:2" coordorigin="3571,79" coordsize="82,2">
              <v:shape style="position:absolute;left:3571;top:79;width:82;height:2" coordorigin="3571,79" coordsize="82,0" path="m3571,79l3653,79e" filled="false" stroked="true" strokeweight=".72pt" strokecolor="#000000">
                <v:path arrowok="t"/>
              </v:shape>
            </v:group>
            <v:group style="position:absolute;left:3653;top:29;width:1080;height:2" coordorigin="3653,29" coordsize="1080,2">
              <v:shape style="position:absolute;left:3653;top:29;width:1080;height:2" coordorigin="3653,29" coordsize="1080,0" path="m3653,29l4733,29e" filled="false" stroked="true" strokeweight="2.88pt" strokecolor="#000000">
                <v:path arrowok="t"/>
              </v:shape>
            </v:group>
            <v:group style="position:absolute;left:3653;top:79;width:1080;height:2" coordorigin="3653,79" coordsize="1080,2">
              <v:shape style="position:absolute;left:3653;top:79;width:1080;height:2" coordorigin="3653,79" coordsize="1080,0" path="m3653,79l4733,79e" filled="false" stroked="true" strokeweight=".72pt" strokecolor="#000000">
                <v:path arrowok="t"/>
              </v:shape>
            </v:group>
            <v:group style="position:absolute;left:4733;top:29;width:87;height:2" coordorigin="4733,29" coordsize="87,2">
              <v:shape style="position:absolute;left:4733;top:29;width:87;height:2" coordorigin="4733,29" coordsize="87,0" path="m4733,29l4819,29e" filled="false" stroked="true" strokeweight="2.88pt" strokecolor="#000000">
                <v:path arrowok="t"/>
              </v:shape>
            </v:group>
            <v:group style="position:absolute;left:4733;top:79;width:87;height:2" coordorigin="4733,79" coordsize="87,2">
              <v:shape style="position:absolute;left:4733;top:79;width:87;height:2" coordorigin="4733,79" coordsize="87,0" path="m4733,79l4819,79e" filled="false" stroked="true" strokeweight=".72pt" strokecolor="#000000">
                <v:path arrowok="t"/>
              </v:shape>
            </v:group>
            <v:group style="position:absolute;left:4819;top:29;width:1186;height:2" coordorigin="4819,29" coordsize="1186,2">
              <v:shape style="position:absolute;left:4819;top:29;width:1186;height:2" coordorigin="4819,29" coordsize="1186,0" path="m4819,29l6005,29e" filled="false" stroked="true" strokeweight="2.88pt" strokecolor="#000000">
                <v:path arrowok="t"/>
              </v:shape>
            </v:group>
            <v:group style="position:absolute;left:4819;top:79;width:1186;height:2" coordorigin="4819,79" coordsize="1186,2">
              <v:shape style="position:absolute;left:4819;top:79;width:1186;height:2" coordorigin="4819,79" coordsize="1186,0" path="m4819,79l6005,79e" filled="false" stroked="true" strokeweight=".72pt" strokecolor="#000000">
                <v:path arrowok="t"/>
              </v:shape>
            </v:group>
            <v:group style="position:absolute;left:6005;top:29;width:82;height:2" coordorigin="6005,29" coordsize="82,2">
              <v:shape style="position:absolute;left:6005;top:29;width:82;height:2" coordorigin="6005,29" coordsize="82,0" path="m6005,29l6086,29e" filled="false" stroked="true" strokeweight="2.88pt" strokecolor="#000000">
                <v:path arrowok="t"/>
              </v:shape>
            </v:group>
            <v:group style="position:absolute;left:6005;top:79;width:82;height:2" coordorigin="6005,79" coordsize="82,2">
              <v:shape style="position:absolute;left:6005;top:79;width:82;height:2" coordorigin="6005,79" coordsize="82,0" path="m6005,79l6086,79e" filled="false" stroked="true" strokeweight=".72pt" strokecolor="#000000">
                <v:path arrowok="t"/>
              </v:shape>
            </v:group>
            <v:group style="position:absolute;left:6086;top:29;width:1263;height:2" coordorigin="6086,29" coordsize="1263,2">
              <v:shape style="position:absolute;left:6086;top:29;width:1263;height:2" coordorigin="6086,29" coordsize="1263,0" path="m6086,29l7349,29e" filled="false" stroked="true" strokeweight="2.88pt" strokecolor="#000000">
                <v:path arrowok="t"/>
              </v:shape>
            </v:group>
            <v:group style="position:absolute;left:6086;top:79;width:1263;height:2" coordorigin="6086,79" coordsize="1263,2">
              <v:shape style="position:absolute;left:6086;top:79;width:1263;height:2" coordorigin="6086,79" coordsize="1263,0" path="m6086,79l7349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tabs>
          <w:tab w:pos="5697" w:val="left" w:leader="none"/>
          <w:tab w:pos="7060" w:val="left" w:leader="none"/>
          <w:tab w:pos="8140" w:val="left" w:leader="none"/>
        </w:tabs>
        <w:spacing w:before="0"/>
        <w:ind w:left="334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质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192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66.5pt;height:.5pt;mso-position-horizontal-relative:char;mso-position-vertical-relative:line" coordorigin="0,0" coordsize="7330,10">
            <v:group style="position:absolute;left:5;top:5;width:3543;height:2" coordorigin="5,5" coordsize="3543,2">
              <v:shape style="position:absolute;left:5;top:5;width:3543;height:2" coordorigin="5,5" coordsize="3543,0" path="m5,5l3547,5e" filled="false" stroked="true" strokeweight=".48pt" strokecolor="#000000">
                <v:path arrowok="t"/>
              </v:shape>
            </v:group>
            <v:group style="position:absolute;left:3547;top:5;width:10;height:2" coordorigin="3547,5" coordsize="10,2">
              <v:shape style="position:absolute;left:3547;top:5;width:10;height:2" coordorigin="3547,5" coordsize="10,0" path="m3547,5l3557,5e" filled="false" stroked="true" strokeweight=".48pt" strokecolor="#000000">
                <v:path arrowok="t"/>
              </v:shape>
            </v:group>
            <v:group style="position:absolute;left:3557;top:5;width:1152;height:2" coordorigin="3557,5" coordsize="1152,2">
              <v:shape style="position:absolute;left:3557;top:5;width:1152;height:2" coordorigin="3557,5" coordsize="1152,0" path="m3557,5l4709,5e" filled="false" stroked="true" strokeweight=".48pt" strokecolor="#000000">
                <v:path arrowok="t"/>
              </v:shape>
            </v:group>
            <v:group style="position:absolute;left:4709;top:5;width:10;height:2" coordorigin="4709,5" coordsize="10,2">
              <v:shape style="position:absolute;left:4709;top:5;width:10;height:2" coordorigin="4709,5" coordsize="10,0" path="m4709,5l4718,5e" filled="false" stroked="true" strokeweight=".48pt" strokecolor="#000000">
                <v:path arrowok="t"/>
              </v:shape>
            </v:group>
            <v:group style="position:absolute;left:4718;top:5;width:1263;height:2" coordorigin="4718,5" coordsize="1263,2">
              <v:shape style="position:absolute;left:4718;top:5;width:1263;height:2" coordorigin="4718,5" coordsize="1263,0" path="m4718,5l5981,5e" filled="false" stroked="true" strokeweight=".48pt" strokecolor="#000000">
                <v:path arrowok="t"/>
              </v:shape>
            </v:group>
            <v:group style="position:absolute;left:5981;top:5;width:10;height:2" coordorigin="5981,5" coordsize="10,2">
              <v:shape style="position:absolute;left:5981;top:5;width:10;height:2" coordorigin="5981,5" coordsize="10,0" path="m5981,5l5990,5e" filled="false" stroked="true" strokeweight=".48pt" strokecolor="#000000">
                <v:path arrowok="t"/>
              </v:shape>
            </v:group>
            <v:group style="position:absolute;left:5990;top:5;width:1335;height:2" coordorigin="5990,5" coordsize="1335,2">
              <v:shape style="position:absolute;left:5990;top:5;width:1335;height:2" coordorigin="5990,5" coordsize="1335,0" path="m5990,5l73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707" w:val="left" w:leader="none"/>
          <w:tab w:pos="6926" w:val="left" w:leader="none"/>
          <w:tab w:pos="8236" w:val="left" w:leader="none"/>
        </w:tabs>
        <w:spacing w:before="88"/>
        <w:ind w:left="20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sz w:val="17"/>
          <w:szCs w:val="17"/>
        </w:rPr>
        <w:t>江</w:t>
      </w:r>
      <w:r>
        <w:rPr>
          <w:rFonts w:ascii="宋体" w:hAnsi="宋体" w:cs="宋体" w:eastAsia="宋体" w:hint="default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z w:val="17"/>
          <w:szCs w:val="17"/>
        </w:rPr>
        <w:t>华</w:t>
      </w:r>
      <w:r>
        <w:rPr>
          <w:rFonts w:ascii="宋体" w:hAnsi="宋体" w:cs="宋体" w:eastAsia="宋体" w:hint="default"/>
          <w:sz w:val="17"/>
          <w:szCs w:val="17"/>
        </w:rPr>
        <w:t>压</w:t>
      </w:r>
      <w:r>
        <w:rPr>
          <w:rFonts w:ascii="宋体" w:hAnsi="宋体" w:cs="宋体" w:eastAsia="宋体" w:hint="default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  <w:t>体</w:t>
      </w:r>
      <w:r>
        <w:rPr>
          <w:rFonts w:ascii="宋体" w:hAnsi="宋体" w:cs="宋体" w:eastAsia="宋体" w:hint="default"/>
          <w:sz w:val="17"/>
          <w:szCs w:val="17"/>
        </w:rPr>
        <w:t>材</w:t>
      </w:r>
      <w:r>
        <w:rPr>
          <w:rFonts w:ascii="宋体" w:hAnsi="宋体" w:cs="宋体" w:eastAsia="宋体" w:hint="default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500,000.00</w:t>
        <w:tab/>
      </w:r>
      <w:r>
        <w:rPr>
          <w:rFonts w:ascii="宋体" w:hAnsi="宋体" w:cs="宋体" w:eastAsia="宋体" w:hint="default"/>
          <w:i/>
          <w:sz w:val="17"/>
          <w:szCs w:val="17"/>
        </w:rPr>
        <w:t>一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86" w:lineRule="exact"/>
        <w:ind w:left="190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68.9pt;height:4.350pt;mso-position-horizontal-relative:char;mso-position-vertical-relative:line" coordorigin="0,0" coordsize="7378,87">
            <v:group style="position:absolute;left:29;top:58;width:3543;height:2" coordorigin="29,58" coordsize="3543,2">
              <v:shape style="position:absolute;left:29;top:58;width:3543;height:2" coordorigin="29,58" coordsize="3543,0" path="m29,58l3571,58e" filled="false" stroked="true" strokeweight="2.88pt" strokecolor="#000000">
                <v:path arrowok="t"/>
              </v:shape>
            </v:group>
            <v:group style="position:absolute;left:29;top:7;width:3543;height:2" coordorigin="29,7" coordsize="3543,2">
              <v:shape style="position:absolute;left:29;top:7;width:3543;height:2" coordorigin="29,7" coordsize="3543,0" path="m29,7l3571,7e" filled="false" stroked="true" strokeweight=".72pt" strokecolor="#000000">
                <v:path arrowok="t"/>
              </v:shape>
            </v:group>
            <v:group style="position:absolute;left:3571;top:7;width:82;height:2" coordorigin="3571,7" coordsize="82,2">
              <v:shape style="position:absolute;left:3571;top:7;width:82;height:2" coordorigin="3571,7" coordsize="82,0" path="m3571,7l3653,7e" filled="false" stroked="true" strokeweight=".72pt" strokecolor="#000000">
                <v:path arrowok="t"/>
              </v:shape>
            </v:group>
            <v:group style="position:absolute;left:3571;top:58;width:82;height:2" coordorigin="3571,58" coordsize="82,2">
              <v:shape style="position:absolute;left:3571;top:58;width:82;height:2" coordorigin="3571,58" coordsize="82,0" path="m3571,58l3653,58e" filled="false" stroked="true" strokeweight="2.88pt" strokecolor="#000000">
                <v:path arrowok="t"/>
              </v:shape>
            </v:group>
            <v:group style="position:absolute;left:3653;top:58;width:1080;height:2" coordorigin="3653,58" coordsize="1080,2">
              <v:shape style="position:absolute;left:3653;top:58;width:1080;height:2" coordorigin="3653,58" coordsize="1080,0" path="m3653,58l4733,58e" filled="false" stroked="true" strokeweight="2.88pt" strokecolor="#000000">
                <v:path arrowok="t"/>
              </v:shape>
            </v:group>
            <v:group style="position:absolute;left:3653;top:7;width:1080;height:2" coordorigin="3653,7" coordsize="1080,2">
              <v:shape style="position:absolute;left:3653;top:7;width:1080;height:2" coordorigin="3653,7" coordsize="1080,0" path="m3653,7l4733,7e" filled="false" stroked="true" strokeweight=".72pt" strokecolor="#000000">
                <v:path arrowok="t"/>
              </v:shape>
            </v:group>
            <v:group style="position:absolute;left:4733;top:7;width:87;height:2" coordorigin="4733,7" coordsize="87,2">
              <v:shape style="position:absolute;left:4733;top:7;width:87;height:2" coordorigin="4733,7" coordsize="87,0" path="m4733,7l4819,7e" filled="false" stroked="true" strokeweight=".72pt" strokecolor="#000000">
                <v:path arrowok="t"/>
              </v:shape>
            </v:group>
            <v:group style="position:absolute;left:4733;top:58;width:87;height:2" coordorigin="4733,58" coordsize="87,2">
              <v:shape style="position:absolute;left:4733;top:58;width:87;height:2" coordorigin="4733,58" coordsize="87,0" path="m4733,58l4819,58e" filled="false" stroked="true" strokeweight="2.88pt" strokecolor="#000000">
                <v:path arrowok="t"/>
              </v:shape>
            </v:group>
            <v:group style="position:absolute;left:4819;top:58;width:1186;height:2" coordorigin="4819,58" coordsize="1186,2">
              <v:shape style="position:absolute;left:4819;top:58;width:1186;height:2" coordorigin="4819,58" coordsize="1186,0" path="m4819,58l6005,58e" filled="false" stroked="true" strokeweight="2.88pt" strokecolor="#000000">
                <v:path arrowok="t"/>
              </v:shape>
            </v:group>
            <v:group style="position:absolute;left:4819;top:7;width:1186;height:2" coordorigin="4819,7" coordsize="1186,2">
              <v:shape style="position:absolute;left:4819;top:7;width:1186;height:2" coordorigin="4819,7" coordsize="1186,0" path="m4819,7l6005,7e" filled="false" stroked="true" strokeweight=".72pt" strokecolor="#000000">
                <v:path arrowok="t"/>
              </v:shape>
            </v:group>
            <v:group style="position:absolute;left:6005;top:7;width:82;height:2" coordorigin="6005,7" coordsize="82,2">
              <v:shape style="position:absolute;left:6005;top:7;width:82;height:2" coordorigin="6005,7" coordsize="82,0" path="m6005,7l6086,7e" filled="false" stroked="true" strokeweight=".72pt" strokecolor="#000000">
                <v:path arrowok="t"/>
              </v:shape>
            </v:group>
            <v:group style="position:absolute;left:6005;top:58;width:82;height:2" coordorigin="6005,58" coordsize="82,2">
              <v:shape style="position:absolute;left:6005;top:58;width:82;height:2" coordorigin="6005,58" coordsize="82,0" path="m6005,58l6086,58e" filled="false" stroked="true" strokeweight="2.88pt" strokecolor="#000000">
                <v:path arrowok="t"/>
              </v:shape>
            </v:group>
            <v:group style="position:absolute;left:6086;top:58;width:1263;height:2" coordorigin="6086,58" coordsize="1263,2">
              <v:shape style="position:absolute;left:6086;top:58;width:1263;height:2" coordorigin="6086,58" coordsize="1263,0" path="m6086,58l7349,58e" filled="false" stroked="true" strokeweight="2.88pt" strokecolor="#000000">
                <v:path arrowok="t"/>
              </v:shape>
            </v:group>
            <v:group style="position:absolute;left:6086;top:7;width:1263;height:2" coordorigin="6086,7" coordsize="1263,2">
              <v:shape style="position:absolute;left:6086;top:7;width:1263;height:2" coordorigin="6086,7" coordsize="1263,0" path="m6086,7l734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360" w:right="400"/>
        </w:sectPr>
      </w:pPr>
    </w:p>
    <w:p>
      <w:pPr>
        <w:spacing w:line="210" w:lineRule="exact"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14.360001pt;margin-top:11.54pt;width:366.75pt;height:4.1pt;mso-position-horizontal-relative:page;mso-position-vertical-relative:paragraph;z-index:1792" coordorigin="2287,231" coordsize="7335,82">
            <v:group style="position:absolute;left:2314;top:257;width:2717;height:2" coordorigin="2314,257" coordsize="2717,2">
              <v:shape style="position:absolute;left:2314;top:257;width:2717;height:2" coordorigin="2314,257" coordsize="2717,0" path="m2314,257l5030,257e" filled="false" stroked="true" strokeweight="2.64pt" strokecolor="#000000">
                <v:path arrowok="t"/>
              </v:shape>
            </v:group>
            <v:group style="position:absolute;left:2314;top:305;width:2717;height:2" coordorigin="2314,305" coordsize="2717,2">
              <v:shape style="position:absolute;left:2314;top:305;width:2717;height:2" coordorigin="2314,305" coordsize="2717,0" path="m2314,305l5030,305e" filled="false" stroked="true" strokeweight=".72pt" strokecolor="#000000">
                <v:path arrowok="t"/>
              </v:shape>
            </v:group>
            <v:group style="position:absolute;left:5030;top:257;width:87;height:2" coordorigin="5030,257" coordsize="87,2">
              <v:shape style="position:absolute;left:5030;top:257;width:87;height:2" coordorigin="5030,257" coordsize="87,0" path="m5030,257l5117,257e" filled="false" stroked="true" strokeweight="2.64pt" strokecolor="#000000">
                <v:path arrowok="t"/>
              </v:shape>
            </v:group>
            <v:group style="position:absolute;left:5030;top:305;width:87;height:2" coordorigin="5030,305" coordsize="87,2">
              <v:shape style="position:absolute;left:5030;top:305;width:87;height:2" coordorigin="5030,305" coordsize="87,0" path="m5030,305l5117,305e" filled="false" stroked="true" strokeweight=".72pt" strokecolor="#000000">
                <v:path arrowok="t"/>
              </v:shape>
            </v:group>
            <v:group style="position:absolute;left:5117;top:257;width:1143;height:2" coordorigin="5117,257" coordsize="1143,2">
              <v:shape style="position:absolute;left:5117;top:257;width:1143;height:2" coordorigin="5117,257" coordsize="1143,0" path="m5117,257l6259,257e" filled="false" stroked="true" strokeweight="2.64pt" strokecolor="#000000">
                <v:path arrowok="t"/>
              </v:shape>
            </v:group>
            <v:group style="position:absolute;left:5117;top:305;width:1143;height:2" coordorigin="5117,305" coordsize="1143,2">
              <v:shape style="position:absolute;left:5117;top:305;width:1143;height:2" coordorigin="5117,305" coordsize="1143,0" path="m5117,305l6259,305e" filled="false" stroked="true" strokeweight=".72pt" strokecolor="#000000">
                <v:path arrowok="t"/>
              </v:shape>
            </v:group>
            <v:group style="position:absolute;left:6259;top:257;width:87;height:2" coordorigin="6259,257" coordsize="87,2">
              <v:shape style="position:absolute;left:6259;top:257;width:87;height:2" coordorigin="6259,257" coordsize="87,0" path="m6259,257l6346,257e" filled="false" stroked="true" strokeweight="2.64pt" strokecolor="#000000">
                <v:path arrowok="t"/>
              </v:shape>
            </v:group>
            <v:group style="position:absolute;left:6259;top:305;width:87;height:2" coordorigin="6259,305" coordsize="87,2">
              <v:shape style="position:absolute;left:6259;top:305;width:87;height:2" coordorigin="6259,305" coordsize="87,0" path="m6259,305l6346,305e" filled="false" stroked="true" strokeweight=".72pt" strokecolor="#000000">
                <v:path arrowok="t"/>
              </v:shape>
            </v:group>
            <v:group style="position:absolute;left:6346;top:257;width:1023;height:2" coordorigin="6346,257" coordsize="1023,2">
              <v:shape style="position:absolute;left:6346;top:257;width:1023;height:2" coordorigin="6346,257" coordsize="1023,0" path="m6346,257l7368,257e" filled="false" stroked="true" strokeweight="2.64pt" strokecolor="#000000">
                <v:path arrowok="t"/>
              </v:shape>
            </v:group>
            <v:group style="position:absolute;left:6346;top:305;width:1023;height:2" coordorigin="6346,305" coordsize="1023,2">
              <v:shape style="position:absolute;left:6346;top:305;width:1023;height:2" coordorigin="6346,305" coordsize="1023,0" path="m6346,305l7368,305e" filled="false" stroked="true" strokeweight=".72pt" strokecolor="#000000">
                <v:path arrowok="t"/>
              </v:shape>
            </v:group>
            <v:group style="position:absolute;left:7368;top:257;width:87;height:2" coordorigin="7368,257" coordsize="87,2">
              <v:shape style="position:absolute;left:7368;top:257;width:87;height:2" coordorigin="7368,257" coordsize="87,0" path="m7368,257l7454,257e" filled="false" stroked="true" strokeweight="2.64pt" strokecolor="#000000">
                <v:path arrowok="t"/>
              </v:shape>
            </v:group>
            <v:group style="position:absolute;left:7368;top:305;width:87;height:2" coordorigin="7368,305" coordsize="87,2">
              <v:shape style="position:absolute;left:7368;top:305;width:87;height:2" coordorigin="7368,305" coordsize="87,0" path="m7368,305l7454,305e" filled="false" stroked="true" strokeweight=".72pt" strokecolor="#000000">
                <v:path arrowok="t"/>
              </v:shape>
            </v:group>
            <v:group style="position:absolute;left:7454;top:257;width:1032;height:2" coordorigin="7454,257" coordsize="1032,2">
              <v:shape style="position:absolute;left:7454;top:257;width:1032;height:2" coordorigin="7454,257" coordsize="1032,0" path="m7454,257l8486,257e" filled="false" stroked="true" strokeweight="2.64pt" strokecolor="#000000">
                <v:path arrowok="t"/>
              </v:shape>
            </v:group>
            <v:group style="position:absolute;left:7454;top:305;width:1032;height:2" coordorigin="7454,305" coordsize="1032,2">
              <v:shape style="position:absolute;left:7454;top:305;width:1032;height:2" coordorigin="7454,305" coordsize="1032,0" path="m7454,305l8486,305e" filled="false" stroked="true" strokeweight=".72pt" strokecolor="#000000">
                <v:path arrowok="t"/>
              </v:shape>
            </v:group>
            <v:group style="position:absolute;left:8486;top:257;width:82;height:2" coordorigin="8486,257" coordsize="82,2">
              <v:shape style="position:absolute;left:8486;top:257;width:82;height:2" coordorigin="8486,257" coordsize="82,0" path="m8486,257l8568,257e" filled="false" stroked="true" strokeweight="2.64pt" strokecolor="#000000">
                <v:path arrowok="t"/>
              </v:shape>
            </v:group>
            <v:group style="position:absolute;left:8486;top:305;width:82;height:2" coordorigin="8486,305" coordsize="82,2">
              <v:shape style="position:absolute;left:8486;top:305;width:82;height:2" coordorigin="8486,305" coordsize="82,0" path="m8486,305l8568,305e" filled="false" stroked="true" strokeweight=".72pt" strokecolor="#000000">
                <v:path arrowok="t"/>
              </v:shape>
            </v:group>
            <v:group style="position:absolute;left:8568;top:257;width:1028;height:2" coordorigin="8568,257" coordsize="1028,2">
              <v:shape style="position:absolute;left:8568;top:257;width:1028;height:2" coordorigin="8568,257" coordsize="1028,0" path="m8568,257l9595,257e" filled="false" stroked="true" strokeweight="2.64pt" strokecolor="#000000">
                <v:path arrowok="t"/>
              </v:shape>
            </v:group>
            <v:group style="position:absolute;left:8568;top:305;width:1028;height:2" coordorigin="8568,305" coordsize="1028,2">
              <v:shape style="position:absolute;left:8568;top:305;width:1028;height:2" coordorigin="8568,305" coordsize="1028,0" path="m8568,305l9595,30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，大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项明</w:t>
      </w:r>
      <w:r>
        <w:rPr>
          <w:rFonts w:ascii="宋体" w:hAnsi="宋体" w:cs="宋体" w:eastAsia="宋体" w:hint="default"/>
          <w:w w:val="104"/>
          <w:sz w:val="17"/>
          <w:szCs w:val="17"/>
        </w:rPr>
        <w:t>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情况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tabs>
          <w:tab w:pos="4929" w:val="left" w:leader="none"/>
          <w:tab w:pos="6095" w:val="left" w:leader="none"/>
          <w:tab w:pos="7123" w:val="left" w:leader="none"/>
        </w:tabs>
        <w:spacing w:line="165" w:lineRule="auto" w:before="0"/>
        <w:ind w:left="7214" w:right="0" w:hanging="438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欠款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欠款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预付款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w w:val="104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7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质或内容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400"/>
          <w:cols w:num="2" w:equalWidth="0">
            <w:col w:w="8031" w:space="40"/>
            <w:col w:w="3069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19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65.05pt;height:1pt;mso-position-horizontal-relative:char;mso-position-vertical-relative:line" coordorigin="0,0" coordsize="7301,20">
            <v:group style="position:absolute;left:10;top:10;width:2717;height:2" coordorigin="10,10" coordsize="2717,2">
              <v:shape style="position:absolute;left:10;top:10;width:2717;height:2" coordorigin="10,10" coordsize="2717,0" path="m10,10l2726,10e" filled="false" stroked="true" strokeweight=".96pt" strokecolor="#000000">
                <v:path arrowok="t"/>
              </v:shape>
            </v:group>
            <v:group style="position:absolute;left:2726;top:10;width:20;height:2" coordorigin="2726,10" coordsize="20,2">
              <v:shape style="position:absolute;left:2726;top:10;width:20;height:2" coordorigin="2726,10" coordsize="20,0" path="m2726,10l2746,10e" filled="false" stroked="true" strokeweight=".96pt" strokecolor="#000000">
                <v:path arrowok="t"/>
              </v:shape>
            </v:group>
            <v:group style="position:absolute;left:2746;top:10;width:1210;height:2" coordorigin="2746,10" coordsize="1210,2">
              <v:shape style="position:absolute;left:2746;top:10;width:1210;height:2" coordorigin="2746,10" coordsize="1210,0" path="m2746,10l3955,10e" filled="false" stroked="true" strokeweight=".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4,10e" filled="false" stroked="true" strokeweight=".96pt" strokecolor="#000000">
                <v:path arrowok="t"/>
              </v:shape>
            </v:group>
            <v:group style="position:absolute;left:3974;top:10;width:1090;height:2" coordorigin="3974,10" coordsize="1090,2">
              <v:shape style="position:absolute;left:3974;top:10;width:1090;height:2" coordorigin="3974,10" coordsize="1090,0" path="m3974,10l5064,10e" filled="false" stroked="true" strokeweight=".96pt" strokecolor="#000000">
                <v:path arrowok="t"/>
              </v:shape>
            </v:group>
            <v:group style="position:absolute;left:5064;top:10;width:20;height:2" coordorigin="5064,10" coordsize="20,2">
              <v:shape style="position:absolute;left:5064;top:10;width:20;height:2" coordorigin="5064,10" coordsize="20,0" path="m5064,10l5083,10e" filled="false" stroked="true" strokeweight=".96pt" strokecolor="#000000">
                <v:path arrowok="t"/>
              </v:shape>
            </v:group>
            <v:group style="position:absolute;left:5083;top:10;width:1100;height:2" coordorigin="5083,10" coordsize="1100,2">
              <v:shape style="position:absolute;left:5083;top:10;width:1100;height:2" coordorigin="5083,10" coordsize="1100,0" path="m5083,10l6182,10e" filled="false" stroked="true" strokeweight=".96pt" strokecolor="#000000">
                <v:path arrowok="t"/>
              </v:shape>
            </v:group>
            <v:group style="position:absolute;left:6182;top:10;width:20;height:2" coordorigin="6182,10" coordsize="20,2">
              <v:shape style="position:absolute;left:6182;top:10;width:20;height:2" coordorigin="6182,10" coordsize="20,0" path="m6182,10l6202,10e" filled="false" stroked="true" strokeweight=".96pt" strokecolor="#000000">
                <v:path arrowok="t"/>
              </v:shape>
            </v:group>
            <v:group style="position:absolute;left:6202;top:10;width:1090;height:2" coordorigin="6202,10" coordsize="1090,2">
              <v:shape style="position:absolute;left:6202;top:10;width:1090;height:2" coordorigin="6202,10" coordsize="1090,0" path="m6202,10l729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20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1306"/>
        <w:gridCol w:w="1188"/>
        <w:gridCol w:w="951"/>
        <w:gridCol w:w="1030"/>
      </w:tblGrid>
      <w:tr>
        <w:trPr>
          <w:trHeight w:val="386" w:hRule="exact"/>
        </w:trPr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沧州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1,695,526.71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25.61%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6" w:hRule="exact"/>
        </w:trPr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天津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1,523,340.00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23.01%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400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6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1236"/>
        <w:gridCol w:w="1190"/>
        <w:gridCol w:w="949"/>
        <w:gridCol w:w="1030"/>
      </w:tblGrid>
      <w:tr>
        <w:trPr>
          <w:trHeight w:val="386" w:hRule="exact"/>
        </w:trPr>
        <w:tc>
          <w:tcPr>
            <w:tcW w:w="2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784,229.34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11.85%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6" w:hRule="exact"/>
        </w:trPr>
        <w:tc>
          <w:tcPr>
            <w:tcW w:w="2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九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7.55%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8" w:hRule="exact"/>
        </w:trPr>
        <w:tc>
          <w:tcPr>
            <w:tcW w:w="2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北京和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7.25%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开发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tabs>
          <w:tab w:pos="3149" w:val="left" w:leader="none"/>
          <w:tab w:pos="4493" w:val="left" w:leader="none"/>
          <w:tab w:pos="7090" w:val="left" w:leader="none"/>
        </w:tabs>
        <w:spacing w:before="60"/>
        <w:ind w:left="263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4,983,096.05</w:t>
        <w:tab/>
        <w:t>75.27%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6" w:lineRule="exact"/>
        <w:ind w:left="1584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67pt;height:4.350pt;mso-position-horizontal-relative:char;mso-position-vertical-relative:line" coordorigin="0,0" coordsize="7340,87">
            <v:group style="position:absolute;left:29;top:58;width:2717;height:2" coordorigin="29,58" coordsize="2717,2">
              <v:shape style="position:absolute;left:29;top:58;width:2717;height:2" coordorigin="29,58" coordsize="2717,0" path="m29,58l2746,58e" filled="false" stroked="true" strokeweight="2.88pt" strokecolor="#000000">
                <v:path arrowok="t"/>
              </v:shape>
            </v:group>
            <v:group style="position:absolute;left:29;top:7;width:2717;height:2" coordorigin="29,7" coordsize="2717,2">
              <v:shape style="position:absolute;left:29;top:7;width:2717;height:2" coordorigin="29,7" coordsize="2717,0" path="m29,7l2746,7e" filled="false" stroked="true" strokeweight=".72pt" strokecolor="#000000">
                <v:path arrowok="t"/>
              </v:shape>
            </v:group>
            <v:group style="position:absolute;left:2746;top:7;width:87;height:2" coordorigin="2746,7" coordsize="87,2">
              <v:shape style="position:absolute;left:2746;top:7;width:87;height:2" coordorigin="2746,7" coordsize="87,0" path="m2746,7l2832,7e" filled="false" stroked="true" strokeweight=".72pt" strokecolor="#000000">
                <v:path arrowok="t"/>
              </v:shape>
            </v:group>
            <v:group style="position:absolute;left:2746;top:58;width:87;height:2" coordorigin="2746,58" coordsize="87,2">
              <v:shape style="position:absolute;left:2746;top:58;width:87;height:2" coordorigin="2746,58" coordsize="87,0" path="m2746,58l2832,58e" filled="false" stroked="true" strokeweight="2.88pt" strokecolor="#000000">
                <v:path arrowok="t"/>
              </v:shape>
            </v:group>
            <v:group style="position:absolute;left:2832;top:58;width:1143;height:2" coordorigin="2832,58" coordsize="1143,2">
              <v:shape style="position:absolute;left:2832;top:58;width:1143;height:2" coordorigin="2832,58" coordsize="1143,0" path="m2832,58l3974,58e" filled="false" stroked="true" strokeweight="2.88pt" strokecolor="#000000">
                <v:path arrowok="t"/>
              </v:shape>
            </v:group>
            <v:group style="position:absolute;left:2832;top:7;width:1143;height:2" coordorigin="2832,7" coordsize="1143,2">
              <v:shape style="position:absolute;left:2832;top:7;width:1143;height:2" coordorigin="2832,7" coordsize="1143,0" path="m2832,7l3974,7e" filled="false" stroked="true" strokeweight=".72pt" strokecolor="#000000">
                <v:path arrowok="t"/>
              </v:shape>
            </v:group>
            <v:group style="position:absolute;left:3974;top:7;width:87;height:2" coordorigin="3974,7" coordsize="87,2">
              <v:shape style="position:absolute;left:3974;top:7;width:87;height:2" coordorigin="3974,7" coordsize="87,0" path="m3974,7l4061,7e" filled="false" stroked="true" strokeweight=".72pt" strokecolor="#000000">
                <v:path arrowok="t"/>
              </v:shape>
            </v:group>
            <v:group style="position:absolute;left:3974;top:58;width:87;height:2" coordorigin="3974,58" coordsize="87,2">
              <v:shape style="position:absolute;left:3974;top:58;width:87;height:2" coordorigin="3974,58" coordsize="87,0" path="m3974,58l4061,58e" filled="false" stroked="true" strokeweight="2.88pt" strokecolor="#000000">
                <v:path arrowok="t"/>
              </v:shape>
            </v:group>
            <v:group style="position:absolute;left:4061;top:58;width:1023;height:2" coordorigin="4061,58" coordsize="1023,2">
              <v:shape style="position:absolute;left:4061;top:58;width:1023;height:2" coordorigin="4061,58" coordsize="1023,0" path="m4061,58l5083,58e" filled="false" stroked="true" strokeweight="2.88pt" strokecolor="#000000">
                <v:path arrowok="t"/>
              </v:shape>
            </v:group>
            <v:group style="position:absolute;left:4061;top:7;width:1023;height:2" coordorigin="4061,7" coordsize="1023,2">
              <v:shape style="position:absolute;left:4061;top:7;width:1023;height:2" coordorigin="4061,7" coordsize="1023,0" path="m4061,7l5083,7e" filled="false" stroked="true" strokeweight=".72pt" strokecolor="#000000">
                <v:path arrowok="t"/>
              </v:shape>
            </v:group>
            <v:group style="position:absolute;left:5083;top:7;width:87;height:2" coordorigin="5083,7" coordsize="87,2">
              <v:shape style="position:absolute;left:5083;top:7;width:87;height:2" coordorigin="5083,7" coordsize="87,0" path="m5083,7l5170,7e" filled="false" stroked="true" strokeweight=".72pt" strokecolor="#000000">
                <v:path arrowok="t"/>
              </v:shape>
            </v:group>
            <v:group style="position:absolute;left:5083;top:58;width:87;height:2" coordorigin="5083,58" coordsize="87,2">
              <v:shape style="position:absolute;left:5083;top:58;width:87;height:2" coordorigin="5083,58" coordsize="87,0" path="m5083,58l5170,58e" filled="false" stroked="true" strokeweight="2.88pt" strokecolor="#000000">
                <v:path arrowok="t"/>
              </v:shape>
            </v:group>
            <v:group style="position:absolute;left:5170;top:58;width:1032;height:2" coordorigin="5170,58" coordsize="1032,2">
              <v:shape style="position:absolute;left:5170;top:58;width:1032;height:2" coordorigin="5170,58" coordsize="1032,0" path="m5170,58l6202,58e" filled="false" stroked="true" strokeweight="2.88pt" strokecolor="#000000">
                <v:path arrowok="t"/>
              </v:shape>
            </v:group>
            <v:group style="position:absolute;left:5170;top:7;width:1032;height:2" coordorigin="5170,7" coordsize="1032,2">
              <v:shape style="position:absolute;left:5170;top:7;width:1032;height:2" coordorigin="5170,7" coordsize="1032,0" path="m5170,7l6202,7e" filled="false" stroked="true" strokeweight=".72pt" strokecolor="#000000">
                <v:path arrowok="t"/>
              </v:shape>
            </v:group>
            <v:group style="position:absolute;left:6202;top:7;width:82;height:2" coordorigin="6202,7" coordsize="82,2">
              <v:shape style="position:absolute;left:6202;top:7;width:82;height:2" coordorigin="6202,7" coordsize="82,0" path="m6202,7l6283,7e" filled="false" stroked="true" strokeweight=".72pt" strokecolor="#000000">
                <v:path arrowok="t"/>
              </v:shape>
            </v:group>
            <v:group style="position:absolute;left:6202;top:58;width:82;height:2" coordorigin="6202,58" coordsize="82,2">
              <v:shape style="position:absolute;left:6202;top:58;width:82;height:2" coordorigin="6202,58" coordsize="82,0" path="m6202,58l6283,58e" filled="false" stroked="true" strokeweight="2.88pt" strokecolor="#000000">
                <v:path arrowok="t"/>
              </v:shape>
            </v:group>
            <v:group style="position:absolute;left:6283;top:58;width:1028;height:2" coordorigin="6283,58" coordsize="1028,2">
              <v:shape style="position:absolute;left:6283;top:58;width:1028;height:2" coordorigin="6283,58" coordsize="1028,0" path="m6283,58l7310,58e" filled="false" stroked="true" strokeweight="2.88pt" strokecolor="#000000">
                <v:path arrowok="t"/>
              </v:shape>
            </v:group>
            <v:group style="position:absolute;left:6283;top:7;width:1028;height:2" coordorigin="6283,7" coordsize="1028,2">
              <v:shape style="position:absolute;left:6283;top:7;width:1028;height:2" coordorigin="6283,7" coordsize="1028,0" path="m6283,7l731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before="43"/>
        <w:ind w:left="11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footerReference w:type="default" r:id="rId100"/>
          <w:pgSz w:w="11900" w:h="16820"/>
          <w:pgMar w:footer="1407" w:header="1402" w:top="1800" w:bottom="1600" w:left="700" w:right="700"/>
          <w:pgNumType w:start="90"/>
        </w:sectPr>
      </w:pPr>
    </w:p>
    <w:p>
      <w:pPr>
        <w:spacing w:before="43"/>
        <w:ind w:left="11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7.360001pt;margin-top:18.389666pt;width:420.75pt;height:4.350pt;mso-position-horizontal-relative:page;mso-position-vertical-relative:paragraph;z-index:1888" coordorigin="1747,368" coordsize="8415,87">
            <v:group style="position:absolute;left:1776;top:397;width:3125;height:2" coordorigin="1776,397" coordsize="3125,2">
              <v:shape style="position:absolute;left:1776;top:397;width:3125;height:2" coordorigin="1776,397" coordsize="3125,0" path="m1776,397l4901,397e" filled="false" stroked="true" strokeweight="2.88pt" strokecolor="#000000">
                <v:path arrowok="t"/>
              </v:shape>
            </v:group>
            <v:group style="position:absolute;left:1776;top:447;width:3125;height:2" coordorigin="1776,447" coordsize="3125,2">
              <v:shape style="position:absolute;left:1776;top:447;width:3125;height:2" coordorigin="1776,447" coordsize="3125,0" path="m1776,447l4901,447e" filled="false" stroked="true" strokeweight=".72pt" strokecolor="#000000">
                <v:path arrowok="t"/>
              </v:shape>
            </v:group>
            <v:group style="position:absolute;left:4901;top:397;width:87;height:2" coordorigin="4901,397" coordsize="87,2">
              <v:shape style="position:absolute;left:4901;top:397;width:87;height:2" coordorigin="4901,397" coordsize="87,0" path="m4901,397l4987,397e" filled="false" stroked="true" strokeweight="2.88pt" strokecolor="#000000">
                <v:path arrowok="t"/>
              </v:shape>
            </v:group>
            <v:group style="position:absolute;left:4901;top:447;width:87;height:2" coordorigin="4901,447" coordsize="87,2">
              <v:shape style="position:absolute;left:4901;top:447;width:87;height:2" coordorigin="4901,447" coordsize="87,0" path="m4901,447l4987,447e" filled="false" stroked="true" strokeweight=".72pt" strokecolor="#000000">
                <v:path arrowok="t"/>
              </v:shape>
            </v:group>
            <v:group style="position:absolute;left:4987;top:397;width:1244;height:2" coordorigin="4987,397" coordsize="1244,2">
              <v:shape style="position:absolute;left:4987;top:397;width:1244;height:2" coordorigin="4987,397" coordsize="1244,0" path="m4987,397l6230,397e" filled="false" stroked="true" strokeweight="2.88pt" strokecolor="#000000">
                <v:path arrowok="t"/>
              </v:shape>
            </v:group>
            <v:group style="position:absolute;left:4987;top:447;width:1244;height:2" coordorigin="4987,447" coordsize="1244,2">
              <v:shape style="position:absolute;left:4987;top:447;width:1244;height:2" coordorigin="4987,447" coordsize="1244,0" path="m4987,447l6230,447e" filled="false" stroked="true" strokeweight=".72pt" strokecolor="#000000">
                <v:path arrowok="t"/>
              </v:shape>
            </v:group>
            <v:group style="position:absolute;left:6230;top:397;width:87;height:2" coordorigin="6230,397" coordsize="87,2">
              <v:shape style="position:absolute;left:6230;top:397;width:87;height:2" coordorigin="6230,397" coordsize="87,0" path="m6230,397l6317,397e" filled="false" stroked="true" strokeweight="2.88pt" strokecolor="#000000">
                <v:path arrowok="t"/>
              </v:shape>
            </v:group>
            <v:group style="position:absolute;left:6230;top:447;width:87;height:2" coordorigin="6230,447" coordsize="87,2">
              <v:shape style="position:absolute;left:6230;top:447;width:87;height:2" coordorigin="6230,447" coordsize="87,0" path="m6230,447l6317,447e" filled="false" stroked="true" strokeweight=".72pt" strokecolor="#000000">
                <v:path arrowok="t"/>
              </v:shape>
            </v:group>
            <v:group style="position:absolute;left:6317;top:397;width:1253;height:2" coordorigin="6317,397" coordsize="1253,2">
              <v:shape style="position:absolute;left:6317;top:397;width:1253;height:2" coordorigin="6317,397" coordsize="1253,0" path="m6317,397l7570,397e" filled="false" stroked="true" strokeweight="2.88pt" strokecolor="#000000">
                <v:path arrowok="t"/>
              </v:shape>
            </v:group>
            <v:group style="position:absolute;left:6317;top:447;width:1253;height:2" coordorigin="6317,447" coordsize="1253,2">
              <v:shape style="position:absolute;left:6317;top:447;width:1253;height:2" coordorigin="6317,447" coordsize="1253,0" path="m6317,447l7570,447e" filled="false" stroked="true" strokeweight=".72pt" strokecolor="#000000">
                <v:path arrowok="t"/>
              </v:shape>
            </v:group>
            <v:group style="position:absolute;left:7570;top:397;width:82;height:2" coordorigin="7570,397" coordsize="82,2">
              <v:shape style="position:absolute;left:7570;top:397;width:82;height:2" coordorigin="7570,397" coordsize="82,0" path="m7570,397l7651,397e" filled="false" stroked="true" strokeweight="2.88pt" strokecolor="#000000">
                <v:path arrowok="t"/>
              </v:shape>
            </v:group>
            <v:group style="position:absolute;left:7570;top:447;width:82;height:2" coordorigin="7570,447" coordsize="82,2">
              <v:shape style="position:absolute;left:7570;top:447;width:82;height:2" coordorigin="7570,447" coordsize="82,0" path="m7570,447l7651,447e" filled="false" stroked="true" strokeweight=".72pt" strokecolor="#000000">
                <v:path arrowok="t"/>
              </v:shape>
            </v:group>
            <v:group style="position:absolute;left:7651;top:397;width:984;height:2" coordorigin="7651,397" coordsize="984,2">
              <v:shape style="position:absolute;left:7651;top:397;width:984;height:2" coordorigin="7651,397" coordsize="984,0" path="m7651,397l8635,397e" filled="false" stroked="true" strokeweight="2.88pt" strokecolor="#000000">
                <v:path arrowok="t"/>
              </v:shape>
            </v:group>
            <v:group style="position:absolute;left:7651;top:447;width:984;height:2" coordorigin="7651,447" coordsize="984,2">
              <v:shape style="position:absolute;left:7651;top:447;width:984;height:2" coordorigin="7651,447" coordsize="984,0" path="m7651,447l8635,447e" filled="false" stroked="true" strokeweight=".72pt" strokecolor="#000000">
                <v:path arrowok="t"/>
              </v:shape>
            </v:group>
            <v:group style="position:absolute;left:8635;top:397;width:82;height:2" coordorigin="8635,397" coordsize="82,2">
              <v:shape style="position:absolute;left:8635;top:397;width:82;height:2" coordorigin="8635,397" coordsize="82,0" path="m8635,397l8717,397e" filled="false" stroked="true" strokeweight="2.88pt" strokecolor="#000000">
                <v:path arrowok="t"/>
              </v:shape>
            </v:group>
            <v:group style="position:absolute;left:8635;top:447;width:82;height:2" coordorigin="8635,447" coordsize="82,2">
              <v:shape style="position:absolute;left:8635;top:447;width:82;height:2" coordorigin="8635,447" coordsize="82,0" path="m8635,447l8717,447e" filled="false" stroked="true" strokeweight=".72pt" strokecolor="#000000">
                <v:path arrowok="t"/>
              </v:shape>
            </v:group>
            <v:group style="position:absolute;left:8717;top:397;width:1416;height:2" coordorigin="8717,397" coordsize="1416,2">
              <v:shape style="position:absolute;left:8717;top:397;width:1416;height:2" coordorigin="8717,397" coordsize="1416,0" path="m8717,397l10133,397e" filled="false" stroked="true" strokeweight="2.88pt" strokecolor="#000000">
                <v:path arrowok="t"/>
              </v:shape>
            </v:group>
            <v:group style="position:absolute;left:8717;top:447;width:1416;height:2" coordorigin="8717,447" coordsize="1416,2">
              <v:shape style="position:absolute;left:8717;top:447;width:1416;height:2" coordorigin="8717,447" coordsize="1416,0" path="m8717,447l10133,4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tabs>
          <w:tab w:pos="2818" w:val="left" w:leader="none"/>
          <w:tab w:pos="4690" w:val="left" w:leader="none"/>
          <w:tab w:pos="5659" w:val="left" w:leader="none"/>
        </w:tabs>
        <w:spacing w:line="165" w:lineRule="auto" w:before="0"/>
        <w:ind w:left="5751" w:right="0" w:hanging="345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性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49" w:lineRule="auto" w:before="0"/>
        <w:ind w:left="435" w:right="-17" w:hanging="18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坏帐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49" w:lineRule="auto" w:before="0"/>
        <w:ind w:left="703" w:right="1160" w:hanging="46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700"/>
          <w:cols w:num="3" w:equalWidth="0">
            <w:col w:w="6750" w:space="40"/>
            <w:col w:w="978" w:space="40"/>
            <w:col w:w="2692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10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5pt;mso-position-horizontal-relative:char;mso-position-vertical-relative:line" coordorigin="0,0" coordsize="8367,10">
            <v:group style="position:absolute;left:5;top:5;width:3125;height:2" coordorigin="5,5" coordsize="3125,2">
              <v:shape style="position:absolute;left:5;top:5;width:3125;height:2" coordorigin="5,5" coordsize="3125,0" path="m5,5l3130,5e" filled="false" stroked="true" strokeweight=".48pt" strokecolor="#000000">
                <v:path arrowok="t"/>
              </v:shape>
            </v:group>
            <v:group style="position:absolute;left:3130;top:5;width:10;height:2" coordorigin="3130,5" coordsize="10,2">
              <v:shape style="position:absolute;left:3130;top:5;width:10;height:2" coordorigin="3130,5" coordsize="10,0" path="m3130,5l3139,5e" filled="false" stroked="true" strokeweight=".48pt" strokecolor="#000000">
                <v:path arrowok="t"/>
              </v:shape>
            </v:group>
            <v:group style="position:absolute;left:3139;top:5;width:1320;height:2" coordorigin="3139,5" coordsize="1320,2">
              <v:shape style="position:absolute;left:3139;top:5;width:1320;height:2" coordorigin="3139,5" coordsize="1320,0" path="m3139,5l4459,5e" filled="false" stroked="true" strokeweight=".48pt" strokecolor="#000000">
                <v:path arrowok="t"/>
              </v:shape>
            </v:group>
            <v:group style="position:absolute;left:4459;top:5;width:10;height:2" coordorigin="4459,5" coordsize="10,2">
              <v:shape style="position:absolute;left:4459;top:5;width:10;height:2" coordorigin="4459,5" coordsize="10,0" path="m4459,5l4469,5e" filled="false" stroked="true" strokeweight=".48pt" strokecolor="#000000">
                <v:path arrowok="t"/>
              </v:shape>
            </v:group>
            <v:group style="position:absolute;left:4469;top:5;width:1330;height:2" coordorigin="4469,5" coordsize="1330,2">
              <v:shape style="position:absolute;left:4469;top:5;width:1330;height:2" coordorigin="4469,5" coordsize="1330,0" path="m4469,5l5798,5e" filled="false" stroked="true" strokeweight=".48pt" strokecolor="#000000">
                <v:path arrowok="t"/>
              </v:shape>
            </v:group>
            <v:group style="position:absolute;left:5798;top:5;width:10;height:2" coordorigin="5798,5" coordsize="10,2">
              <v:shape style="position:absolute;left:5798;top:5;width:10;height:2" coordorigin="5798,5" coordsize="10,0" path="m5798,5l5808,5e" filled="false" stroked="true" strokeweight=".48pt" strokecolor="#000000">
                <v:path arrowok="t"/>
              </v:shape>
            </v:group>
            <v:group style="position:absolute;left:5808;top:5;width:1056;height:2" coordorigin="5808,5" coordsize="1056,2">
              <v:shape style="position:absolute;left:5808;top:5;width:1056;height:2" coordorigin="5808,5" coordsize="1056,0" path="m5808,5l6864,5e" filled="false" stroked="true" strokeweight=".48pt" strokecolor="#000000">
                <v:path arrowok="t"/>
              </v:shape>
            </v:group>
            <v:group style="position:absolute;left:6864;top:5;width:10;height:2" coordorigin="6864,5" coordsize="10,2">
              <v:shape style="position:absolute;left:6864;top:5;width:10;height:2" coordorigin="6864,5" coordsize="10,0" path="m6864,5l6874,5e" filled="false" stroked="true" strokeweight=".48pt" strokecolor="#000000">
                <v:path arrowok="t"/>
              </v:shape>
            </v:group>
            <v:group style="position:absolute;left:6874;top:5;width:1488;height:2" coordorigin="6874,5" coordsize="1488,2">
              <v:shape style="position:absolute;left:6874;top:5;width:1488;height:2" coordorigin="6874,5" coordsize="1488,0" path="m6874,5l83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4"/>
        <w:gridCol w:w="1562"/>
        <w:gridCol w:w="1200"/>
        <w:gridCol w:w="1015"/>
        <w:gridCol w:w="506"/>
        <w:gridCol w:w="803"/>
        <w:gridCol w:w="973"/>
      </w:tblGrid>
      <w:tr>
        <w:trPr>
          <w:trHeight w:val="67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52"/>
              <w:ind w:left="10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险特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13,282,841.58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91.82%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13,282,841.58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1,183,460.64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8.18%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52,013.01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1,131,447.63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02" w:val="left" w:leader="none"/>
              </w:tabs>
              <w:spacing w:line="240" w:lineRule="auto" w:before="88"/>
              <w:ind w:left="2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14,466,302.22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52,013.01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9" w:type="dxa"/>
            <w:gridSpan w:val="2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14,414,289.21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251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，不存在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5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 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位 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b/>
                <w:bCs/>
                <w:spacing w:val="60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0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2" w:type="dxa"/>
            <w:gridSpan w:val="2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质或内容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2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9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13,856,593.09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522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9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纪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5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9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开发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5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田邮局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5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3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2"/>
              <w:ind w:right="67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13,894,593.09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gridSpan w:val="2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8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龄列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gridSpan w:val="2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gridSpan w:val="2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7719" w:val="left" w:leader="none"/>
        </w:tabs>
        <w:spacing w:before="13"/>
        <w:ind w:left="305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700"/>
        </w:sectPr>
      </w:pPr>
    </w:p>
    <w:p>
      <w:pPr>
        <w:tabs>
          <w:tab w:pos="2981" w:val="left" w:leader="none"/>
        </w:tabs>
        <w:spacing w:line="281" w:lineRule="exact" w:before="84"/>
        <w:ind w:left="303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78"/>
          <w:w w:val="105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52" w:val="left" w:leader="none"/>
          <w:tab w:pos="2352" w:val="left" w:leader="none"/>
          <w:tab w:pos="2981" w:val="left" w:leader="none"/>
        </w:tabs>
        <w:spacing w:line="281" w:lineRule="exact" w:before="0"/>
        <w:ind w:left="1320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40.799999pt;margin-top:11.27495pt;width:513.85pt;height:138.25pt;mso-position-horizontal-relative:page;mso-position-vertical-relative:paragraph;z-index:1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8"/>
                    <w:gridCol w:w="1236"/>
                    <w:gridCol w:w="630"/>
                    <w:gridCol w:w="715"/>
                    <w:gridCol w:w="1019"/>
                    <w:gridCol w:w="1277"/>
                    <w:gridCol w:w="1147"/>
                    <w:gridCol w:w="653"/>
                    <w:gridCol w:w="622"/>
                    <w:gridCol w:w="911"/>
                    <w:gridCol w:w="1169"/>
                  </w:tblGrid>
                  <w:tr>
                    <w:trPr>
                      <w:trHeight w:val="436" w:hRule="exact"/>
                    </w:trPr>
                    <w:tc>
                      <w:tcPr>
                        <w:tcW w:w="276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4"/>
                            <w:w w:val="105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10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09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2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270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2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14,242,254.40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98.46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10,729.93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14,231,524.47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3,750,064.38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96.40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14,173.11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3,735,891.27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94,000.00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41,606.17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2,496.37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39,109.80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37,882.28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4,545.87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33,336.41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4,800.00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35,200.00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28,000.00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6,720.00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21,280.00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40,669.86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9,760.77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30,909.09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40,669.86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19,521.53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21,148.33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2,157.93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2,337.75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4"/>
          <w:szCs w:val="24"/>
        </w:rPr>
      </w:pPr>
      <w:r>
        <w:rPr/>
        <w:br w:type="column"/>
      </w:r>
      <w:r>
        <w:rPr>
          <w:rFonts w:ascii="宋体"/>
          <w:b/>
          <w:sz w:val="24"/>
        </w:rPr>
      </w:r>
    </w:p>
    <w:p>
      <w:pPr>
        <w:tabs>
          <w:tab w:pos="1534" w:val="left" w:leader="none"/>
          <w:tab w:pos="1971" w:val="left" w:leader="none"/>
          <w:tab w:pos="2729" w:val="left" w:leader="none"/>
          <w:tab w:pos="3166" w:val="left" w:leader="none"/>
          <w:tab w:pos="3756" w:val="left" w:leader="none"/>
        </w:tabs>
        <w:spacing w:before="0"/>
        <w:ind w:left="281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position w:val="10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4"/>
        <w:ind w:left="26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52" w:val="left" w:leader="none"/>
          <w:tab w:pos="1961" w:val="left" w:leader="none"/>
          <w:tab w:pos="2393" w:val="left" w:leader="none"/>
        </w:tabs>
        <w:spacing w:before="8"/>
        <w:ind w:left="26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700"/>
          <w:cols w:num="3" w:equalWidth="0">
            <w:col w:w="3342" w:space="40"/>
            <w:col w:w="4122" w:space="40"/>
            <w:col w:w="2956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tabs>
          <w:tab w:pos="1404" w:val="left" w:leader="none"/>
          <w:tab w:pos="4049" w:val="left" w:leader="none"/>
          <w:tab w:pos="5043" w:val="left" w:leader="none"/>
          <w:tab w:pos="8705" w:val="left" w:leader="none"/>
        </w:tabs>
        <w:spacing w:before="59"/>
        <w:ind w:left="70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6"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14,466,302.22  </w:t>
      </w:r>
      <w:r>
        <w:rPr>
          <w:rFonts w:ascii="Times New Roman" w:hAnsi="Times New Roman" w:cs="Times New Roman" w:eastAsia="Times New Roman" w:hint="default"/>
          <w:b/>
          <w:bCs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100.00</w:t>
        <w:tab/>
        <w:t>52,013.01</w:t>
        <w:tab/>
        <w:t>14,414,289.21    3,889,836.09   </w:t>
      </w:r>
      <w:r>
        <w:rPr>
          <w:rFonts w:ascii="Times New Roman" w:hAnsi="Times New Roman" w:cs="Times New Roman" w:eastAsia="Times New Roman" w:hint="default"/>
          <w:b/>
          <w:bCs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100.00</w:t>
        <w:tab/>
        <w:t>33,388.18   </w:t>
      </w:r>
      <w:r>
        <w:rPr>
          <w:rFonts w:ascii="Times New Roman" w:hAnsi="Times New Roman" w:cs="Times New Roman" w:eastAsia="Times New Roman" w:hint="default"/>
          <w:b/>
          <w:bCs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3,856,447.91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1" w:lineRule="exact"/>
        <w:ind w:left="389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13.85pt;height:4.1pt;mso-position-horizontal-relative:char;mso-position-vertical-relative:line" coordorigin="0,0" coordsize="10277,82">
            <v:group style="position:absolute;left:26;top:55;width:893;height:2" coordorigin="26,55" coordsize="893,2">
              <v:shape style="position:absolute;left:26;top:55;width:893;height:2" coordorigin="26,55" coordsize="893,0" path="m26,55l919,55e" filled="false" stroked="true" strokeweight="2.64pt" strokecolor="#000000">
                <v:path arrowok="t"/>
              </v:shape>
            </v:group>
            <v:group style="position:absolute;left:26;top:7;width:893;height:2" coordorigin="26,7" coordsize="893,2">
              <v:shape style="position:absolute;left:26;top:7;width:893;height:2" coordorigin="26,7" coordsize="893,0" path="m26,7l919,7e" filled="false" stroked="true" strokeweight=".72pt" strokecolor="#000000">
                <v:path arrowok="t"/>
              </v:shape>
            </v:group>
            <v:group style="position:absolute;left:919;top:7;width:87;height:2" coordorigin="919,7" coordsize="87,2">
              <v:shape style="position:absolute;left:919;top:7;width:87;height:2" coordorigin="919,7" coordsize="87,0" path="m919,7l1006,7e" filled="false" stroked="true" strokeweight=".72pt" strokecolor="#000000">
                <v:path arrowok="t"/>
              </v:shape>
            </v:group>
            <v:group style="position:absolute;left:919;top:55;width:87;height:2" coordorigin="919,55" coordsize="87,2">
              <v:shape style="position:absolute;left:919;top:55;width:87;height:2" coordorigin="919,55" coordsize="87,0" path="m919,55l1006,55e" filled="false" stroked="true" strokeweight="2.64pt" strokecolor="#000000">
                <v:path arrowok="t"/>
              </v:shape>
            </v:group>
            <v:group style="position:absolute;left:1006;top:55;width:1104;height:2" coordorigin="1006,55" coordsize="1104,2">
              <v:shape style="position:absolute;left:1006;top:55;width:1104;height:2" coordorigin="1006,55" coordsize="1104,0" path="m1006,55l2110,55e" filled="false" stroked="true" strokeweight="2.64pt" strokecolor="#000000">
                <v:path arrowok="t"/>
              </v:shape>
            </v:group>
            <v:group style="position:absolute;left:1006;top:7;width:1104;height:2" coordorigin="1006,7" coordsize="1104,2">
              <v:shape style="position:absolute;left:1006;top:7;width:1104;height:2" coordorigin="1006,7" coordsize="1104,0" path="m1006,7l2110,7e" filled="false" stroked="true" strokeweight=".72pt" strokecolor="#000000">
                <v:path arrowok="t"/>
              </v:shape>
            </v:group>
            <v:group style="position:absolute;left:2110;top:7;width:82;height:2" coordorigin="2110,7" coordsize="82,2">
              <v:shape style="position:absolute;left:2110;top:7;width:82;height:2" coordorigin="2110,7" coordsize="82,0" path="m2110,7l2191,7e" filled="false" stroked="true" strokeweight=".72pt" strokecolor="#000000">
                <v:path arrowok="t"/>
              </v:shape>
            </v:group>
            <v:group style="position:absolute;left:2110;top:55;width:82;height:2" coordorigin="2110,55" coordsize="82,2">
              <v:shape style="position:absolute;left:2110;top:55;width:82;height:2" coordorigin="2110,55" coordsize="82,0" path="m2110,55l2191,55e" filled="false" stroked="true" strokeweight="2.64pt" strokecolor="#000000">
                <v:path arrowok="t"/>
              </v:shape>
            </v:group>
            <v:group style="position:absolute;left:2191;top:55;width:576;height:2" coordorigin="2191,55" coordsize="576,2">
              <v:shape style="position:absolute;left:2191;top:55;width:576;height:2" coordorigin="2191,55" coordsize="576,0" path="m2191,55l2767,55e" filled="false" stroked="true" strokeweight="2.64pt" strokecolor="#000000">
                <v:path arrowok="t"/>
              </v:shape>
            </v:group>
            <v:group style="position:absolute;left:2191;top:7;width:576;height:2" coordorigin="2191,7" coordsize="576,2">
              <v:shape style="position:absolute;left:2191;top:7;width:576;height:2" coordorigin="2191,7" coordsize="576,0" path="m2191,7l2767,7e" filled="false" stroked="true" strokeweight=".72pt" strokecolor="#000000">
                <v:path arrowok="t"/>
              </v:shape>
            </v:group>
            <v:group style="position:absolute;left:2767;top:7;width:82;height:2" coordorigin="2767,7" coordsize="82,2">
              <v:shape style="position:absolute;left:2767;top:7;width:82;height:2" coordorigin="2767,7" coordsize="82,0" path="m2767,7l2849,7e" filled="false" stroked="true" strokeweight=".72pt" strokecolor="#000000">
                <v:path arrowok="t"/>
              </v:shape>
            </v:group>
            <v:group style="position:absolute;left:2767;top:55;width:82;height:2" coordorigin="2767,55" coordsize="82,2">
              <v:shape style="position:absolute;left:2767;top:55;width:82;height:2" coordorigin="2767,55" coordsize="82,0" path="m2767,55l2849,55e" filled="false" stroked="true" strokeweight="2.64pt" strokecolor="#000000">
                <v:path arrowok="t"/>
              </v:shape>
            </v:group>
            <v:group style="position:absolute;left:2849;top:55;width:576;height:2" coordorigin="2849,55" coordsize="576,2">
              <v:shape style="position:absolute;left:2849;top:55;width:576;height:2" coordorigin="2849,55" coordsize="576,0" path="m2849,55l3425,55e" filled="false" stroked="true" strokeweight="2.64pt" strokecolor="#000000">
                <v:path arrowok="t"/>
              </v:shape>
            </v:group>
            <v:group style="position:absolute;left:2849;top:7;width:576;height:2" coordorigin="2849,7" coordsize="576,2">
              <v:shape style="position:absolute;left:2849;top:7;width:576;height:2" coordorigin="2849,7" coordsize="576,0" path="m2849,7l3425,7e" filled="false" stroked="true" strokeweight=".72pt" strokecolor="#000000">
                <v:path arrowok="t"/>
              </v:shape>
            </v:group>
            <v:group style="position:absolute;left:3425;top:7;width:87;height:2" coordorigin="3425,7" coordsize="87,2">
              <v:shape style="position:absolute;left:3425;top:7;width:87;height:2" coordorigin="3425,7" coordsize="87,0" path="m3425,7l3511,7e" filled="false" stroked="true" strokeweight=".72pt" strokecolor="#000000">
                <v:path arrowok="t"/>
              </v:shape>
            </v:group>
            <v:group style="position:absolute;left:3425;top:55;width:87;height:2" coordorigin="3425,55" coordsize="87,2">
              <v:shape style="position:absolute;left:3425;top:55;width:87;height:2" coordorigin="3425,55" coordsize="87,0" path="m3425,55l3511,55e" filled="false" stroked="true" strokeweight="2.64pt" strokecolor="#000000">
                <v:path arrowok="t"/>
              </v:shape>
            </v:group>
            <v:group style="position:absolute;left:3511;top:55;width:956;height:2" coordorigin="3511,55" coordsize="956,2">
              <v:shape style="position:absolute;left:3511;top:55;width:956;height:2" coordorigin="3511,55" coordsize="956,0" path="m3511,55l4466,55e" filled="false" stroked="true" strokeweight="2.64pt" strokecolor="#000000">
                <v:path arrowok="t"/>
              </v:shape>
            </v:group>
            <v:group style="position:absolute;left:3511;top:7;width:956;height:2" coordorigin="3511,7" coordsize="956,2">
              <v:shape style="position:absolute;left:3511;top:7;width:956;height:2" coordorigin="3511,7" coordsize="956,0" path="m3511,7l4466,7e" filled="false" stroked="true" strokeweight=".72pt" strokecolor="#000000">
                <v:path arrowok="t"/>
              </v:shape>
            </v:group>
            <v:group style="position:absolute;left:4466;top:7;width:87;height:2" coordorigin="4466,7" coordsize="87,2">
              <v:shape style="position:absolute;left:4466;top:7;width:87;height:2" coordorigin="4466,7" coordsize="87,0" path="m4466,7l4553,7e" filled="false" stroked="true" strokeweight=".72pt" strokecolor="#000000">
                <v:path arrowok="t"/>
              </v:shape>
            </v:group>
            <v:group style="position:absolute;left:4466;top:55;width:87;height:2" coordorigin="4466,55" coordsize="87,2">
              <v:shape style="position:absolute;left:4466;top:55;width:87;height:2" coordorigin="4466,55" coordsize="87,0" path="m4466,55l4553,55e" filled="false" stroked="true" strokeweight="2.64pt" strokecolor="#000000">
                <v:path arrowok="t"/>
              </v:shape>
            </v:group>
            <v:group style="position:absolute;left:4553;top:55;width:1239;height:2" coordorigin="4553,55" coordsize="1239,2">
              <v:shape style="position:absolute;left:4553;top:55;width:1239;height:2" coordorigin="4553,55" coordsize="1239,0" path="m4553,55l5791,55e" filled="false" stroked="true" strokeweight="2.64pt" strokecolor="#000000">
                <v:path arrowok="t"/>
              </v:shape>
            </v:group>
            <v:group style="position:absolute;left:4553;top:7;width:1239;height:2" coordorigin="4553,7" coordsize="1239,2">
              <v:shape style="position:absolute;left:4553;top:7;width:1239;height:2" coordorigin="4553,7" coordsize="1239,0" path="m4553,7l5791,7e" filled="false" stroked="true" strokeweight=".72pt" strokecolor="#000000">
                <v:path arrowok="t"/>
              </v:shape>
            </v:group>
            <v:group style="position:absolute;left:5791;top:7;width:82;height:2" coordorigin="5791,7" coordsize="82,2">
              <v:shape style="position:absolute;left:5791;top:7;width:82;height:2" coordorigin="5791,7" coordsize="82,0" path="m5791,7l5873,7e" filled="false" stroked="true" strokeweight=".72pt" strokecolor="#000000">
                <v:path arrowok="t"/>
              </v:shape>
            </v:group>
            <v:group style="position:absolute;left:5791;top:55;width:82;height:2" coordorigin="5791,55" coordsize="82,2">
              <v:shape style="position:absolute;left:5791;top:55;width:82;height:2" coordorigin="5791,55" coordsize="82,0" path="m5791,55l5873,55e" filled="false" stroked="true" strokeweight="2.64pt" strokecolor="#000000">
                <v:path arrowok="t"/>
              </v:shape>
            </v:group>
            <v:group style="position:absolute;left:5873;top:55;width:1018;height:2" coordorigin="5873,55" coordsize="1018,2">
              <v:shape style="position:absolute;left:5873;top:55;width:1018;height:2" coordorigin="5873,55" coordsize="1018,0" path="m5873,55l6890,55e" filled="false" stroked="true" strokeweight="2.64pt" strokecolor="#000000">
                <v:path arrowok="t"/>
              </v:shape>
            </v:group>
            <v:group style="position:absolute;left:5873;top:7;width:1018;height:2" coordorigin="5873,7" coordsize="1018,2">
              <v:shape style="position:absolute;left:5873;top:7;width:1018;height:2" coordorigin="5873,7" coordsize="1018,0" path="m5873,7l6890,7e" filled="false" stroked="true" strokeweight=".72pt" strokecolor="#000000">
                <v:path arrowok="t"/>
              </v:shape>
            </v:group>
            <v:group style="position:absolute;left:6890;top:7;width:87;height:2" coordorigin="6890,7" coordsize="87,2">
              <v:shape style="position:absolute;left:6890;top:7;width:87;height:2" coordorigin="6890,7" coordsize="87,0" path="m6890,7l6977,7e" filled="false" stroked="true" strokeweight=".72pt" strokecolor="#000000">
                <v:path arrowok="t"/>
              </v:shape>
            </v:group>
            <v:group style="position:absolute;left:6890;top:55;width:87;height:2" coordorigin="6890,55" coordsize="87,2">
              <v:shape style="position:absolute;left:6890;top:55;width:87;height:2" coordorigin="6890,55" coordsize="87,0" path="m6890,55l6977,55e" filled="false" stroked="true" strokeweight="2.64pt" strokecolor="#000000">
                <v:path arrowok="t"/>
              </v:shape>
            </v:group>
            <v:group style="position:absolute;left:6977;top:55;width:605;height:2" coordorigin="6977,55" coordsize="605,2">
              <v:shape style="position:absolute;left:6977;top:55;width:605;height:2" coordorigin="6977,55" coordsize="605,0" path="m6977,55l7582,55e" filled="false" stroked="true" strokeweight="2.64pt" strokecolor="#000000">
                <v:path arrowok="t"/>
              </v:shape>
            </v:group>
            <v:group style="position:absolute;left:6977;top:7;width:605;height:2" coordorigin="6977,7" coordsize="605,2">
              <v:shape style="position:absolute;left:6977;top:7;width:605;height:2" coordorigin="6977,7" coordsize="605,0" path="m6977,7l7582,7e" filled="false" stroked="true" strokeweight=".72pt" strokecolor="#000000">
                <v:path arrowok="t"/>
              </v:shape>
            </v:group>
            <v:group style="position:absolute;left:7582;top:7;width:87;height:2" coordorigin="7582,7" coordsize="87,2">
              <v:shape style="position:absolute;left:7582;top:7;width:87;height:2" coordorigin="7582,7" coordsize="87,0" path="m7582,7l7668,7e" filled="false" stroked="true" strokeweight=".72pt" strokecolor="#000000">
                <v:path arrowok="t"/>
              </v:shape>
            </v:group>
            <v:group style="position:absolute;left:7582;top:55;width:87;height:2" coordorigin="7582,55" coordsize="87,2">
              <v:shape style="position:absolute;left:7582;top:55;width:87;height:2" coordorigin="7582,55" coordsize="87,0" path="m7582,55l7668,55e" filled="false" stroked="true" strokeweight="2.64pt" strokecolor="#000000">
                <v:path arrowok="t"/>
              </v:shape>
            </v:group>
            <v:group style="position:absolute;left:7668;top:55;width:533;height:2" coordorigin="7668,55" coordsize="533,2">
              <v:shape style="position:absolute;left:7668;top:55;width:533;height:2" coordorigin="7668,55" coordsize="533,0" path="m7668,55l8201,55e" filled="false" stroked="true" strokeweight="2.64pt" strokecolor="#000000">
                <v:path arrowok="t"/>
              </v:shape>
            </v:group>
            <v:group style="position:absolute;left:7668;top:7;width:533;height:2" coordorigin="7668,7" coordsize="533,2">
              <v:shape style="position:absolute;left:7668;top:7;width:533;height:2" coordorigin="7668,7" coordsize="533,0" path="m7668,7l8201,7e" filled="false" stroked="true" strokeweight=".72pt" strokecolor="#000000">
                <v:path arrowok="t"/>
              </v:shape>
            </v:group>
            <v:group style="position:absolute;left:8201;top:7;width:82;height:2" coordorigin="8201,7" coordsize="82,2">
              <v:shape style="position:absolute;left:8201;top:7;width:82;height:2" coordorigin="8201,7" coordsize="82,0" path="m8201,7l8282,7e" filled="false" stroked="true" strokeweight=".72pt" strokecolor="#000000">
                <v:path arrowok="t"/>
              </v:shape>
            </v:group>
            <v:group style="position:absolute;left:8201;top:55;width:82;height:2" coordorigin="8201,55" coordsize="82,2">
              <v:shape style="position:absolute;left:8201;top:55;width:82;height:2" coordorigin="8201,55" coordsize="82,0" path="m8201,55l8282,55e" filled="false" stroked="true" strokeweight="2.64pt" strokecolor="#000000">
                <v:path arrowok="t"/>
              </v:shape>
            </v:group>
            <v:group style="position:absolute;left:8282;top:55;width:840;height:2" coordorigin="8282,55" coordsize="840,2">
              <v:shape style="position:absolute;left:8282;top:55;width:840;height:2" coordorigin="8282,55" coordsize="840,0" path="m8282,55l9122,55e" filled="false" stroked="true" strokeweight="2.64pt" strokecolor="#000000">
                <v:path arrowok="t"/>
              </v:shape>
            </v:group>
            <v:group style="position:absolute;left:8282;top:7;width:840;height:2" coordorigin="8282,7" coordsize="840,2">
              <v:shape style="position:absolute;left:8282;top:7;width:840;height:2" coordorigin="8282,7" coordsize="840,0" path="m8282,7l9122,7e" filled="false" stroked="true" strokeweight=".72pt" strokecolor="#000000">
                <v:path arrowok="t"/>
              </v:shape>
            </v:group>
            <v:group style="position:absolute;left:9122;top:7;width:87;height:2" coordorigin="9122,7" coordsize="87,2">
              <v:shape style="position:absolute;left:9122;top:7;width:87;height:2" coordorigin="9122,7" coordsize="87,0" path="m9122,7l9209,7e" filled="false" stroked="true" strokeweight=".72pt" strokecolor="#000000">
                <v:path arrowok="t"/>
              </v:shape>
            </v:group>
            <v:group style="position:absolute;left:9122;top:55;width:87;height:2" coordorigin="9122,55" coordsize="87,2">
              <v:shape style="position:absolute;left:9122;top:55;width:87;height:2" coordorigin="9122,55" coordsize="87,0" path="m9122,55l9209,55e" filled="false" stroked="true" strokeweight="2.64pt" strokecolor="#000000">
                <v:path arrowok="t"/>
              </v:shape>
            </v:group>
            <v:group style="position:absolute;left:9209;top:55;width:1042;height:2" coordorigin="9209,55" coordsize="1042,2">
              <v:shape style="position:absolute;left:9209;top:55;width:1042;height:2" coordorigin="9209,55" coordsize="1042,0" path="m9209,55l10250,55e" filled="false" stroked="true" strokeweight="2.64pt" strokecolor="#000000">
                <v:path arrowok="t"/>
              </v:shape>
            </v:group>
            <v:group style="position:absolute;left:9209;top:7;width:1042;height:2" coordorigin="9209,7" coordsize="1042,2">
              <v:shape style="position:absolute;left:9209;top:7;width:1042;height:2" coordorigin="9209,7" coordsize="1042,0" path="m9209,7l1025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32" w:lineRule="auto" w:before="0"/>
        <w:ind w:left="1337" w:right="94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0"/>
        <w:ind w:left="1337" w:right="6186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1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43.6pt;height:4.1pt;mso-position-horizontal-relative:char;mso-position-vertical-relative:line" coordorigin="0,0" coordsize="10872,82">
            <v:group style="position:absolute;left:29;top:29;width:1344;height:2" coordorigin="29,29" coordsize="1344,2">
              <v:shape style="position:absolute;left:29;top:29;width:1344;height:2" coordorigin="29,29" coordsize="1344,0" path="m29,29l1373,29e" filled="false" stroked="true" strokeweight="2.88pt" strokecolor="#000000">
                <v:path arrowok="t"/>
              </v:shape>
            </v:group>
            <v:group style="position:absolute;left:29;top:74;width:1344;height:2" coordorigin="29,74" coordsize="1344,2">
              <v:shape style="position:absolute;left:29;top:74;width:1344;height:2" coordorigin="29,74" coordsize="1344,0" path="m29,74l1373,74e" filled="false" stroked="true" strokeweight=".72pt" strokecolor="#000000">
                <v:path arrowok="t"/>
              </v:shape>
            </v:group>
            <v:group style="position:absolute;left:1373;top:29;width:87;height:2" coordorigin="1373,29" coordsize="87,2">
              <v:shape style="position:absolute;left:1373;top:29;width:87;height:2" coordorigin="1373,29" coordsize="87,0" path="m1373,29l1459,29e" filled="false" stroked="true" strokeweight="2.88pt" strokecolor="#000000">
                <v:path arrowok="t"/>
              </v:shape>
            </v:group>
            <v:group style="position:absolute;left:1373;top:74;width:87;height:2" coordorigin="1373,74" coordsize="87,2">
              <v:shape style="position:absolute;left:1373;top:74;width:87;height:2" coordorigin="1373,74" coordsize="87,0" path="m1373,74l1459,74e" filled="false" stroked="true" strokeweight=".72pt" strokecolor="#000000">
                <v:path arrowok="t"/>
              </v:shape>
            </v:group>
            <v:group style="position:absolute;left:1459;top:29;width:3188;height:2" coordorigin="1459,29" coordsize="3188,2">
              <v:shape style="position:absolute;left:1459;top:29;width:3188;height:2" coordorigin="1459,29" coordsize="3188,0" path="m1459,29l4646,29e" filled="false" stroked="true" strokeweight="2.88pt" strokecolor="#000000">
                <v:path arrowok="t"/>
              </v:shape>
            </v:group>
            <v:group style="position:absolute;left:1459;top:74;width:3188;height:2" coordorigin="1459,74" coordsize="3188,2">
              <v:shape style="position:absolute;left:1459;top:74;width:3188;height:2" coordorigin="1459,74" coordsize="3188,0" path="m1459,74l4646,74e" filled="false" stroked="true" strokeweight=".72pt" strokecolor="#000000">
                <v:path arrowok="t"/>
              </v:shape>
            </v:group>
            <v:group style="position:absolute;left:4646;top:29;width:82;height:2" coordorigin="4646,29" coordsize="82,2">
              <v:shape style="position:absolute;left:4646;top:29;width:82;height:2" coordorigin="4646,29" coordsize="82,0" path="m4646,29l4728,29e" filled="false" stroked="true" strokeweight="2.88pt" strokecolor="#000000">
                <v:path arrowok="t"/>
              </v:shape>
            </v:group>
            <v:group style="position:absolute;left:4646;top:74;width:82;height:2" coordorigin="4646,74" coordsize="82,2">
              <v:shape style="position:absolute;left:4646;top:74;width:82;height:2" coordorigin="4646,74" coordsize="82,0" path="m4646,74l4728,74e" filled="false" stroked="true" strokeweight=".72pt" strokecolor="#000000">
                <v:path arrowok="t"/>
              </v:shape>
            </v:group>
            <v:group style="position:absolute;left:4728;top:29;width:1450;height:2" coordorigin="4728,29" coordsize="1450,2">
              <v:shape style="position:absolute;left:4728;top:29;width:1450;height:2" coordorigin="4728,29" coordsize="1450,0" path="m4728,29l6178,29e" filled="false" stroked="true" strokeweight="2.88pt" strokecolor="#000000">
                <v:path arrowok="t"/>
              </v:shape>
            </v:group>
            <v:group style="position:absolute;left:4728;top:74;width:1450;height:2" coordorigin="4728,74" coordsize="1450,2">
              <v:shape style="position:absolute;left:4728;top:74;width:1450;height:2" coordorigin="4728,74" coordsize="1450,0" path="m4728,74l6178,74e" filled="false" stroked="true" strokeweight=".72pt" strokecolor="#000000">
                <v:path arrowok="t"/>
              </v:shape>
            </v:group>
            <v:group style="position:absolute;left:6178;top:29;width:82;height:2" coordorigin="6178,29" coordsize="82,2">
              <v:shape style="position:absolute;left:6178;top:29;width:82;height:2" coordorigin="6178,29" coordsize="82,0" path="m6178,29l6259,29e" filled="false" stroked="true" strokeweight="2.88pt" strokecolor="#000000">
                <v:path arrowok="t"/>
              </v:shape>
            </v:group>
            <v:group style="position:absolute;left:6178;top:74;width:82;height:2" coordorigin="6178,74" coordsize="82,2">
              <v:shape style="position:absolute;left:6178;top:74;width:82;height:2" coordorigin="6178,74" coordsize="82,0" path="m6178,74l6259,74e" filled="false" stroked="true" strokeweight=".72pt" strokecolor="#000000">
                <v:path arrowok="t"/>
              </v:shape>
            </v:group>
            <v:group style="position:absolute;left:6259;top:29;width:1450;height:2" coordorigin="6259,29" coordsize="1450,2">
              <v:shape style="position:absolute;left:6259;top:29;width:1450;height:2" coordorigin="6259,29" coordsize="1450,0" path="m6259,29l7709,29e" filled="false" stroked="true" strokeweight="2.88pt" strokecolor="#000000">
                <v:path arrowok="t"/>
              </v:shape>
            </v:group>
            <v:group style="position:absolute;left:6259;top:74;width:1450;height:2" coordorigin="6259,74" coordsize="1450,2">
              <v:shape style="position:absolute;left:6259;top:74;width:1450;height:2" coordorigin="6259,74" coordsize="1450,0" path="m6259,74l7709,74e" filled="false" stroked="true" strokeweight=".72pt" strokecolor="#000000">
                <v:path arrowok="t"/>
              </v:shape>
            </v:group>
            <v:group style="position:absolute;left:7709;top:29;width:87;height:2" coordorigin="7709,29" coordsize="87,2">
              <v:shape style="position:absolute;left:7709;top:29;width:87;height:2" coordorigin="7709,29" coordsize="87,0" path="m7709,29l7795,29e" filled="false" stroked="true" strokeweight="2.88pt" strokecolor="#000000">
                <v:path arrowok="t"/>
              </v:shape>
            </v:group>
            <v:group style="position:absolute;left:7709;top:74;width:87;height:2" coordorigin="7709,74" coordsize="87,2">
              <v:shape style="position:absolute;left:7709;top:74;width:87;height:2" coordorigin="7709,74" coordsize="87,0" path="m7709,74l7795,74e" filled="false" stroked="true" strokeweight=".72pt" strokecolor="#000000">
                <v:path arrowok="t"/>
              </v:shape>
            </v:group>
            <v:group style="position:absolute;left:7795;top:29;width:3048;height:2" coordorigin="7795,29" coordsize="3048,2">
              <v:shape style="position:absolute;left:7795;top:29;width:3048;height:2" coordorigin="7795,29" coordsize="3048,0" path="m7795,29l10843,29e" filled="false" stroked="true" strokeweight="2.88pt" strokecolor="#000000">
                <v:path arrowok="t"/>
              </v:shape>
            </v:group>
            <v:group style="position:absolute;left:7795;top:74;width:3048;height:2" coordorigin="7795,74" coordsize="3048,2">
              <v:shape style="position:absolute;left:7795;top:74;width:3048;height:2" coordorigin="7795,74" coordsize="3048,0" path="m7795,74l10843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9041" w:val="left" w:leader="none"/>
        </w:tabs>
        <w:spacing w:line="205" w:lineRule="exact" w:before="104"/>
        <w:ind w:left="276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167" w:val="left" w:leader="none"/>
          <w:tab w:pos="6703" w:val="left" w:leader="none"/>
        </w:tabs>
        <w:spacing w:line="177" w:lineRule="exact" w:before="0"/>
        <w:ind w:left="5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7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101"/>
          <w:pgSz w:w="11900" w:h="16820"/>
          <w:pgMar w:footer="1407" w:header="1402" w:top="1800" w:bottom="1600" w:left="400" w:right="400"/>
          <w:pgNumType w:start="91"/>
        </w:sectPr>
      </w:pPr>
    </w:p>
    <w:p>
      <w:pPr>
        <w:spacing w:line="121" w:lineRule="exact" w:before="0"/>
        <w:ind w:left="0" w:right="98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14.480003pt;margin-top:5.52pt;width:26.4pt;height:8.9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pacing w:val="78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79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21" w:lineRule="exact" w:before="0"/>
        <w:ind w:left="133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93" w:val="left" w:leader="none"/>
          <w:tab w:pos="3243" w:val="left" w:leader="none"/>
        </w:tabs>
        <w:spacing w:line="286" w:lineRule="exact" w:before="0"/>
        <w:ind w:left="129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86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00" w:right="400"/>
          <w:cols w:num="2" w:equalWidth="0">
            <w:col w:w="4329" w:space="1964"/>
            <w:col w:w="480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14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40.75pt;height:.5pt;mso-position-horizontal-relative:char;mso-position-vertical-relative:line" coordorigin="0,0" coordsize="10815,10"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  <v:group style="position:absolute;left:1334;top:5;width:10;height:2" coordorigin="1334,5" coordsize="10,2">
              <v:shape style="position:absolute;left:1334;top:5;width:10;height:2" coordorigin="1334,5" coordsize="10,0" path="m1334,5l1344,5e" filled="false" stroked="true" strokeweight=".48pt" strokecolor="#000000">
                <v:path arrowok="t"/>
              </v:shape>
            </v:group>
            <v:group style="position:absolute;left:1344;top:5;width:5;height:2" coordorigin="1344,5" coordsize="5,2">
              <v:shape style="position:absolute;left:1344;top:5;width:5;height:2" coordorigin="1344,5" coordsize="5,0" path="m1344,5l1349,5e" filled="false" stroked="true" strokeweight=".48pt" strokecolor="#000000">
                <v:path arrowok="t"/>
              </v:shape>
            </v:group>
            <v:group style="position:absolute;left:1349;top:5;width:10;height:2" coordorigin="1349,5" coordsize="10,2">
              <v:shape style="position:absolute;left:1349;top:5;width:10;height:2" coordorigin="1349,5" coordsize="10,0" path="m1349,5l1358,5e" filled="false" stroked="true" strokeweight=".48pt" strokecolor="#000000">
                <v:path arrowok="t"/>
              </v:shape>
            </v:group>
            <v:group style="position:absolute;left:1358;top:5;width:1306;height:2" coordorigin="1358,5" coordsize="1306,2">
              <v:shape style="position:absolute;left:1358;top:5;width:1306;height:2" coordorigin="1358,5" coordsize="1306,0" path="m1358,5l2664,5e" filled="false" stroked="true" strokeweight=".48pt" strokecolor="#000000">
                <v:path arrowok="t"/>
              </v:shape>
            </v:group>
            <v:group style="position:absolute;left:2664;top:5;width:10;height:2" coordorigin="2664,5" coordsize="10,2">
              <v:shape style="position:absolute;left:2664;top:5;width:10;height:2" coordorigin="2664,5" coordsize="10,0" path="m2664,5l2674,5e" filled="false" stroked="true" strokeweight=".48pt" strokecolor="#000000">
                <v:path arrowok="t"/>
              </v:shape>
            </v:group>
            <v:group style="position:absolute;left:2674;top:5;width:5;height:2" coordorigin="2674,5" coordsize="5,2">
              <v:shape style="position:absolute;left:2674;top:5;width:5;height:2" coordorigin="2674,5" coordsize="5,0" path="m2674,5l2678,5e" filled="false" stroked="true" strokeweight=".48pt" strokecolor="#000000">
                <v:path arrowok="t"/>
              </v:shape>
            </v:group>
            <v:group style="position:absolute;left:2678;top:5;width:10;height:2" coordorigin="2678,5" coordsize="10,2">
              <v:shape style="position:absolute;left:2678;top:5;width:10;height:2" coordorigin="2678,5" coordsize="10,0" path="m2678,5l2688,5e" filled="false" stroked="true" strokeweight=".48pt" strokecolor="#000000">
                <v:path arrowok="t"/>
              </v:shape>
            </v:group>
            <v:group style="position:absolute;left:2688;top:5;width:677;height:2" coordorigin="2688,5" coordsize="677,2">
              <v:shape style="position:absolute;left:2688;top:5;width:677;height:2" coordorigin="2688,5" coordsize="677,0" path="m2688,5l3365,5e" filled="false" stroked="true" strokeweight=".48pt" strokecolor="#000000">
                <v:path arrowok="t"/>
              </v:shape>
            </v:group>
            <v:group style="position:absolute;left:3365;top:5;width:10;height:2" coordorigin="3365,5" coordsize="10,2">
              <v:shape style="position:absolute;left:3365;top:5;width:10;height:2" coordorigin="3365,5" coordsize="10,0" path="m3365,5l3374,5e" filled="false" stroked="true" strokeweight=".48pt" strokecolor="#000000">
                <v:path arrowok="t"/>
              </v:shape>
            </v:group>
            <v:group style="position:absolute;left:3374;top:5;width:1234;height:2" coordorigin="3374,5" coordsize="1234,2">
              <v:shape style="position:absolute;left:3374;top:5;width:1234;height:2" coordorigin="3374,5" coordsize="1234,0" path="m3374,5l4608,5e" filled="false" stroked="true" strokeweight=".48pt" strokecolor="#000000">
                <v:path arrowok="t"/>
              </v:shape>
            </v:group>
            <v:group style="position:absolute;left:4608;top:5;width:10;height:2" coordorigin="4608,5" coordsize="10,2">
              <v:shape style="position:absolute;left:4608;top:5;width:10;height:2" coordorigin="4608,5" coordsize="10,0" path="m4608,5l4618,5e" filled="false" stroked="true" strokeweight=".48pt" strokecolor="#000000">
                <v:path arrowok="t"/>
              </v:shape>
            </v:group>
            <v:group style="position:absolute;left:4618;top:5;width:5;height:2" coordorigin="4618,5" coordsize="5,2">
              <v:shape style="position:absolute;left:4618;top:5;width:5;height:2" coordorigin="4618,5" coordsize="5,0" path="m4618,5l4622,5e" filled="false" stroked="true" strokeweight=".48pt" strokecolor="#000000">
                <v:path arrowok="t"/>
              </v:shape>
            </v:group>
            <v:group style="position:absolute;left:4622;top:5;width:10;height:2" coordorigin="4622,5" coordsize="10,2">
              <v:shape style="position:absolute;left:4622;top:5;width:10;height:2" coordorigin="4622,5" coordsize="10,0" path="m4622,5l4632,5e" filled="false" stroked="true" strokeweight=".48pt" strokecolor="#000000">
                <v:path arrowok="t"/>
              </v:shape>
            </v:group>
            <v:group style="position:absolute;left:4632;top:5;width:1508;height:2" coordorigin="4632,5" coordsize="1508,2">
              <v:shape style="position:absolute;left:4632;top:5;width:1508;height:2" coordorigin="4632,5" coordsize="1508,0" path="m4632,5l6139,5e" filled="false" stroked="true" strokeweight=".48pt" strokecolor="#000000">
                <v:path arrowok="t"/>
              </v:shape>
            </v:group>
            <v:group style="position:absolute;left:6139;top:5;width:10;height:2" coordorigin="6139,5" coordsize="10,2">
              <v:shape style="position:absolute;left:6139;top:5;width:10;height:2" coordorigin="6139,5" coordsize="10,0" path="m6139,5l6149,5e" filled="false" stroked="true" strokeweight=".48pt" strokecolor="#000000">
                <v:path arrowok="t"/>
              </v:shape>
            </v:group>
            <v:group style="position:absolute;left:6149;top:5;width:5;height:2" coordorigin="6149,5" coordsize="5,2">
              <v:shape style="position:absolute;left:6149;top:5;width:5;height:2" coordorigin="6149,5" coordsize="5,0" path="m6149,5l6154,5e" filled="false" stroked="true" strokeweight=".48pt" strokecolor="#000000">
                <v:path arrowok="t"/>
              </v:shape>
            </v:group>
            <v:group style="position:absolute;left:6154;top:5;width:10;height:2" coordorigin="6154,5" coordsize="10,2">
              <v:shape style="position:absolute;left:6154;top:5;width:10;height:2" coordorigin="6154,5" coordsize="10,0" path="m6154,5l6163,5e" filled="false" stroked="true" strokeweight=".48pt" strokecolor="#000000">
                <v:path arrowok="t"/>
              </v:shape>
            </v:group>
            <v:group style="position:absolute;left:6163;top:5;width:1508;height:2" coordorigin="6163,5" coordsize="1508,2">
              <v:shape style="position:absolute;left:6163;top:5;width:1508;height:2" coordorigin="6163,5" coordsize="1508,0" path="m6163,5l7670,5e" filled="false" stroked="true" strokeweight=".48pt" strokecolor="#000000">
                <v:path arrowok="t"/>
              </v:shape>
            </v:group>
            <v:group style="position:absolute;left:7670;top:5;width:10;height:2" coordorigin="7670,5" coordsize="10,2">
              <v:shape style="position:absolute;left:7670;top:5;width:10;height:2" coordorigin="7670,5" coordsize="10,0" path="m7670,5l7680,5e" filled="false" stroked="true" strokeweight=".48pt" strokecolor="#000000">
                <v:path arrowok="t"/>
              </v:shape>
            </v:group>
            <v:group style="position:absolute;left:7680;top:5;width:5;height:2" coordorigin="7680,5" coordsize="5,2">
              <v:shape style="position:absolute;left:7680;top:5;width:5;height:2" coordorigin="7680,5" coordsize="5,0" path="m7680,5l7685,5e" filled="false" stroked="true" strokeweight=".48pt" strokecolor="#000000">
                <v:path arrowok="t"/>
              </v:shape>
            </v:group>
            <v:group style="position:absolute;left:7685;top:5;width:10;height:2" coordorigin="7685,5" coordsize="10,2">
              <v:shape style="position:absolute;left:7685;top:5;width:10;height:2" coordorigin="7685,5" coordsize="10,0" path="m7685,5l7694,5e" filled="false" stroked="true" strokeweight=".48pt" strokecolor="#000000">
                <v:path arrowok="t"/>
              </v:shape>
            </v:group>
            <v:group style="position:absolute;left:7694;top:5;width:1205;height:2" coordorigin="7694,5" coordsize="1205,2">
              <v:shape style="position:absolute;left:7694;top:5;width:1205;height:2" coordorigin="7694,5" coordsize="1205,0" path="m7694,5l8899,5e" filled="false" stroked="true" strokeweight=".48pt" strokecolor="#000000">
                <v:path arrowok="t"/>
              </v:shape>
            </v:group>
            <v:group style="position:absolute;left:8899;top:5;width:10;height:2" coordorigin="8899,5" coordsize="10,2">
              <v:shape style="position:absolute;left:8899;top:5;width:10;height:2" coordorigin="8899,5" coordsize="10,0" path="m8899,5l8909,5e" filled="false" stroked="true" strokeweight=".48pt" strokecolor="#000000">
                <v:path arrowok="t"/>
              </v:shape>
            </v:group>
            <v:group style="position:absolute;left:8909;top:5;width:5;height:2" coordorigin="8909,5" coordsize="5,2">
              <v:shape style="position:absolute;left:8909;top:5;width:5;height:2" coordorigin="8909,5" coordsize="5,0" path="m8909,5l8914,5e" filled="false" stroked="true" strokeweight=".48pt" strokecolor="#000000">
                <v:path arrowok="t"/>
              </v:shape>
            </v:group>
            <v:group style="position:absolute;left:8914;top:5;width:10;height:2" coordorigin="8914,5" coordsize="10,2">
              <v:shape style="position:absolute;left:8914;top:5;width:10;height:2" coordorigin="8914,5" coordsize="10,0" path="m8914,5l8923,5e" filled="false" stroked="true" strokeweight=".48pt" strokecolor="#000000">
                <v:path arrowok="t"/>
              </v:shape>
            </v:group>
            <v:group style="position:absolute;left:8923;top:5;width:591;height:2" coordorigin="8923,5" coordsize="591,2">
              <v:shape style="position:absolute;left:8923;top:5;width:591;height:2" coordorigin="8923,5" coordsize="591,0" path="m8923,5l9514,5e" filled="false" stroked="true" strokeweight=".48pt" strokecolor="#000000">
                <v:path arrowok="t"/>
              </v:shape>
            </v:group>
            <v:group style="position:absolute;left:9514;top:5;width:10;height:2" coordorigin="9514,5" coordsize="10,2">
              <v:shape style="position:absolute;left:9514;top:5;width:10;height:2" coordorigin="9514,5" coordsize="10,0" path="m9514,5l9523,5e" filled="false" stroked="true" strokeweight=".48pt" strokecolor="#000000">
                <v:path arrowok="t"/>
              </v:shape>
            </v:group>
            <v:group style="position:absolute;left:9523;top:5;width:5;height:2" coordorigin="9523,5" coordsize="5,2">
              <v:shape style="position:absolute;left:9523;top:5;width:5;height:2" coordorigin="9523,5" coordsize="5,0" path="m9523,5l9528,5e" filled="false" stroked="true" strokeweight=".48pt" strokecolor="#000000">
                <v:path arrowok="t"/>
              </v:shape>
            </v:group>
            <v:group style="position:absolute;left:9528;top:5;width:10;height:2" coordorigin="9528,5" coordsize="10,2">
              <v:shape style="position:absolute;left:9528;top:5;width:10;height:2" coordorigin="9528,5" coordsize="10,0" path="m9528,5l9538,5e" filled="false" stroked="true" strokeweight=".48pt" strokecolor="#000000">
                <v:path arrowok="t"/>
              </v:shape>
            </v:group>
            <v:group style="position:absolute;left:9538;top:5;width:1248;height:2" coordorigin="9538,5" coordsize="1248,2">
              <v:shape style="position:absolute;left:9538;top:5;width:1248;height:2" coordorigin="9538,5" coordsize="1248,0" path="m9538,5l10786,5e" filled="false" stroked="true" strokeweight=".48pt" strokecolor="#000000">
                <v:path arrowok="t"/>
              </v:shape>
            </v:group>
            <v:group style="position:absolute;left:10786;top:5;width:10;height:2" coordorigin="10786,5" coordsize="10,2">
              <v:shape style="position:absolute;left:10786;top:5;width:10;height:2" coordorigin="10786,5" coordsize="10,0" path="m10786,5l10795,5e" filled="false" stroked="true" strokeweight=".48pt" strokecolor="#000000">
                <v:path arrowok="t"/>
              </v:shape>
            </v:group>
            <v:group style="position:absolute;left:10795;top:5;width:5;height:2" coordorigin="10795,5" coordsize="5,2">
              <v:shape style="position:absolute;left:10795;top:5;width:5;height:2" coordorigin="10795,5" coordsize="5,0" path="m10795,5l10800,5e" filled="false" stroked="true" strokeweight=".48pt" strokecolor="#000000">
                <v:path arrowok="t"/>
              </v:shape>
            </v:group>
            <v:group style="position:absolute;left:10800;top:5;width:10;height:2" coordorigin="10800,5" coordsize="10,2">
              <v:shape style="position:absolute;left:10800;top:5;width:10;height:2" coordorigin="10800,5" coordsize="10,0" path="m10800,5l108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659" w:val="left" w:leader="none"/>
          <w:tab w:pos="3622" w:val="left" w:leader="none"/>
          <w:tab w:pos="5028" w:val="left" w:leader="none"/>
          <w:tab w:pos="6564" w:val="left" w:leader="none"/>
          <w:tab w:pos="7932" w:val="left" w:leader="none"/>
          <w:tab w:pos="9775" w:val="left" w:leader="none"/>
        </w:tabs>
        <w:spacing w:before="72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原</w:t>
      </w:r>
      <w:r>
        <w:rPr>
          <w:rFonts w:ascii="宋体" w:hAnsi="宋体" w:cs="宋体" w:eastAsia="宋体" w:hint="default"/>
          <w:sz w:val="17"/>
          <w:szCs w:val="17"/>
        </w:rPr>
        <w:t>材</w:t>
      </w:r>
      <w:r>
        <w:rPr>
          <w:rFonts w:ascii="宋体" w:hAnsi="宋体" w:cs="宋体" w:eastAsia="宋体" w:hint="default"/>
          <w:sz w:val="17"/>
          <w:szCs w:val="17"/>
        </w:rPr>
        <w:t>料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22,698,643.05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22,698,643.05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162,509,404.14</w:t>
        <w:tab/>
        <w:t>161,154,814.40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24,053,232.79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24,053,232.79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tabs>
          <w:tab w:pos="1659" w:val="left" w:leader="none"/>
          <w:tab w:pos="3622" w:val="left" w:leader="none"/>
          <w:tab w:pos="5028" w:val="left" w:leader="none"/>
          <w:tab w:pos="6564" w:val="left" w:leader="none"/>
          <w:tab w:pos="7932" w:val="left" w:leader="none"/>
          <w:tab w:pos="9775" w:val="left" w:leader="none"/>
        </w:tabs>
        <w:spacing w:before="54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在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26,953,170.71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26,953,170.71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636,527,090.41</w:t>
        <w:tab/>
        <w:t>646,094,527.46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17,385,733.66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17,385,733.66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1659" w:val="left" w:leader="none"/>
          <w:tab w:pos="3622" w:val="left" w:leader="none"/>
          <w:tab w:pos="5028" w:val="left" w:leader="none"/>
          <w:tab w:pos="6564" w:val="left" w:leader="none"/>
          <w:tab w:pos="7932" w:val="left" w:leader="none"/>
          <w:tab w:pos="9775" w:val="left" w:leader="none"/>
        </w:tabs>
        <w:spacing w:before="0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库</w:t>
      </w:r>
      <w:r>
        <w:rPr>
          <w:rFonts w:ascii="宋体" w:hAnsi="宋体" w:cs="宋体" w:eastAsia="宋体" w:hint="default"/>
          <w:sz w:val="17"/>
          <w:szCs w:val="17"/>
        </w:rPr>
        <w:t>存</w:t>
      </w:r>
      <w:r>
        <w:rPr>
          <w:rFonts w:ascii="宋体" w:hAnsi="宋体" w:cs="宋体" w:eastAsia="宋体" w:hint="default"/>
          <w:sz w:val="17"/>
          <w:szCs w:val="17"/>
        </w:rPr>
        <w:t>商</w:t>
      </w:r>
      <w:r>
        <w:rPr>
          <w:rFonts w:ascii="宋体" w:hAnsi="宋体" w:cs="宋体" w:eastAsia="宋体" w:hint="default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14,007,239.08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14,007,239.08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270,248,931.83</w:t>
        <w:tab/>
        <w:t>269,180,561.70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15,075,609.21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15,075,609.21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1755" w:val="left" w:leader="none"/>
          <w:tab w:pos="3689" w:val="left" w:leader="none"/>
          <w:tab w:pos="5124" w:val="left" w:leader="none"/>
          <w:tab w:pos="6660" w:val="left" w:leader="none"/>
          <w:tab w:pos="7975" w:val="left" w:leader="none"/>
          <w:tab w:pos="9867" w:val="left" w:leader="none"/>
        </w:tabs>
        <w:spacing w:before="0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委</w:t>
      </w:r>
      <w:r>
        <w:rPr>
          <w:rFonts w:ascii="宋体" w:hAnsi="宋体" w:cs="宋体" w:eastAsia="宋体" w:hint="default"/>
          <w:sz w:val="17"/>
          <w:szCs w:val="17"/>
        </w:rPr>
        <w:t>托</w:t>
      </w:r>
      <w:r>
        <w:rPr>
          <w:rFonts w:ascii="宋体" w:hAnsi="宋体" w:cs="宋体" w:eastAsia="宋体" w:hint="default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z w:val="17"/>
          <w:szCs w:val="17"/>
        </w:rPr>
        <w:t>工</w:t>
      </w:r>
      <w:r>
        <w:rPr>
          <w:rFonts w:ascii="宋体" w:hAnsi="宋体" w:cs="宋体" w:eastAsia="宋体" w:hint="default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  <w:t>资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3,323,689.16</w:t>
        <w:tab/>
        <w:t>3,323,689.16</w:t>
        <w:tab/>
        <w:t>90,316,845.02</w:t>
        <w:tab/>
        <w:t>91,376,585.87</w:t>
        <w:tab/>
        <w:t>2,263,948.31</w:t>
        <w:tab/>
        <w:t>2,263,948.31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1659" w:val="left" w:leader="none"/>
          <w:tab w:pos="3622" w:val="left" w:leader="none"/>
          <w:tab w:pos="4894" w:val="left" w:leader="none"/>
          <w:tab w:pos="6430" w:val="left" w:leader="none"/>
          <w:tab w:pos="7932" w:val="left" w:leader="none"/>
          <w:tab w:pos="9775" w:val="left" w:leader="none"/>
        </w:tabs>
        <w:spacing w:before="0"/>
        <w:ind w:left="55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66,982,742.00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66,982,742.00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sz w:val="17"/>
          <w:szCs w:val="17"/>
        </w:rPr>
        <w:t>1,159,602,271.40</w:t>
        <w:tab/>
        <w:t>1,167,806,489.43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58,778,523.97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58,778,523.97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81" w:lineRule="exact"/>
        <w:ind w:left="11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41.950pt;height:4.1pt;mso-position-horizontal-relative:char;mso-position-vertical-relative:line" coordorigin="0,0" coordsize="10839,82">
            <v:group style="position:absolute;left:29;top:53;width:1330;height:2" coordorigin="29,53" coordsize="1330,2">
              <v:shape style="position:absolute;left:29;top:53;width:1330;height:2" coordorigin="29,53" coordsize="1330,0" path="m29,53l1358,53e" filled="false" stroked="true" strokeweight="2.88pt" strokecolor="#000000">
                <v:path arrowok="t"/>
              </v:shape>
            </v:group>
            <v:group style="position:absolute;left:29;top:5;width:1330;height:2" coordorigin="29,5" coordsize="1330,2">
              <v:shape style="position:absolute;left:29;top:5;width:1330;height:2" coordorigin="29,5" coordsize="1330,0" path="m29,5l1358,5e" filled="false" stroked="true" strokeweight=".48pt" strokecolor="#000000">
                <v:path arrowok="t"/>
              </v:shape>
            </v:group>
            <v:group style="position:absolute;left:1358;top:5;width:87;height:2" coordorigin="1358,5" coordsize="87,2">
              <v:shape style="position:absolute;left:1358;top:5;width:87;height:2" coordorigin="1358,5" coordsize="87,0" path="m1358,5l1445,5e" filled="false" stroked="true" strokeweight=".48pt" strokecolor="#000000">
                <v:path arrowok="t"/>
              </v:shape>
            </v:group>
            <v:group style="position:absolute;left:1358;top:53;width:87;height:2" coordorigin="1358,53" coordsize="87,2">
              <v:shape style="position:absolute;left:1358;top:53;width:87;height:2" coordorigin="1358,53" coordsize="87,0" path="m1358,53l1445,53e" filled="false" stroked="true" strokeweight="2.88pt" strokecolor="#000000">
                <v:path arrowok="t"/>
              </v:shape>
            </v:group>
            <v:group style="position:absolute;left:1445;top:53;width:1258;height:2" coordorigin="1445,53" coordsize="1258,2">
              <v:shape style="position:absolute;left:1445;top:53;width:1258;height:2" coordorigin="1445,53" coordsize="1258,0" path="m1445,53l2702,53e" filled="false" stroked="true" strokeweight="2.88pt" strokecolor="#000000">
                <v:path arrowok="t"/>
              </v:shape>
            </v:group>
            <v:group style="position:absolute;left:1445;top:5;width:1258;height:2" coordorigin="1445,5" coordsize="1258,2">
              <v:shape style="position:absolute;left:1445;top:5;width:1258;height:2" coordorigin="1445,5" coordsize="1258,0" path="m1445,5l2702,5e" filled="false" stroked="true" strokeweight=".48pt" strokecolor="#000000">
                <v:path arrowok="t"/>
              </v:shape>
            </v:group>
            <v:group style="position:absolute;left:2702;top:5;width:82;height:2" coordorigin="2702,5" coordsize="82,2">
              <v:shape style="position:absolute;left:2702;top:5;width:82;height:2" coordorigin="2702,5" coordsize="82,0" path="m2702,5l2784,5e" filled="false" stroked="true" strokeweight=".48pt" strokecolor="#000000">
                <v:path arrowok="t"/>
              </v:shape>
            </v:group>
            <v:group style="position:absolute;left:2702;top:53;width:82;height:2" coordorigin="2702,53" coordsize="82,2">
              <v:shape style="position:absolute;left:2702;top:53;width:82;height:2" coordorigin="2702,53" coordsize="82,0" path="m2702,53l2784,53e" filled="false" stroked="true" strokeweight="2.88pt" strokecolor="#000000">
                <v:path arrowok="t"/>
              </v:shape>
            </v:group>
            <v:group style="position:absolute;left:2784;top:53;width:605;height:2" coordorigin="2784,53" coordsize="605,2">
              <v:shape style="position:absolute;left:2784;top:53;width:605;height:2" coordorigin="2784,53" coordsize="605,0" path="m2784,53l3389,53e" filled="false" stroked="true" strokeweight="2.88pt" strokecolor="#000000">
                <v:path arrowok="t"/>
              </v:shape>
            </v:group>
            <v:group style="position:absolute;left:2784;top:5;width:605;height:2" coordorigin="2784,5" coordsize="605,2">
              <v:shape style="position:absolute;left:2784;top:5;width:605;height:2" coordorigin="2784,5" coordsize="605,0" path="m2784,5l3389,5e" filled="false" stroked="true" strokeweight=".48pt" strokecolor="#000000">
                <v:path arrowok="t"/>
              </v:shape>
            </v:group>
            <v:group style="position:absolute;left:3389;top:5;width:82;height:2" coordorigin="3389,5" coordsize="82,2">
              <v:shape style="position:absolute;left:3389;top:5;width:82;height:2" coordorigin="3389,5" coordsize="82,0" path="m3389,5l3470,5e" filled="false" stroked="true" strokeweight=".48pt" strokecolor="#000000">
                <v:path arrowok="t"/>
              </v:shape>
            </v:group>
            <v:group style="position:absolute;left:3389;top:53;width:82;height:2" coordorigin="3389,53" coordsize="82,2">
              <v:shape style="position:absolute;left:3389;top:53;width:82;height:2" coordorigin="3389,53" coordsize="82,0" path="m3389,53l3470,53e" filled="false" stroked="true" strokeweight="2.88pt" strokecolor="#000000">
                <v:path arrowok="t"/>
              </v:shape>
            </v:group>
            <v:group style="position:absolute;left:3470;top:53;width:1162;height:2" coordorigin="3470,53" coordsize="1162,2">
              <v:shape style="position:absolute;left:3470;top:53;width:1162;height:2" coordorigin="3470,53" coordsize="1162,0" path="m3470,53l4632,53e" filled="false" stroked="true" strokeweight="2.88pt" strokecolor="#000000">
                <v:path arrowok="t"/>
              </v:shape>
            </v:group>
            <v:group style="position:absolute;left:3470;top:5;width:1162;height:2" coordorigin="3470,5" coordsize="1162,2">
              <v:shape style="position:absolute;left:3470;top:5;width:1162;height:2" coordorigin="3470,5" coordsize="1162,0" path="m3470,5l4632,5e" filled="false" stroked="true" strokeweight=".48pt" strokecolor="#000000">
                <v:path arrowok="t"/>
              </v:shape>
            </v:group>
            <v:group style="position:absolute;left:4632;top:5;width:82;height:2" coordorigin="4632,5" coordsize="82,2">
              <v:shape style="position:absolute;left:4632;top:5;width:82;height:2" coordorigin="4632,5" coordsize="82,0" path="m4632,5l4714,5e" filled="false" stroked="true" strokeweight=".48pt" strokecolor="#000000">
                <v:path arrowok="t"/>
              </v:shape>
            </v:group>
            <v:group style="position:absolute;left:4632;top:53;width:82;height:2" coordorigin="4632,53" coordsize="82,2">
              <v:shape style="position:absolute;left:4632;top:53;width:82;height:2" coordorigin="4632,53" coordsize="82,0" path="m4632,53l4714,53e" filled="false" stroked="true" strokeweight="2.88pt" strokecolor="#000000">
                <v:path arrowok="t"/>
              </v:shape>
            </v:group>
            <v:group style="position:absolute;left:4714;top:53;width:1450;height:2" coordorigin="4714,53" coordsize="1450,2">
              <v:shape style="position:absolute;left:4714;top:53;width:1450;height:2" coordorigin="4714,53" coordsize="1450,0" path="m4714,53l6163,53e" filled="false" stroked="true" strokeweight="2.88pt" strokecolor="#000000">
                <v:path arrowok="t"/>
              </v:shape>
            </v:group>
            <v:group style="position:absolute;left:4714;top:5;width:1450;height:2" coordorigin="4714,5" coordsize="1450,2">
              <v:shape style="position:absolute;left:4714;top:5;width:1450;height:2" coordorigin="4714,5" coordsize="1450,0" path="m4714,5l6163,5e" filled="false" stroked="true" strokeweight=".48pt" strokecolor="#000000">
                <v:path arrowok="t"/>
              </v:shape>
            </v:group>
            <v:group style="position:absolute;left:6163;top:5;width:82;height:2" coordorigin="6163,5" coordsize="82,2">
              <v:shape style="position:absolute;left:6163;top:5;width:82;height:2" coordorigin="6163,5" coordsize="82,0" path="m6163,5l6245,5e" filled="false" stroked="true" strokeweight=".48pt" strokecolor="#000000">
                <v:path arrowok="t"/>
              </v:shape>
            </v:group>
            <v:group style="position:absolute;left:6163;top:53;width:82;height:2" coordorigin="6163,53" coordsize="82,2">
              <v:shape style="position:absolute;left:6163;top:53;width:82;height:2" coordorigin="6163,53" coordsize="82,0" path="m6163,53l6245,53e" filled="false" stroked="true" strokeweight="2.88pt" strokecolor="#000000">
                <v:path arrowok="t"/>
              </v:shape>
            </v:group>
            <v:group style="position:absolute;left:6245;top:53;width:1450;height:2" coordorigin="6245,53" coordsize="1450,2">
              <v:shape style="position:absolute;left:6245;top:53;width:1450;height:2" coordorigin="6245,53" coordsize="1450,0" path="m6245,53l7694,53e" filled="false" stroked="true" strokeweight="2.88pt" strokecolor="#000000">
                <v:path arrowok="t"/>
              </v:shape>
            </v:group>
            <v:group style="position:absolute;left:6245;top:5;width:1450;height:2" coordorigin="6245,5" coordsize="1450,2">
              <v:shape style="position:absolute;left:6245;top:5;width:1450;height:2" coordorigin="6245,5" coordsize="1450,0" path="m6245,5l7694,5e" filled="false" stroked="true" strokeweight=".48pt" strokecolor="#000000">
                <v:path arrowok="t"/>
              </v:shape>
            </v:group>
            <v:group style="position:absolute;left:7694;top:5;width:87;height:2" coordorigin="7694,5" coordsize="87,2">
              <v:shape style="position:absolute;left:7694;top:5;width:87;height:2" coordorigin="7694,5" coordsize="87,0" path="m7694,5l7781,5e" filled="false" stroked="true" strokeweight=".48pt" strokecolor="#000000">
                <v:path arrowok="t"/>
              </v:shape>
            </v:group>
            <v:group style="position:absolute;left:7694;top:53;width:87;height:2" coordorigin="7694,53" coordsize="87,2">
              <v:shape style="position:absolute;left:7694;top:53;width:87;height:2" coordorigin="7694,53" coordsize="87,0" path="m7694,53l7781,53e" filled="false" stroked="true" strokeweight="2.88pt" strokecolor="#000000">
                <v:path arrowok="t"/>
              </v:shape>
            </v:group>
            <v:group style="position:absolute;left:7781;top:53;width:1143;height:2" coordorigin="7781,53" coordsize="1143,2">
              <v:shape style="position:absolute;left:7781;top:53;width:1143;height:2" coordorigin="7781,53" coordsize="1143,0" path="m7781,53l8923,53e" filled="false" stroked="true" strokeweight="2.88pt" strokecolor="#000000">
                <v:path arrowok="t"/>
              </v:shape>
            </v:group>
            <v:group style="position:absolute;left:7781;top:5;width:1143;height:2" coordorigin="7781,5" coordsize="1143,2">
              <v:shape style="position:absolute;left:7781;top:5;width:1143;height:2" coordorigin="7781,5" coordsize="1143,0" path="m7781,5l8923,5e" filled="false" stroked="true" strokeweight=".48pt" strokecolor="#000000">
                <v:path arrowok="t"/>
              </v:shape>
            </v:group>
            <v:group style="position:absolute;left:8923;top:5;width:87;height:2" coordorigin="8923,5" coordsize="87,2">
              <v:shape style="position:absolute;left:8923;top:5;width:87;height:2" coordorigin="8923,5" coordsize="87,0" path="m8923,5l9010,5e" filled="false" stroked="true" strokeweight=".48pt" strokecolor="#000000">
                <v:path arrowok="t"/>
              </v:shape>
            </v:group>
            <v:group style="position:absolute;left:8923;top:53;width:87;height:2" coordorigin="8923,53" coordsize="87,2">
              <v:shape style="position:absolute;left:8923;top:53;width:87;height:2" coordorigin="8923,53" coordsize="87,0" path="m8923,53l9010,53e" filled="false" stroked="true" strokeweight="2.88pt" strokecolor="#000000">
                <v:path arrowok="t"/>
              </v:shape>
            </v:group>
            <v:group style="position:absolute;left:9010;top:53;width:528;height:2" coordorigin="9010,53" coordsize="528,2">
              <v:shape style="position:absolute;left:9010;top:53;width:528;height:2" coordorigin="9010,53" coordsize="528,0" path="m9010,53l9538,53e" filled="false" stroked="true" strokeweight="2.88pt" strokecolor="#000000">
                <v:path arrowok="t"/>
              </v:shape>
            </v:group>
            <v:group style="position:absolute;left:9010;top:5;width:528;height:2" coordorigin="9010,5" coordsize="528,2">
              <v:shape style="position:absolute;left:9010;top:5;width:528;height:2" coordorigin="9010,5" coordsize="528,0" path="m9010,5l9538,5e" filled="false" stroked="true" strokeweight=".48pt" strokecolor="#000000">
                <v:path arrowok="t"/>
              </v:shape>
            </v:group>
            <v:group style="position:absolute;left:9538;top:5;width:82;height:2" coordorigin="9538,5" coordsize="82,2">
              <v:shape style="position:absolute;left:9538;top:5;width:82;height:2" coordorigin="9538,5" coordsize="82,0" path="m9538,5l9619,5e" filled="false" stroked="true" strokeweight=".48pt" strokecolor="#000000">
                <v:path arrowok="t"/>
              </v:shape>
            </v:group>
            <v:group style="position:absolute;left:9538;top:53;width:82;height:2" coordorigin="9538,53" coordsize="82,2">
              <v:shape style="position:absolute;left:9538;top:53;width:82;height:2" coordorigin="9538,53" coordsize="82,0" path="m9538,53l9619,53e" filled="false" stroked="true" strokeweight="2.88pt" strokecolor="#000000">
                <v:path arrowok="t"/>
              </v:shape>
            </v:group>
            <v:group style="position:absolute;left:9619;top:53;width:1191;height:2" coordorigin="9619,53" coordsize="1191,2">
              <v:shape style="position:absolute;left:9619;top:53;width:1191;height:2" coordorigin="9619,53" coordsize="1191,0" path="m9619,53l10810,53e" filled="false" stroked="true" strokeweight="2.88pt" strokecolor="#000000">
                <v:path arrowok="t"/>
              </v:shape>
            </v:group>
            <v:group style="position:absolute;left:9619;top:5;width:1191;height:2" coordorigin="9619,5" coordsize="1191,2">
              <v:shape style="position:absolute;left:9619;top:5;width:1191;height:2" coordorigin="9619,5" coordsize="1191,0" path="m9619,5l1081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before="43"/>
        <w:ind w:left="14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7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19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一年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内到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动资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6" w:lineRule="exact"/>
        <w:ind w:left="195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59.8pt;height:4.350pt;mso-position-horizontal-relative:char;mso-position-vertical-relative:line" coordorigin="0,0" coordsize="7196,87">
            <v:group style="position:absolute;left:29;top:29;width:1335;height:2" coordorigin="29,29" coordsize="1335,2">
              <v:shape style="position:absolute;left:29;top:29;width:1335;height:2" coordorigin="29,29" coordsize="1335,0" path="m29,29l1363,29e" filled="false" stroked="true" strokeweight="2.88pt" strokecolor="#000000">
                <v:path arrowok="t"/>
              </v:shape>
            </v:group>
            <v:group style="position:absolute;left:29;top:79;width:1335;height:2" coordorigin="29,79" coordsize="1335,2">
              <v:shape style="position:absolute;left:29;top:79;width:1335;height:2" coordorigin="29,79" coordsize="1335,0" path="m29,79l1363,79e" filled="false" stroked="true" strokeweight=".72pt" strokecolor="#000000">
                <v:path arrowok="t"/>
              </v:shape>
            </v:group>
            <v:group style="position:absolute;left:1363;top:29;width:82;height:2" coordorigin="1363,29" coordsize="82,2">
              <v:shape style="position:absolute;left:1363;top:29;width:82;height:2" coordorigin="1363,29" coordsize="82,0" path="m1363,29l1445,29e" filled="false" stroked="true" strokeweight="2.88pt" strokecolor="#000000">
                <v:path arrowok="t"/>
              </v:shape>
            </v:group>
            <v:group style="position:absolute;left:1363;top:79;width:82;height:2" coordorigin="1363,79" coordsize="82,2">
              <v:shape style="position:absolute;left:1363;top:79;width:82;height:2" coordorigin="1363,79" coordsize="82,0" path="m1363,79l1445,79e" filled="false" stroked="true" strokeweight=".72pt" strokecolor="#000000">
                <v:path arrowok="t"/>
              </v:shape>
            </v:group>
            <v:group style="position:absolute;left:1445;top:29;width:1028;height:2" coordorigin="1445,29" coordsize="1028,2">
              <v:shape style="position:absolute;left:1445;top:29;width:1028;height:2" coordorigin="1445,29" coordsize="1028,0" path="m1445,29l2472,29e" filled="false" stroked="true" strokeweight="2.88pt" strokecolor="#000000">
                <v:path arrowok="t"/>
              </v:shape>
            </v:group>
            <v:group style="position:absolute;left:1445;top:79;width:1028;height:2" coordorigin="1445,79" coordsize="1028,2">
              <v:shape style="position:absolute;left:1445;top:79;width:1028;height:2" coordorigin="1445,79" coordsize="1028,0" path="m1445,79l2472,79e" filled="false" stroked="true" strokeweight=".72pt" strokecolor="#000000">
                <v:path arrowok="t"/>
              </v:shape>
            </v:group>
            <v:group style="position:absolute;left:2472;top:29;width:82;height:2" coordorigin="2472,29" coordsize="82,2">
              <v:shape style="position:absolute;left:2472;top:29;width:82;height:2" coordorigin="2472,29" coordsize="82,0" path="m2472,29l2554,29e" filled="false" stroked="true" strokeweight="2.88pt" strokecolor="#000000">
                <v:path arrowok="t"/>
              </v:shape>
            </v:group>
            <v:group style="position:absolute;left:2472;top:79;width:82;height:2" coordorigin="2472,79" coordsize="82,2">
              <v:shape style="position:absolute;left:2472;top:79;width:82;height:2" coordorigin="2472,79" coordsize="82,0" path="m2472,79l2554,79e" filled="false" stroked="true" strokeweight=".72pt" strokecolor="#000000">
                <v:path arrowok="t"/>
              </v:shape>
            </v:group>
            <v:group style="position:absolute;left:2554;top:29;width:1052;height:2" coordorigin="2554,29" coordsize="1052,2">
              <v:shape style="position:absolute;left:2554;top:29;width:1052;height:2" coordorigin="2554,29" coordsize="1052,0" path="m2554,29l3605,29e" filled="false" stroked="true" strokeweight="2.88pt" strokecolor="#000000">
                <v:path arrowok="t"/>
              </v:shape>
            </v:group>
            <v:group style="position:absolute;left:2554;top:79;width:1052;height:2" coordorigin="2554,79" coordsize="1052,2">
              <v:shape style="position:absolute;left:2554;top:79;width:1052;height:2" coordorigin="2554,79" coordsize="1052,0" path="m2554,79l3605,79e" filled="false" stroked="true" strokeweight=".72pt" strokecolor="#000000">
                <v:path arrowok="t"/>
              </v:shape>
            </v:group>
            <v:group style="position:absolute;left:3605;top:29;width:87;height:2" coordorigin="3605,29" coordsize="87,2">
              <v:shape style="position:absolute;left:3605;top:29;width:87;height:2" coordorigin="3605,29" coordsize="87,0" path="m3605,29l3691,29e" filled="false" stroked="true" strokeweight="2.88pt" strokecolor="#000000">
                <v:path arrowok="t"/>
              </v:shape>
            </v:group>
            <v:group style="position:absolute;left:3605;top:79;width:87;height:2" coordorigin="3605,79" coordsize="87,2">
              <v:shape style="position:absolute;left:3605;top:79;width:87;height:2" coordorigin="3605,79" coordsize="87,0" path="m3605,79l3691,79e" filled="false" stroked="true" strokeweight=".72pt" strokecolor="#000000">
                <v:path arrowok="t"/>
              </v:shape>
            </v:group>
            <v:group style="position:absolute;left:3691;top:29;width:1128;height:2" coordorigin="3691,29" coordsize="1128,2">
              <v:shape style="position:absolute;left:3691;top:29;width:1128;height:2" coordorigin="3691,29" coordsize="1128,0" path="m3691,29l4819,29e" filled="false" stroked="true" strokeweight="2.88pt" strokecolor="#000000">
                <v:path arrowok="t"/>
              </v:shape>
            </v:group>
            <v:group style="position:absolute;left:3691;top:79;width:1128;height:2" coordorigin="3691,79" coordsize="1128,2">
              <v:shape style="position:absolute;left:3691;top:79;width:1128;height:2" coordorigin="3691,79" coordsize="1128,0" path="m3691,79l4819,79e" filled="false" stroked="true" strokeweight=".72pt" strokecolor="#000000">
                <v:path arrowok="t"/>
              </v:shape>
            </v:group>
            <v:group style="position:absolute;left:4819;top:29;width:87;height:2" coordorigin="4819,29" coordsize="87,2">
              <v:shape style="position:absolute;left:4819;top:29;width:87;height:2" coordorigin="4819,29" coordsize="87,0" path="m4819,29l4906,29e" filled="false" stroked="true" strokeweight="2.88pt" strokecolor="#000000">
                <v:path arrowok="t"/>
              </v:shape>
            </v:group>
            <v:group style="position:absolute;left:4819;top:79;width:87;height:2" coordorigin="4819,79" coordsize="87,2">
              <v:shape style="position:absolute;left:4819;top:79;width:87;height:2" coordorigin="4819,79" coordsize="87,0" path="m4819,79l4906,79e" filled="false" stroked="true" strokeweight=".72pt" strokecolor="#000000">
                <v:path arrowok="t"/>
              </v:shape>
            </v:group>
            <v:group style="position:absolute;left:4906;top:29;width:989;height:2" coordorigin="4906,29" coordsize="989,2">
              <v:shape style="position:absolute;left:4906;top:29;width:989;height:2" coordorigin="4906,29" coordsize="989,0" path="m4906,29l5894,29e" filled="false" stroked="true" strokeweight="2.88pt" strokecolor="#000000">
                <v:path arrowok="t"/>
              </v:shape>
            </v:group>
            <v:group style="position:absolute;left:4906;top:79;width:989;height:2" coordorigin="4906,79" coordsize="989,2">
              <v:shape style="position:absolute;left:4906;top:79;width:989;height:2" coordorigin="4906,79" coordsize="989,0" path="m4906,79l5894,79e" filled="false" stroked="true" strokeweight=".72pt" strokecolor="#000000">
                <v:path arrowok="t"/>
              </v:shape>
            </v:group>
            <v:group style="position:absolute;left:5894;top:29;width:82;height:2" coordorigin="5894,29" coordsize="82,2">
              <v:shape style="position:absolute;left:5894;top:29;width:82;height:2" coordorigin="5894,29" coordsize="82,0" path="m5894,29l5976,29e" filled="false" stroked="true" strokeweight="2.88pt" strokecolor="#000000">
                <v:path arrowok="t"/>
              </v:shape>
            </v:group>
            <v:group style="position:absolute;left:5894;top:79;width:82;height:2" coordorigin="5894,79" coordsize="82,2">
              <v:shape style="position:absolute;left:5894;top:79;width:82;height:2" coordorigin="5894,79" coordsize="82,0" path="m5894,79l5976,79e" filled="false" stroked="true" strokeweight=".72pt" strokecolor="#000000">
                <v:path arrowok="t"/>
              </v:shape>
            </v:group>
            <v:group style="position:absolute;left:5976;top:29;width:1191;height:2" coordorigin="5976,29" coordsize="1191,2">
              <v:shape style="position:absolute;left:5976;top:29;width:1191;height:2" coordorigin="5976,29" coordsize="1191,0" path="m5976,29l7166,29e" filled="false" stroked="true" strokeweight="2.88pt" strokecolor="#000000">
                <v:path arrowok="t"/>
              </v:shape>
            </v:group>
            <v:group style="position:absolute;left:5976;top:79;width:1191;height:2" coordorigin="5976,79" coordsize="1191,2">
              <v:shape style="position:absolute;left:5976;top:79;width:1191;height:2" coordorigin="5976,79" coordsize="1191,0" path="m5976,79l7166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787" w:val="left" w:leader="none"/>
          <w:tab w:pos="3521" w:val="left" w:leader="none"/>
          <w:tab w:pos="4635" w:val="left" w:leader="none"/>
          <w:tab w:pos="5815" w:val="left" w:leader="none"/>
          <w:tab w:pos="6953" w:val="left" w:leader="none"/>
          <w:tab w:pos="7961" w:val="left" w:leader="none"/>
        </w:tabs>
        <w:spacing w:before="41"/>
        <w:ind w:left="235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摊销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剩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19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57.85pt;height:1pt;mso-position-horizontal-relative:char;mso-position-vertical-relative:line" coordorigin="0,0" coordsize="7157,20">
            <v:group style="position:absolute;left:10;top:10;width:1335;height:2" coordorigin="10,10" coordsize="1335,2">
              <v:shape style="position:absolute;left:10;top:10;width:1335;height:2" coordorigin="10,10" coordsize="1335,0" path="m10,10l1344,10e" filled="false" stroked="true" strokeweight=".96pt" strokecolor="#000000">
                <v:path arrowok="t"/>
              </v:shape>
            </v:group>
            <v:group style="position:absolute;left:1344;top:10;width:20;height:2" coordorigin="1344,10" coordsize="20,2">
              <v:shape style="position:absolute;left:1344;top:10;width:20;height:2" coordorigin="1344,10" coordsize="20,0" path="m1344,10l1363,10e" filled="false" stroked="true" strokeweight=".96pt" strokecolor="#000000">
                <v:path arrowok="t"/>
              </v:shape>
            </v:group>
            <v:group style="position:absolute;left:1363;top:10;width:1090;height:2" coordorigin="1363,10" coordsize="1090,2">
              <v:shape style="position:absolute;left:1363;top:10;width:1090;height:2" coordorigin="1363,10" coordsize="1090,0" path="m1363,10l2453,10e" filled="false" stroked="true" strokeweight=".96pt" strokecolor="#000000">
                <v:path arrowok="t"/>
              </v:shape>
            </v:group>
            <v:group style="position:absolute;left:2453;top:10;width:15;height:2" coordorigin="2453,10" coordsize="15,2">
              <v:shape style="position:absolute;left:2453;top:10;width:15;height:2" coordorigin="2453,10" coordsize="15,0" path="m2453,10l2467,10e" filled="false" stroked="true" strokeweight=".96pt" strokecolor="#000000">
                <v:path arrowok="t"/>
              </v:shape>
            </v:group>
            <v:group style="position:absolute;left:2467;top:10;width:1119;height:2" coordorigin="2467,10" coordsize="1119,2">
              <v:shape style="position:absolute;left:2467;top:10;width:1119;height:2" coordorigin="2467,10" coordsize="1119,0" path="m2467,10l3586,10e" filled="false" stroked="true" strokeweight=".96pt" strokecolor="#000000">
                <v:path arrowok="t"/>
              </v:shape>
            </v:group>
            <v:group style="position:absolute;left:3586;top:10;width:20;height:2" coordorigin="3586,10" coordsize="20,2">
              <v:shape style="position:absolute;left:3586;top:10;width:20;height:2" coordorigin="3586,10" coordsize="20,0" path="m3586,10l3605,10e" filled="false" stroked="true" strokeweight=".96pt" strokecolor="#000000">
                <v:path arrowok="t"/>
              </v:shape>
            </v:group>
            <v:group style="position:absolute;left:3605;top:10;width:1196;height:2" coordorigin="3605,10" coordsize="1196,2">
              <v:shape style="position:absolute;left:3605;top:10;width:1196;height:2" coordorigin="3605,10" coordsize="1196,0" path="m3605,10l4800,10e" filled="false" stroked="true" strokeweight=".96pt" strokecolor="#000000">
                <v:path arrowok="t"/>
              </v:shape>
            </v:group>
            <v:group style="position:absolute;left:4800;top:10;width:20;height:2" coordorigin="4800,10" coordsize="20,2">
              <v:shape style="position:absolute;left:4800;top:10;width:20;height:2" coordorigin="4800,10" coordsize="20,0" path="m4800,10l4819,10e" filled="false" stroked="true" strokeweight=".96pt" strokecolor="#000000">
                <v:path arrowok="t"/>
              </v:shape>
            </v:group>
            <v:group style="position:absolute;left:4819;top:10;width:1056;height:2" coordorigin="4819,10" coordsize="1056,2">
              <v:shape style="position:absolute;left:4819;top:10;width:1056;height:2" coordorigin="4819,10" coordsize="1056,0" path="m4819,10l5875,10e" filled="false" stroked="true" strokeweight=".96pt" strokecolor="#000000">
                <v:path arrowok="t"/>
              </v:shape>
            </v:group>
            <v:group style="position:absolute;left:5875;top:10;width:20;height:2" coordorigin="5875,10" coordsize="20,2">
              <v:shape style="position:absolute;left:5875;top:10;width:20;height:2" coordorigin="5875,10" coordsize="20,0" path="m5875,10l5894,10e" filled="false" stroked="true" strokeweight=".96pt" strokecolor="#000000">
                <v:path arrowok="t"/>
              </v:shape>
            </v:group>
            <v:group style="position:absolute;left:5894;top:10;width:1253;height:2" coordorigin="5894,10" coordsize="1253,2">
              <v:shape style="position:absolute;left:5894;top:10;width:1253;height:2" coordorigin="5894,10" coordsize="1253,0" path="m5894,10l714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593" w:val="left" w:leader="none"/>
          <w:tab w:pos="4635" w:val="left" w:leader="none"/>
          <w:tab w:pos="5940" w:val="left" w:leader="none"/>
          <w:tab w:pos="6919" w:val="left" w:leader="none"/>
          <w:tab w:pos="8484" w:val="left" w:leader="none"/>
        </w:tabs>
        <w:spacing w:before="55"/>
        <w:ind w:left="219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服</w:t>
      </w:r>
      <w:r>
        <w:rPr>
          <w:rFonts w:ascii="宋体" w:hAnsi="宋体" w:cs="宋体" w:eastAsia="宋体" w:hint="default"/>
          <w:i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费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81,832.38</w:t>
        <w:tab/>
        <w:t>106,931.86</w:t>
        <w:tab/>
        <w:t>81,832.38</w:t>
        <w:tab/>
        <w:t>106,931.86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个月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p>
      <w:pPr>
        <w:tabs>
          <w:tab w:pos="3593" w:val="left" w:leader="none"/>
          <w:tab w:pos="4635" w:val="left" w:leader="none"/>
          <w:tab w:pos="5940" w:val="left" w:leader="none"/>
          <w:tab w:pos="6919" w:val="left" w:leader="none"/>
        </w:tabs>
        <w:spacing w:before="59"/>
        <w:ind w:left="248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81,832.38</w:t>
        <w:tab/>
        <w:t>106,931.86</w:t>
        <w:tab/>
        <w:t>81,832.38</w:t>
        <w:tab/>
        <w:t>106,931.86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81" w:lineRule="exact"/>
        <w:ind w:left="1959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59.55pt;height:4.1pt;mso-position-horizontal-relative:char;mso-position-vertical-relative:line" coordorigin="0,0" coordsize="7191,82">
            <v:group style="position:absolute;left:26;top:55;width:1335;height:2" coordorigin="26,55" coordsize="1335,2">
              <v:shape style="position:absolute;left:26;top:55;width:1335;height:2" coordorigin="26,55" coordsize="1335,0" path="m26,55l1361,55e" filled="false" stroked="true" strokeweight="2.64pt" strokecolor="#000000">
                <v:path arrowok="t"/>
              </v:shape>
            </v:group>
            <v:group style="position:absolute;left:26;top:7;width:1335;height:2" coordorigin="26,7" coordsize="1335,2">
              <v:shape style="position:absolute;left:26;top:7;width:1335;height:2" coordorigin="26,7" coordsize="1335,0" path="m26,7l1361,7e" filled="false" stroked="true" strokeweight=".72pt" strokecolor="#000000">
                <v:path arrowok="t"/>
              </v:shape>
            </v:group>
            <v:group style="position:absolute;left:1361;top:7;width:82;height:2" coordorigin="1361,7" coordsize="82,2">
              <v:shape style="position:absolute;left:1361;top:7;width:82;height:2" coordorigin="1361,7" coordsize="82,0" path="m1361,7l1442,7e" filled="false" stroked="true" strokeweight=".72pt" strokecolor="#000000">
                <v:path arrowok="t"/>
              </v:shape>
            </v:group>
            <v:group style="position:absolute;left:1361;top:55;width:82;height:2" coordorigin="1361,55" coordsize="82,2">
              <v:shape style="position:absolute;left:1361;top:55;width:82;height:2" coordorigin="1361,55" coordsize="82,0" path="m1361,55l1442,55e" filled="false" stroked="true" strokeweight="2.64pt" strokecolor="#000000">
                <v:path arrowok="t"/>
              </v:shape>
            </v:group>
            <v:group style="position:absolute;left:1442;top:55;width:1028;height:2" coordorigin="1442,55" coordsize="1028,2">
              <v:shape style="position:absolute;left:1442;top:55;width:1028;height:2" coordorigin="1442,55" coordsize="1028,0" path="m1442,55l2470,55e" filled="false" stroked="true" strokeweight="2.64pt" strokecolor="#000000">
                <v:path arrowok="t"/>
              </v:shape>
            </v:group>
            <v:group style="position:absolute;left:1442;top:7;width:1028;height:2" coordorigin="1442,7" coordsize="1028,2">
              <v:shape style="position:absolute;left:1442;top:7;width:1028;height:2" coordorigin="1442,7" coordsize="1028,0" path="m1442,7l2470,7e" filled="false" stroked="true" strokeweight=".72pt" strokecolor="#000000">
                <v:path arrowok="t"/>
              </v:shape>
            </v:group>
            <v:group style="position:absolute;left:2470;top:7;width:82;height:2" coordorigin="2470,7" coordsize="82,2">
              <v:shape style="position:absolute;left:2470;top:7;width:82;height:2" coordorigin="2470,7" coordsize="82,0" path="m2470,7l2551,7e" filled="false" stroked="true" strokeweight=".72pt" strokecolor="#000000">
                <v:path arrowok="t"/>
              </v:shape>
            </v:group>
            <v:group style="position:absolute;left:2470;top:55;width:82;height:2" coordorigin="2470,55" coordsize="82,2">
              <v:shape style="position:absolute;left:2470;top:55;width:82;height:2" coordorigin="2470,55" coordsize="82,0" path="m2470,55l2551,55e" filled="false" stroked="true" strokeweight="2.64pt" strokecolor="#000000">
                <v:path arrowok="t"/>
              </v:shape>
            </v:group>
            <v:group style="position:absolute;left:2551;top:55;width:1052;height:2" coordorigin="2551,55" coordsize="1052,2">
              <v:shape style="position:absolute;left:2551;top:55;width:1052;height:2" coordorigin="2551,55" coordsize="1052,0" path="m2551,55l3602,55e" filled="false" stroked="true" strokeweight="2.64pt" strokecolor="#000000">
                <v:path arrowok="t"/>
              </v:shape>
            </v:group>
            <v:group style="position:absolute;left:2551;top:7;width:1052;height:2" coordorigin="2551,7" coordsize="1052,2">
              <v:shape style="position:absolute;left:2551;top:7;width:1052;height:2" coordorigin="2551,7" coordsize="1052,0" path="m2551,7l3602,7e" filled="false" stroked="true" strokeweight=".72pt" strokecolor="#000000">
                <v:path arrowok="t"/>
              </v:shape>
            </v:group>
            <v:group style="position:absolute;left:3602;top:7;width:87;height:2" coordorigin="3602,7" coordsize="87,2">
              <v:shape style="position:absolute;left:3602;top:7;width:87;height:2" coordorigin="3602,7" coordsize="87,0" path="m3602,7l3689,7e" filled="false" stroked="true" strokeweight=".72pt" strokecolor="#000000">
                <v:path arrowok="t"/>
              </v:shape>
            </v:group>
            <v:group style="position:absolute;left:3602;top:55;width:87;height:2" coordorigin="3602,55" coordsize="87,2">
              <v:shape style="position:absolute;left:3602;top:55;width:87;height:2" coordorigin="3602,55" coordsize="87,0" path="m3602,55l3689,55e" filled="false" stroked="true" strokeweight="2.64pt" strokecolor="#000000">
                <v:path arrowok="t"/>
              </v:shape>
            </v:group>
            <v:group style="position:absolute;left:3689;top:55;width:1128;height:2" coordorigin="3689,55" coordsize="1128,2">
              <v:shape style="position:absolute;left:3689;top:55;width:1128;height:2" coordorigin="3689,55" coordsize="1128,0" path="m3689,55l4817,55e" filled="false" stroked="true" strokeweight="2.64pt" strokecolor="#000000">
                <v:path arrowok="t"/>
              </v:shape>
            </v:group>
            <v:group style="position:absolute;left:3689;top:7;width:1128;height:2" coordorigin="3689,7" coordsize="1128,2">
              <v:shape style="position:absolute;left:3689;top:7;width:1128;height:2" coordorigin="3689,7" coordsize="1128,0" path="m3689,7l4817,7e" filled="false" stroked="true" strokeweight=".72pt" strokecolor="#000000">
                <v:path arrowok="t"/>
              </v:shape>
            </v:group>
            <v:group style="position:absolute;left:4817;top:7;width:87;height:2" coordorigin="4817,7" coordsize="87,2">
              <v:shape style="position:absolute;left:4817;top:7;width:87;height:2" coordorigin="4817,7" coordsize="87,0" path="m4817,7l4903,7e" filled="false" stroked="true" strokeweight=".72pt" strokecolor="#000000">
                <v:path arrowok="t"/>
              </v:shape>
            </v:group>
            <v:group style="position:absolute;left:4817;top:55;width:87;height:2" coordorigin="4817,55" coordsize="87,2">
              <v:shape style="position:absolute;left:4817;top:55;width:87;height:2" coordorigin="4817,55" coordsize="87,0" path="m4817,55l4903,55e" filled="false" stroked="true" strokeweight="2.64pt" strokecolor="#000000">
                <v:path arrowok="t"/>
              </v:shape>
            </v:group>
            <v:group style="position:absolute;left:4903;top:55;width:989;height:2" coordorigin="4903,55" coordsize="989,2">
              <v:shape style="position:absolute;left:4903;top:55;width:989;height:2" coordorigin="4903,55" coordsize="989,0" path="m4903,55l5892,55e" filled="false" stroked="true" strokeweight="2.64pt" strokecolor="#000000">
                <v:path arrowok="t"/>
              </v:shape>
            </v:group>
            <v:group style="position:absolute;left:4903;top:7;width:989;height:2" coordorigin="4903,7" coordsize="989,2">
              <v:shape style="position:absolute;left:4903;top:7;width:989;height:2" coordorigin="4903,7" coordsize="989,0" path="m4903,7l5892,7e" filled="false" stroked="true" strokeweight=".72pt" strokecolor="#000000">
                <v:path arrowok="t"/>
              </v:shape>
            </v:group>
            <v:group style="position:absolute;left:5892;top:7;width:82;height:2" coordorigin="5892,7" coordsize="82,2">
              <v:shape style="position:absolute;left:5892;top:7;width:82;height:2" coordorigin="5892,7" coordsize="82,0" path="m5892,7l5974,7e" filled="false" stroked="true" strokeweight=".72pt" strokecolor="#000000">
                <v:path arrowok="t"/>
              </v:shape>
            </v:group>
            <v:group style="position:absolute;left:5892;top:55;width:82;height:2" coordorigin="5892,55" coordsize="82,2">
              <v:shape style="position:absolute;left:5892;top:55;width:82;height:2" coordorigin="5892,55" coordsize="82,0" path="m5892,55l5974,55e" filled="false" stroked="true" strokeweight="2.64pt" strokecolor="#000000">
                <v:path arrowok="t"/>
              </v:shape>
            </v:group>
            <v:group style="position:absolute;left:5974;top:55;width:1191;height:2" coordorigin="5974,55" coordsize="1191,2">
              <v:shape style="position:absolute;left:5974;top:55;width:1191;height:2" coordorigin="5974,55" coordsize="1191,0" path="m5974,55l7164,55e" filled="false" stroked="true" strokeweight="2.64pt" strokecolor="#000000">
                <v:path arrowok="t"/>
              </v:shape>
            </v:group>
            <v:group style="position:absolute;left:5974;top:7;width:1191;height:2" coordorigin="5974,7" coordsize="1191,2">
              <v:shape style="position:absolute;left:5974;top:7;width:1191;height:2" coordorigin="5974,7" coordsize="1191,0" path="m5974,7l716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before="43"/>
        <w:ind w:left="14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3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440002pt;margin-top:15.039694pt;width:442.6pt;height:4.1pt;mso-position-horizontal-relative:page;mso-position-vertical-relative:paragraph;z-index:-588448" coordorigin="1529,301" coordsize="8852,82">
            <v:group style="position:absolute;left:1555;top:327;width:2170;height:2" coordorigin="1555,327" coordsize="2170,2">
              <v:shape style="position:absolute;left:1555;top:327;width:2170;height:2" coordorigin="1555,327" coordsize="2170,0" path="m1555,327l3725,327e" filled="false" stroked="true" strokeweight="2.64pt" strokecolor="#000000">
                <v:path arrowok="t"/>
              </v:shape>
            </v:group>
            <v:group style="position:absolute;left:1555;top:375;width:2170;height:2" coordorigin="1555,375" coordsize="2170,2">
              <v:shape style="position:absolute;left:1555;top:375;width:2170;height:2" coordorigin="1555,375" coordsize="2170,0" path="m1555,375l3725,375e" filled="false" stroked="true" strokeweight=".72pt" strokecolor="#000000">
                <v:path arrowok="t"/>
              </v:shape>
            </v:group>
            <v:group style="position:absolute;left:3725;top:327;width:82;height:2" coordorigin="3725,327" coordsize="82,2">
              <v:shape style="position:absolute;left:3725;top:327;width:82;height:2" coordorigin="3725,327" coordsize="82,0" path="m3725,327l3806,327e" filled="false" stroked="true" strokeweight="2.64pt" strokecolor="#000000">
                <v:path arrowok="t"/>
              </v:shape>
            </v:group>
            <v:group style="position:absolute;left:3725;top:375;width:82;height:2" coordorigin="3725,375" coordsize="82,2">
              <v:shape style="position:absolute;left:3725;top:375;width:82;height:2" coordorigin="3725,375" coordsize="82,0" path="m3725,375l3806,375e" filled="false" stroked="true" strokeweight=".72pt" strokecolor="#000000">
                <v:path arrowok="t"/>
              </v:shape>
            </v:group>
            <v:group style="position:absolute;left:3806;top:327;width:1584;height:2" coordorigin="3806,327" coordsize="1584,2">
              <v:shape style="position:absolute;left:3806;top:327;width:1584;height:2" coordorigin="3806,327" coordsize="1584,0" path="m3806,327l5390,327e" filled="false" stroked="true" strokeweight="2.64pt" strokecolor="#000000">
                <v:path arrowok="t"/>
              </v:shape>
            </v:group>
            <v:group style="position:absolute;left:3806;top:375;width:1584;height:2" coordorigin="3806,375" coordsize="1584,2">
              <v:shape style="position:absolute;left:3806;top:375;width:1584;height:2" coordorigin="3806,375" coordsize="1584,0" path="m3806,375l5390,375e" filled="false" stroked="true" strokeweight=".72pt" strokecolor="#000000">
                <v:path arrowok="t"/>
              </v:shape>
            </v:group>
            <v:group style="position:absolute;left:5390;top:327;width:87;height:2" coordorigin="5390,327" coordsize="87,2">
              <v:shape style="position:absolute;left:5390;top:327;width:87;height:2" coordorigin="5390,327" coordsize="87,0" path="m5390,327l5477,327e" filled="false" stroked="true" strokeweight="2.64pt" strokecolor="#000000">
                <v:path arrowok="t"/>
              </v:shape>
            </v:group>
            <v:group style="position:absolute;left:5390;top:375;width:87;height:2" coordorigin="5390,375" coordsize="87,2">
              <v:shape style="position:absolute;left:5390;top:375;width:87;height:2" coordorigin="5390,375" coordsize="87,0" path="m5390,375l5477,375e" filled="false" stroked="true" strokeweight=".72pt" strokecolor="#000000">
                <v:path arrowok="t"/>
              </v:shape>
            </v:group>
            <v:group style="position:absolute;left:5477;top:327;width:1493;height:2" coordorigin="5477,327" coordsize="1493,2">
              <v:shape style="position:absolute;left:5477;top:327;width:1493;height:2" coordorigin="5477,327" coordsize="1493,0" path="m5477,327l6970,327e" filled="false" stroked="true" strokeweight="2.64pt" strokecolor="#000000">
                <v:path arrowok="t"/>
              </v:shape>
            </v:group>
            <v:group style="position:absolute;left:5477;top:375;width:1493;height:2" coordorigin="5477,375" coordsize="1493,2">
              <v:shape style="position:absolute;left:5477;top:375;width:1493;height:2" coordorigin="5477,375" coordsize="1493,0" path="m5477,375l6970,375e" filled="false" stroked="true" strokeweight=".72pt" strokecolor="#000000">
                <v:path arrowok="t"/>
              </v:shape>
            </v:group>
            <v:group style="position:absolute;left:6970;top:327;width:87;height:2" coordorigin="6970,327" coordsize="87,2">
              <v:shape style="position:absolute;left:6970;top:327;width:87;height:2" coordorigin="6970,327" coordsize="87,0" path="m6970,327l7056,327e" filled="false" stroked="true" strokeweight="2.64pt" strokecolor="#000000">
                <v:path arrowok="t"/>
              </v:shape>
            </v:group>
            <v:group style="position:absolute;left:6970;top:375;width:87;height:2" coordorigin="6970,375" coordsize="87,2">
              <v:shape style="position:absolute;left:6970;top:375;width:87;height:2" coordorigin="6970,375" coordsize="87,0" path="m6970,375l7056,375e" filled="false" stroked="true" strokeweight=".72pt" strokecolor="#000000">
                <v:path arrowok="t"/>
              </v:shape>
            </v:group>
            <v:group style="position:absolute;left:7056;top:327;width:1493;height:2" coordorigin="7056,327" coordsize="1493,2">
              <v:shape style="position:absolute;left:7056;top:327;width:1493;height:2" coordorigin="7056,327" coordsize="1493,0" path="m7056,327l8549,327e" filled="false" stroked="true" strokeweight="2.64pt" strokecolor="#000000">
                <v:path arrowok="t"/>
              </v:shape>
            </v:group>
            <v:group style="position:absolute;left:7056;top:375;width:1493;height:2" coordorigin="7056,375" coordsize="1493,2">
              <v:shape style="position:absolute;left:7056;top:375;width:1493;height:2" coordorigin="7056,375" coordsize="1493,0" path="m7056,375l8549,375e" filled="false" stroked="true" strokeweight=".72pt" strokecolor="#000000">
                <v:path arrowok="t"/>
              </v:shape>
            </v:group>
            <v:group style="position:absolute;left:8549;top:327;width:87;height:2" coordorigin="8549,327" coordsize="87,2">
              <v:shape style="position:absolute;left:8549;top:327;width:87;height:2" coordorigin="8549,327" coordsize="87,0" path="m8549,327l8635,327e" filled="false" stroked="true" strokeweight="2.64pt" strokecolor="#000000">
                <v:path arrowok="t"/>
              </v:shape>
            </v:group>
            <v:group style="position:absolute;left:8549;top:375;width:87;height:2" coordorigin="8549,375" coordsize="87,2">
              <v:shape style="position:absolute;left:8549;top:375;width:87;height:2" coordorigin="8549,375" coordsize="87,0" path="m8549,375l8635,375e" filled="false" stroked="true" strokeweight=".72pt" strokecolor="#000000">
                <v:path arrowok="t"/>
              </v:shape>
            </v:group>
            <v:group style="position:absolute;left:8635;top:327;width:1719;height:2" coordorigin="8635,327" coordsize="1719,2">
              <v:shape style="position:absolute;left:8635;top:327;width:1719;height:2" coordorigin="8635,327" coordsize="1719,0" path="m8635,327l10354,327e" filled="false" stroked="true" strokeweight="2.64pt" strokecolor="#000000">
                <v:path arrowok="t"/>
              </v:shape>
            </v:group>
            <v:group style="position:absolute;left:8635;top:375;width:1719;height:2" coordorigin="8635,375" coordsize="1719,2">
              <v:shape style="position:absolute;left:8635;top:375;width:1719;height:2" coordorigin="8635,375" coordsize="1719,0" path="m8635,375l10354,37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）项目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799" w:val="left" w:leader="none"/>
          <w:tab w:pos="5422" w:val="left" w:leader="none"/>
          <w:tab w:pos="7006" w:val="left" w:leader="none"/>
          <w:tab w:pos="8695" w:val="left" w:leader="none"/>
        </w:tabs>
        <w:spacing w:before="85"/>
        <w:ind w:left="201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7.519997pt;margin-top:26.857725pt;width:440.4pt;height:.5pt;mso-position-horizontal-relative:page;mso-position-vertical-relative:paragraph;z-index:-588424" coordorigin="1550,537" coordsize="8808,10">
            <v:group style="position:absolute;left:1555;top:542;width:2170;height:2" coordorigin="1555,542" coordsize="2170,2">
              <v:shape style="position:absolute;left:1555;top:542;width:2170;height:2" coordorigin="1555,542" coordsize="2170,0" path="m1555,542l3725,542e" filled="false" stroked="true" strokeweight=".48pt" strokecolor="#000000">
                <v:path arrowok="t"/>
              </v:shape>
            </v:group>
            <v:group style="position:absolute;left:3725;top:542;width:10;height:2" coordorigin="3725,542" coordsize="10,2">
              <v:shape style="position:absolute;left:3725;top:542;width:10;height:2" coordorigin="3725,542" coordsize="10,0" path="m3725,542l3734,542e" filled="false" stroked="true" strokeweight=".48pt" strokecolor="#000000">
                <v:path arrowok="t"/>
              </v:shape>
            </v:group>
            <v:group style="position:absolute;left:3734;top:542;width:1656;height:2" coordorigin="3734,542" coordsize="1656,2">
              <v:shape style="position:absolute;left:3734;top:542;width:1656;height:2" coordorigin="3734,542" coordsize="1656,0" path="m3734,542l5390,542e" filled="false" stroked="true" strokeweight=".48pt" strokecolor="#000000">
                <v:path arrowok="t"/>
              </v:shape>
            </v:group>
            <v:group style="position:absolute;left:5390;top:542;width:10;height:2" coordorigin="5390,542" coordsize="10,2">
              <v:shape style="position:absolute;left:5390;top:542;width:10;height:2" coordorigin="5390,542" coordsize="10,0" path="m5390,542l5400,542e" filled="false" stroked="true" strokeweight=".48pt" strokecolor="#000000">
                <v:path arrowok="t"/>
              </v:shape>
            </v:group>
            <v:group style="position:absolute;left:5400;top:542;width:1570;height:2" coordorigin="5400,542" coordsize="1570,2">
              <v:shape style="position:absolute;left:5400;top:542;width:1570;height:2" coordorigin="5400,542" coordsize="1570,0" path="m5400,542l6970,542e" filled="false" stroked="true" strokeweight=".48pt" strokecolor="#000000">
                <v:path arrowok="t"/>
              </v:shape>
            </v:group>
            <v:group style="position:absolute;left:6970;top:542;width:10;height:2" coordorigin="6970,542" coordsize="10,2">
              <v:shape style="position:absolute;left:6970;top:542;width:10;height:2" coordorigin="6970,542" coordsize="10,0" path="m6970,542l6979,542e" filled="false" stroked="true" strokeweight=".48pt" strokecolor="#000000">
                <v:path arrowok="t"/>
              </v:shape>
            </v:group>
            <v:group style="position:absolute;left:6979;top:542;width:1570;height:2" coordorigin="6979,542" coordsize="1570,2">
              <v:shape style="position:absolute;left:6979;top:542;width:1570;height:2" coordorigin="6979,542" coordsize="1570,0" path="m6979,542l8549,542e" filled="false" stroked="true" strokeweight=".48pt" strokecolor="#000000">
                <v:path arrowok="t"/>
              </v:shape>
            </v:group>
            <v:group style="position:absolute;left:8549;top:542;width:10;height:2" coordorigin="8549,542" coordsize="10,2">
              <v:shape style="position:absolute;left:8549;top:542;width:10;height:2" coordorigin="8549,542" coordsize="10,0" path="m8549,542l8558,542e" filled="false" stroked="true" strokeweight=".48pt" strokecolor="#000000">
                <v:path arrowok="t"/>
              </v:shape>
            </v:group>
            <v:group style="position:absolute;left:8558;top:542;width:1796;height:2" coordorigin="8558,542" coordsize="1796,2">
              <v:shape style="position:absolute;left:8558;top:542;width:1796;height:2" coordorigin="8558,542" coordsize="1796,0" path="m8558,542l10354,54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0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3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8"/>
        <w:gridCol w:w="3362"/>
        <w:gridCol w:w="2190"/>
      </w:tblGrid>
      <w:tr>
        <w:trPr>
          <w:trHeight w:val="772" w:hRule="exact"/>
        </w:trPr>
        <w:tc>
          <w:tcPr>
            <w:tcW w:w="3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uto" w:before="54"/>
              <w:ind w:left="35" w:right="1205" w:firstLine="2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2550,000.00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2550,000.00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3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2550,000.00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43"/>
        <w:ind w:left="14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320pt;margin-top:-9.930307pt;width:442.8pt;height:4.350pt;mso-position-horizontal-relative:page;mso-position-vertical-relative:paragraph;z-index:-588400" coordorigin="1526,-199" coordsize="8856,87">
            <v:group style="position:absolute;left:1555;top:-141;width:2170;height:2" coordorigin="1555,-141" coordsize="2170,2">
              <v:shape style="position:absolute;left:1555;top:-141;width:2170;height:2" coordorigin="1555,-141" coordsize="2170,0" path="m1555,-141l3725,-141e" filled="false" stroked="true" strokeweight="2.88pt" strokecolor="#000000">
                <v:path arrowok="t"/>
              </v:shape>
            </v:group>
            <v:group style="position:absolute;left:1555;top:-191;width:2170;height:2" coordorigin="1555,-191" coordsize="2170,2">
              <v:shape style="position:absolute;left:1555;top:-191;width:2170;height:2" coordorigin="1555,-191" coordsize="2170,0" path="m1555,-191l3725,-191e" filled="false" stroked="true" strokeweight=".72pt" strokecolor="#000000">
                <v:path arrowok="t"/>
              </v:shape>
            </v:group>
            <v:group style="position:absolute;left:3725;top:-191;width:82;height:2" coordorigin="3725,-191" coordsize="82,2">
              <v:shape style="position:absolute;left:3725;top:-191;width:82;height:2" coordorigin="3725,-191" coordsize="82,0" path="m3725,-191l3806,-191e" filled="false" stroked="true" strokeweight=".72pt" strokecolor="#000000">
                <v:path arrowok="t"/>
              </v:shape>
            </v:group>
            <v:group style="position:absolute;left:3725;top:-141;width:82;height:2" coordorigin="3725,-141" coordsize="82,2">
              <v:shape style="position:absolute;left:3725;top:-141;width:82;height:2" coordorigin="3725,-141" coordsize="82,0" path="m3725,-141l3806,-141e" filled="false" stroked="true" strokeweight="2.88pt" strokecolor="#000000">
                <v:path arrowok="t"/>
              </v:shape>
            </v:group>
            <v:group style="position:absolute;left:3806;top:-141;width:1584;height:2" coordorigin="3806,-141" coordsize="1584,2">
              <v:shape style="position:absolute;left:3806;top:-141;width:1584;height:2" coordorigin="3806,-141" coordsize="1584,0" path="m3806,-141l5390,-141e" filled="false" stroked="true" strokeweight="2.88pt" strokecolor="#000000">
                <v:path arrowok="t"/>
              </v:shape>
            </v:group>
            <v:group style="position:absolute;left:3806;top:-191;width:1584;height:2" coordorigin="3806,-191" coordsize="1584,2">
              <v:shape style="position:absolute;left:3806;top:-191;width:1584;height:2" coordorigin="3806,-191" coordsize="1584,0" path="m3806,-191l5390,-191e" filled="false" stroked="true" strokeweight=".72pt" strokecolor="#000000">
                <v:path arrowok="t"/>
              </v:shape>
            </v:group>
            <v:group style="position:absolute;left:5390;top:-191;width:87;height:2" coordorigin="5390,-191" coordsize="87,2">
              <v:shape style="position:absolute;left:5390;top:-191;width:87;height:2" coordorigin="5390,-191" coordsize="87,0" path="m5390,-191l5477,-191e" filled="false" stroked="true" strokeweight=".72pt" strokecolor="#000000">
                <v:path arrowok="t"/>
              </v:shape>
            </v:group>
            <v:group style="position:absolute;left:5390;top:-141;width:87;height:2" coordorigin="5390,-141" coordsize="87,2">
              <v:shape style="position:absolute;left:5390;top:-141;width:87;height:2" coordorigin="5390,-141" coordsize="87,0" path="m5390,-141l5477,-141e" filled="false" stroked="true" strokeweight="2.88pt" strokecolor="#000000">
                <v:path arrowok="t"/>
              </v:shape>
            </v:group>
            <v:group style="position:absolute;left:5477;top:-141;width:1493;height:2" coordorigin="5477,-141" coordsize="1493,2">
              <v:shape style="position:absolute;left:5477;top:-141;width:1493;height:2" coordorigin="5477,-141" coordsize="1493,0" path="m5477,-141l6970,-141e" filled="false" stroked="true" strokeweight="2.88pt" strokecolor="#000000">
                <v:path arrowok="t"/>
              </v:shape>
            </v:group>
            <v:group style="position:absolute;left:5477;top:-191;width:1493;height:2" coordorigin="5477,-191" coordsize="1493,2">
              <v:shape style="position:absolute;left:5477;top:-191;width:1493;height:2" coordorigin="5477,-191" coordsize="1493,0" path="m5477,-191l6970,-191e" filled="false" stroked="true" strokeweight=".72pt" strokecolor="#000000">
                <v:path arrowok="t"/>
              </v:shape>
            </v:group>
            <v:group style="position:absolute;left:6970;top:-191;width:87;height:2" coordorigin="6970,-191" coordsize="87,2">
              <v:shape style="position:absolute;left:6970;top:-191;width:87;height:2" coordorigin="6970,-191" coordsize="87,0" path="m6970,-191l7056,-191e" filled="false" stroked="true" strokeweight=".72pt" strokecolor="#000000">
                <v:path arrowok="t"/>
              </v:shape>
            </v:group>
            <v:group style="position:absolute;left:6970;top:-141;width:87;height:2" coordorigin="6970,-141" coordsize="87,2">
              <v:shape style="position:absolute;left:6970;top:-141;width:87;height:2" coordorigin="6970,-141" coordsize="87,0" path="m6970,-141l7056,-141e" filled="false" stroked="true" strokeweight="2.88pt" strokecolor="#000000">
                <v:path arrowok="t"/>
              </v:shape>
            </v:group>
            <v:group style="position:absolute;left:7056;top:-141;width:1493;height:2" coordorigin="7056,-141" coordsize="1493,2">
              <v:shape style="position:absolute;left:7056;top:-141;width:1493;height:2" coordorigin="7056,-141" coordsize="1493,0" path="m7056,-141l8549,-141e" filled="false" stroked="true" strokeweight="2.88pt" strokecolor="#000000">
                <v:path arrowok="t"/>
              </v:shape>
            </v:group>
            <v:group style="position:absolute;left:7056;top:-191;width:1493;height:2" coordorigin="7056,-191" coordsize="1493,2">
              <v:shape style="position:absolute;left:7056;top:-191;width:1493;height:2" coordorigin="7056,-191" coordsize="1493,0" path="m7056,-191l8549,-191e" filled="false" stroked="true" strokeweight=".72pt" strokecolor="#000000">
                <v:path arrowok="t"/>
              </v:shape>
            </v:group>
            <v:group style="position:absolute;left:8549;top:-191;width:87;height:2" coordorigin="8549,-191" coordsize="87,2">
              <v:shape style="position:absolute;left:8549;top:-191;width:87;height:2" coordorigin="8549,-191" coordsize="87,0" path="m8549,-191l8635,-191e" filled="false" stroked="true" strokeweight=".72pt" strokecolor="#000000">
                <v:path arrowok="t"/>
              </v:shape>
            </v:group>
            <v:group style="position:absolute;left:8549;top:-141;width:87;height:2" coordorigin="8549,-141" coordsize="87,2">
              <v:shape style="position:absolute;left:8549;top:-141;width:87;height:2" coordorigin="8549,-141" coordsize="87,0" path="m8549,-141l8635,-141e" filled="false" stroked="true" strokeweight="2.88pt" strokecolor="#000000">
                <v:path arrowok="t"/>
              </v:shape>
            </v:group>
            <v:group style="position:absolute;left:8635;top:-141;width:1719;height:2" coordorigin="8635,-141" coordsize="1719,2">
              <v:shape style="position:absolute;left:8635;top:-141;width:1719;height:2" coordorigin="8635,-141" coordsize="1719,0" path="m8635,-141l10354,-141e" filled="false" stroked="true" strokeweight="2.88pt" strokecolor="#000000">
                <v:path arrowok="t"/>
              </v:shape>
            </v:group>
            <v:group style="position:absolute;left:8635;top:-191;width:1719;height:2" coordorigin="8635,-191" coordsize="1719,2">
              <v:shape style="position:absolute;left:8635;top:-191;width:1719;height:2" coordorigin="8635,-191" coordsize="1719,0" path="m8635,-191l10354,-19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.280001pt;margin-top:18.629692pt;width:510.75pt;height:4.1pt;mso-position-horizontal-relative:page;mso-position-vertical-relative:paragraph;z-index:2200" coordorigin="526,373" coordsize="10215,82">
            <v:group style="position:absolute;left:552;top:399;width:1647;height:2" coordorigin="552,399" coordsize="1647,2">
              <v:shape style="position:absolute;left:552;top:399;width:1647;height:2" coordorigin="552,399" coordsize="1647,0" path="m552,399l2198,399e" filled="false" stroked="true" strokeweight="2.64pt" strokecolor="#000000">
                <v:path arrowok="t"/>
              </v:shape>
            </v:group>
            <v:group style="position:absolute;left:552;top:447;width:1647;height:2" coordorigin="552,447" coordsize="1647,2">
              <v:shape style="position:absolute;left:552;top:447;width:1647;height:2" coordorigin="552,447" coordsize="1647,0" path="m552,447l2198,447e" filled="false" stroked="true" strokeweight=".72pt" strokecolor="#000000">
                <v:path arrowok="t"/>
              </v:shape>
            </v:group>
            <v:group style="position:absolute;left:2198;top:399;width:82;height:2" coordorigin="2198,399" coordsize="82,2">
              <v:shape style="position:absolute;left:2198;top:399;width:82;height:2" coordorigin="2198,399" coordsize="82,0" path="m2198,399l2280,399e" filled="false" stroked="true" strokeweight="2.64pt" strokecolor="#000000">
                <v:path arrowok="t"/>
              </v:shape>
            </v:group>
            <v:group style="position:absolute;left:2198;top:447;width:82;height:2" coordorigin="2198,447" coordsize="82,2">
              <v:shape style="position:absolute;left:2198;top:447;width:82;height:2" coordorigin="2198,447" coordsize="82,0" path="m2198,447l2280,447e" filled="false" stroked="true" strokeweight=".72pt" strokecolor="#000000">
                <v:path arrowok="t"/>
              </v:shape>
            </v:group>
            <v:group style="position:absolute;left:2280;top:399;width:653;height:2" coordorigin="2280,399" coordsize="653,2">
              <v:shape style="position:absolute;left:2280;top:399;width:653;height:2" coordorigin="2280,399" coordsize="653,0" path="m2280,399l2933,399e" filled="false" stroked="true" strokeweight="2.64pt" strokecolor="#000000">
                <v:path arrowok="t"/>
              </v:shape>
            </v:group>
            <v:group style="position:absolute;left:2280;top:447;width:653;height:2" coordorigin="2280,447" coordsize="653,2">
              <v:shape style="position:absolute;left:2280;top:447;width:653;height:2" coordorigin="2280,447" coordsize="653,0" path="m2280,447l2933,447e" filled="false" stroked="true" strokeweight=".72pt" strokecolor="#000000">
                <v:path arrowok="t"/>
              </v:shape>
            </v:group>
            <v:group style="position:absolute;left:2933;top:399;width:87;height:2" coordorigin="2933,399" coordsize="87,2">
              <v:shape style="position:absolute;left:2933;top:399;width:87;height:2" coordorigin="2933,399" coordsize="87,0" path="m2933,399l3019,399e" filled="false" stroked="true" strokeweight="2.64pt" strokecolor="#000000">
                <v:path arrowok="t"/>
              </v:shape>
            </v:group>
            <v:group style="position:absolute;left:2933;top:447;width:87;height:2" coordorigin="2933,447" coordsize="87,2">
              <v:shape style="position:absolute;left:2933;top:447;width:87;height:2" coordorigin="2933,447" coordsize="87,0" path="m2933,447l3019,447e" filled="false" stroked="true" strokeweight=".72pt" strokecolor="#000000">
                <v:path arrowok="t"/>
              </v:shape>
            </v:group>
            <v:group style="position:absolute;left:3019;top:399;width:1584;height:2" coordorigin="3019,399" coordsize="1584,2">
              <v:shape style="position:absolute;left:3019;top:399;width:1584;height:2" coordorigin="3019,399" coordsize="1584,0" path="m3019,399l4603,399e" filled="false" stroked="true" strokeweight="2.64pt" strokecolor="#000000">
                <v:path arrowok="t"/>
              </v:shape>
            </v:group>
            <v:group style="position:absolute;left:3019;top:447;width:1584;height:2" coordorigin="3019,447" coordsize="1584,2">
              <v:shape style="position:absolute;left:3019;top:447;width:1584;height:2" coordorigin="3019,447" coordsize="1584,0" path="m3019,447l4603,447e" filled="false" stroked="true" strokeweight=".72pt" strokecolor="#000000">
                <v:path arrowok="t"/>
              </v:shape>
            </v:group>
            <v:group style="position:absolute;left:4603;top:399;width:82;height:2" coordorigin="4603,399" coordsize="82,2">
              <v:shape style="position:absolute;left:4603;top:399;width:82;height:2" coordorigin="4603,399" coordsize="82,0" path="m4603,399l4685,399e" filled="false" stroked="true" strokeweight="2.64pt" strokecolor="#000000">
                <v:path arrowok="t"/>
              </v:shape>
            </v:group>
            <v:group style="position:absolute;left:4603;top:447;width:82;height:2" coordorigin="4603,447" coordsize="82,2">
              <v:shape style="position:absolute;left:4603;top:447;width:82;height:2" coordorigin="4603,447" coordsize="82,0" path="m4603,447l4685,447e" filled="false" stroked="true" strokeweight=".72pt" strokecolor="#000000">
                <v:path arrowok="t"/>
              </v:shape>
            </v:group>
            <v:group style="position:absolute;left:4685;top:399;width:864;height:2" coordorigin="4685,399" coordsize="864,2">
              <v:shape style="position:absolute;left:4685;top:399;width:864;height:2" coordorigin="4685,399" coordsize="864,0" path="m4685,399l5549,399e" filled="false" stroked="true" strokeweight="2.64pt" strokecolor="#000000">
                <v:path arrowok="t"/>
              </v:shape>
            </v:group>
            <v:group style="position:absolute;left:4685;top:447;width:864;height:2" coordorigin="4685,447" coordsize="864,2">
              <v:shape style="position:absolute;left:4685;top:447;width:864;height:2" coordorigin="4685,447" coordsize="864,0" path="m4685,447l5549,447e" filled="false" stroked="true" strokeweight=".72pt" strokecolor="#000000">
                <v:path arrowok="t"/>
              </v:shape>
            </v:group>
            <v:group style="position:absolute;left:5549;top:399;width:87;height:2" coordorigin="5549,399" coordsize="87,2">
              <v:shape style="position:absolute;left:5549;top:399;width:87;height:2" coordorigin="5549,399" coordsize="87,0" path="m5549,399l5635,399e" filled="false" stroked="true" strokeweight="2.64pt" strokecolor="#000000">
                <v:path arrowok="t"/>
              </v:shape>
            </v:group>
            <v:group style="position:absolute;left:5549;top:447;width:87;height:2" coordorigin="5549,447" coordsize="87,2">
              <v:shape style="position:absolute;left:5549;top:447;width:87;height:2" coordorigin="5549,447" coordsize="87,0" path="m5549,447l5635,447e" filled="false" stroked="true" strokeweight=".72pt" strokecolor="#000000">
                <v:path arrowok="t"/>
              </v:shape>
            </v:group>
            <v:group style="position:absolute;left:5635;top:399;width:1647;height:2" coordorigin="5635,399" coordsize="1647,2">
              <v:shape style="position:absolute;left:5635;top:399;width:1647;height:2" coordorigin="5635,399" coordsize="1647,0" path="m5635,399l7282,399e" filled="false" stroked="true" strokeweight="2.64pt" strokecolor="#000000">
                <v:path arrowok="t"/>
              </v:shape>
            </v:group>
            <v:group style="position:absolute;left:5635;top:447;width:1647;height:2" coordorigin="5635,447" coordsize="1647,2">
              <v:shape style="position:absolute;left:5635;top:447;width:1647;height:2" coordorigin="5635,447" coordsize="1647,0" path="m5635,447l7282,447e" filled="false" stroked="true" strokeweight=".72pt" strokecolor="#000000">
                <v:path arrowok="t"/>
              </v:shape>
            </v:group>
            <v:group style="position:absolute;left:7282;top:399;width:82;height:2" coordorigin="7282,399" coordsize="82,2">
              <v:shape style="position:absolute;left:7282;top:399;width:82;height:2" coordorigin="7282,399" coordsize="82,0" path="m7282,399l7363,399e" filled="false" stroked="true" strokeweight="2.64pt" strokecolor="#000000">
                <v:path arrowok="t"/>
              </v:shape>
            </v:group>
            <v:group style="position:absolute;left:7282;top:447;width:82;height:2" coordorigin="7282,447" coordsize="82,2">
              <v:shape style="position:absolute;left:7282;top:447;width:82;height:2" coordorigin="7282,447" coordsize="82,0" path="m7282,447l7363,447e" filled="false" stroked="true" strokeweight=".72pt" strokecolor="#000000">
                <v:path arrowok="t"/>
              </v:shape>
            </v:group>
            <v:group style="position:absolute;left:7363;top:399;width:1258;height:2" coordorigin="7363,399" coordsize="1258,2">
              <v:shape style="position:absolute;left:7363;top:399;width:1258;height:2" coordorigin="7363,399" coordsize="1258,0" path="m7363,399l8621,399e" filled="false" stroked="true" strokeweight="2.64pt" strokecolor="#000000">
                <v:path arrowok="t"/>
              </v:shape>
            </v:group>
            <v:group style="position:absolute;left:7363;top:447;width:1258;height:2" coordorigin="7363,447" coordsize="1258,2">
              <v:shape style="position:absolute;left:7363;top:447;width:1258;height:2" coordorigin="7363,447" coordsize="1258,0" path="m7363,447l8621,447e" filled="false" stroked="true" strokeweight=".72pt" strokecolor="#000000">
                <v:path arrowok="t"/>
              </v:shape>
            </v:group>
            <v:group style="position:absolute;left:8621;top:399;width:82;height:2" coordorigin="8621,399" coordsize="82,2">
              <v:shape style="position:absolute;left:8621;top:399;width:82;height:2" coordorigin="8621,399" coordsize="82,0" path="m8621,399l8702,399e" filled="false" stroked="true" strokeweight="2.64pt" strokecolor="#000000">
                <v:path arrowok="t"/>
              </v:shape>
            </v:group>
            <v:group style="position:absolute;left:8621;top:447;width:82;height:2" coordorigin="8621,447" coordsize="82,2">
              <v:shape style="position:absolute;left:8621;top:447;width:82;height:2" coordorigin="8621,447" coordsize="82,0" path="m8621,447l8702,447e" filled="false" stroked="true" strokeweight=".72pt" strokecolor="#000000">
                <v:path arrowok="t"/>
              </v:shape>
            </v:group>
            <v:group style="position:absolute;left:8702;top:399;width:1061;height:2" coordorigin="8702,399" coordsize="1061,2">
              <v:shape style="position:absolute;left:8702;top:399;width:1061;height:2" coordorigin="8702,399" coordsize="1061,0" path="m8702,399l9763,399e" filled="false" stroked="true" strokeweight="2.64pt" strokecolor="#000000">
                <v:path arrowok="t"/>
              </v:shape>
            </v:group>
            <v:group style="position:absolute;left:8702;top:447;width:1061;height:2" coordorigin="8702,447" coordsize="1061,2">
              <v:shape style="position:absolute;left:8702;top:447;width:1061;height:2" coordorigin="8702,447" coordsize="1061,0" path="m8702,447l9763,447e" filled="false" stroked="true" strokeweight=".72pt" strokecolor="#000000">
                <v:path arrowok="t"/>
              </v:shape>
            </v:group>
            <v:group style="position:absolute;left:9763;top:399;width:87;height:2" coordorigin="9763,399" coordsize="87,2">
              <v:shape style="position:absolute;left:9763;top:399;width:87;height:2" coordorigin="9763,399" coordsize="87,0" path="m9763,399l9850,399e" filled="false" stroked="true" strokeweight="2.64pt" strokecolor="#000000">
                <v:path arrowok="t"/>
              </v:shape>
            </v:group>
            <v:group style="position:absolute;left:9763;top:447;width:87;height:2" coordorigin="9763,447" coordsize="87,2">
              <v:shape style="position:absolute;left:9763;top:447;width:87;height:2" coordorigin="9763,447" coordsize="87,0" path="m9763,447l9850,447e" filled="false" stroked="true" strokeweight=".72pt" strokecolor="#000000">
                <v:path arrowok="t"/>
              </v:shape>
            </v:group>
            <v:group style="position:absolute;left:9850;top:399;width:864;height:2" coordorigin="9850,399" coordsize="864,2">
              <v:shape style="position:absolute;left:9850;top:399;width:864;height:2" coordorigin="9850,399" coordsize="864,0" path="m9850,399l10714,399e" filled="false" stroked="true" strokeweight="2.64pt" strokecolor="#000000">
                <v:path arrowok="t"/>
              </v:shape>
            </v:group>
            <v:group style="position:absolute;left:9850;top:447;width:864;height:2" coordorigin="9850,447" coordsize="864,2">
              <v:shape style="position:absolute;left:9850;top:447;width:864;height:2" coordorigin="9850,447" coordsize="864,0" path="m9850,447l10714,4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联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400" w:right="400"/>
        </w:sectPr>
      </w:pPr>
    </w:p>
    <w:p>
      <w:pPr>
        <w:tabs>
          <w:tab w:pos="1990" w:val="left" w:leader="none"/>
        </w:tabs>
        <w:spacing w:line="281" w:lineRule="exact" w:before="142"/>
        <w:ind w:left="34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position w:val="11"/>
          <w:sz w:val="17"/>
          <w:szCs w:val="17"/>
        </w:rPr>
        <w:t>注册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1" w:lineRule="exact" w:before="0"/>
        <w:ind w:left="2086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7.360001pt;margin-top:11.206215pt;width:508.6pt;height:.5pt;mso-position-horizontal-relative:page;mso-position-vertical-relative:paragraph;z-index:-588352" coordorigin="547,224" coordsize="10172,10">
            <v:group style="position:absolute;left:552;top:229;width:1647;height:2" coordorigin="552,229" coordsize="1647,2">
              <v:shape style="position:absolute;left:552;top:229;width:1647;height:2" coordorigin="552,229" coordsize="1647,0" path="m552,229l2198,229e" filled="false" stroked="true" strokeweight=".48pt" strokecolor="#000000">
                <v:path arrowok="t"/>
              </v:shape>
            </v:group>
            <v:group style="position:absolute;left:2198;top:229;width:5;height:2" coordorigin="2198,229" coordsize="5,2">
              <v:shape style="position:absolute;left:2198;top:229;width:5;height:2" coordorigin="2198,229" coordsize="5,0" path="m2198,229l2203,229e" filled="false" stroked="true" strokeweight=".48pt" strokecolor="#000000">
                <v:path arrowok="t"/>
              </v:shape>
            </v:group>
            <v:group style="position:absolute;left:2203;top:229;width:730;height:2" coordorigin="2203,229" coordsize="730,2">
              <v:shape style="position:absolute;left:2203;top:229;width:730;height:2" coordorigin="2203,229" coordsize="730,0" path="m2203,229l2933,229e" filled="false" stroked="true" strokeweight=".48pt" strokecolor="#000000">
                <v:path arrowok="t"/>
              </v:shape>
            </v:group>
            <v:group style="position:absolute;left:2933;top:229;width:10;height:2" coordorigin="2933,229" coordsize="10,2">
              <v:shape style="position:absolute;left:2933;top:229;width:10;height:2" coordorigin="2933,229" coordsize="10,0" path="m2933,229l2942,229e" filled="false" stroked="true" strokeweight=".48pt" strokecolor="#000000">
                <v:path arrowok="t"/>
              </v:shape>
            </v:group>
            <v:group style="position:absolute;left:2942;top:229;width:1661;height:2" coordorigin="2942,229" coordsize="1661,2">
              <v:shape style="position:absolute;left:2942;top:229;width:1661;height:2" coordorigin="2942,229" coordsize="1661,0" path="m2942,229l4603,229e" filled="false" stroked="true" strokeweight=".48pt" strokecolor="#000000">
                <v:path arrowok="t"/>
              </v:shape>
            </v:group>
            <v:group style="position:absolute;left:4603;top:229;width:10;height:2" coordorigin="4603,229" coordsize="10,2">
              <v:shape style="position:absolute;left:4603;top:229;width:10;height:2" coordorigin="4603,229" coordsize="10,0" path="m4603,229l4613,229e" filled="false" stroked="true" strokeweight=".48pt" strokecolor="#000000">
                <v:path arrowok="t"/>
              </v:shape>
            </v:group>
            <v:group style="position:absolute;left:4613;top:229;width:936;height:2" coordorigin="4613,229" coordsize="936,2">
              <v:shape style="position:absolute;left:4613;top:229;width:936;height:2" coordorigin="4613,229" coordsize="936,0" path="m4613,229l5549,229e" filled="false" stroked="true" strokeweight=".48pt" strokecolor="#000000">
                <v:path arrowok="t"/>
              </v:shape>
            </v:group>
            <v:group style="position:absolute;left:5549;top:229;width:10;height:2" coordorigin="5549,229" coordsize="10,2">
              <v:shape style="position:absolute;left:5549;top:229;width:10;height:2" coordorigin="5549,229" coordsize="10,0" path="m5549,229l5558,229e" filled="false" stroked="true" strokeweight=".48pt" strokecolor="#000000">
                <v:path arrowok="t"/>
              </v:shape>
            </v:group>
            <v:group style="position:absolute;left:5558;top:229;width:1724;height:2" coordorigin="5558,229" coordsize="1724,2">
              <v:shape style="position:absolute;left:5558;top:229;width:1724;height:2" coordorigin="5558,229" coordsize="1724,0" path="m5558,229l7282,229e" filled="false" stroked="true" strokeweight=".48pt" strokecolor="#000000">
                <v:path arrowok="t"/>
              </v:shape>
            </v:group>
            <v:group style="position:absolute;left:7282;top:229;width:5;height:2" coordorigin="7282,229" coordsize="5,2">
              <v:shape style="position:absolute;left:7282;top:229;width:5;height:2" coordorigin="7282,229" coordsize="5,0" path="m7282,229l7286,229e" filled="false" stroked="true" strokeweight=".48pt" strokecolor="#000000">
                <v:path arrowok="t"/>
              </v:shape>
            </v:group>
            <v:group style="position:absolute;left:7286;top:229;width:1335;height:2" coordorigin="7286,229" coordsize="1335,2">
              <v:shape style="position:absolute;left:7286;top:229;width:1335;height:2" coordorigin="7286,229" coordsize="1335,0" path="m7286,229l8621,229e" filled="false" stroked="true" strokeweight=".48pt" strokecolor="#000000">
                <v:path arrowok="t"/>
              </v:shape>
            </v:group>
            <v:group style="position:absolute;left:8621;top:229;width:10;height:2" coordorigin="8621,229" coordsize="10,2">
              <v:shape style="position:absolute;left:8621;top:229;width:10;height:2" coordorigin="8621,229" coordsize="10,0" path="m8621,229l8630,229e" filled="false" stroked="true" strokeweight=".48pt" strokecolor="#000000">
                <v:path arrowok="t"/>
              </v:shape>
            </v:group>
            <v:group style="position:absolute;left:8630;top:229;width:1133;height:2" coordorigin="8630,229" coordsize="1133,2">
              <v:shape style="position:absolute;left:8630;top:229;width:1133;height:2" coordorigin="8630,229" coordsize="1133,0" path="m8630,229l9763,229e" filled="false" stroked="true" strokeweight=".48pt" strokecolor="#000000">
                <v:path arrowok="t"/>
              </v:shape>
            </v:group>
            <v:group style="position:absolute;left:9763;top:229;width:10;height:2" coordorigin="9763,229" coordsize="10,2">
              <v:shape style="position:absolute;left:9763;top:229;width:10;height:2" coordorigin="9763,229" coordsize="10,0" path="m9763,229l9773,229e" filled="false" stroked="true" strokeweight=".48pt" strokecolor="#000000">
                <v:path arrowok="t"/>
              </v:shape>
            </v:group>
            <v:group style="position:absolute;left:9773;top:229;width:941;height:2" coordorigin="9773,229" coordsize="941,2">
              <v:shape style="position:absolute;left:9773;top:229;width:941;height:2" coordorigin="9773,229" coordsize="941,0" path="m9773,229l10714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6" w:lineRule="exact" w:before="152"/>
        <w:ind w:left="272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江</w:t>
      </w:r>
      <w:r>
        <w:rPr>
          <w:rFonts w:ascii="宋体" w:hAnsi="宋体" w:cs="宋体" w:eastAsia="宋体" w:hint="default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tabs>
          <w:tab w:pos="1923" w:val="left" w:leader="none"/>
        </w:tabs>
        <w:spacing w:line="165" w:lineRule="auto" w:before="0"/>
        <w:ind w:left="2014" w:right="0" w:hanging="139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4"/>
        <w:ind w:left="2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料及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3"/>
          <w:sz w:val="17"/>
          <w:szCs w:val="17"/>
        </w:rPr>
      </w:r>
    </w:p>
    <w:p>
      <w:pPr>
        <w:spacing w:line="249" w:lineRule="auto" w:before="142"/>
        <w:ind w:left="391" w:right="-13" w:hanging="18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在被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位表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63" w:val="left" w:leader="none"/>
        </w:tabs>
        <w:spacing w:line="281" w:lineRule="exact" w:before="142"/>
        <w:ind w:left="228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产总额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position w:val="1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3"/>
          <w:w w:val="105"/>
          <w:position w:val="11"/>
          <w:sz w:val="17"/>
          <w:szCs w:val="17"/>
        </w:rPr>
        <w:t>期收入总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1" w:lineRule="exact" w:before="0"/>
        <w:ind w:left="0" w:right="36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142"/>
        <w:ind w:left="459" w:right="871" w:hanging="27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期净利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00" w:right="400"/>
          <w:cols w:num="5" w:equalWidth="0">
            <w:col w:w="2356" w:space="40"/>
            <w:col w:w="2648" w:space="40"/>
            <w:col w:w="1660" w:space="40"/>
            <w:col w:w="2476" w:space="40"/>
            <w:col w:w="1800"/>
          </w:cols>
        </w:sectPr>
      </w:pPr>
    </w:p>
    <w:p>
      <w:pPr>
        <w:tabs>
          <w:tab w:pos="2019" w:val="left" w:leader="none"/>
        </w:tabs>
        <w:spacing w:line="292" w:lineRule="exact" w:before="0"/>
        <w:ind w:left="449" w:right="-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材</w:t>
      </w:r>
      <w:r>
        <w:rPr>
          <w:rFonts w:ascii="宋体" w:hAnsi="宋体" w:cs="宋体" w:eastAsia="宋体" w:hint="default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3"/>
          <w:position w:val="12"/>
          <w:sz w:val="17"/>
          <w:szCs w:val="17"/>
        </w:rPr>
        <w:t>九江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1" w:lineRule="exact" w:before="0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6"/>
        </w:rPr>
        <w:br w:type="column"/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制品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</w:p>
    <w:p>
      <w:pPr>
        <w:spacing w:before="8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15" w:val="left" w:leader="none"/>
          <w:tab w:pos="2835" w:val="left" w:leader="none"/>
          <w:tab w:pos="4942" w:val="left" w:leader="none"/>
          <w:tab w:pos="5566" w:val="left" w:leader="none"/>
        </w:tabs>
        <w:spacing w:line="189" w:lineRule="exact" w:before="0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Times New Roman"/>
          <w:spacing w:val="2"/>
          <w:w w:val="105"/>
          <w:sz w:val="17"/>
        </w:rPr>
        <w:t>30%</w:t>
        <w:tab/>
        <w:t>30%</w:t>
        <w:tab/>
      </w:r>
      <w:r>
        <w:rPr>
          <w:rFonts w:ascii="Times New Roman"/>
          <w:w w:val="105"/>
          <w:sz w:val="17"/>
        </w:rPr>
        <w:t>9,441,399.90</w:t>
        <w:tab/>
      </w:r>
      <w:r>
        <w:rPr>
          <w:rFonts w:ascii="Times New Roman"/>
          <w:sz w:val="17"/>
        </w:rPr>
        <w:t>0</w:t>
        <w:tab/>
      </w:r>
      <w:r>
        <w:rPr>
          <w:rFonts w:ascii="Times New Roman"/>
          <w:w w:val="105"/>
          <w:sz w:val="17"/>
        </w:rPr>
        <w:t>0</w:t>
      </w:r>
      <w:r>
        <w:rPr>
          <w:rFonts w:ascii="Times New Roman"/>
          <w:sz w:val="17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400" w:right="400"/>
          <w:cols w:num="3" w:equalWidth="0">
            <w:col w:w="2327" w:space="40"/>
            <w:col w:w="1828" w:space="40"/>
            <w:col w:w="686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86" w:lineRule="exact"/>
        <w:ind w:left="123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11pt;height:4.350pt;mso-position-horizontal-relative:char;mso-position-vertical-relative:line" coordorigin="0,0" coordsize="10220,87">
            <v:group style="position:absolute;left:29;top:58;width:1647;height:2" coordorigin="29,58" coordsize="1647,2">
              <v:shape style="position:absolute;left:29;top:58;width:1647;height:2" coordorigin="29,58" coordsize="1647,0" path="m29,58l1675,58e" filled="false" stroked="true" strokeweight="2.88pt" strokecolor="#000000">
                <v:path arrowok="t"/>
              </v:shape>
            </v:group>
            <v:group style="position:absolute;left:29;top:7;width:1647;height:2" coordorigin="29,7" coordsize="1647,2">
              <v:shape style="position:absolute;left:29;top:7;width:1647;height:2" coordorigin="29,7" coordsize="1647,0" path="m29,7l1675,7e" filled="false" stroked="true" strokeweight=".72pt" strokecolor="#000000">
                <v:path arrowok="t"/>
              </v:shape>
            </v:group>
            <v:group style="position:absolute;left:1675;top:7;width:82;height:2" coordorigin="1675,7" coordsize="82,2">
              <v:shape style="position:absolute;left:1675;top:7;width:82;height:2" coordorigin="1675,7" coordsize="82,0" path="m1675,7l1757,7e" filled="false" stroked="true" strokeweight=".72pt" strokecolor="#000000">
                <v:path arrowok="t"/>
              </v:shape>
            </v:group>
            <v:group style="position:absolute;left:1675;top:58;width:82;height:2" coordorigin="1675,58" coordsize="82,2">
              <v:shape style="position:absolute;left:1675;top:58;width:82;height:2" coordorigin="1675,58" coordsize="82,0" path="m1675,58l1757,58e" filled="false" stroked="true" strokeweight="2.88pt" strokecolor="#000000">
                <v:path arrowok="t"/>
              </v:shape>
            </v:group>
            <v:group style="position:absolute;left:1757;top:58;width:653;height:2" coordorigin="1757,58" coordsize="653,2">
              <v:shape style="position:absolute;left:1757;top:58;width:653;height:2" coordorigin="1757,58" coordsize="653,0" path="m1757,58l2410,58e" filled="false" stroked="true" strokeweight="2.88pt" strokecolor="#000000">
                <v:path arrowok="t"/>
              </v:shape>
            </v:group>
            <v:group style="position:absolute;left:1757;top:7;width:653;height:2" coordorigin="1757,7" coordsize="653,2">
              <v:shape style="position:absolute;left:1757;top:7;width:653;height:2" coordorigin="1757,7" coordsize="653,0" path="m1757,7l2410,7e" filled="false" stroked="true" strokeweight=".72pt" strokecolor="#000000">
                <v:path arrowok="t"/>
              </v:shape>
            </v:group>
            <v:group style="position:absolute;left:2410;top:7;width:87;height:2" coordorigin="2410,7" coordsize="87,2">
              <v:shape style="position:absolute;left:2410;top:7;width:87;height:2" coordorigin="2410,7" coordsize="87,0" path="m2410,7l2496,7e" filled="false" stroked="true" strokeweight=".72pt" strokecolor="#000000">
                <v:path arrowok="t"/>
              </v:shape>
            </v:group>
            <v:group style="position:absolute;left:2410;top:58;width:87;height:2" coordorigin="2410,58" coordsize="87,2">
              <v:shape style="position:absolute;left:2410;top:58;width:87;height:2" coordorigin="2410,58" coordsize="87,0" path="m2410,58l2496,58e" filled="false" stroked="true" strokeweight="2.88pt" strokecolor="#000000">
                <v:path arrowok="t"/>
              </v:shape>
            </v:group>
            <v:group style="position:absolute;left:2496;top:58;width:1584;height:2" coordorigin="2496,58" coordsize="1584,2">
              <v:shape style="position:absolute;left:2496;top:58;width:1584;height:2" coordorigin="2496,58" coordsize="1584,0" path="m2496,58l4080,58e" filled="false" stroked="true" strokeweight="2.88pt" strokecolor="#000000">
                <v:path arrowok="t"/>
              </v:shape>
            </v:group>
            <v:group style="position:absolute;left:2496;top:7;width:1584;height:2" coordorigin="2496,7" coordsize="1584,2">
              <v:shape style="position:absolute;left:2496;top:7;width:1584;height:2" coordorigin="2496,7" coordsize="1584,0" path="m2496,7l4080,7e" filled="false" stroked="true" strokeweight=".72pt" strokecolor="#000000">
                <v:path arrowok="t"/>
              </v:shape>
            </v:group>
            <v:group style="position:absolute;left:4080;top:7;width:82;height:2" coordorigin="4080,7" coordsize="82,2">
              <v:shape style="position:absolute;left:4080;top:7;width:82;height:2" coordorigin="4080,7" coordsize="82,0" path="m4080,7l4162,7e" filled="false" stroked="true" strokeweight=".72pt" strokecolor="#000000">
                <v:path arrowok="t"/>
              </v:shape>
            </v:group>
            <v:group style="position:absolute;left:4080;top:58;width:82;height:2" coordorigin="4080,58" coordsize="82,2">
              <v:shape style="position:absolute;left:4080;top:58;width:82;height:2" coordorigin="4080,58" coordsize="82,0" path="m4080,58l4162,58e" filled="false" stroked="true" strokeweight="2.88pt" strokecolor="#000000">
                <v:path arrowok="t"/>
              </v:shape>
            </v:group>
            <v:group style="position:absolute;left:4162;top:58;width:864;height:2" coordorigin="4162,58" coordsize="864,2">
              <v:shape style="position:absolute;left:4162;top:58;width:864;height:2" coordorigin="4162,58" coordsize="864,0" path="m4162,58l5026,58e" filled="false" stroked="true" strokeweight="2.88pt" strokecolor="#000000">
                <v:path arrowok="t"/>
              </v:shape>
            </v:group>
            <v:group style="position:absolute;left:4162;top:7;width:864;height:2" coordorigin="4162,7" coordsize="864,2">
              <v:shape style="position:absolute;left:4162;top:7;width:864;height:2" coordorigin="4162,7" coordsize="864,0" path="m4162,7l5026,7e" filled="false" stroked="true" strokeweight=".72pt" strokecolor="#000000">
                <v:path arrowok="t"/>
              </v:shape>
            </v:group>
            <v:group style="position:absolute;left:5026;top:7;width:87;height:2" coordorigin="5026,7" coordsize="87,2">
              <v:shape style="position:absolute;left:5026;top:7;width:87;height:2" coordorigin="5026,7" coordsize="87,0" path="m5026,7l5112,7e" filled="false" stroked="true" strokeweight=".72pt" strokecolor="#000000">
                <v:path arrowok="t"/>
              </v:shape>
            </v:group>
            <v:group style="position:absolute;left:5026;top:58;width:87;height:2" coordorigin="5026,58" coordsize="87,2">
              <v:shape style="position:absolute;left:5026;top:58;width:87;height:2" coordorigin="5026,58" coordsize="87,0" path="m5026,58l5112,58e" filled="false" stroked="true" strokeweight="2.88pt" strokecolor="#000000">
                <v:path arrowok="t"/>
              </v:shape>
            </v:group>
            <v:group style="position:absolute;left:5112;top:58;width:1647;height:2" coordorigin="5112,58" coordsize="1647,2">
              <v:shape style="position:absolute;left:5112;top:58;width:1647;height:2" coordorigin="5112,58" coordsize="1647,0" path="m5112,58l6758,58e" filled="false" stroked="true" strokeweight="2.88pt" strokecolor="#000000">
                <v:path arrowok="t"/>
              </v:shape>
            </v:group>
            <v:group style="position:absolute;left:5112;top:7;width:1647;height:2" coordorigin="5112,7" coordsize="1647,2">
              <v:shape style="position:absolute;left:5112;top:7;width:1647;height:2" coordorigin="5112,7" coordsize="1647,0" path="m5112,7l6758,7e" filled="false" stroked="true" strokeweight=".72pt" strokecolor="#000000">
                <v:path arrowok="t"/>
              </v:shape>
            </v:group>
            <v:group style="position:absolute;left:6758;top:7;width:82;height:2" coordorigin="6758,7" coordsize="82,2">
              <v:shape style="position:absolute;left:6758;top:7;width:82;height:2" coordorigin="6758,7" coordsize="82,0" path="m6758,7l6840,7e" filled="false" stroked="true" strokeweight=".72pt" strokecolor="#000000">
                <v:path arrowok="t"/>
              </v:shape>
            </v:group>
            <v:group style="position:absolute;left:6758;top:58;width:82;height:2" coordorigin="6758,58" coordsize="82,2">
              <v:shape style="position:absolute;left:6758;top:58;width:82;height:2" coordorigin="6758,58" coordsize="82,0" path="m6758,58l6840,58e" filled="false" stroked="true" strokeweight="2.88pt" strokecolor="#000000">
                <v:path arrowok="t"/>
              </v:shape>
            </v:group>
            <v:group style="position:absolute;left:6840;top:58;width:1258;height:2" coordorigin="6840,58" coordsize="1258,2">
              <v:shape style="position:absolute;left:6840;top:58;width:1258;height:2" coordorigin="6840,58" coordsize="1258,0" path="m6840,58l8098,58e" filled="false" stroked="true" strokeweight="2.88pt" strokecolor="#000000">
                <v:path arrowok="t"/>
              </v:shape>
            </v:group>
            <v:group style="position:absolute;left:6840;top:7;width:1258;height:2" coordorigin="6840,7" coordsize="1258,2">
              <v:shape style="position:absolute;left:6840;top:7;width:1258;height:2" coordorigin="6840,7" coordsize="1258,0" path="m6840,7l8098,7e" filled="false" stroked="true" strokeweight=".72pt" strokecolor="#000000">
                <v:path arrowok="t"/>
              </v:shape>
            </v:group>
            <v:group style="position:absolute;left:8098;top:7;width:82;height:2" coordorigin="8098,7" coordsize="82,2">
              <v:shape style="position:absolute;left:8098;top:7;width:82;height:2" coordorigin="8098,7" coordsize="82,0" path="m8098,7l8179,7e" filled="false" stroked="true" strokeweight=".72pt" strokecolor="#000000">
                <v:path arrowok="t"/>
              </v:shape>
            </v:group>
            <v:group style="position:absolute;left:8098;top:58;width:82;height:2" coordorigin="8098,58" coordsize="82,2">
              <v:shape style="position:absolute;left:8098;top:58;width:82;height:2" coordorigin="8098,58" coordsize="82,0" path="m8098,58l8179,58e" filled="false" stroked="true" strokeweight="2.88pt" strokecolor="#000000">
                <v:path arrowok="t"/>
              </v:shape>
            </v:group>
            <v:group style="position:absolute;left:8179;top:58;width:1061;height:2" coordorigin="8179,58" coordsize="1061,2">
              <v:shape style="position:absolute;left:8179;top:58;width:1061;height:2" coordorigin="8179,58" coordsize="1061,0" path="m8179,58l9240,58e" filled="false" stroked="true" strokeweight="2.88pt" strokecolor="#000000">
                <v:path arrowok="t"/>
              </v:shape>
            </v:group>
            <v:group style="position:absolute;left:8179;top:7;width:1061;height:2" coordorigin="8179,7" coordsize="1061,2">
              <v:shape style="position:absolute;left:8179;top:7;width:1061;height:2" coordorigin="8179,7" coordsize="1061,0" path="m8179,7l9240,7e" filled="false" stroked="true" strokeweight=".72pt" strokecolor="#000000">
                <v:path arrowok="t"/>
              </v:shape>
            </v:group>
            <v:group style="position:absolute;left:9240;top:7;width:87;height:2" coordorigin="9240,7" coordsize="87,2">
              <v:shape style="position:absolute;left:9240;top:7;width:87;height:2" coordorigin="9240,7" coordsize="87,0" path="m9240,7l9326,7e" filled="false" stroked="true" strokeweight=".72pt" strokecolor="#000000">
                <v:path arrowok="t"/>
              </v:shape>
            </v:group>
            <v:group style="position:absolute;left:9240;top:58;width:87;height:2" coordorigin="9240,58" coordsize="87,2">
              <v:shape style="position:absolute;left:9240;top:58;width:87;height:2" coordorigin="9240,58" coordsize="87,0" path="m9240,58l9326,58e" filled="false" stroked="true" strokeweight="2.88pt" strokecolor="#000000">
                <v:path arrowok="t"/>
              </v:shape>
            </v:group>
            <v:group style="position:absolute;left:9326;top:58;width:864;height:2" coordorigin="9326,58" coordsize="864,2">
              <v:shape style="position:absolute;left:9326;top:58;width:864;height:2" coordorigin="9326,58" coordsize="864,0" path="m9326,58l10190,58e" filled="false" stroked="true" strokeweight="2.88pt" strokecolor="#000000">
                <v:path arrowok="t"/>
              </v:shape>
            </v:group>
            <v:group style="position:absolute;left:9326;top:7;width:864;height:2" coordorigin="9326,7" coordsize="864,2">
              <v:shape style="position:absolute;left:9326;top:7;width:864;height:2" coordorigin="9326,7" coordsize="864,0" path="m9326,7l1019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43"/>
        <w:ind w:left="15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权益法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400" w:right="40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10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27.3pt;height:4.350pt;mso-position-horizontal-relative:char;mso-position-vertical-relative:line" coordorigin="0,0" coordsize="10546,87">
            <v:group style="position:absolute;left:29;top:29;width:1839;height:2" coordorigin="29,29" coordsize="1839,2">
              <v:shape style="position:absolute;left:29;top:29;width:1839;height:2" coordorigin="29,29" coordsize="1839,0" path="m29,29l1867,29e" filled="false" stroked="true" strokeweight="2.88pt" strokecolor="#000000">
                <v:path arrowok="t"/>
              </v:shape>
            </v:group>
            <v:group style="position:absolute;left:29;top:79;width:1839;height:2" coordorigin="29,79" coordsize="1839,2">
              <v:shape style="position:absolute;left:29;top:79;width:1839;height:2" coordorigin="29,79" coordsize="1839,0" path="m29,79l1867,79e" filled="false" stroked="true" strokeweight=".72pt" strokecolor="#000000">
                <v:path arrowok="t"/>
              </v:shape>
            </v:group>
            <v:group style="position:absolute;left:1867;top:29;width:87;height:2" coordorigin="1867,29" coordsize="87,2">
              <v:shape style="position:absolute;left:1867;top:29;width:87;height:2" coordorigin="1867,29" coordsize="87,0" path="m1867,29l1954,29e" filled="false" stroked="true" strokeweight="2.88pt" strokecolor="#000000">
                <v:path arrowok="t"/>
              </v:shape>
            </v:group>
            <v:group style="position:absolute;left:1867;top:79;width:87;height:2" coordorigin="1867,79" coordsize="87,2">
              <v:shape style="position:absolute;left:1867;top:79;width:87;height:2" coordorigin="1867,79" coordsize="87,0" path="m1867,79l1954,79e" filled="false" stroked="true" strokeweight=".72pt" strokecolor="#000000">
                <v:path arrowok="t"/>
              </v:shape>
            </v:group>
            <v:group style="position:absolute;left:1954;top:29;width:1162;height:2" coordorigin="1954,29" coordsize="1162,2">
              <v:shape style="position:absolute;left:1954;top:29;width:1162;height:2" coordorigin="1954,29" coordsize="1162,0" path="m1954,29l3115,29e" filled="false" stroked="true" strokeweight="2.88pt" strokecolor="#000000">
                <v:path arrowok="t"/>
              </v:shape>
            </v:group>
            <v:group style="position:absolute;left:1954;top:79;width:1162;height:2" coordorigin="1954,79" coordsize="1162,2">
              <v:shape style="position:absolute;left:1954;top:79;width:1162;height:2" coordorigin="1954,79" coordsize="1162,0" path="m1954,79l3115,79e" filled="false" stroked="true" strokeweight=".72pt" strokecolor="#000000">
                <v:path arrowok="t"/>
              </v:shape>
            </v:group>
            <v:group style="position:absolute;left:3115;top:29;width:87;height:2" coordorigin="3115,29" coordsize="87,2">
              <v:shape style="position:absolute;left:3115;top:29;width:87;height:2" coordorigin="3115,29" coordsize="87,0" path="m3115,29l3202,29e" filled="false" stroked="true" strokeweight="2.88pt" strokecolor="#000000">
                <v:path arrowok="t"/>
              </v:shape>
            </v:group>
            <v:group style="position:absolute;left:3115;top:79;width:87;height:2" coordorigin="3115,79" coordsize="87,2">
              <v:shape style="position:absolute;left:3115;top:79;width:87;height:2" coordorigin="3115,79" coordsize="87,0" path="m3115,79l3202,79e" filled="false" stroked="true" strokeweight=".72pt" strokecolor="#000000">
                <v:path arrowok="t"/>
              </v:shape>
            </v:group>
            <v:group style="position:absolute;left:3202;top:29;width:855;height:2" coordorigin="3202,29" coordsize="855,2">
              <v:shape style="position:absolute;left:3202;top:29;width:855;height:2" coordorigin="3202,29" coordsize="855,0" path="m3202,29l4056,29e" filled="false" stroked="true" strokeweight="2.88pt" strokecolor="#000000">
                <v:path arrowok="t"/>
              </v:shape>
            </v:group>
            <v:group style="position:absolute;left:3202;top:79;width:855;height:2" coordorigin="3202,79" coordsize="855,2">
              <v:shape style="position:absolute;left:3202;top:79;width:855;height:2" coordorigin="3202,79" coordsize="855,0" path="m3202,79l4056,79e" filled="false" stroked="true" strokeweight=".72pt" strokecolor="#000000">
                <v:path arrowok="t"/>
              </v:shape>
            </v:group>
            <v:group style="position:absolute;left:4056;top:29;width:87;height:2" coordorigin="4056,29" coordsize="87,2">
              <v:shape style="position:absolute;left:4056;top:29;width:87;height:2" coordorigin="4056,29" coordsize="87,0" path="m4056,29l4142,29e" filled="false" stroked="true" strokeweight="2.88pt" strokecolor="#000000">
                <v:path arrowok="t"/>
              </v:shape>
            </v:group>
            <v:group style="position:absolute;left:4056;top:79;width:87;height:2" coordorigin="4056,79" coordsize="87,2">
              <v:shape style="position:absolute;left:4056;top:79;width:87;height:2" coordorigin="4056,79" coordsize="87,0" path="m4056,79l4142,79e" filled="false" stroked="true" strokeweight=".72pt" strokecolor="#000000">
                <v:path arrowok="t"/>
              </v:shape>
            </v:group>
            <v:group style="position:absolute;left:4142;top:29;width:1042;height:2" coordorigin="4142,29" coordsize="1042,2">
              <v:shape style="position:absolute;left:4142;top:29;width:1042;height:2" coordorigin="4142,29" coordsize="1042,0" path="m4142,29l5184,29e" filled="false" stroked="true" strokeweight="2.88pt" strokecolor="#000000">
                <v:path arrowok="t"/>
              </v:shape>
            </v:group>
            <v:group style="position:absolute;left:4142;top:79;width:1042;height:2" coordorigin="4142,79" coordsize="1042,2">
              <v:shape style="position:absolute;left:4142;top:79;width:1042;height:2" coordorigin="4142,79" coordsize="1042,0" path="m4142,79l5184,79e" filled="false" stroked="true" strokeweight=".72pt" strokecolor="#000000">
                <v:path arrowok="t"/>
              </v:shape>
            </v:group>
            <v:group style="position:absolute;left:5184;top:29;width:82;height:2" coordorigin="5184,29" coordsize="82,2">
              <v:shape style="position:absolute;left:5184;top:29;width:82;height:2" coordorigin="5184,29" coordsize="82,0" path="m5184,29l5266,29e" filled="false" stroked="true" strokeweight="2.88pt" strokecolor="#000000">
                <v:path arrowok="t"/>
              </v:shape>
            </v:group>
            <v:group style="position:absolute;left:5184;top:79;width:82;height:2" coordorigin="5184,79" coordsize="82,2">
              <v:shape style="position:absolute;left:5184;top:79;width:82;height:2" coordorigin="5184,79" coordsize="82,0" path="m5184,79l5266,79e" filled="false" stroked="true" strokeweight=".72pt" strokecolor="#000000">
                <v:path arrowok="t"/>
              </v:shape>
            </v:group>
            <v:group style="position:absolute;left:5266;top:29;width:1018;height:2" coordorigin="5266,29" coordsize="1018,2">
              <v:shape style="position:absolute;left:5266;top:29;width:1018;height:2" coordorigin="5266,29" coordsize="1018,0" path="m5266,29l6283,29e" filled="false" stroked="true" strokeweight="2.88pt" strokecolor="#000000">
                <v:path arrowok="t"/>
              </v:shape>
            </v:group>
            <v:group style="position:absolute;left:5266;top:79;width:1018;height:2" coordorigin="5266,79" coordsize="1018,2">
              <v:shape style="position:absolute;left:5266;top:79;width:1018;height:2" coordorigin="5266,79" coordsize="1018,0" path="m5266,79l6283,79e" filled="false" stroked="true" strokeweight=".72pt" strokecolor="#000000">
                <v:path arrowok="t"/>
              </v:shape>
            </v:group>
            <v:group style="position:absolute;left:6283;top:29;width:87;height:2" coordorigin="6283,29" coordsize="87,2">
              <v:shape style="position:absolute;left:6283;top:29;width:87;height:2" coordorigin="6283,29" coordsize="87,0" path="m6283,29l6370,29e" filled="false" stroked="true" strokeweight="2.88pt" strokecolor="#000000">
                <v:path arrowok="t"/>
              </v:shape>
            </v:group>
            <v:group style="position:absolute;left:6283;top:79;width:87;height:2" coordorigin="6283,79" coordsize="87,2">
              <v:shape style="position:absolute;left:6283;top:79;width:87;height:2" coordorigin="6283,79" coordsize="87,0" path="m6283,79l6370,79e" filled="false" stroked="true" strokeweight=".72pt" strokecolor="#000000">
                <v:path arrowok="t"/>
              </v:shape>
            </v:group>
            <v:group style="position:absolute;left:6370;top:29;width:1205;height:2" coordorigin="6370,29" coordsize="1205,2">
              <v:shape style="position:absolute;left:6370;top:29;width:1205;height:2" coordorigin="6370,29" coordsize="1205,0" path="m6370,29l7574,29e" filled="false" stroked="true" strokeweight="2.88pt" strokecolor="#000000">
                <v:path arrowok="t"/>
              </v:shape>
            </v:group>
            <v:group style="position:absolute;left:6370;top:79;width:1205;height:2" coordorigin="6370,79" coordsize="1205,2">
              <v:shape style="position:absolute;left:6370;top:79;width:1205;height:2" coordorigin="6370,79" coordsize="1205,0" path="m6370,79l7574,79e" filled="false" stroked="true" strokeweight=".72pt" strokecolor="#000000">
                <v:path arrowok="t"/>
              </v:shape>
            </v:group>
            <v:group style="position:absolute;left:7574;top:29;width:82;height:2" coordorigin="7574,29" coordsize="82,2">
              <v:shape style="position:absolute;left:7574;top:29;width:82;height:2" coordorigin="7574,29" coordsize="82,0" path="m7574,29l7656,29e" filled="false" stroked="true" strokeweight="2.88pt" strokecolor="#000000">
                <v:path arrowok="t"/>
              </v:shape>
            </v:group>
            <v:group style="position:absolute;left:7574;top:79;width:82;height:2" coordorigin="7574,79" coordsize="82,2">
              <v:shape style="position:absolute;left:7574;top:79;width:82;height:2" coordorigin="7574,79" coordsize="82,0" path="m7574,79l7656,79e" filled="false" stroked="true" strokeweight=".72pt" strokecolor="#000000">
                <v:path arrowok="t"/>
              </v:shape>
            </v:group>
            <v:group style="position:absolute;left:7656;top:29;width:653;height:2" coordorigin="7656,29" coordsize="653,2">
              <v:shape style="position:absolute;left:7656;top:29;width:653;height:2" coordorigin="7656,29" coordsize="653,0" path="m7656,29l8309,29e" filled="false" stroked="true" strokeweight="2.88pt" strokecolor="#000000">
                <v:path arrowok="t"/>
              </v:shape>
            </v:group>
            <v:group style="position:absolute;left:7656;top:79;width:653;height:2" coordorigin="7656,79" coordsize="653,2">
              <v:shape style="position:absolute;left:7656;top:79;width:653;height:2" coordorigin="7656,79" coordsize="653,0" path="m7656,79l8309,79e" filled="false" stroked="true" strokeweight=".72pt" strokecolor="#000000">
                <v:path arrowok="t"/>
              </v:shape>
            </v:group>
            <v:group style="position:absolute;left:8309;top:29;width:82;height:2" coordorigin="8309,29" coordsize="82,2">
              <v:shape style="position:absolute;left:8309;top:29;width:82;height:2" coordorigin="8309,29" coordsize="82,0" path="m8309,29l8390,29e" filled="false" stroked="true" strokeweight="2.88pt" strokecolor="#000000">
                <v:path arrowok="t"/>
              </v:shape>
            </v:group>
            <v:group style="position:absolute;left:8309;top:79;width:82;height:2" coordorigin="8309,79" coordsize="82,2">
              <v:shape style="position:absolute;left:8309;top:79;width:82;height:2" coordorigin="8309,79" coordsize="82,0" path="m8309,79l8390,79e" filled="false" stroked="true" strokeweight=".72pt" strokecolor="#000000">
                <v:path arrowok="t"/>
              </v:shape>
            </v:group>
            <v:group style="position:absolute;left:8390;top:29;width:1018;height:2" coordorigin="8390,29" coordsize="1018,2">
              <v:shape style="position:absolute;left:8390;top:29;width:1018;height:2" coordorigin="8390,29" coordsize="1018,0" path="m8390,29l9408,29e" filled="false" stroked="true" strokeweight="2.88pt" strokecolor="#000000">
                <v:path arrowok="t"/>
              </v:shape>
            </v:group>
            <v:group style="position:absolute;left:8390;top:79;width:1018;height:2" coordorigin="8390,79" coordsize="1018,2">
              <v:shape style="position:absolute;left:8390;top:79;width:1018;height:2" coordorigin="8390,79" coordsize="1018,0" path="m8390,79l9408,79e" filled="false" stroked="true" strokeweight=".72pt" strokecolor="#000000">
                <v:path arrowok="t"/>
              </v:shape>
            </v:group>
            <v:group style="position:absolute;left:9408;top:29;width:87;height:2" coordorigin="9408,29" coordsize="87,2">
              <v:shape style="position:absolute;left:9408;top:29;width:87;height:2" coordorigin="9408,29" coordsize="87,0" path="m9408,29l9494,29e" filled="false" stroked="true" strokeweight="2.88pt" strokecolor="#000000">
                <v:path arrowok="t"/>
              </v:shape>
            </v:group>
            <v:group style="position:absolute;left:9408;top:79;width:87;height:2" coordorigin="9408,79" coordsize="87,2">
              <v:shape style="position:absolute;left:9408;top:79;width:87;height:2" coordorigin="9408,79" coordsize="87,0" path="m9408,79l9494,79e" filled="false" stroked="true" strokeweight=".72pt" strokecolor="#000000">
                <v:path arrowok="t"/>
              </v:shape>
            </v:group>
            <v:group style="position:absolute;left:9494;top:29;width:1023;height:2" coordorigin="9494,29" coordsize="1023,2">
              <v:shape style="position:absolute;left:9494;top:29;width:1023;height:2" coordorigin="9494,29" coordsize="1023,0" path="m9494,29l10517,29e" filled="false" stroked="true" strokeweight="2.88pt" strokecolor="#000000">
                <v:path arrowok="t"/>
              </v:shape>
            </v:group>
            <v:group style="position:absolute;left:9494;top:79;width:1023;height:2" coordorigin="9494,79" coordsize="1023,2">
              <v:shape style="position:absolute;left:9494;top:79;width:1023;height:2" coordorigin="9494,79" coordsize="1023,0" path="m9494,79l10517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footerReference w:type="default" r:id="rId102"/>
          <w:pgSz w:w="11900" w:h="16820"/>
          <w:pgMar w:footer="1407" w:header="1402" w:top="1800" w:bottom="1600" w:left="580" w:right="560"/>
          <w:pgNumType w:start="92"/>
        </w:sectPr>
      </w:pPr>
    </w:p>
    <w:p>
      <w:pPr>
        <w:tabs>
          <w:tab w:pos="2146" w:val="left" w:leader="none"/>
          <w:tab w:pos="3327" w:val="left" w:leader="none"/>
        </w:tabs>
        <w:spacing w:line="276" w:lineRule="exact" w:before="61"/>
        <w:ind w:left="41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初余额 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本年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新增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或追</w:t>
      </w:r>
      <w:r>
        <w:rPr>
          <w:rFonts w:ascii="宋体" w:hAnsi="宋体" w:cs="宋体" w:eastAsia="宋体" w:hint="default"/>
          <w:b/>
          <w:bCs/>
          <w:spacing w:val="-23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1"/>
        <w:ind w:left="247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期权益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1"/>
        <w:ind w:left="247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分得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权益增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3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3"/>
          <w:szCs w:val="13"/>
        </w:rPr>
      </w:pPr>
      <w:r>
        <w:rPr/>
        <w:br w:type="column"/>
      </w:r>
      <w:r>
        <w:rPr>
          <w:rFonts w:ascii="宋体"/>
          <w:b/>
          <w:sz w:val="13"/>
        </w:rPr>
      </w:r>
    </w:p>
    <w:p>
      <w:pPr>
        <w:spacing w:line="166" w:lineRule="exact" w:before="0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6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80" w:right="560"/>
          <w:cols w:num="4" w:equalWidth="0">
            <w:col w:w="6385" w:space="40"/>
            <w:col w:w="978" w:space="40"/>
            <w:col w:w="2072" w:space="40"/>
            <w:col w:w="1205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166" w:lineRule="exact" w:before="0"/>
        <w:ind w:left="144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5.279999pt;margin-top:-.392295pt;width:524.9pt;height:.5pt;mso-position-horizontal-relative:page;mso-position-vertical-relative:paragraph;z-index:-588232" coordorigin="706,-8" coordsize="10498,10">
            <v:group style="position:absolute;left:710;top:-3;width:1839;height:2" coordorigin="710,-3" coordsize="1839,2">
              <v:shape style="position:absolute;left:710;top:-3;width:1839;height:2" coordorigin="710,-3" coordsize="1839,0" path="m710,-3l2549,-3e" filled="false" stroked="true" strokeweight=".48pt" strokecolor="#000000">
                <v:path arrowok="t"/>
              </v:shape>
            </v:group>
            <v:group style="position:absolute;left:2549;top:-3;width:10;height:2" coordorigin="2549,-3" coordsize="10,2">
              <v:shape style="position:absolute;left:2549;top:-3;width:10;height:2" coordorigin="2549,-3" coordsize="10,0" path="m2549,-3l2558,-3e" filled="false" stroked="true" strokeweight=".48pt" strokecolor="#000000">
                <v:path arrowok="t"/>
              </v:shape>
            </v:group>
            <v:group style="position:absolute;left:2558;top:-3;width:1239;height:2" coordorigin="2558,-3" coordsize="1239,2">
              <v:shape style="position:absolute;left:2558;top:-3;width:1239;height:2" coordorigin="2558,-3" coordsize="1239,0" path="m2558,-3l3797,-3e" filled="false" stroked="true" strokeweight=".48pt" strokecolor="#000000">
                <v:path arrowok="t"/>
              </v:shape>
            </v:group>
            <v:group style="position:absolute;left:3797;top:-3;width:10;height:2" coordorigin="3797,-3" coordsize="10,2">
              <v:shape style="position:absolute;left:3797;top:-3;width:10;height:2" coordorigin="3797,-3" coordsize="10,0" path="m3797,-3l3806,-3e" filled="false" stroked="true" strokeweight=".48pt" strokecolor="#000000">
                <v:path arrowok="t"/>
              </v:shape>
            </v:group>
            <v:group style="position:absolute;left:3806;top:-3;width:932;height:2" coordorigin="3806,-3" coordsize="932,2">
              <v:shape style="position:absolute;left:3806;top:-3;width:932;height:2" coordorigin="3806,-3" coordsize="932,0" path="m3806,-3l4738,-3e" filled="false" stroked="true" strokeweight=".48pt" strokecolor="#000000">
                <v:path arrowok="t"/>
              </v:shape>
            </v:group>
            <v:group style="position:absolute;left:4738;top:-3;width:10;height:2" coordorigin="4738,-3" coordsize="10,2">
              <v:shape style="position:absolute;left:4738;top:-3;width:10;height:2" coordorigin="4738,-3" coordsize="10,0" path="m4738,-3l4747,-3e" filled="false" stroked="true" strokeweight=".48pt" strokecolor="#000000">
                <v:path arrowok="t"/>
              </v:shape>
            </v:group>
            <v:group style="position:absolute;left:4747;top:-3;width:1119;height:2" coordorigin="4747,-3" coordsize="1119,2">
              <v:shape style="position:absolute;left:4747;top:-3;width:1119;height:2" coordorigin="4747,-3" coordsize="1119,0" path="m4747,-3l5866,-3e" filled="false" stroked="true" strokeweight=".48pt" strokecolor="#000000">
                <v:path arrowok="t"/>
              </v:shape>
            </v:group>
            <v:group style="position:absolute;left:5866;top:-3;width:10;height:2" coordorigin="5866,-3" coordsize="10,2">
              <v:shape style="position:absolute;left:5866;top:-3;width:10;height:2" coordorigin="5866,-3" coordsize="10,0" path="m5866,-3l5875,-3e" filled="false" stroked="true" strokeweight=".48pt" strokecolor="#000000">
                <v:path arrowok="t"/>
              </v:shape>
            </v:group>
            <v:group style="position:absolute;left:5875;top:-3;width:1090;height:2" coordorigin="5875,-3" coordsize="1090,2">
              <v:shape style="position:absolute;left:5875;top:-3;width:1090;height:2" coordorigin="5875,-3" coordsize="1090,0" path="m5875,-3l6965,-3e" filled="false" stroked="true" strokeweight=".48pt" strokecolor="#000000">
                <v:path arrowok="t"/>
              </v:shape>
            </v:group>
            <v:group style="position:absolute;left:6965;top:-3;width:10;height:2" coordorigin="6965,-3" coordsize="10,2">
              <v:shape style="position:absolute;left:6965;top:-3;width:10;height:2" coordorigin="6965,-3" coordsize="10,0" path="m6965,-3l6974,-3e" filled="false" stroked="true" strokeweight=".48pt" strokecolor="#000000">
                <v:path arrowok="t"/>
              </v:shape>
            </v:group>
            <v:group style="position:absolute;left:6974;top:-3;width:1282;height:2" coordorigin="6974,-3" coordsize="1282,2">
              <v:shape style="position:absolute;left:6974;top:-3;width:1282;height:2" coordorigin="6974,-3" coordsize="1282,0" path="m6974,-3l8256,-3e" filled="false" stroked="true" strokeweight=".48pt" strokecolor="#000000">
                <v:path arrowok="t"/>
              </v:shape>
            </v:group>
            <v:group style="position:absolute;left:8256;top:-3;width:10;height:2" coordorigin="8256,-3" coordsize="10,2">
              <v:shape style="position:absolute;left:8256;top:-3;width:10;height:2" coordorigin="8256,-3" coordsize="10,0" path="m8256,-3l8266,-3e" filled="false" stroked="true" strokeweight=".48pt" strokecolor="#000000">
                <v:path arrowok="t"/>
              </v:shape>
            </v:group>
            <v:group style="position:absolute;left:8266;top:-3;width:725;height:2" coordorigin="8266,-3" coordsize="725,2">
              <v:shape style="position:absolute;left:8266;top:-3;width:725;height:2" coordorigin="8266,-3" coordsize="725,0" path="m8266,-3l8990,-3e" filled="false" stroked="true" strokeweight=".48pt" strokecolor="#000000">
                <v:path arrowok="t"/>
              </v:shape>
            </v:group>
            <v:group style="position:absolute;left:8990;top:-3;width:10;height:2" coordorigin="8990,-3" coordsize="10,2">
              <v:shape style="position:absolute;left:8990;top:-3;width:10;height:2" coordorigin="8990,-3" coordsize="10,0" path="m8990,-3l9000,-3e" filled="false" stroked="true" strokeweight=".48pt" strokecolor="#000000">
                <v:path arrowok="t"/>
              </v:shape>
            </v:group>
            <v:group style="position:absolute;left:9000;top:-3;width:1090;height:2" coordorigin="9000,-3" coordsize="1090,2">
              <v:shape style="position:absolute;left:9000;top:-3;width:1090;height:2" coordorigin="9000,-3" coordsize="1090,0" path="m9000,-3l10090,-3e" filled="false" stroked="true" strokeweight=".48pt" strokecolor="#000000">
                <v:path arrowok="t"/>
              </v:shape>
            </v:group>
            <v:group style="position:absolute;left:10090;top:-3;width:10;height:2" coordorigin="10090,-3" coordsize="10,2">
              <v:shape style="position:absolute;left:10090;top:-3;width:10;height:2" coordorigin="10090,-3" coordsize="10,0" path="m10090,-3l10099,-3e" filled="false" stroked="true" strokeweight=".48pt" strokecolor="#000000">
                <v:path arrowok="t"/>
              </v:shape>
            </v:group>
            <v:group style="position:absolute;left:10099;top:-3;width:1100;height:2" coordorigin="10099,-3" coordsize="1100,2">
              <v:shape style="position:absolute;left:10099;top:-3;width:1100;height:2" coordorigin="10099,-3" coordsize="1100,0" path="m10099,-3l11198,-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spacing w:val="4"/>
          <w:w w:val="105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4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spacing w:line="177" w:lineRule="exact" w:before="0"/>
        <w:ind w:left="1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加投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177" w:lineRule="exact" w:before="0"/>
        <w:ind w:left="144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44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30" w:val="left" w:leader="none"/>
        </w:tabs>
        <w:spacing w:line="177" w:lineRule="exact" w:before="0"/>
        <w:ind w:left="1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利额</w:t>
        <w:tab/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7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80" w:right="560"/>
          <w:cols w:num="5" w:equalWidth="0">
            <w:col w:w="1979" w:space="2240"/>
            <w:col w:w="870" w:space="66"/>
            <w:col w:w="1235" w:space="224"/>
            <w:col w:w="688" w:space="243"/>
            <w:col w:w="3215"/>
          </w:cols>
        </w:sectPr>
      </w:pPr>
    </w:p>
    <w:p>
      <w:pPr>
        <w:tabs>
          <w:tab w:pos="2170" w:val="left" w:leader="none"/>
          <w:tab w:pos="4239" w:val="left" w:leader="none"/>
          <w:tab w:pos="5650" w:val="left" w:leader="none"/>
          <w:tab w:pos="9567" w:val="left" w:leader="none"/>
        </w:tabs>
        <w:spacing w:line="287" w:lineRule="exact" w:before="0"/>
        <w:ind w:left="1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0.959999pt;margin-top:523.479980pt;width:413.52pt;height:.48pt;mso-position-horizontal-relative:page;mso-position-vertical-relative:page;z-index:-588112" type="#_x0000_t75" stroked="false">
            <v:imagedata r:id="rId103" o:title=""/>
          </v:shape>
        </w:pict>
      </w:r>
      <w:r>
        <w:rPr/>
        <w:pict>
          <v:shape style="position:absolute;margin-left:90.959999pt;margin-top:604.359985pt;width:413.52pt;height:.48pt;mso-position-horizontal-relative:page;mso-position-vertical-relative:page;z-index:-588088" type="#_x0000_t75" stroked="false">
            <v:imagedata r:id="rId103" o:title=""/>
          </v:shape>
        </w:pict>
      </w:r>
      <w:r>
        <w:rPr/>
        <w:pict>
          <v:shape style="position:absolute;margin-left:90.959999pt;margin-top:685.23999pt;width:413.52pt;height:.48pt;mso-position-horizontal-relative:page;mso-position-vertical-relative:page;z-index:-588064" type="#_x0000_t75" stroked="false">
            <v:imagedata r:id="rId103" o:title=""/>
          </v:shape>
        </w:pict>
      </w:r>
      <w:r>
        <w:rPr>
          <w:rFonts w:ascii="宋体" w:hAnsi="宋体" w:cs="宋体" w:eastAsia="宋体" w:hint="default"/>
          <w:position w:val="-1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2,550,000.00</w:t>
        <w:tab/>
        <w:t>2,550,000.00</w:t>
        <w:tab/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30%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86" w:lineRule="exact"/>
        <w:ind w:left="10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27.3pt;height:4.350pt;mso-position-horizontal-relative:char;mso-position-vertical-relative:line" coordorigin="0,0" coordsize="10546,87">
            <v:group style="position:absolute;left:29;top:58;width:1839;height:2" coordorigin="29,58" coordsize="1839,2">
              <v:shape style="position:absolute;left:29;top:58;width:1839;height:2" coordorigin="29,58" coordsize="1839,0" path="m29,58l1867,58e" filled="false" stroked="true" strokeweight="2.88pt" strokecolor="#000000">
                <v:path arrowok="t"/>
              </v:shape>
            </v:group>
            <v:group style="position:absolute;left:29;top:7;width:1839;height:2" coordorigin="29,7" coordsize="1839,2">
              <v:shape style="position:absolute;left:29;top:7;width:1839;height:2" coordorigin="29,7" coordsize="1839,0" path="m29,7l1867,7e" filled="false" stroked="true" strokeweight=".72pt" strokecolor="#000000">
                <v:path arrowok="t"/>
              </v:shape>
            </v:group>
            <v:group style="position:absolute;left:1867;top:7;width:87;height:2" coordorigin="1867,7" coordsize="87,2">
              <v:shape style="position:absolute;left:1867;top:7;width:87;height:2" coordorigin="1867,7" coordsize="87,0" path="m1867,7l1954,7e" filled="false" stroked="true" strokeweight=".72pt" strokecolor="#000000">
                <v:path arrowok="t"/>
              </v:shape>
            </v:group>
            <v:group style="position:absolute;left:1867;top:58;width:87;height:2" coordorigin="1867,58" coordsize="87,2">
              <v:shape style="position:absolute;left:1867;top:58;width:87;height:2" coordorigin="1867,58" coordsize="87,0" path="m1867,58l1954,58e" filled="false" stroked="true" strokeweight="2.88pt" strokecolor="#000000">
                <v:path arrowok="t"/>
              </v:shape>
            </v:group>
            <v:group style="position:absolute;left:1954;top:58;width:1162;height:2" coordorigin="1954,58" coordsize="1162,2">
              <v:shape style="position:absolute;left:1954;top:58;width:1162;height:2" coordorigin="1954,58" coordsize="1162,0" path="m1954,58l3115,58e" filled="false" stroked="true" strokeweight="2.88pt" strokecolor="#000000">
                <v:path arrowok="t"/>
              </v:shape>
            </v:group>
            <v:group style="position:absolute;left:1954;top:7;width:1162;height:2" coordorigin="1954,7" coordsize="1162,2">
              <v:shape style="position:absolute;left:1954;top:7;width:1162;height:2" coordorigin="1954,7" coordsize="1162,0" path="m1954,7l3115,7e" filled="false" stroked="true" strokeweight=".72pt" strokecolor="#000000">
                <v:path arrowok="t"/>
              </v:shape>
            </v:group>
            <v:group style="position:absolute;left:3115;top:7;width:87;height:2" coordorigin="3115,7" coordsize="87,2">
              <v:shape style="position:absolute;left:3115;top:7;width:87;height:2" coordorigin="3115,7" coordsize="87,0" path="m3115,7l3202,7e" filled="false" stroked="true" strokeweight=".72pt" strokecolor="#000000">
                <v:path arrowok="t"/>
              </v:shape>
            </v:group>
            <v:group style="position:absolute;left:3115;top:58;width:87;height:2" coordorigin="3115,58" coordsize="87,2">
              <v:shape style="position:absolute;left:3115;top:58;width:87;height:2" coordorigin="3115,58" coordsize="87,0" path="m3115,58l3202,58e" filled="false" stroked="true" strokeweight="2.88pt" strokecolor="#000000">
                <v:path arrowok="t"/>
              </v:shape>
            </v:group>
            <v:group style="position:absolute;left:3202;top:58;width:855;height:2" coordorigin="3202,58" coordsize="855,2">
              <v:shape style="position:absolute;left:3202;top:58;width:855;height:2" coordorigin="3202,58" coordsize="855,0" path="m3202,58l4056,58e" filled="false" stroked="true" strokeweight="2.88pt" strokecolor="#000000">
                <v:path arrowok="t"/>
              </v:shape>
            </v:group>
            <v:group style="position:absolute;left:3202;top:7;width:855;height:2" coordorigin="3202,7" coordsize="855,2">
              <v:shape style="position:absolute;left:3202;top:7;width:855;height:2" coordorigin="3202,7" coordsize="855,0" path="m3202,7l4056,7e" filled="false" stroked="true" strokeweight=".72pt" strokecolor="#000000">
                <v:path arrowok="t"/>
              </v:shape>
            </v:group>
            <v:group style="position:absolute;left:4056;top:7;width:87;height:2" coordorigin="4056,7" coordsize="87,2">
              <v:shape style="position:absolute;left:4056;top:7;width:87;height:2" coordorigin="4056,7" coordsize="87,0" path="m4056,7l4142,7e" filled="false" stroked="true" strokeweight=".72pt" strokecolor="#000000">
                <v:path arrowok="t"/>
              </v:shape>
            </v:group>
            <v:group style="position:absolute;left:4056;top:58;width:87;height:2" coordorigin="4056,58" coordsize="87,2">
              <v:shape style="position:absolute;left:4056;top:58;width:87;height:2" coordorigin="4056,58" coordsize="87,0" path="m4056,58l4142,58e" filled="false" stroked="true" strokeweight="2.88pt" strokecolor="#000000">
                <v:path arrowok="t"/>
              </v:shape>
            </v:group>
            <v:group style="position:absolute;left:4142;top:58;width:1042;height:2" coordorigin="4142,58" coordsize="1042,2">
              <v:shape style="position:absolute;left:4142;top:58;width:1042;height:2" coordorigin="4142,58" coordsize="1042,0" path="m4142,58l5184,58e" filled="false" stroked="true" strokeweight="2.88pt" strokecolor="#000000">
                <v:path arrowok="t"/>
              </v:shape>
            </v:group>
            <v:group style="position:absolute;left:4142;top:7;width:1042;height:2" coordorigin="4142,7" coordsize="1042,2">
              <v:shape style="position:absolute;left:4142;top:7;width:1042;height:2" coordorigin="4142,7" coordsize="1042,0" path="m4142,7l5184,7e" filled="false" stroked="true" strokeweight=".72pt" strokecolor="#000000">
                <v:path arrowok="t"/>
              </v:shape>
            </v:group>
            <v:group style="position:absolute;left:5184;top:7;width:82;height:2" coordorigin="5184,7" coordsize="82,2">
              <v:shape style="position:absolute;left:5184;top:7;width:82;height:2" coordorigin="5184,7" coordsize="82,0" path="m5184,7l5266,7e" filled="false" stroked="true" strokeweight=".72pt" strokecolor="#000000">
                <v:path arrowok="t"/>
              </v:shape>
            </v:group>
            <v:group style="position:absolute;left:5184;top:58;width:82;height:2" coordorigin="5184,58" coordsize="82,2">
              <v:shape style="position:absolute;left:5184;top:58;width:82;height:2" coordorigin="5184,58" coordsize="82,0" path="m5184,58l5266,58e" filled="false" stroked="true" strokeweight="2.88pt" strokecolor="#000000">
                <v:path arrowok="t"/>
              </v:shape>
            </v:group>
            <v:group style="position:absolute;left:5266;top:58;width:1018;height:2" coordorigin="5266,58" coordsize="1018,2">
              <v:shape style="position:absolute;left:5266;top:58;width:1018;height:2" coordorigin="5266,58" coordsize="1018,0" path="m5266,58l6283,58e" filled="false" stroked="true" strokeweight="2.88pt" strokecolor="#000000">
                <v:path arrowok="t"/>
              </v:shape>
            </v:group>
            <v:group style="position:absolute;left:5266;top:7;width:1018;height:2" coordorigin="5266,7" coordsize="1018,2">
              <v:shape style="position:absolute;left:5266;top:7;width:1018;height:2" coordorigin="5266,7" coordsize="1018,0" path="m5266,7l6283,7e" filled="false" stroked="true" strokeweight=".72pt" strokecolor="#000000">
                <v:path arrowok="t"/>
              </v:shape>
            </v:group>
            <v:group style="position:absolute;left:6283;top:7;width:87;height:2" coordorigin="6283,7" coordsize="87,2">
              <v:shape style="position:absolute;left:6283;top:7;width:87;height:2" coordorigin="6283,7" coordsize="87,0" path="m6283,7l6370,7e" filled="false" stroked="true" strokeweight=".72pt" strokecolor="#000000">
                <v:path arrowok="t"/>
              </v:shape>
            </v:group>
            <v:group style="position:absolute;left:6283;top:58;width:87;height:2" coordorigin="6283,58" coordsize="87,2">
              <v:shape style="position:absolute;left:6283;top:58;width:87;height:2" coordorigin="6283,58" coordsize="87,0" path="m6283,58l6370,58e" filled="false" stroked="true" strokeweight="2.88pt" strokecolor="#000000">
                <v:path arrowok="t"/>
              </v:shape>
            </v:group>
            <v:group style="position:absolute;left:6370;top:58;width:1205;height:2" coordorigin="6370,58" coordsize="1205,2">
              <v:shape style="position:absolute;left:6370;top:58;width:1205;height:2" coordorigin="6370,58" coordsize="1205,0" path="m6370,58l7574,58e" filled="false" stroked="true" strokeweight="2.88pt" strokecolor="#000000">
                <v:path arrowok="t"/>
              </v:shape>
            </v:group>
            <v:group style="position:absolute;left:6370;top:7;width:1205;height:2" coordorigin="6370,7" coordsize="1205,2">
              <v:shape style="position:absolute;left:6370;top:7;width:1205;height:2" coordorigin="6370,7" coordsize="1205,0" path="m6370,7l7574,7e" filled="false" stroked="true" strokeweight=".72pt" strokecolor="#000000">
                <v:path arrowok="t"/>
              </v:shape>
            </v:group>
            <v:group style="position:absolute;left:7574;top:7;width:82;height:2" coordorigin="7574,7" coordsize="82,2">
              <v:shape style="position:absolute;left:7574;top:7;width:82;height:2" coordorigin="7574,7" coordsize="82,0" path="m7574,7l7656,7e" filled="false" stroked="true" strokeweight=".72pt" strokecolor="#000000">
                <v:path arrowok="t"/>
              </v:shape>
            </v:group>
            <v:group style="position:absolute;left:7574;top:58;width:82;height:2" coordorigin="7574,58" coordsize="82,2">
              <v:shape style="position:absolute;left:7574;top:58;width:82;height:2" coordorigin="7574,58" coordsize="82,0" path="m7574,58l7656,58e" filled="false" stroked="true" strokeweight="2.88pt" strokecolor="#000000">
                <v:path arrowok="t"/>
              </v:shape>
            </v:group>
            <v:group style="position:absolute;left:7656;top:58;width:653;height:2" coordorigin="7656,58" coordsize="653,2">
              <v:shape style="position:absolute;left:7656;top:58;width:653;height:2" coordorigin="7656,58" coordsize="653,0" path="m7656,58l8309,58e" filled="false" stroked="true" strokeweight="2.88pt" strokecolor="#000000">
                <v:path arrowok="t"/>
              </v:shape>
            </v:group>
            <v:group style="position:absolute;left:7656;top:7;width:653;height:2" coordorigin="7656,7" coordsize="653,2">
              <v:shape style="position:absolute;left:7656;top:7;width:653;height:2" coordorigin="7656,7" coordsize="653,0" path="m7656,7l8309,7e" filled="false" stroked="true" strokeweight=".72pt" strokecolor="#000000">
                <v:path arrowok="t"/>
              </v:shape>
            </v:group>
            <v:group style="position:absolute;left:8309;top:7;width:82;height:2" coordorigin="8309,7" coordsize="82,2">
              <v:shape style="position:absolute;left:8309;top:7;width:82;height:2" coordorigin="8309,7" coordsize="82,0" path="m8309,7l8390,7e" filled="false" stroked="true" strokeweight=".72pt" strokecolor="#000000">
                <v:path arrowok="t"/>
              </v:shape>
            </v:group>
            <v:group style="position:absolute;left:8309;top:58;width:82;height:2" coordorigin="8309,58" coordsize="82,2">
              <v:shape style="position:absolute;left:8309;top:58;width:82;height:2" coordorigin="8309,58" coordsize="82,0" path="m8309,58l8390,58e" filled="false" stroked="true" strokeweight="2.88pt" strokecolor="#000000">
                <v:path arrowok="t"/>
              </v:shape>
            </v:group>
            <v:group style="position:absolute;left:8390;top:58;width:1018;height:2" coordorigin="8390,58" coordsize="1018,2">
              <v:shape style="position:absolute;left:8390;top:58;width:1018;height:2" coordorigin="8390,58" coordsize="1018,0" path="m8390,58l9408,58e" filled="false" stroked="true" strokeweight="2.88pt" strokecolor="#000000">
                <v:path arrowok="t"/>
              </v:shape>
            </v:group>
            <v:group style="position:absolute;left:8390;top:7;width:1018;height:2" coordorigin="8390,7" coordsize="1018,2">
              <v:shape style="position:absolute;left:8390;top:7;width:1018;height:2" coordorigin="8390,7" coordsize="1018,0" path="m8390,7l9408,7e" filled="false" stroked="true" strokeweight=".72pt" strokecolor="#000000">
                <v:path arrowok="t"/>
              </v:shape>
            </v:group>
            <v:group style="position:absolute;left:9408;top:7;width:87;height:2" coordorigin="9408,7" coordsize="87,2">
              <v:shape style="position:absolute;left:9408;top:7;width:87;height:2" coordorigin="9408,7" coordsize="87,0" path="m9408,7l9494,7e" filled="false" stroked="true" strokeweight=".72pt" strokecolor="#000000">
                <v:path arrowok="t"/>
              </v:shape>
            </v:group>
            <v:group style="position:absolute;left:9408;top:58;width:87;height:2" coordorigin="9408,58" coordsize="87,2">
              <v:shape style="position:absolute;left:9408;top:58;width:87;height:2" coordorigin="9408,58" coordsize="87,0" path="m9408,58l9494,58e" filled="false" stroked="true" strokeweight="2.88pt" strokecolor="#000000">
                <v:path arrowok="t"/>
              </v:shape>
            </v:group>
            <v:group style="position:absolute;left:9494;top:58;width:1023;height:2" coordorigin="9494,58" coordsize="1023,2">
              <v:shape style="position:absolute;left:9494;top:58;width:1023;height:2" coordorigin="9494,58" coordsize="1023,0" path="m9494,58l10517,58e" filled="false" stroked="true" strokeweight="2.88pt" strokecolor="#000000">
                <v:path arrowok="t"/>
              </v:shape>
            </v:group>
            <v:group style="position:absolute;left:9494;top:7;width:1023;height:2" coordorigin="9494,7" coordsize="1023,2">
              <v:shape style="position:absolute;left:9494;top:7;width:1023;height:2" coordorigin="9494,7" coordsize="1023,0" path="m9494,7l1051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13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12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704"/>
        <w:gridCol w:w="1502"/>
        <w:gridCol w:w="1246"/>
        <w:gridCol w:w="1236"/>
      </w:tblGrid>
      <w:tr>
        <w:trPr>
          <w:trHeight w:val="499" w:hRule="exact"/>
        </w:trPr>
        <w:tc>
          <w:tcPr>
            <w:tcW w:w="258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84"/>
              <w:ind w:left="2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1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0" w:hRule="exact"/>
        </w:trPr>
        <w:tc>
          <w:tcPr>
            <w:tcW w:w="25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598,342.39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263,363.88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861,706.27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2" w:hRule="exact"/>
        </w:trPr>
        <w:tc>
          <w:tcPr>
            <w:tcW w:w="2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598,342.39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263,363.88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861,706.27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20" w:lineRule="exact" w:before="0"/>
        <w:ind w:left="145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0.959999pt;margin-top:-34.334496pt;width:413.52pt;height:.48pt;mso-position-horizontal-relative:page;mso-position-vertical-relative:paragraph;z-index:-588208" type="#_x0000_t75" stroked="false">
            <v:imagedata r:id="rId103" o:title=""/>
          </v:shape>
        </w:pict>
      </w:r>
      <w:r>
        <w:rPr/>
        <w:pict>
          <v:shape style="position:absolute;margin-left:90.959999pt;margin-top:-1.454497pt;width:413.52pt;height:.48pt;mso-position-horizontal-relative:page;mso-position-vertical-relative:paragraph;z-index:-588184" type="#_x0000_t75" stroked="false">
            <v:imagedata r:id="rId103" o:title=""/>
          </v:shape>
        </w:pic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备累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计金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合计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4"/>
        <w:ind w:left="210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0.959999pt;margin-top:19.907743pt;width:413.52pt;height:.48pt;mso-position-horizontal-relative:page;mso-position-vertical-relative:paragraph;z-index:-588160" type="#_x0000_t75" stroked="false">
            <v:imagedata r:id="rId103" o:title="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w w:val="105"/>
          <w:sz w:val="17"/>
          <w:szCs w:val="17"/>
        </w:rPr>
        <w:t>筑</w:t>
      </w:r>
      <w:r>
        <w:rPr>
          <w:rFonts w:ascii="宋体" w:hAnsi="宋体" w:cs="宋体" w:eastAsia="宋体" w:hint="default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3257"/>
        <w:gridCol w:w="2681"/>
      </w:tblGrid>
      <w:tr>
        <w:trPr>
          <w:trHeight w:val="359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10,874,462.09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10,611,098.21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6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10,874,462.09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10,611,098.21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17"/>
        <w:ind w:left="11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9.519997pt;margin-top:-2.182262pt;width:416.4pt;height:4.350pt;mso-position-horizontal-relative:page;mso-position-vertical-relative:paragraph;z-index:-588136" coordorigin="1790,-44" coordsize="8328,87">
            <v:group style="position:absolute;left:1819;top:14;width:2602;height:2" coordorigin="1819,14" coordsize="2602,2">
              <v:shape style="position:absolute;left:1819;top:14;width:2602;height:2" coordorigin="1819,14" coordsize="2602,0" path="m1819,14l4421,14e" filled="false" stroked="true" strokeweight="2.88pt" strokecolor="#000000">
                <v:path arrowok="t"/>
              </v:shape>
            </v:group>
            <v:group style="position:absolute;left:1819;top:-36;width:2602;height:2" coordorigin="1819,-36" coordsize="2602,2">
              <v:shape style="position:absolute;left:1819;top:-36;width:2602;height:2" coordorigin="1819,-36" coordsize="2602,0" path="m1819,-36l4421,-36e" filled="false" stroked="true" strokeweight=".72pt" strokecolor="#000000">
                <v:path arrowok="t"/>
              </v:shape>
            </v:group>
            <v:group style="position:absolute;left:4421;top:-36;width:82;height:2" coordorigin="4421,-36" coordsize="82,2">
              <v:shape style="position:absolute;left:4421;top:-36;width:82;height:2" coordorigin="4421,-36" coordsize="82,0" path="m4421,-36l4502,-36e" filled="false" stroked="true" strokeweight=".72pt" strokecolor="#000000">
                <v:path arrowok="t"/>
              </v:shape>
            </v:group>
            <v:group style="position:absolute;left:4421;top:14;width:82;height:2" coordorigin="4421,14" coordsize="82,2">
              <v:shape style="position:absolute;left:4421;top:14;width:82;height:2" coordorigin="4421,14" coordsize="82,0" path="m4421,14l4502,14e" filled="false" stroked="true" strokeweight="2.88pt" strokecolor="#000000">
                <v:path arrowok="t"/>
              </v:shape>
            </v:group>
            <v:group style="position:absolute;left:4502;top:14;width:1316;height:2" coordorigin="4502,14" coordsize="1316,2">
              <v:shape style="position:absolute;left:4502;top:14;width:1316;height:2" coordorigin="4502,14" coordsize="1316,0" path="m4502,14l5818,14e" filled="false" stroked="true" strokeweight="2.88pt" strokecolor="#000000">
                <v:path arrowok="t"/>
              </v:shape>
            </v:group>
            <v:group style="position:absolute;left:4502;top:-36;width:1316;height:2" coordorigin="4502,-36" coordsize="1316,2">
              <v:shape style="position:absolute;left:4502;top:-36;width:1316;height:2" coordorigin="4502,-36" coordsize="1316,0" path="m4502,-36l5818,-36e" filled="false" stroked="true" strokeweight=".72pt" strokecolor="#000000">
                <v:path arrowok="t"/>
              </v:shape>
            </v:group>
            <v:group style="position:absolute;left:5818;top:-36;width:82;height:2" coordorigin="5818,-36" coordsize="82,2">
              <v:shape style="position:absolute;left:5818;top:-36;width:82;height:2" coordorigin="5818,-36" coordsize="82,0" path="m5818,-36l5899,-36e" filled="false" stroked="true" strokeweight=".72pt" strokecolor="#000000">
                <v:path arrowok="t"/>
              </v:shape>
            </v:group>
            <v:group style="position:absolute;left:5818;top:14;width:82;height:2" coordorigin="5818,14" coordsize="82,2">
              <v:shape style="position:absolute;left:5818;top:14;width:82;height:2" coordorigin="5818,14" coordsize="82,0" path="m5818,14l5899,14e" filled="false" stroked="true" strokeweight="2.88pt" strokecolor="#000000">
                <v:path arrowok="t"/>
              </v:shape>
            </v:group>
            <v:group style="position:absolute;left:5899;top:14;width:1368;height:2" coordorigin="5899,14" coordsize="1368,2">
              <v:shape style="position:absolute;left:5899;top:14;width:1368;height:2" coordorigin="5899,14" coordsize="1368,0" path="m5899,14l7267,14e" filled="false" stroked="true" strokeweight="2.88pt" strokecolor="#000000">
                <v:path arrowok="t"/>
              </v:shape>
            </v:group>
            <v:group style="position:absolute;left:5899;top:-36;width:1368;height:2" coordorigin="5899,-36" coordsize="1368,2">
              <v:shape style="position:absolute;left:5899;top:-36;width:1368;height:2" coordorigin="5899,-36" coordsize="1368,0" path="m5899,-36l7267,-36e" filled="false" stroked="true" strokeweight=".72pt" strokecolor="#000000">
                <v:path arrowok="t"/>
              </v:shape>
            </v:group>
            <v:group style="position:absolute;left:7267;top:-36;width:82;height:2" coordorigin="7267,-36" coordsize="82,2">
              <v:shape style="position:absolute;left:7267;top:-36;width:82;height:2" coordorigin="7267,-36" coordsize="82,0" path="m7267,-36l7349,-36e" filled="false" stroked="true" strokeweight=".72pt" strokecolor="#000000">
                <v:path arrowok="t"/>
              </v:shape>
            </v:group>
            <v:group style="position:absolute;left:7267;top:14;width:82;height:2" coordorigin="7267,14" coordsize="82,2">
              <v:shape style="position:absolute;left:7267;top:14;width:82;height:2" coordorigin="7267,14" coordsize="82,0" path="m7267,14l7349,14e" filled="false" stroked="true" strokeweight="2.88pt" strokecolor="#000000">
                <v:path arrowok="t"/>
              </v:shape>
            </v:group>
            <v:group style="position:absolute;left:7349;top:14;width:1368;height:2" coordorigin="7349,14" coordsize="1368,2">
              <v:shape style="position:absolute;left:7349;top:14;width:1368;height:2" coordorigin="7349,14" coordsize="1368,0" path="m7349,14l8717,14e" filled="false" stroked="true" strokeweight="2.88pt" strokecolor="#000000">
                <v:path arrowok="t"/>
              </v:shape>
            </v:group>
            <v:group style="position:absolute;left:7349;top:-36;width:1368;height:2" coordorigin="7349,-36" coordsize="1368,2">
              <v:shape style="position:absolute;left:7349;top:-36;width:1368;height:2" coordorigin="7349,-36" coordsize="1368,0" path="m7349,-36l8717,-36e" filled="false" stroked="true" strokeweight=".72pt" strokecolor="#000000">
                <v:path arrowok="t"/>
              </v:shape>
            </v:group>
            <v:group style="position:absolute;left:8717;top:-36;width:87;height:2" coordorigin="8717,-36" coordsize="87,2">
              <v:shape style="position:absolute;left:8717;top:-36;width:87;height:2" coordorigin="8717,-36" coordsize="87,0" path="m8717,-36l8803,-36e" filled="false" stroked="true" strokeweight=".72pt" strokecolor="#000000">
                <v:path arrowok="t"/>
              </v:shape>
            </v:group>
            <v:group style="position:absolute;left:8717;top:14;width:87;height:2" coordorigin="8717,14" coordsize="87,2">
              <v:shape style="position:absolute;left:8717;top:14;width:87;height:2" coordorigin="8717,14" coordsize="87,0" path="m8717,14l8803,14e" filled="false" stroked="true" strokeweight="2.88pt" strokecolor="#000000">
                <v:path arrowok="t"/>
              </v:shape>
            </v:group>
            <v:group style="position:absolute;left:8803;top:14;width:1287;height:2" coordorigin="8803,14" coordsize="1287,2">
              <v:shape style="position:absolute;left:8803;top:14;width:1287;height:2" coordorigin="8803,14" coordsize="1287,0" path="m8803,14l10090,14e" filled="false" stroked="true" strokeweight="2.88pt" strokecolor="#000000">
                <v:path arrowok="t"/>
              </v:shape>
            </v:group>
            <v:group style="position:absolute;left:8803;top:-36;width:1287;height:2" coordorigin="8803,-36" coordsize="1287,2">
              <v:shape style="position:absolute;left:8803;top:-36;width:1287;height:2" coordorigin="8803,-36" coordsize="1287,0" path="m8803,-36l10090,-3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采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模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式计</w:t>
      </w:r>
      <w:r>
        <w:rPr>
          <w:rFonts w:ascii="宋体" w:hAnsi="宋体" w:cs="宋体" w:eastAsia="宋体" w:hint="default"/>
          <w:w w:val="105"/>
          <w:sz w:val="17"/>
          <w:szCs w:val="17"/>
        </w:rPr>
        <w:t>量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1" w:lineRule="exact"/>
        <w:ind w:left="121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2pt;height:4.1pt;mso-position-horizontal-relative:char;mso-position-vertical-relative:line" coordorigin="0,0" coordsize="8324,82">
            <v:group style="position:absolute;left:26;top:26;width:2602;height:2" coordorigin="26,26" coordsize="2602,2">
              <v:shape style="position:absolute;left:26;top:26;width:2602;height:2" coordorigin="26,26" coordsize="2602,0" path="m26,26l2628,26e" filled="false" stroked="true" strokeweight="2.64pt" strokecolor="#000000">
                <v:path arrowok="t"/>
              </v:shape>
            </v:group>
            <v:group style="position:absolute;left:26;top:74;width:2602;height:2" coordorigin="26,74" coordsize="2602,2">
              <v:shape style="position:absolute;left:26;top:74;width:2602;height:2" coordorigin="26,74" coordsize="2602,0" path="m26,74l2628,74e" filled="false" stroked="true" strokeweight=".72pt" strokecolor="#000000">
                <v:path arrowok="t"/>
              </v:shape>
            </v:group>
            <v:group style="position:absolute;left:2628;top:26;width:82;height:2" coordorigin="2628,26" coordsize="82,2">
              <v:shape style="position:absolute;left:2628;top:26;width:82;height:2" coordorigin="2628,26" coordsize="82,0" path="m2628,26l2710,26e" filled="false" stroked="true" strokeweight="2.64pt" strokecolor="#000000">
                <v:path arrowok="t"/>
              </v:shape>
            </v:group>
            <v:group style="position:absolute;left:2628;top:74;width:82;height:2" coordorigin="2628,74" coordsize="82,2">
              <v:shape style="position:absolute;left:2628;top:74;width:82;height:2" coordorigin="2628,74" coordsize="82,0" path="m2628,74l2710,74e" filled="false" stroked="true" strokeweight=".72pt" strokecolor="#000000">
                <v:path arrowok="t"/>
              </v:shape>
            </v:group>
            <v:group style="position:absolute;left:2710;top:26;width:1316;height:2" coordorigin="2710,26" coordsize="1316,2">
              <v:shape style="position:absolute;left:2710;top:26;width:1316;height:2" coordorigin="2710,26" coordsize="1316,0" path="m2710,26l4025,26e" filled="false" stroked="true" strokeweight="2.64pt" strokecolor="#000000">
                <v:path arrowok="t"/>
              </v:shape>
            </v:group>
            <v:group style="position:absolute;left:2710;top:74;width:1316;height:2" coordorigin="2710,74" coordsize="1316,2">
              <v:shape style="position:absolute;left:2710;top:74;width:1316;height:2" coordorigin="2710,74" coordsize="1316,0" path="m2710,74l4025,74e" filled="false" stroked="true" strokeweight=".72pt" strokecolor="#000000">
                <v:path arrowok="t"/>
              </v:shape>
            </v:group>
            <v:group style="position:absolute;left:4025;top:26;width:82;height:2" coordorigin="4025,26" coordsize="82,2">
              <v:shape style="position:absolute;left:4025;top:26;width:82;height:2" coordorigin="4025,26" coordsize="82,0" path="m4025,26l4106,26e" filled="false" stroked="true" strokeweight="2.64pt" strokecolor="#000000">
                <v:path arrowok="t"/>
              </v:shape>
            </v:group>
            <v:group style="position:absolute;left:4025;top:74;width:82;height:2" coordorigin="4025,74" coordsize="82,2">
              <v:shape style="position:absolute;left:4025;top:74;width:82;height:2" coordorigin="4025,74" coordsize="82,0" path="m4025,74l4106,74e" filled="false" stroked="true" strokeweight=".72pt" strokecolor="#000000">
                <v:path arrowok="t"/>
              </v:shape>
            </v:group>
            <v:group style="position:absolute;left:4106;top:26;width:1368;height:2" coordorigin="4106,26" coordsize="1368,2">
              <v:shape style="position:absolute;left:4106;top:26;width:1368;height:2" coordorigin="4106,26" coordsize="1368,0" path="m4106,26l5474,26e" filled="false" stroked="true" strokeweight="2.64pt" strokecolor="#000000">
                <v:path arrowok="t"/>
              </v:shape>
            </v:group>
            <v:group style="position:absolute;left:4106;top:74;width:1368;height:2" coordorigin="4106,74" coordsize="1368,2">
              <v:shape style="position:absolute;left:4106;top:74;width:1368;height:2" coordorigin="4106,74" coordsize="1368,0" path="m4106,74l5474,74e" filled="false" stroked="true" strokeweight=".72pt" strokecolor="#000000">
                <v:path arrowok="t"/>
              </v:shape>
            </v:group>
            <v:group style="position:absolute;left:5474;top:26;width:82;height:2" coordorigin="5474,26" coordsize="82,2">
              <v:shape style="position:absolute;left:5474;top:26;width:82;height:2" coordorigin="5474,26" coordsize="82,0" path="m5474,26l5556,26e" filled="false" stroked="true" strokeweight="2.64pt" strokecolor="#000000">
                <v:path arrowok="t"/>
              </v:shape>
            </v:group>
            <v:group style="position:absolute;left:5474;top:74;width:82;height:2" coordorigin="5474,74" coordsize="82,2">
              <v:shape style="position:absolute;left:5474;top:74;width:82;height:2" coordorigin="5474,74" coordsize="82,0" path="m5474,74l5556,74e" filled="false" stroked="true" strokeweight=".72pt" strokecolor="#000000">
                <v:path arrowok="t"/>
              </v:shape>
            </v:group>
            <v:group style="position:absolute;left:5556;top:26;width:1368;height:2" coordorigin="5556,26" coordsize="1368,2">
              <v:shape style="position:absolute;left:5556;top:26;width:1368;height:2" coordorigin="5556,26" coordsize="1368,0" path="m5556,26l6924,26e" filled="false" stroked="true" strokeweight="2.64pt" strokecolor="#000000">
                <v:path arrowok="t"/>
              </v:shape>
            </v:group>
            <v:group style="position:absolute;left:5556;top:74;width:1368;height:2" coordorigin="5556,74" coordsize="1368,2">
              <v:shape style="position:absolute;left:5556;top:74;width:1368;height:2" coordorigin="5556,74" coordsize="1368,0" path="m5556,74l6924,74e" filled="false" stroked="true" strokeweight=".72pt" strokecolor="#000000">
                <v:path arrowok="t"/>
              </v:shape>
            </v:group>
            <v:group style="position:absolute;left:6924;top:26;width:87;height:2" coordorigin="6924,26" coordsize="87,2">
              <v:shape style="position:absolute;left:6924;top:26;width:87;height:2" coordorigin="6924,26" coordsize="87,0" path="m6924,26l7010,26e" filled="false" stroked="true" strokeweight="2.64pt" strokecolor="#000000">
                <v:path arrowok="t"/>
              </v:shape>
            </v:group>
            <v:group style="position:absolute;left:6924;top:74;width:87;height:2" coordorigin="6924,74" coordsize="87,2">
              <v:shape style="position:absolute;left:6924;top:74;width:87;height:2" coordorigin="6924,74" coordsize="87,0" path="m6924,74l7010,74e" filled="false" stroked="true" strokeweight=".72pt" strokecolor="#000000">
                <v:path arrowok="t"/>
              </v:shape>
            </v:group>
            <v:group style="position:absolute;left:7010;top:26;width:1287;height:2" coordorigin="7010,26" coordsize="1287,2">
              <v:shape style="position:absolute;left:7010;top:26;width:1287;height:2" coordorigin="7010,26" coordsize="1287,0" path="m7010,26l8297,26e" filled="false" stroked="true" strokeweight="2.64pt" strokecolor="#000000">
                <v:path arrowok="t"/>
              </v:shape>
            </v:group>
            <v:group style="position:absolute;left:7010;top:74;width:1287;height:2" coordorigin="7010,74" coordsize="1287,2">
              <v:shape style="position:absolute;left:7010;top:74;width:1287;height:2" coordorigin="7010,74" coordsize="1287,0" path="m7010,74l8297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12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1745"/>
        <w:gridCol w:w="1562"/>
        <w:gridCol w:w="1250"/>
        <w:gridCol w:w="1284"/>
      </w:tblGrid>
      <w:tr>
        <w:trPr>
          <w:trHeight w:val="425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19" w:val="left" w:leader="none"/>
              </w:tabs>
              <w:spacing w:line="240" w:lineRule="auto" w:before="54"/>
              <w:ind w:left="18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9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0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0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340,255,949.03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95,606,992.63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231,654.83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435,631,286.83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58,163,174.03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6,117,571.84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64,280,745.87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151,789,882.66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86,409,734.25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238,199,616.91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2,676,987.00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117,230.00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2,794,217.00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127,625,905.34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2,962,456.54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231,654.83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130,356,707.05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144,274,214.61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26,846,595.63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198,269.58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170,922,540.66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6,195,426.50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1,949,977.73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8,145,404.23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31,838,395.19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16,789,347.00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48,627,742.19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1,292,007.73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445,579.48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1,737,587.21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104,948,385.19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7,661,691.42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198,269.58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112,411,807.03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2,558,019.63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2,558,019.63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34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0" w:lineRule="auto" w:before="21"/>
              <w:ind w:left="763" w:right="95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i/>
                <w:spacing w:val="-5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1,394,142.23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1,394,817.23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1,077,954.40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1,077,279.40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1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产账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193,423,714.79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262,150,726.54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51,881,824.53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56,049,418.64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2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118,557,345.24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188,177,057.49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580" w:right="560"/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7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3394"/>
        <w:gridCol w:w="2683"/>
      </w:tblGrid>
      <w:tr>
        <w:trPr>
          <w:trHeight w:val="354" w:hRule="exact"/>
        </w:trPr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8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1,384,979.27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1,056,629.79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7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21,599,565.75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16,867,620.62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26" w:lineRule="exact" w:before="35"/>
        <w:ind w:left="897" w:right="36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9.519997pt;margin-top:-2.169997pt;width:416.4pt;height:4.350pt;mso-position-horizontal-relative:page;mso-position-vertical-relative:paragraph;z-index:-587992" coordorigin="1790,-43" coordsize="8328,87">
            <v:group style="position:absolute;left:1819;top:14;width:2602;height:2" coordorigin="1819,14" coordsize="2602,2">
              <v:shape style="position:absolute;left:1819;top:14;width:2602;height:2" coordorigin="1819,14" coordsize="2602,0" path="m1819,14l4421,14e" filled="false" stroked="true" strokeweight="2.88pt" strokecolor="#000000">
                <v:path arrowok="t"/>
              </v:shape>
            </v:group>
            <v:group style="position:absolute;left:1819;top:-36;width:2602;height:2" coordorigin="1819,-36" coordsize="2602,2">
              <v:shape style="position:absolute;left:1819;top:-36;width:2602;height:2" coordorigin="1819,-36" coordsize="2602,0" path="m1819,-36l4421,-36e" filled="false" stroked="true" strokeweight=".72pt" strokecolor="#000000">
                <v:path arrowok="t"/>
              </v:shape>
            </v:group>
            <v:group style="position:absolute;left:4421;top:-36;width:82;height:2" coordorigin="4421,-36" coordsize="82,2">
              <v:shape style="position:absolute;left:4421;top:-36;width:82;height:2" coordorigin="4421,-36" coordsize="82,0" path="m4421,-36l4502,-36e" filled="false" stroked="true" strokeweight=".72pt" strokecolor="#000000">
                <v:path arrowok="t"/>
              </v:shape>
            </v:group>
            <v:group style="position:absolute;left:4421;top:14;width:82;height:2" coordorigin="4421,14" coordsize="82,2">
              <v:shape style="position:absolute;left:4421;top:14;width:82;height:2" coordorigin="4421,14" coordsize="82,0" path="m4421,14l4502,14e" filled="false" stroked="true" strokeweight="2.88pt" strokecolor="#000000">
                <v:path arrowok="t"/>
              </v:shape>
            </v:group>
            <v:group style="position:absolute;left:4502;top:14;width:1316;height:2" coordorigin="4502,14" coordsize="1316,2">
              <v:shape style="position:absolute;left:4502;top:14;width:1316;height:2" coordorigin="4502,14" coordsize="1316,0" path="m4502,14l5818,14e" filled="false" stroked="true" strokeweight="2.88pt" strokecolor="#000000">
                <v:path arrowok="t"/>
              </v:shape>
            </v:group>
            <v:group style="position:absolute;left:4502;top:-36;width:1316;height:2" coordorigin="4502,-36" coordsize="1316,2">
              <v:shape style="position:absolute;left:4502;top:-36;width:1316;height:2" coordorigin="4502,-36" coordsize="1316,0" path="m4502,-36l5818,-36e" filled="false" stroked="true" strokeweight=".72pt" strokecolor="#000000">
                <v:path arrowok="t"/>
              </v:shape>
            </v:group>
            <v:group style="position:absolute;left:5818;top:-36;width:82;height:2" coordorigin="5818,-36" coordsize="82,2">
              <v:shape style="position:absolute;left:5818;top:-36;width:82;height:2" coordorigin="5818,-36" coordsize="82,0" path="m5818,-36l5899,-36e" filled="false" stroked="true" strokeweight=".72pt" strokecolor="#000000">
                <v:path arrowok="t"/>
              </v:shape>
            </v:group>
            <v:group style="position:absolute;left:5818;top:14;width:82;height:2" coordorigin="5818,14" coordsize="82,2">
              <v:shape style="position:absolute;left:5818;top:14;width:82;height:2" coordorigin="5818,14" coordsize="82,0" path="m5818,14l5899,14e" filled="false" stroked="true" strokeweight="2.88pt" strokecolor="#000000">
                <v:path arrowok="t"/>
              </v:shape>
            </v:group>
            <v:group style="position:absolute;left:5899;top:14;width:1368;height:2" coordorigin="5899,14" coordsize="1368,2">
              <v:shape style="position:absolute;left:5899;top:14;width:1368;height:2" coordorigin="5899,14" coordsize="1368,0" path="m5899,14l7267,14e" filled="false" stroked="true" strokeweight="2.88pt" strokecolor="#000000">
                <v:path arrowok="t"/>
              </v:shape>
            </v:group>
            <v:group style="position:absolute;left:5899;top:-36;width:1368;height:2" coordorigin="5899,-36" coordsize="1368,2">
              <v:shape style="position:absolute;left:5899;top:-36;width:1368;height:2" coordorigin="5899,-36" coordsize="1368,0" path="m5899,-36l7267,-36e" filled="false" stroked="true" strokeweight=".72pt" strokecolor="#000000">
                <v:path arrowok="t"/>
              </v:shape>
            </v:group>
            <v:group style="position:absolute;left:7267;top:-36;width:82;height:2" coordorigin="7267,-36" coordsize="82,2">
              <v:shape style="position:absolute;left:7267;top:-36;width:82;height:2" coordorigin="7267,-36" coordsize="82,0" path="m7267,-36l7349,-36e" filled="false" stroked="true" strokeweight=".72pt" strokecolor="#000000">
                <v:path arrowok="t"/>
              </v:shape>
            </v:group>
            <v:group style="position:absolute;left:7267;top:14;width:82;height:2" coordorigin="7267,14" coordsize="82,2">
              <v:shape style="position:absolute;left:7267;top:14;width:82;height:2" coordorigin="7267,14" coordsize="82,0" path="m7267,14l7349,14e" filled="false" stroked="true" strokeweight="2.88pt" strokecolor="#000000">
                <v:path arrowok="t"/>
              </v:shape>
            </v:group>
            <v:group style="position:absolute;left:7349;top:14;width:1368;height:2" coordorigin="7349,14" coordsize="1368,2">
              <v:shape style="position:absolute;left:7349;top:14;width:1368;height:2" coordorigin="7349,14" coordsize="1368,0" path="m7349,14l8717,14e" filled="false" stroked="true" strokeweight="2.88pt" strokecolor="#000000">
                <v:path arrowok="t"/>
              </v:shape>
            </v:group>
            <v:group style="position:absolute;left:7349;top:-36;width:1368;height:2" coordorigin="7349,-36" coordsize="1368,2">
              <v:shape style="position:absolute;left:7349;top:-36;width:1368;height:2" coordorigin="7349,-36" coordsize="1368,0" path="m7349,-36l8717,-36e" filled="false" stroked="true" strokeweight=".72pt" strokecolor="#000000">
                <v:path arrowok="t"/>
              </v:shape>
            </v:group>
            <v:group style="position:absolute;left:8717;top:-36;width:87;height:2" coordorigin="8717,-36" coordsize="87,2">
              <v:shape style="position:absolute;left:8717;top:-36;width:87;height:2" coordorigin="8717,-36" coordsize="87,0" path="m8717,-36l8803,-36e" filled="false" stroked="true" strokeweight=".72pt" strokecolor="#000000">
                <v:path arrowok="t"/>
              </v:shape>
            </v:group>
            <v:group style="position:absolute;left:8717;top:14;width:87;height:2" coordorigin="8717,14" coordsize="87,2">
              <v:shape style="position:absolute;left:8717;top:14;width:87;height:2" coordorigin="8717,14" coordsize="87,0" path="m8717,14l8803,14e" filled="false" stroked="true" strokeweight="2.88pt" strokecolor="#000000">
                <v:path arrowok="t"/>
              </v:shape>
            </v:group>
            <v:group style="position:absolute;left:8803;top:14;width:1287;height:2" coordorigin="8803,14" coordsize="1287,2">
              <v:shape style="position:absolute;left:8803;top:14;width:1287;height:2" coordorigin="8803,14" coordsize="1287,0" path="m8803,14l10090,14e" filled="false" stroked="true" strokeweight="2.88pt" strokecolor="#000000">
                <v:path arrowok="t"/>
              </v:shape>
            </v:group>
            <v:group style="position:absolute;left:8803;top:-36;width:1287;height:2" coordorigin="8803,-36" coordsize="1287,2">
              <v:shape style="position:absolute;left:8803;top:-36;width:1287;height:2" coordorigin="8803,-36" coordsize="1287,0" path="m8803,-36l10090,-3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数中</w:t>
      </w:r>
      <w:r>
        <w:rPr>
          <w:rFonts w:ascii="宋体" w:hAnsi="宋体" w:cs="宋体" w:eastAsia="宋体" w:hint="default"/>
          <w:w w:val="104"/>
          <w:sz w:val="17"/>
          <w:szCs w:val="17"/>
        </w:rPr>
        <w:t>包括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w w:val="104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工</w:t>
      </w:r>
      <w:r>
        <w:rPr>
          <w:rFonts w:ascii="宋体" w:hAnsi="宋体" w:cs="宋体" w:eastAsia="宋体" w:hint="default"/>
          <w:w w:val="104"/>
          <w:sz w:val="17"/>
          <w:szCs w:val="17"/>
        </w:rPr>
        <w:t>程</w:t>
      </w:r>
      <w:r>
        <w:rPr>
          <w:rFonts w:ascii="宋体" w:hAnsi="宋体" w:cs="宋体" w:eastAsia="宋体" w:hint="default"/>
          <w:w w:val="104"/>
          <w:sz w:val="17"/>
          <w:szCs w:val="17"/>
        </w:rPr>
        <w:t>转入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减少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处</w:t>
      </w:r>
      <w:r>
        <w:rPr>
          <w:rFonts w:ascii="宋体" w:hAnsi="宋体" w:cs="宋体" w:eastAsia="宋体" w:hint="default"/>
          <w:w w:val="104"/>
          <w:sz w:val="17"/>
          <w:szCs w:val="17"/>
        </w:rPr>
        <w:t>置</w:t>
      </w:r>
      <w:r>
        <w:rPr>
          <w:rFonts w:ascii="宋体" w:hAnsi="宋体" w:cs="宋体" w:eastAsia="宋体" w:hint="default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本公司无</w:t>
      </w:r>
      <w:r>
        <w:rPr>
          <w:rFonts w:ascii="宋体" w:hAnsi="宋体" w:cs="宋体" w:eastAsia="宋体" w:hint="default"/>
          <w:w w:val="104"/>
          <w:sz w:val="17"/>
          <w:szCs w:val="17"/>
        </w:rPr>
        <w:t>融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租</w:t>
      </w:r>
      <w:r>
        <w:rPr>
          <w:rFonts w:ascii="宋体" w:hAnsi="宋体" w:cs="宋体" w:eastAsia="宋体" w:hint="default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4"/>
        <w:ind w:left="547" w:right="507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座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落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于河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田县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遵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两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侧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筑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8,954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平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米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面原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1,627.28</w:t>
      </w:r>
      <w:r>
        <w:rPr>
          <w:rFonts w:ascii="Times New Roman" w:hAnsi="Times New Roman" w:cs="Times New Roman" w:eastAsia="Times New Roman" w:hint="default"/>
          <w:spacing w:val="12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4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2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4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2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w w:val="105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取得</w:t>
      </w:r>
      <w:r>
        <w:rPr>
          <w:rFonts w:ascii="宋体" w:hAnsi="宋体" w:cs="宋体" w:eastAsia="宋体" w:hint="default"/>
          <w:w w:val="105"/>
          <w:sz w:val="17"/>
          <w:szCs w:val="17"/>
        </w:rPr>
        <w:t>两</w:t>
      </w:r>
      <w:r>
        <w:rPr>
          <w:rFonts w:ascii="宋体" w:hAnsi="宋体" w:cs="宋体" w:eastAsia="宋体" w:hint="default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w w:val="105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详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情</w:t>
      </w:r>
      <w:r>
        <w:rPr>
          <w:rFonts w:ascii="宋体" w:hAnsi="宋体" w:cs="宋体" w:eastAsia="宋体" w:hint="default"/>
          <w:w w:val="105"/>
          <w:sz w:val="17"/>
          <w:szCs w:val="17"/>
        </w:rPr>
        <w:t>参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五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15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footerReference w:type="default" r:id="rId104"/>
          <w:pgSz w:w="11900" w:h="16820"/>
          <w:pgMar w:footer="1407" w:header="1402" w:top="1800" w:bottom="1600" w:left="840" w:right="840"/>
          <w:pgNumType w:start="93"/>
        </w:sectPr>
      </w:pPr>
    </w:p>
    <w:p>
      <w:pPr>
        <w:spacing w:before="43"/>
        <w:ind w:left="0" w:right="9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7.880001pt;margin-top:16.949705pt;width:499.7pt;height:4.1pt;mso-position-horizontal-relative:page;mso-position-vertical-relative:paragraph;z-index:-587968" coordorigin="958,339" coordsize="9994,82">
            <v:group style="position:absolute;left:984;top:365;width:1584;height:2" coordorigin="984,365" coordsize="1584,2">
              <v:shape style="position:absolute;left:984;top:365;width:1584;height:2" coordorigin="984,365" coordsize="1584,0" path="m984,365l2568,365e" filled="false" stroked="true" strokeweight="2.64pt" strokecolor="#000000">
                <v:path arrowok="t"/>
              </v:shape>
            </v:group>
            <v:group style="position:absolute;left:984;top:413;width:1584;height:2" coordorigin="984,413" coordsize="1584,2">
              <v:shape style="position:absolute;left:984;top:413;width:1584;height:2" coordorigin="984,413" coordsize="1584,0" path="m984,413l2568,413e" filled="false" stroked="true" strokeweight=".72pt" strokecolor="#000000">
                <v:path arrowok="t"/>
              </v:shape>
            </v:group>
            <v:group style="position:absolute;left:2568;top:365;width:87;height:2" coordorigin="2568,365" coordsize="87,2">
              <v:shape style="position:absolute;left:2568;top:365;width:87;height:2" coordorigin="2568,365" coordsize="87,0" path="m2568,365l2654,365e" filled="false" stroked="true" strokeweight="2.64pt" strokecolor="#000000">
                <v:path arrowok="t"/>
              </v:shape>
            </v:group>
            <v:group style="position:absolute;left:2568;top:413;width:87;height:2" coordorigin="2568,413" coordsize="87,2">
              <v:shape style="position:absolute;left:2568;top:413;width:87;height:2" coordorigin="2568,413" coordsize="87,0" path="m2568,413l2654,413e" filled="false" stroked="true" strokeweight=".72pt" strokecolor="#000000">
                <v:path arrowok="t"/>
              </v:shape>
            </v:group>
            <v:group style="position:absolute;left:2654;top:365;width:816;height:2" coordorigin="2654,365" coordsize="816,2">
              <v:shape style="position:absolute;left:2654;top:365;width:816;height:2" coordorigin="2654,365" coordsize="816,0" path="m2654,365l3470,365e" filled="false" stroked="true" strokeweight="2.64pt" strokecolor="#000000">
                <v:path arrowok="t"/>
              </v:shape>
            </v:group>
            <v:group style="position:absolute;left:2654;top:413;width:816;height:2" coordorigin="2654,413" coordsize="816,2">
              <v:shape style="position:absolute;left:2654;top:413;width:816;height:2" coordorigin="2654,413" coordsize="816,0" path="m2654,413l3470,413e" filled="false" stroked="true" strokeweight=".72pt" strokecolor="#000000">
                <v:path arrowok="t"/>
              </v:shape>
            </v:group>
            <v:group style="position:absolute;left:3470;top:365;width:87;height:2" coordorigin="3470,365" coordsize="87,2">
              <v:shape style="position:absolute;left:3470;top:365;width:87;height:2" coordorigin="3470,365" coordsize="87,0" path="m3470,365l3557,365e" filled="false" stroked="true" strokeweight="2.64pt" strokecolor="#000000">
                <v:path arrowok="t"/>
              </v:shape>
            </v:group>
            <v:group style="position:absolute;left:3470;top:413;width:87;height:2" coordorigin="3470,413" coordsize="87,2">
              <v:shape style="position:absolute;left:3470;top:413;width:87;height:2" coordorigin="3470,413" coordsize="87,0" path="m3470,413l3557,413e" filled="false" stroked="true" strokeweight=".72pt" strokecolor="#000000">
                <v:path arrowok="t"/>
              </v:shape>
            </v:group>
            <v:group style="position:absolute;left:3557;top:365;width:1157;height:2" coordorigin="3557,365" coordsize="1157,2">
              <v:shape style="position:absolute;left:3557;top:365;width:1157;height:2" coordorigin="3557,365" coordsize="1157,0" path="m3557,365l4714,365e" filled="false" stroked="true" strokeweight="2.64pt" strokecolor="#000000">
                <v:path arrowok="t"/>
              </v:shape>
            </v:group>
            <v:group style="position:absolute;left:3557;top:413;width:1157;height:2" coordorigin="3557,413" coordsize="1157,2">
              <v:shape style="position:absolute;left:3557;top:413;width:1157;height:2" coordorigin="3557,413" coordsize="1157,0" path="m3557,413l4714,413e" filled="false" stroked="true" strokeweight=".72pt" strokecolor="#000000">
                <v:path arrowok="t"/>
              </v:shape>
            </v:group>
            <v:group style="position:absolute;left:4714;top:365;width:87;height:2" coordorigin="4714,365" coordsize="87,2">
              <v:shape style="position:absolute;left:4714;top:365;width:87;height:2" coordorigin="4714,365" coordsize="87,0" path="m4714,365l4800,365e" filled="false" stroked="true" strokeweight="2.64pt" strokecolor="#000000">
                <v:path arrowok="t"/>
              </v:shape>
            </v:group>
            <v:group style="position:absolute;left:4714;top:413;width:87;height:2" coordorigin="4714,413" coordsize="87,2">
              <v:shape style="position:absolute;left:4714;top:413;width:87;height:2" coordorigin="4714,413" coordsize="87,0" path="m4714,413l4800,413e" filled="false" stroked="true" strokeweight=".72pt" strokecolor="#000000">
                <v:path arrowok="t"/>
              </v:shape>
            </v:group>
            <v:group style="position:absolute;left:4800;top:365;width:1210;height:2" coordorigin="4800,365" coordsize="1210,2">
              <v:shape style="position:absolute;left:4800;top:365;width:1210;height:2" coordorigin="4800,365" coordsize="1210,0" path="m4800,365l6010,365e" filled="false" stroked="true" strokeweight="2.64pt" strokecolor="#000000">
                <v:path arrowok="t"/>
              </v:shape>
            </v:group>
            <v:group style="position:absolute;left:4800;top:413;width:1210;height:2" coordorigin="4800,413" coordsize="1210,2">
              <v:shape style="position:absolute;left:4800;top:413;width:1210;height:2" coordorigin="4800,413" coordsize="1210,0" path="m4800,413l6010,413e" filled="false" stroked="true" strokeweight=".72pt" strokecolor="#000000">
                <v:path arrowok="t"/>
              </v:shape>
            </v:group>
            <v:group style="position:absolute;left:6010;top:365;width:82;height:2" coordorigin="6010,365" coordsize="82,2">
              <v:shape style="position:absolute;left:6010;top:365;width:82;height:2" coordorigin="6010,365" coordsize="82,0" path="m6010,365l6091,365e" filled="false" stroked="true" strokeweight="2.64pt" strokecolor="#000000">
                <v:path arrowok="t"/>
              </v:shape>
            </v:group>
            <v:group style="position:absolute;left:6010;top:413;width:82;height:2" coordorigin="6010,413" coordsize="82,2">
              <v:shape style="position:absolute;left:6010;top:413;width:82;height:2" coordorigin="6010,413" coordsize="82,0" path="m6010,413l6091,413e" filled="false" stroked="true" strokeweight=".72pt" strokecolor="#000000">
                <v:path arrowok="t"/>
              </v:shape>
            </v:group>
            <v:group style="position:absolute;left:6091;top:365;width:1143;height:2" coordorigin="6091,365" coordsize="1143,2">
              <v:shape style="position:absolute;left:6091;top:365;width:1143;height:2" coordorigin="6091,365" coordsize="1143,0" path="m6091,365l7234,365e" filled="false" stroked="true" strokeweight="2.64pt" strokecolor="#000000">
                <v:path arrowok="t"/>
              </v:shape>
            </v:group>
            <v:group style="position:absolute;left:6091;top:413;width:1143;height:2" coordorigin="6091,413" coordsize="1143,2">
              <v:shape style="position:absolute;left:6091;top:413;width:1143;height:2" coordorigin="6091,413" coordsize="1143,0" path="m6091,413l7234,413e" filled="false" stroked="true" strokeweight=".72pt" strokecolor="#000000">
                <v:path arrowok="t"/>
              </v:shape>
            </v:group>
            <v:group style="position:absolute;left:7234;top:365;width:82;height:2" coordorigin="7234,365" coordsize="82,2">
              <v:shape style="position:absolute;left:7234;top:365;width:82;height:2" coordorigin="7234,365" coordsize="82,0" path="m7234,365l7315,365e" filled="false" stroked="true" strokeweight="2.64pt" strokecolor="#000000">
                <v:path arrowok="t"/>
              </v:shape>
            </v:group>
            <v:group style="position:absolute;left:7234;top:413;width:82;height:2" coordorigin="7234,413" coordsize="82,2">
              <v:shape style="position:absolute;left:7234;top:413;width:82;height:2" coordorigin="7234,413" coordsize="82,0" path="m7234,413l7315,413e" filled="false" stroked="true" strokeweight=".72pt" strokecolor="#000000">
                <v:path arrowok="t"/>
              </v:shape>
            </v:group>
            <v:group style="position:absolute;left:7315;top:365;width:634;height:2" coordorigin="7315,365" coordsize="634,2">
              <v:shape style="position:absolute;left:7315;top:365;width:634;height:2" coordorigin="7315,365" coordsize="634,0" path="m7315,365l7949,365e" filled="false" stroked="true" strokeweight="2.64pt" strokecolor="#000000">
                <v:path arrowok="t"/>
              </v:shape>
            </v:group>
            <v:group style="position:absolute;left:7315;top:413;width:634;height:2" coordorigin="7315,413" coordsize="634,2">
              <v:shape style="position:absolute;left:7315;top:413;width:634;height:2" coordorigin="7315,413" coordsize="634,0" path="m7315,413l7949,413e" filled="false" stroked="true" strokeweight=".72pt" strokecolor="#000000">
                <v:path arrowok="t"/>
              </v:shape>
            </v:group>
            <v:group style="position:absolute;left:7949;top:365;width:82;height:2" coordorigin="7949,365" coordsize="82,2">
              <v:shape style="position:absolute;left:7949;top:365;width:82;height:2" coordorigin="7949,365" coordsize="82,0" path="m7949,365l8030,365e" filled="false" stroked="true" strokeweight="2.64pt" strokecolor="#000000">
                <v:path arrowok="t"/>
              </v:shape>
            </v:group>
            <v:group style="position:absolute;left:7949;top:413;width:82;height:2" coordorigin="7949,413" coordsize="82,2">
              <v:shape style="position:absolute;left:7949;top:413;width:82;height:2" coordorigin="7949,413" coordsize="82,0" path="m7949,413l8030,413e" filled="false" stroked="true" strokeweight=".72pt" strokecolor="#000000">
                <v:path arrowok="t"/>
              </v:shape>
            </v:group>
            <v:group style="position:absolute;left:8030;top:365;width:1143;height:2" coordorigin="8030,365" coordsize="1143,2">
              <v:shape style="position:absolute;left:8030;top:365;width:1143;height:2" coordorigin="8030,365" coordsize="1143,0" path="m8030,365l9173,365e" filled="false" stroked="true" strokeweight="2.64pt" strokecolor="#000000">
                <v:path arrowok="t"/>
              </v:shape>
            </v:group>
            <v:group style="position:absolute;left:8030;top:413;width:1143;height:2" coordorigin="8030,413" coordsize="1143,2">
              <v:shape style="position:absolute;left:8030;top:413;width:1143;height:2" coordorigin="8030,413" coordsize="1143,0" path="m8030,413l9173,413e" filled="false" stroked="true" strokeweight=".72pt" strokecolor="#000000">
                <v:path arrowok="t"/>
              </v:shape>
            </v:group>
            <v:group style="position:absolute;left:9173;top:365;width:82;height:2" coordorigin="9173,365" coordsize="82,2">
              <v:shape style="position:absolute;left:9173;top:365;width:82;height:2" coordorigin="9173,365" coordsize="82,0" path="m9173,365l9254,365e" filled="false" stroked="true" strokeweight="2.64pt" strokecolor="#000000">
                <v:path arrowok="t"/>
              </v:shape>
            </v:group>
            <v:group style="position:absolute;left:9173;top:413;width:82;height:2" coordorigin="9173,413" coordsize="82,2">
              <v:shape style="position:absolute;left:9173;top:413;width:82;height:2" coordorigin="9173,413" coordsize="82,0" path="m9173,413l9254,413e" filled="false" stroked="true" strokeweight=".72pt" strokecolor="#000000">
                <v:path arrowok="t"/>
              </v:shape>
            </v:group>
            <v:group style="position:absolute;left:9254;top:365;width:716;height:2" coordorigin="9254,365" coordsize="716,2">
              <v:shape style="position:absolute;left:9254;top:365;width:716;height:2" coordorigin="9254,365" coordsize="716,0" path="m9254,365l9970,365e" filled="false" stroked="true" strokeweight="2.64pt" strokecolor="#000000">
                <v:path arrowok="t"/>
              </v:shape>
            </v:group>
            <v:group style="position:absolute;left:9254;top:413;width:716;height:2" coordorigin="9254,413" coordsize="716,2">
              <v:shape style="position:absolute;left:9254;top:413;width:716;height:2" coordorigin="9254,413" coordsize="716,0" path="m9254,413l9970,413e" filled="false" stroked="true" strokeweight=".72pt" strokecolor="#000000">
                <v:path arrowok="t"/>
              </v:shape>
            </v:group>
            <v:group style="position:absolute;left:9970;top:365;width:87;height:2" coordorigin="9970,365" coordsize="87,2">
              <v:shape style="position:absolute;left:9970;top:365;width:87;height:2" coordorigin="9970,365" coordsize="87,0" path="m9970,365l10056,365e" filled="false" stroked="true" strokeweight="2.64pt" strokecolor="#000000">
                <v:path arrowok="t"/>
              </v:shape>
            </v:group>
            <v:group style="position:absolute;left:9970;top:413;width:87;height:2" coordorigin="9970,413" coordsize="87,2">
              <v:shape style="position:absolute;left:9970;top:413;width:87;height:2" coordorigin="9970,413" coordsize="87,0" path="m9970,413l10056,413e" filled="false" stroked="true" strokeweight=".72pt" strokecolor="#000000">
                <v:path arrowok="t"/>
              </v:shape>
            </v:group>
            <v:group style="position:absolute;left:10056;top:365;width:869;height:2" coordorigin="10056,365" coordsize="869,2">
              <v:shape style="position:absolute;left:10056;top:365;width:869;height:2" coordorigin="10056,365" coordsize="869,0" path="m10056,365l10925,365e" filled="false" stroked="true" strokeweight="2.64pt" strokecolor="#000000">
                <v:path arrowok="t"/>
              </v:shape>
            </v:group>
            <v:group style="position:absolute;left:10056;top:413;width:869;height:2" coordorigin="10056,413" coordsize="869,2">
              <v:shape style="position:absolute;left:10056;top:413;width:869;height:2" coordorigin="10056,413" coordsize="869,0" path="m10056,413l10925,41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1329" w:val="left" w:leader="none"/>
        </w:tabs>
        <w:spacing w:line="289" w:lineRule="exact" w:before="0"/>
        <w:ind w:left="0" w:right="94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程名称</w:t>
        <w:tab/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预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算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万元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39"/>
          <w:szCs w:val="39"/>
        </w:rPr>
      </w:pPr>
      <w:r>
        <w:rPr/>
        <w:br w:type="column"/>
      </w:r>
      <w:r>
        <w:rPr>
          <w:rFonts w:ascii="宋体"/>
          <w:b/>
          <w:sz w:val="39"/>
        </w:rPr>
      </w:r>
    </w:p>
    <w:p>
      <w:pPr>
        <w:tabs>
          <w:tab w:pos="1271" w:val="left" w:leader="none"/>
          <w:tab w:pos="2524" w:val="left" w:leader="none"/>
        </w:tabs>
        <w:spacing w:line="28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2"/>
          <w:position w:val="1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position w:val="1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position w:val="12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pacing w:val="2"/>
          <w:position w:val="12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16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固定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1179" w:val="left" w:leader="none"/>
        </w:tabs>
        <w:spacing w:line="165" w:lineRule="auto" w:before="148"/>
        <w:ind w:left="39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其他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42" w:lineRule="auto" w:before="0"/>
        <w:ind w:left="334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8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b/>
          <w:bCs/>
          <w:spacing w:val="-8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0"/>
        <w:ind w:left="1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40"/>
          <w:cols w:num="5" w:equalWidth="0">
            <w:col w:w="2554" w:space="40"/>
            <w:col w:w="3551" w:space="40"/>
            <w:col w:w="1909" w:space="40"/>
            <w:col w:w="882" w:space="40"/>
            <w:col w:w="1164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20" w:lineRule="exact"/>
        <w:ind w:left="13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97.55pt;height:.5pt;mso-position-horizontal-relative:char;mso-position-vertical-relative:line" coordorigin="0,0" coordsize="9951,10">
            <v:group style="position:absolute;left:5;top:5;width:1584;height:2" coordorigin="5,5" coordsize="1584,2">
              <v:shape style="position:absolute;left:5;top:5;width:1584;height:2" coordorigin="5,5" coordsize="1584,0" path="m5,5l1589,5e" filled="false" stroked="true" strokeweight=".48pt" strokecolor="#000000">
                <v:path arrowok="t"/>
              </v:shape>
            </v:group>
            <v:group style="position:absolute;left:1589;top:5;width:10;height:2" coordorigin="1589,5" coordsize="10,2">
              <v:shape style="position:absolute;left:1589;top:5;width:10;height:2" coordorigin="1589,5" coordsize="10,0" path="m1589,5l1598,5e" filled="false" stroked="true" strokeweight=".48pt" strokecolor="#000000">
                <v:path arrowok="t"/>
              </v:shape>
            </v:group>
            <v:group style="position:absolute;left:1598;top:5;width:893;height:2" coordorigin="1598,5" coordsize="893,2">
              <v:shape style="position:absolute;left:1598;top:5;width:893;height:2" coordorigin="1598,5" coordsize="893,0" path="m1598,5l2491,5e" filled="false" stroked="true" strokeweight=".48pt" strokecolor="#000000">
                <v:path arrowok="t"/>
              </v:shape>
            </v:group>
            <v:group style="position:absolute;left:2491;top:5;width:10;height:2" coordorigin="2491,5" coordsize="10,2">
              <v:shape style="position:absolute;left:2491;top:5;width:10;height:2" coordorigin="2491,5" coordsize="10,0" path="m2491,5l2501,5e" filled="false" stroked="true" strokeweight=".48pt" strokecolor="#000000">
                <v:path arrowok="t"/>
              </v:shape>
            </v:group>
            <v:group style="position:absolute;left:2501;top:5;width:1234;height:2" coordorigin="2501,5" coordsize="1234,2">
              <v:shape style="position:absolute;left:2501;top:5;width:1234;height:2" coordorigin="2501,5" coordsize="1234,0" path="m2501,5l3734,5e" filled="false" stroked="true" strokeweight=".48pt" strokecolor="#000000">
                <v:path arrowok="t"/>
              </v:shape>
            </v:group>
            <v:group style="position:absolute;left:3734;top:5;width:10;height:2" coordorigin="3734,5" coordsize="10,2">
              <v:shape style="position:absolute;left:3734;top:5;width:10;height:2" coordorigin="3734,5" coordsize="10,0" path="m3734,5l3744,5e" filled="false" stroked="true" strokeweight=".48pt" strokecolor="#000000">
                <v:path arrowok="t"/>
              </v:shape>
            </v:group>
            <v:group style="position:absolute;left:3744;top:5;width:1287;height:2" coordorigin="3744,5" coordsize="1287,2">
              <v:shape style="position:absolute;left:3744;top:5;width:1287;height:2" coordorigin="3744,5" coordsize="1287,0" path="m3744,5l5030,5e" filled="false" stroked="true" strokeweight=".48pt" strokecolor="#000000">
                <v:path arrowok="t"/>
              </v:shape>
            </v:group>
            <v:group style="position:absolute;left:5030;top:5;width:10;height:2" coordorigin="5030,5" coordsize="10,2">
              <v:shape style="position:absolute;left:5030;top:5;width:10;height:2" coordorigin="5030,5" coordsize="10,0" path="m5030,5l5040,5e" filled="false" stroked="true" strokeweight=".48pt" strokecolor="#000000">
                <v:path arrowok="t"/>
              </v:shape>
            </v:group>
            <v:group style="position:absolute;left:5040;top:5;width:1215;height:2" coordorigin="5040,5" coordsize="1215,2">
              <v:shape style="position:absolute;left:5040;top:5;width:1215;height:2" coordorigin="5040,5" coordsize="1215,0" path="m5040,5l6254,5e" filled="false" stroked="true" strokeweight=".48pt" strokecolor="#000000">
                <v:path arrowok="t"/>
              </v:shape>
            </v:group>
            <v:group style="position:absolute;left:6254;top:5;width:10;height:2" coordorigin="6254,5" coordsize="10,2">
              <v:shape style="position:absolute;left:6254;top:5;width:10;height:2" coordorigin="6254,5" coordsize="10,0" path="m6254,5l6264,5e" filled="false" stroked="true" strokeweight=".48pt" strokecolor="#000000">
                <v:path arrowok="t"/>
              </v:shape>
            </v:group>
            <v:group style="position:absolute;left:6264;top:5;width:706;height:2" coordorigin="6264,5" coordsize="706,2">
              <v:shape style="position:absolute;left:6264;top:5;width:706;height:2" coordorigin="6264,5" coordsize="706,0" path="m6264,5l6970,5e" filled="false" stroked="true" strokeweight=".48pt" strokecolor="#000000">
                <v:path arrowok="t"/>
              </v:shape>
            </v:group>
            <v:group style="position:absolute;left:6970;top:5;width:10;height:2" coordorigin="6970,5" coordsize="10,2">
              <v:shape style="position:absolute;left:6970;top:5;width:10;height:2" coordorigin="6970,5" coordsize="10,0" path="m6970,5l6979,5e" filled="false" stroked="true" strokeweight=".48pt" strokecolor="#000000">
                <v:path arrowok="t"/>
              </v:shape>
            </v:group>
            <v:group style="position:absolute;left:6979;top:5;width:1215;height:2" coordorigin="6979,5" coordsize="1215,2">
              <v:shape style="position:absolute;left:6979;top:5;width:1215;height:2" coordorigin="6979,5" coordsize="1215,0" path="m6979,5l8194,5e" filled="false" stroked="true" strokeweight=".48pt" strokecolor="#000000">
                <v:path arrowok="t"/>
              </v:shape>
            </v:group>
            <v:group style="position:absolute;left:8194;top:5;width:10;height:2" coordorigin="8194,5" coordsize="10,2">
              <v:shape style="position:absolute;left:8194;top:5;width:10;height:2" coordorigin="8194,5" coordsize="10,0" path="m8194,5l8203,5e" filled="false" stroked="true" strokeweight=".48pt" strokecolor="#000000">
                <v:path arrowok="t"/>
              </v:shape>
            </v:group>
            <v:group style="position:absolute;left:8203;top:5;width:788;height:2" coordorigin="8203,5" coordsize="788,2">
              <v:shape style="position:absolute;left:8203;top:5;width:788;height:2" coordorigin="8203,5" coordsize="788,0" path="m8203,5l8990,5e" filled="false" stroked="true" strokeweight=".48pt" strokecolor="#000000">
                <v:path arrowok="t"/>
              </v:shape>
            </v:group>
            <v:group style="position:absolute;left:8990;top:5;width:10;height:2" coordorigin="8990,5" coordsize="10,2">
              <v:shape style="position:absolute;left:8990;top:5;width:10;height:2" coordorigin="8990,5" coordsize="10,0" path="m8990,5l9000,5e" filled="false" stroked="true" strokeweight=".48pt" strokecolor="#000000">
                <v:path arrowok="t"/>
              </v:shape>
            </v:group>
            <v:group style="position:absolute;left:9000;top:5;width:946;height:2" coordorigin="9000,5" coordsize="946,2">
              <v:shape style="position:absolute;left:9000;top:5;width:946;height:2" coordorigin="9000,5" coordsize="946,0" path="m9000,5l99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942" w:val="left" w:leader="none"/>
          <w:tab w:pos="4103" w:val="left" w:leader="none"/>
          <w:tab w:pos="5327" w:val="left" w:leader="none"/>
          <w:tab w:pos="7271" w:val="left" w:leader="none"/>
          <w:tab w:pos="9431" w:val="left" w:leader="none"/>
        </w:tabs>
        <w:spacing w:before="84"/>
        <w:ind w:left="2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大</w:t>
      </w:r>
      <w:r>
        <w:rPr>
          <w:rFonts w:ascii="宋体" w:hAnsi="宋体" w:cs="宋体" w:eastAsia="宋体" w:hint="default"/>
          <w:sz w:val="17"/>
          <w:szCs w:val="17"/>
        </w:rPr>
        <w:t>型</w:t>
      </w:r>
      <w:r>
        <w:rPr>
          <w:rFonts w:ascii="宋体" w:hAnsi="宋体" w:cs="宋体" w:eastAsia="宋体" w:hint="default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535,545.23</w:t>
        <w:tab/>
        <w:t>8,605,576.02</w:t>
        <w:tab/>
        <w:t>2,730,307.51</w:t>
        <w:tab/>
        <w:t>6,410,813.74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w w:val="105"/>
          <w:sz w:val="17"/>
          <w:szCs w:val="17"/>
        </w:rPr>
        <w:t>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5"/>
        <w:ind w:left="264" w:right="36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40"/>
        </w:sectPr>
      </w:pPr>
    </w:p>
    <w:p>
      <w:pPr>
        <w:spacing w:line="249" w:lineRule="auto" w:before="0"/>
        <w:ind w:left="263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i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i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技改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83" w:val="left" w:leader="none"/>
          <w:tab w:pos="2342" w:val="left" w:leader="none"/>
          <w:tab w:pos="3518" w:val="left" w:leader="none"/>
          <w:tab w:pos="5644" w:val="left" w:leader="none"/>
          <w:tab w:pos="6940" w:val="left" w:leader="none"/>
          <w:tab w:pos="7492" w:val="left" w:leader="none"/>
        </w:tabs>
        <w:spacing w:line="226" w:lineRule="exact" w:before="0"/>
        <w:ind w:left="2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1"/>
          <w:w w:val="105"/>
        </w:rPr>
        <w:br w:type="column"/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14,262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32,918,864.83</w:t>
        <w:tab/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7,026,250.63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39,578,139.57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366,975.89</w:t>
        <w:tab/>
        <w:t>28%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募</w:t>
      </w:r>
      <w:r>
        <w:rPr>
          <w:rFonts w:ascii="宋体" w:hAnsi="宋体" w:cs="宋体" w:eastAsia="宋体" w:hint="default"/>
          <w:w w:val="105"/>
          <w:sz w:val="17"/>
          <w:szCs w:val="17"/>
        </w:rPr>
        <w:t>集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40"/>
          <w:cols w:num="2" w:equalWidth="0">
            <w:col w:w="1642" w:space="119"/>
            <w:col w:w="8459"/>
          </w:cols>
        </w:sectPr>
      </w:pPr>
    </w:p>
    <w:p>
      <w:pPr>
        <w:tabs>
          <w:tab w:pos="1075" w:val="left" w:leader="none"/>
          <w:tab w:pos="2745" w:val="left" w:leader="none"/>
          <w:tab w:pos="4007" w:val="left" w:leader="none"/>
          <w:tab w:pos="5279" w:val="left" w:leader="none"/>
          <w:tab w:pos="7271" w:val="left" w:leader="none"/>
        </w:tabs>
        <w:spacing w:before="126"/>
        <w:ind w:left="643" w:right="5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33,454,410.06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15,631,826.65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42,308,447.08</w:t>
        <w:tab/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6,777,789.63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1" w:lineRule="exact"/>
        <w:ind w:left="117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99.7pt;height:4.1pt;mso-position-horizontal-relative:char;mso-position-vertical-relative:line" coordorigin="0,0" coordsize="9994,82">
            <v:group style="position:absolute;left:26;top:74;width:1584;height:2" coordorigin="26,74" coordsize="1584,2">
              <v:shape style="position:absolute;left:26;top:74;width:1584;height:2" coordorigin="26,74" coordsize="1584,0" path="m26,74l1610,74e" filled="false" stroked="true" strokeweight=".72pt" strokecolor="#000000">
                <v:path arrowok="t"/>
              </v:shape>
            </v:group>
            <v:group style="position:absolute;left:26;top:26;width:1584;height:2" coordorigin="26,26" coordsize="1584,2">
              <v:shape style="position:absolute;left:26;top:26;width:1584;height:2" coordorigin="26,26" coordsize="1584,0" path="m26,26l1610,26e" filled="false" stroked="true" strokeweight="2.64pt" strokecolor="#000000">
                <v:path arrowok="t"/>
              </v:shape>
            </v:group>
            <v:group style="position:absolute;left:1610;top:26;width:87;height:2" coordorigin="1610,26" coordsize="87,2">
              <v:shape style="position:absolute;left:1610;top:26;width:87;height:2" coordorigin="1610,26" coordsize="87,0" path="m1610,26l1697,26e" filled="false" stroked="true" strokeweight="2.64pt" strokecolor="#000000">
                <v:path arrowok="t"/>
              </v:shape>
            </v:group>
            <v:group style="position:absolute;left:1610;top:74;width:87;height:2" coordorigin="1610,74" coordsize="87,2">
              <v:shape style="position:absolute;left:1610;top:74;width:87;height:2" coordorigin="1610,74" coordsize="87,0" path="m1610,74l1697,74e" filled="false" stroked="true" strokeweight=".72pt" strokecolor="#000000">
                <v:path arrowok="t"/>
              </v:shape>
            </v:group>
            <v:group style="position:absolute;left:1697;top:74;width:816;height:2" coordorigin="1697,74" coordsize="816,2">
              <v:shape style="position:absolute;left:1697;top:74;width:816;height:2" coordorigin="1697,74" coordsize="816,0" path="m1697,74l2513,74e" filled="false" stroked="true" strokeweight=".72pt" strokecolor="#000000">
                <v:path arrowok="t"/>
              </v:shape>
            </v:group>
            <v:group style="position:absolute;left:1697;top:26;width:816;height:2" coordorigin="1697,26" coordsize="816,2">
              <v:shape style="position:absolute;left:1697;top:26;width:816;height:2" coordorigin="1697,26" coordsize="816,0" path="m1697,26l2513,26e" filled="false" stroked="true" strokeweight="2.64pt" strokecolor="#000000">
                <v:path arrowok="t"/>
              </v:shape>
            </v:group>
            <v:group style="position:absolute;left:2513;top:26;width:87;height:2" coordorigin="2513,26" coordsize="87,2">
              <v:shape style="position:absolute;left:2513;top:26;width:87;height:2" coordorigin="2513,26" coordsize="87,0" path="m2513,26l2599,26e" filled="false" stroked="true" strokeweight="2.64pt" strokecolor="#000000">
                <v:path arrowok="t"/>
              </v:shape>
            </v:group>
            <v:group style="position:absolute;left:2513;top:74;width:87;height:2" coordorigin="2513,74" coordsize="87,2">
              <v:shape style="position:absolute;left:2513;top:74;width:87;height:2" coordorigin="2513,74" coordsize="87,0" path="m2513,74l2599,74e" filled="false" stroked="true" strokeweight=".72pt" strokecolor="#000000">
                <v:path arrowok="t"/>
              </v:shape>
            </v:group>
            <v:group style="position:absolute;left:2599;top:74;width:1157;height:2" coordorigin="2599,74" coordsize="1157,2">
              <v:shape style="position:absolute;left:2599;top:74;width:1157;height:2" coordorigin="2599,74" coordsize="1157,0" path="m2599,74l3756,74e" filled="false" stroked="true" strokeweight=".72pt" strokecolor="#000000">
                <v:path arrowok="t"/>
              </v:shape>
            </v:group>
            <v:group style="position:absolute;left:2599;top:26;width:1157;height:2" coordorigin="2599,26" coordsize="1157,2">
              <v:shape style="position:absolute;left:2599;top:26;width:1157;height:2" coordorigin="2599,26" coordsize="1157,0" path="m2599,26l3756,26e" filled="false" stroked="true" strokeweight="2.64pt" strokecolor="#000000">
                <v:path arrowok="t"/>
              </v:shape>
            </v:group>
            <v:group style="position:absolute;left:3756;top:26;width:87;height:2" coordorigin="3756,26" coordsize="87,2">
              <v:shape style="position:absolute;left:3756;top:26;width:87;height:2" coordorigin="3756,26" coordsize="87,0" path="m3756,26l3842,26e" filled="false" stroked="true" strokeweight="2.64pt" strokecolor="#000000">
                <v:path arrowok="t"/>
              </v:shape>
            </v:group>
            <v:group style="position:absolute;left:3756;top:74;width:87;height:2" coordorigin="3756,74" coordsize="87,2">
              <v:shape style="position:absolute;left:3756;top:74;width:87;height:2" coordorigin="3756,74" coordsize="87,0" path="m3756,74l3842,74e" filled="false" stroked="true" strokeweight=".72pt" strokecolor="#000000">
                <v:path arrowok="t"/>
              </v:shape>
            </v:group>
            <v:group style="position:absolute;left:3842;top:74;width:1210;height:2" coordorigin="3842,74" coordsize="1210,2">
              <v:shape style="position:absolute;left:3842;top:74;width:1210;height:2" coordorigin="3842,74" coordsize="1210,0" path="m3842,74l5052,74e" filled="false" stroked="true" strokeweight=".72pt" strokecolor="#000000">
                <v:path arrowok="t"/>
              </v:shape>
            </v:group>
            <v:group style="position:absolute;left:3842;top:26;width:1210;height:2" coordorigin="3842,26" coordsize="1210,2">
              <v:shape style="position:absolute;left:3842;top:26;width:1210;height:2" coordorigin="3842,26" coordsize="1210,0" path="m3842,26l5052,26e" filled="false" stroked="true" strokeweight="2.64pt" strokecolor="#000000">
                <v:path arrowok="t"/>
              </v:shape>
            </v:group>
            <v:group style="position:absolute;left:5052;top:26;width:82;height:2" coordorigin="5052,26" coordsize="82,2">
              <v:shape style="position:absolute;left:5052;top:26;width:82;height:2" coordorigin="5052,26" coordsize="82,0" path="m5052,26l5134,26e" filled="false" stroked="true" strokeweight="2.64pt" strokecolor="#000000">
                <v:path arrowok="t"/>
              </v:shape>
            </v:group>
            <v:group style="position:absolute;left:5052;top:74;width:82;height:2" coordorigin="5052,74" coordsize="82,2">
              <v:shape style="position:absolute;left:5052;top:74;width:82;height:2" coordorigin="5052,74" coordsize="82,0" path="m5052,74l5134,74e" filled="false" stroked="true" strokeweight=".72pt" strokecolor="#000000">
                <v:path arrowok="t"/>
              </v:shape>
            </v:group>
            <v:group style="position:absolute;left:5134;top:74;width:1143;height:2" coordorigin="5134,74" coordsize="1143,2">
              <v:shape style="position:absolute;left:5134;top:74;width:1143;height:2" coordorigin="5134,74" coordsize="1143,0" path="m5134,74l6276,74e" filled="false" stroked="true" strokeweight=".72pt" strokecolor="#000000">
                <v:path arrowok="t"/>
              </v:shape>
            </v:group>
            <v:group style="position:absolute;left:5134;top:26;width:1143;height:2" coordorigin="5134,26" coordsize="1143,2">
              <v:shape style="position:absolute;left:5134;top:26;width:1143;height:2" coordorigin="5134,26" coordsize="1143,0" path="m5134,26l6276,26e" filled="false" stroked="true" strokeweight="2.64pt" strokecolor="#000000">
                <v:path arrowok="t"/>
              </v:shape>
            </v:group>
            <v:group style="position:absolute;left:6276;top:26;width:82;height:2" coordorigin="6276,26" coordsize="82,2">
              <v:shape style="position:absolute;left:6276;top:26;width:82;height:2" coordorigin="6276,26" coordsize="82,0" path="m6276,26l6358,26e" filled="false" stroked="true" strokeweight="2.64pt" strokecolor="#000000">
                <v:path arrowok="t"/>
              </v:shape>
            </v:group>
            <v:group style="position:absolute;left:6276;top:74;width:82;height:2" coordorigin="6276,74" coordsize="82,2">
              <v:shape style="position:absolute;left:6276;top:74;width:82;height:2" coordorigin="6276,74" coordsize="82,0" path="m6276,74l6358,74e" filled="false" stroked="true" strokeweight=".72pt" strokecolor="#000000">
                <v:path arrowok="t"/>
              </v:shape>
            </v:group>
            <v:group style="position:absolute;left:6358;top:74;width:634;height:2" coordorigin="6358,74" coordsize="634,2">
              <v:shape style="position:absolute;left:6358;top:74;width:634;height:2" coordorigin="6358,74" coordsize="634,0" path="m6358,74l6991,74e" filled="false" stroked="true" strokeweight=".72pt" strokecolor="#000000">
                <v:path arrowok="t"/>
              </v:shape>
            </v:group>
            <v:group style="position:absolute;left:6358;top:26;width:634;height:2" coordorigin="6358,26" coordsize="634,2">
              <v:shape style="position:absolute;left:6358;top:26;width:634;height:2" coordorigin="6358,26" coordsize="634,0" path="m6358,26l6991,26e" filled="false" stroked="true" strokeweight="2.64pt" strokecolor="#000000">
                <v:path arrowok="t"/>
              </v:shape>
            </v:group>
            <v:group style="position:absolute;left:6991;top:26;width:82;height:2" coordorigin="6991,26" coordsize="82,2">
              <v:shape style="position:absolute;left:6991;top:26;width:82;height:2" coordorigin="6991,26" coordsize="82,0" path="m6991,26l7073,26e" filled="false" stroked="true" strokeweight="2.64pt" strokecolor="#000000">
                <v:path arrowok="t"/>
              </v:shape>
            </v:group>
            <v:group style="position:absolute;left:6991;top:74;width:82;height:2" coordorigin="6991,74" coordsize="82,2">
              <v:shape style="position:absolute;left:6991;top:74;width:82;height:2" coordorigin="6991,74" coordsize="82,0" path="m6991,74l7073,74e" filled="false" stroked="true" strokeweight=".72pt" strokecolor="#000000">
                <v:path arrowok="t"/>
              </v:shape>
            </v:group>
            <v:group style="position:absolute;left:7073;top:74;width:1143;height:2" coordorigin="7073,74" coordsize="1143,2">
              <v:shape style="position:absolute;left:7073;top:74;width:1143;height:2" coordorigin="7073,74" coordsize="1143,0" path="m7073,74l8215,74e" filled="false" stroked="true" strokeweight=".72pt" strokecolor="#000000">
                <v:path arrowok="t"/>
              </v:shape>
            </v:group>
            <v:group style="position:absolute;left:7073;top:26;width:1143;height:2" coordorigin="7073,26" coordsize="1143,2">
              <v:shape style="position:absolute;left:7073;top:26;width:1143;height:2" coordorigin="7073,26" coordsize="1143,0" path="m7073,26l8215,26e" filled="false" stroked="true" strokeweight="2.64pt" strokecolor="#000000">
                <v:path arrowok="t"/>
              </v:shape>
            </v:group>
            <v:group style="position:absolute;left:8215;top:26;width:82;height:2" coordorigin="8215,26" coordsize="82,2">
              <v:shape style="position:absolute;left:8215;top:26;width:82;height:2" coordorigin="8215,26" coordsize="82,0" path="m8215,26l8297,26e" filled="false" stroked="true" strokeweight="2.64pt" strokecolor="#000000">
                <v:path arrowok="t"/>
              </v:shape>
            </v:group>
            <v:group style="position:absolute;left:8215;top:74;width:82;height:2" coordorigin="8215,74" coordsize="82,2">
              <v:shape style="position:absolute;left:8215;top:74;width:82;height:2" coordorigin="8215,74" coordsize="82,0" path="m8215,74l8297,74e" filled="false" stroked="true" strokeweight=".72pt" strokecolor="#000000">
                <v:path arrowok="t"/>
              </v:shape>
            </v:group>
            <v:group style="position:absolute;left:8297;top:74;width:716;height:2" coordorigin="8297,74" coordsize="716,2">
              <v:shape style="position:absolute;left:8297;top:74;width:716;height:2" coordorigin="8297,74" coordsize="716,0" path="m8297,74l9012,74e" filled="false" stroked="true" strokeweight=".72pt" strokecolor="#000000">
                <v:path arrowok="t"/>
              </v:shape>
            </v:group>
            <v:group style="position:absolute;left:8297;top:26;width:716;height:2" coordorigin="8297,26" coordsize="716,2">
              <v:shape style="position:absolute;left:8297;top:26;width:716;height:2" coordorigin="8297,26" coordsize="716,0" path="m8297,26l9012,26e" filled="false" stroked="true" strokeweight="2.64pt" strokecolor="#000000">
                <v:path arrowok="t"/>
              </v:shape>
            </v:group>
            <v:group style="position:absolute;left:9012;top:26;width:87;height:2" coordorigin="9012,26" coordsize="87,2">
              <v:shape style="position:absolute;left:9012;top:26;width:87;height:2" coordorigin="9012,26" coordsize="87,0" path="m9012,26l9098,26e" filled="false" stroked="true" strokeweight="2.64pt" strokecolor="#000000">
                <v:path arrowok="t"/>
              </v:shape>
            </v:group>
            <v:group style="position:absolute;left:9012;top:74;width:87;height:2" coordorigin="9012,74" coordsize="87,2">
              <v:shape style="position:absolute;left:9012;top:74;width:87;height:2" coordorigin="9012,74" coordsize="87,0" path="m9012,74l9098,74e" filled="false" stroked="true" strokeweight=".72pt" strokecolor="#000000">
                <v:path arrowok="t"/>
              </v:shape>
            </v:group>
            <v:group style="position:absolute;left:9098;top:74;width:869;height:2" coordorigin="9098,74" coordsize="869,2">
              <v:shape style="position:absolute;left:9098;top:74;width:869;height:2" coordorigin="9098,74" coordsize="869,0" path="m9098,74l9967,74e" filled="false" stroked="true" strokeweight=".72pt" strokecolor="#000000">
                <v:path arrowok="t"/>
              </v:shape>
            </v:group>
            <v:group style="position:absolute;left:9098;top:26;width:869;height:2" coordorigin="9098,26" coordsize="869,2">
              <v:shape style="position:absolute;left:9098;top:26;width:869;height:2" coordorigin="9098,26" coordsize="869,0" path="m9098,26l9967,26e" filled="false" stroked="true" strokeweight="2.6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897" w:right="36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无资本</w:t>
      </w:r>
      <w:r>
        <w:rPr>
          <w:rFonts w:ascii="宋体" w:hAnsi="宋体" w:cs="宋体" w:eastAsia="宋体" w:hint="default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55" w:right="367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9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678"/>
        <w:gridCol w:w="1589"/>
        <w:gridCol w:w="1421"/>
        <w:gridCol w:w="1414"/>
      </w:tblGrid>
      <w:tr>
        <w:trPr>
          <w:trHeight w:val="403" w:hRule="exact"/>
        </w:trPr>
        <w:tc>
          <w:tcPr>
            <w:tcW w:w="2170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61" w:val="left" w:leader="none"/>
              </w:tabs>
              <w:spacing w:line="240" w:lineRule="auto" w:before="36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9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2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21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4" w:hRule="exact"/>
        </w:trPr>
        <w:tc>
          <w:tcPr>
            <w:tcW w:w="21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15,054,503.72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4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15,114,503.72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8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1,357,087.78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4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617,037.91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1,974,125.69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180,639.70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33,509.16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214,148.86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566,448.20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191,862.09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758,310.29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163,333.17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203,333.13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130,000.00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1,666.66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1,666.66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96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346,666.71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320,000.04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666,666.75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75" w:hRule="exact"/>
        </w:trPr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840" w:right="8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before="54"/>
        <w:ind w:left="7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4.730003pt;margin-top:-176.643494pt;width:407.2pt;height:182.8pt;mso-position-horizontal-relative:page;mso-position-vertical-relative:paragraph;z-index: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4"/>
                    <w:gridCol w:w="2878"/>
                    <w:gridCol w:w="1849"/>
                    <w:gridCol w:w="1323"/>
                  </w:tblGrid>
                  <w:tr>
                    <w:trPr>
                      <w:trHeight w:val="369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ERP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049" w:type="dxa"/>
                        <w:gridSpan w:val="3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049" w:type="dxa"/>
                        <w:gridSpan w:val="3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品质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049" w:type="dxa"/>
                        <w:gridSpan w:val="3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无形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产账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5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13,697,415.94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13,140,378.03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5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1,390,628.07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1,357,118.91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5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9,016,787.75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8,824,925.66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ERP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5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236,666.83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196,666.87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ERP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5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58,333.34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7" w:hRule="exact"/>
                    </w:trPr>
                    <w:tc>
                      <w:tcPr>
                        <w:tcW w:w="20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品质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8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5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2,853,333.29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4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2,533,333.25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项目情况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86" w:lineRule="exact"/>
        <w:ind w:left="165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1810;height:2" coordorigin="29,29" coordsize="1810,2">
              <v:shape style="position:absolute;left:29;top:29;width:1810;height:2" coordorigin="29,29" coordsize="1810,0" path="m29,29l1838,29e" filled="false" stroked="true" strokeweight="2.88pt" strokecolor="#000000">
                <v:path arrowok="t"/>
              </v:shape>
            </v:group>
            <v:group style="position:absolute;left:29;top:79;width:1810;height:2" coordorigin="29,79" coordsize="1810,2">
              <v:shape style="position:absolute;left:29;top:79;width:1810;height:2" coordorigin="29,79" coordsize="1810,0" path="m29,79l1838,79e" filled="false" stroked="true" strokeweight=".72pt" strokecolor="#000000">
                <v:path arrowok="t"/>
              </v:shape>
            </v:group>
            <v:group style="position:absolute;left:1838;top:29;width:82;height:2" coordorigin="1838,29" coordsize="82,2">
              <v:shape style="position:absolute;left:1838;top:29;width:82;height:2" coordorigin="1838,29" coordsize="82,0" path="m1838,29l1920,29e" filled="false" stroked="true" strokeweight="2.88pt" strokecolor="#000000">
                <v:path arrowok="t"/>
              </v:shape>
            </v:group>
            <v:group style="position:absolute;left:1838;top:79;width:82;height:2" coordorigin="1838,79" coordsize="82,2">
              <v:shape style="position:absolute;left:1838;top:79;width:82;height:2" coordorigin="1838,79" coordsize="82,0" path="m1838,79l1920,79e" filled="false" stroked="true" strokeweight=".72pt" strokecolor="#000000">
                <v:path arrowok="t"/>
              </v:shape>
            </v:group>
            <v:group style="position:absolute;left:1920;top:29;width:1071;height:2" coordorigin="1920,29" coordsize="1071,2">
              <v:shape style="position:absolute;left:1920;top:29;width:1071;height:2" coordorigin="1920,29" coordsize="1071,0" path="m1920,29l2990,29e" filled="false" stroked="true" strokeweight="2.88pt" strokecolor="#000000">
                <v:path arrowok="t"/>
              </v:shape>
            </v:group>
            <v:group style="position:absolute;left:1920;top:79;width:1071;height:2" coordorigin="1920,79" coordsize="1071,2">
              <v:shape style="position:absolute;left:1920;top:79;width:1071;height:2" coordorigin="1920,79" coordsize="1071,0" path="m1920,79l2990,79e" filled="false" stroked="true" strokeweight=".72pt" strokecolor="#000000">
                <v:path arrowok="t"/>
              </v:shape>
            </v:group>
            <v:group style="position:absolute;left:2990;top:29;width:87;height:2" coordorigin="2990,29" coordsize="87,2">
              <v:shape style="position:absolute;left:2990;top:29;width:87;height:2" coordorigin="2990,29" coordsize="87,0" path="m2990,29l3077,29e" filled="false" stroked="true" strokeweight="2.88pt" strokecolor="#000000">
                <v:path arrowok="t"/>
              </v:shape>
            </v:group>
            <v:group style="position:absolute;left:2990;top:79;width:87;height:2" coordorigin="2990,79" coordsize="87,2">
              <v:shape style="position:absolute;left:2990;top:79;width:87;height:2" coordorigin="2990,79" coordsize="87,0" path="m2990,79l3077,79e" filled="false" stroked="true" strokeweight=".72pt" strokecolor="#000000">
                <v:path arrowok="t"/>
              </v:shape>
            </v:group>
            <v:group style="position:absolute;left:3077;top:29;width:1018;height:2" coordorigin="3077,29" coordsize="1018,2">
              <v:shape style="position:absolute;left:3077;top:29;width:1018;height:2" coordorigin="3077,29" coordsize="1018,0" path="m3077,29l4094,29e" filled="false" stroked="true" strokeweight="2.88pt" strokecolor="#000000">
                <v:path arrowok="t"/>
              </v:shape>
            </v:group>
            <v:group style="position:absolute;left:3077;top:79;width:1018;height:2" coordorigin="3077,79" coordsize="1018,2">
              <v:shape style="position:absolute;left:3077;top:79;width:1018;height:2" coordorigin="3077,79" coordsize="1018,0" path="m3077,79l4094,79e" filled="false" stroked="true" strokeweight=".72pt" strokecolor="#000000">
                <v:path arrowok="t"/>
              </v:shape>
            </v:group>
            <v:group style="position:absolute;left:4094;top:29;width:82;height:2" coordorigin="4094,29" coordsize="82,2">
              <v:shape style="position:absolute;left:4094;top:29;width:82;height:2" coordorigin="4094,29" coordsize="82,0" path="m4094,29l4176,29e" filled="false" stroked="true" strokeweight="2.88pt" strokecolor="#000000">
                <v:path arrowok="t"/>
              </v:shape>
            </v:group>
            <v:group style="position:absolute;left:4094;top:79;width:82;height:2" coordorigin="4094,79" coordsize="82,2">
              <v:shape style="position:absolute;left:4094;top:79;width:82;height:2" coordorigin="4094,79" coordsize="82,0" path="m4094,79l4176,79e" filled="false" stroked="true" strokeweight=".72pt" strokecolor="#000000">
                <v:path arrowok="t"/>
              </v:shape>
            </v:group>
            <v:group style="position:absolute;left:4176;top:29;width:960;height:2" coordorigin="4176,29" coordsize="960,2">
              <v:shape style="position:absolute;left:4176;top:29;width:960;height:2" coordorigin="4176,29" coordsize="960,0" path="m4176,29l5136,29e" filled="false" stroked="true" strokeweight="2.88pt" strokecolor="#000000">
                <v:path arrowok="t"/>
              </v:shape>
            </v:group>
            <v:group style="position:absolute;left:4176;top:79;width:960;height:2" coordorigin="4176,79" coordsize="960,2">
              <v:shape style="position:absolute;left:4176;top:79;width:960;height:2" coordorigin="4176,79" coordsize="960,0" path="m4176,79l5136,79e" filled="false" stroked="true" strokeweight=".72pt" strokecolor="#000000">
                <v:path arrowok="t"/>
              </v:shape>
            </v:group>
            <v:group style="position:absolute;left:5136;top:29;width:82;height:2" coordorigin="5136,29" coordsize="82,2">
              <v:shape style="position:absolute;left:5136;top:29;width:82;height:2" coordorigin="5136,29" coordsize="82,0" path="m5136,29l5218,29e" filled="false" stroked="true" strokeweight="2.88pt" strokecolor="#000000">
                <v:path arrowok="t"/>
              </v:shape>
            </v:group>
            <v:group style="position:absolute;left:5136;top:79;width:82;height:2" coordorigin="5136,79" coordsize="82,2">
              <v:shape style="position:absolute;left:5136;top:79;width:82;height:2" coordorigin="5136,79" coordsize="82,0" path="m5136,79l5218,79e" filled="false" stroked="true" strokeweight=".72pt" strokecolor="#000000">
                <v:path arrowok="t"/>
              </v:shape>
            </v:group>
            <v:group style="position:absolute;left:5218;top:29;width:1431;height:2" coordorigin="5218,29" coordsize="1431,2">
              <v:shape style="position:absolute;left:5218;top:29;width:1431;height:2" coordorigin="5218,29" coordsize="1431,0" path="m5218,29l6648,29e" filled="false" stroked="true" strokeweight="2.88pt" strokecolor="#000000">
                <v:path arrowok="t"/>
              </v:shape>
            </v:group>
            <v:group style="position:absolute;left:5218;top:79;width:1431;height:2" coordorigin="5218,79" coordsize="1431,2">
              <v:shape style="position:absolute;left:5218;top:79;width:1431;height:2" coordorigin="5218,79" coordsize="1431,0" path="m5218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line="220" w:lineRule="exact" w:before="76"/>
        <w:ind w:left="42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240005pt;margin-top:-151.231262pt;width:331pt;height:157.4pt;mso-position-horizontal-relative:page;mso-position-vertical-relative:paragraph;z-index:2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7"/>
                    <w:gridCol w:w="1193"/>
                    <w:gridCol w:w="1046"/>
                    <w:gridCol w:w="1087"/>
                    <w:gridCol w:w="1476"/>
                  </w:tblGrid>
                  <w:tr>
                    <w:trPr>
                      <w:trHeight w:val="449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36" w:val="left" w:leader="none"/>
                          </w:tabs>
                          <w:spacing w:line="240" w:lineRule="auto" w:before="54"/>
                          <w:ind w:left="6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0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原始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寿命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剩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摊销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1,571,267.77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40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9,583,235.95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ERP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ERP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74" w:hRule="exact"/>
                    </w:trPr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3,200,000.00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土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股东唐山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经唐山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市金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龙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修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正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评估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评估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1,655,200.00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双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格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1,571,267.77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厂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2004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0" w:lineRule="exact" w:before="2"/>
        <w:ind w:left="4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82,060.90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平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米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限为</w:t>
      </w:r>
      <w:r>
        <w:rPr>
          <w:rFonts w:ascii="宋体" w:hAnsi="宋体" w:cs="宋体" w:eastAsia="宋体" w:hint="default"/>
          <w:i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(2004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2054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日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。本公司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厂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从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w w:val="105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取得</w:t>
      </w:r>
      <w:r>
        <w:rPr>
          <w:rFonts w:ascii="宋体" w:hAnsi="宋体" w:cs="宋体" w:eastAsia="宋体" w:hint="default"/>
          <w:w w:val="105"/>
          <w:sz w:val="17"/>
          <w:szCs w:val="17"/>
        </w:rPr>
        <w:t>两</w:t>
      </w:r>
      <w:r>
        <w:rPr>
          <w:rFonts w:ascii="宋体" w:hAnsi="宋体" w:cs="宋体" w:eastAsia="宋体" w:hint="default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w w:val="105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2,500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详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情</w:t>
      </w:r>
      <w:r>
        <w:rPr>
          <w:rFonts w:ascii="宋体" w:hAnsi="宋体" w:cs="宋体" w:eastAsia="宋体" w:hint="default"/>
          <w:w w:val="105"/>
          <w:sz w:val="17"/>
          <w:szCs w:val="17"/>
        </w:rPr>
        <w:t>参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五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15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auto" w:before="0"/>
        <w:ind w:left="777" w:right="6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104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6"/>
          <w:w w:val="104"/>
          <w:sz w:val="17"/>
          <w:szCs w:val="17"/>
        </w:rPr>
        <w:t>R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1"/>
          <w:w w:val="104"/>
          <w:sz w:val="17"/>
          <w:szCs w:val="17"/>
        </w:rPr>
        <w:t>ER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本公司子公司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唐山</w:t>
      </w:r>
      <w:r>
        <w:rPr>
          <w:rFonts w:ascii="宋体" w:hAnsi="宋体" w:cs="宋体" w:eastAsia="宋体" w:hint="default"/>
          <w:w w:val="104"/>
          <w:sz w:val="17"/>
          <w:szCs w:val="17"/>
        </w:rPr>
        <w:t>晶源</w:t>
      </w:r>
      <w:r>
        <w:rPr>
          <w:rFonts w:ascii="宋体" w:hAnsi="宋体" w:cs="宋体" w:eastAsia="宋体" w:hint="default"/>
          <w:w w:val="104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w w:val="104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日</w:t>
      </w:r>
      <w:r>
        <w:rPr>
          <w:rFonts w:ascii="宋体" w:hAnsi="宋体" w:cs="宋体" w:eastAsia="宋体" w:hint="default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w w:val="104"/>
          <w:sz w:val="17"/>
          <w:szCs w:val="17"/>
        </w:rPr>
        <w:t>西</w:t>
      </w:r>
      <w:r>
        <w:rPr>
          <w:rFonts w:ascii="宋体" w:hAnsi="宋体" w:cs="宋体" w:eastAsia="宋体" w:hint="default"/>
          <w:w w:val="104"/>
          <w:sz w:val="17"/>
          <w:szCs w:val="17"/>
        </w:rPr>
        <w:t>安</w:t>
      </w:r>
      <w:r>
        <w:rPr>
          <w:rFonts w:ascii="宋体" w:hAnsi="宋体" w:cs="宋体" w:eastAsia="宋体" w:hint="default"/>
          <w:w w:val="104"/>
          <w:sz w:val="17"/>
          <w:szCs w:val="17"/>
        </w:rPr>
        <w:t>电子</w:t>
      </w:r>
      <w:r>
        <w:rPr>
          <w:rFonts w:ascii="宋体" w:hAnsi="宋体" w:cs="宋体" w:eastAsia="宋体" w:hint="default"/>
          <w:w w:val="104"/>
          <w:sz w:val="17"/>
          <w:szCs w:val="17"/>
        </w:rPr>
        <w:t>科技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w w:val="104"/>
          <w:sz w:val="17"/>
          <w:szCs w:val="17"/>
        </w:rPr>
        <w:t>学购</w:t>
      </w:r>
      <w:r>
        <w:rPr>
          <w:rFonts w:ascii="宋体" w:hAnsi="宋体" w:cs="宋体" w:eastAsia="宋体" w:hint="default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“</w:t>
      </w:r>
      <w:r>
        <w:rPr>
          <w:rFonts w:ascii="宋体" w:hAnsi="宋体" w:cs="宋体" w:eastAsia="宋体" w:hint="default"/>
          <w:w w:val="104"/>
          <w:sz w:val="17"/>
          <w:szCs w:val="17"/>
        </w:rPr>
        <w:t>时间间</w:t>
      </w:r>
      <w:r>
        <w:rPr>
          <w:rFonts w:ascii="宋体" w:hAnsi="宋体" w:cs="宋体" w:eastAsia="宋体" w:hint="default"/>
          <w:w w:val="104"/>
          <w:sz w:val="17"/>
          <w:szCs w:val="17"/>
        </w:rPr>
        <w:t>隔</w:t>
      </w:r>
      <w:r>
        <w:rPr>
          <w:rFonts w:ascii="宋体" w:hAnsi="宋体" w:cs="宋体" w:eastAsia="宋体" w:hint="default"/>
          <w:w w:val="104"/>
          <w:sz w:val="17"/>
          <w:szCs w:val="17"/>
        </w:rPr>
        <w:t>与</w:t>
      </w:r>
      <w:r>
        <w:rPr>
          <w:rFonts w:ascii="宋体" w:hAnsi="宋体" w:cs="宋体" w:eastAsia="宋体" w:hint="default"/>
          <w:w w:val="104"/>
          <w:sz w:val="17"/>
          <w:szCs w:val="17"/>
        </w:rPr>
        <w:t>频</w:t>
      </w:r>
      <w:r>
        <w:rPr>
          <w:rFonts w:ascii="宋体" w:hAnsi="宋体" w:cs="宋体" w:eastAsia="宋体" w:hint="default"/>
          <w:w w:val="104"/>
          <w:sz w:val="17"/>
          <w:szCs w:val="17"/>
        </w:rPr>
        <w:t>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测</w:t>
      </w:r>
      <w:r>
        <w:rPr>
          <w:rFonts w:ascii="宋体" w:hAnsi="宋体" w:cs="宋体" w:eastAsia="宋体" w:hint="default"/>
          <w:w w:val="104"/>
          <w:sz w:val="17"/>
          <w:szCs w:val="17"/>
        </w:rPr>
        <w:t>量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w w:val="104"/>
          <w:sz w:val="17"/>
          <w:szCs w:val="17"/>
        </w:rPr>
        <w:t>法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7" w:lineRule="exact" w:before="0"/>
        <w:ind w:left="7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w w:val="104"/>
          <w:sz w:val="17"/>
          <w:szCs w:val="17"/>
        </w:rPr>
        <w:t>品质</w:t>
      </w:r>
      <w:r>
        <w:rPr>
          <w:rFonts w:ascii="宋体" w:hAnsi="宋体" w:cs="宋体" w:eastAsia="宋体" w:hint="default"/>
          <w:w w:val="104"/>
          <w:sz w:val="17"/>
          <w:szCs w:val="17"/>
        </w:rPr>
        <w:t>管理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w w:val="104"/>
          <w:sz w:val="17"/>
          <w:szCs w:val="17"/>
        </w:rPr>
        <w:t>购</w:t>
      </w:r>
      <w:r>
        <w:rPr>
          <w:rFonts w:ascii="宋体" w:hAnsi="宋体" w:cs="宋体" w:eastAsia="宋体" w:hint="default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生</w:t>
      </w:r>
      <w:r>
        <w:rPr>
          <w:rFonts w:ascii="宋体" w:hAnsi="宋体" w:cs="宋体" w:eastAsia="宋体" w:hint="default"/>
          <w:w w:val="104"/>
          <w:sz w:val="17"/>
          <w:szCs w:val="17"/>
        </w:rPr>
        <w:t>产技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w w:val="104"/>
          <w:sz w:val="17"/>
          <w:szCs w:val="17"/>
        </w:rPr>
        <w:t>管理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w w:val="104"/>
          <w:sz w:val="17"/>
          <w:szCs w:val="17"/>
        </w:rPr>
        <w:t>品质</w:t>
      </w:r>
      <w:r>
        <w:rPr>
          <w:rFonts w:ascii="宋体" w:hAnsi="宋体" w:cs="宋体" w:eastAsia="宋体" w:hint="default"/>
          <w:w w:val="104"/>
          <w:sz w:val="17"/>
          <w:szCs w:val="17"/>
        </w:rPr>
        <w:t>管理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1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88.4pt;height:4.1pt;mso-position-horizontal-relative:char;mso-position-vertical-relative:line" coordorigin="0,0" coordsize="9768,82">
            <v:group style="position:absolute;left:29;top:29;width:1565;height:2" coordorigin="29,29" coordsize="1565,2">
              <v:shape style="position:absolute;left:29;top:29;width:1565;height:2" coordorigin="29,29" coordsize="1565,0" path="m29,29l1594,29e" filled="false" stroked="true" strokeweight="2.88pt" strokecolor="#000000">
                <v:path arrowok="t"/>
              </v:shape>
            </v:group>
            <v:group style="position:absolute;left:29;top:77;width:1565;height:2" coordorigin="29,77" coordsize="1565,2">
              <v:shape style="position:absolute;left:29;top:77;width:1565;height:2" coordorigin="29,77" coordsize="1565,0" path="m29,77l1594,77e" filled="false" stroked="true" strokeweight=".48pt" strokecolor="#000000">
                <v:path arrowok="t"/>
              </v:shape>
            </v:group>
            <v:group style="position:absolute;left:1594;top:29;width:82;height:2" coordorigin="1594,29" coordsize="82,2">
              <v:shape style="position:absolute;left:1594;top:29;width:82;height:2" coordorigin="1594,29" coordsize="82,0" path="m1594,29l1675,29e" filled="false" stroked="true" strokeweight="2.88pt" strokecolor="#000000">
                <v:path arrowok="t"/>
              </v:shape>
            </v:group>
            <v:group style="position:absolute;left:1594;top:77;width:82;height:2" coordorigin="1594,77" coordsize="82,2">
              <v:shape style="position:absolute;left:1594;top:77;width:82;height:2" coordorigin="1594,77" coordsize="82,0" path="m1594,77l1675,77e" filled="false" stroked="true" strokeweight=".48pt" strokecolor="#000000">
                <v:path arrowok="t"/>
              </v:shape>
            </v:group>
            <v:group style="position:absolute;left:1675;top:29;width:960;height:2" coordorigin="1675,29" coordsize="960,2">
              <v:shape style="position:absolute;left:1675;top:29;width:960;height:2" coordorigin="1675,29" coordsize="960,0" path="m1675,29l2635,29e" filled="false" stroked="true" strokeweight="2.88pt" strokecolor="#000000">
                <v:path arrowok="t"/>
              </v:shape>
            </v:group>
            <v:group style="position:absolute;left:1675;top:77;width:960;height:2" coordorigin="1675,77" coordsize="960,2">
              <v:shape style="position:absolute;left:1675;top:77;width:960;height:2" coordorigin="1675,77" coordsize="960,0" path="m1675,77l2635,77e" filled="false" stroked="true" strokeweight=".48pt" strokecolor="#000000">
                <v:path arrowok="t"/>
              </v:shape>
            </v:group>
            <v:group style="position:absolute;left:2635;top:29;width:82;height:2" coordorigin="2635,29" coordsize="82,2">
              <v:shape style="position:absolute;left:2635;top:29;width:82;height:2" coordorigin="2635,29" coordsize="82,0" path="m2635,29l2717,29e" filled="false" stroked="true" strokeweight="2.88pt" strokecolor="#000000">
                <v:path arrowok="t"/>
              </v:shape>
            </v:group>
            <v:group style="position:absolute;left:2635;top:77;width:82;height:2" coordorigin="2635,77" coordsize="82,2">
              <v:shape style="position:absolute;left:2635;top:77;width:82;height:2" coordorigin="2635,77" coordsize="82,0" path="m2635,77l2717,77e" filled="false" stroked="true" strokeweight=".48pt" strokecolor="#000000">
                <v:path arrowok="t"/>
              </v:shape>
            </v:group>
            <v:group style="position:absolute;left:2717;top:29;width:960;height:2" coordorigin="2717,29" coordsize="960,2">
              <v:shape style="position:absolute;left:2717;top:29;width:960;height:2" coordorigin="2717,29" coordsize="960,0" path="m2717,29l3677,29e" filled="false" stroked="true" strokeweight="2.88pt" strokecolor="#000000">
                <v:path arrowok="t"/>
              </v:shape>
            </v:group>
            <v:group style="position:absolute;left:2717;top:77;width:960;height:2" coordorigin="2717,77" coordsize="960,2">
              <v:shape style="position:absolute;left:2717;top:77;width:960;height:2" coordorigin="2717,77" coordsize="960,0" path="m2717,77l3677,77e" filled="false" stroked="true" strokeweight=".48pt" strokecolor="#000000">
                <v:path arrowok="t"/>
              </v:shape>
            </v:group>
            <v:group style="position:absolute;left:3677;top:29;width:82;height:2" coordorigin="3677,29" coordsize="82,2">
              <v:shape style="position:absolute;left:3677;top:29;width:82;height:2" coordorigin="3677,29" coordsize="82,0" path="m3677,29l3758,29e" filled="false" stroked="true" strokeweight="2.88pt" strokecolor="#000000">
                <v:path arrowok="t"/>
              </v:shape>
            </v:group>
            <v:group style="position:absolute;left:3677;top:77;width:82;height:2" coordorigin="3677,77" coordsize="82,2">
              <v:shape style="position:absolute;left:3677;top:77;width:82;height:2" coordorigin="3677,77" coordsize="82,0" path="m3677,77l3758,77e" filled="false" stroked="true" strokeweight=".48pt" strokecolor="#000000">
                <v:path arrowok="t"/>
              </v:shape>
            </v:group>
            <v:group style="position:absolute;left:3758;top:29;width:965;height:2" coordorigin="3758,29" coordsize="965,2">
              <v:shape style="position:absolute;left:3758;top:29;width:965;height:2" coordorigin="3758,29" coordsize="965,0" path="m3758,29l4723,29e" filled="false" stroked="true" strokeweight="2.88pt" strokecolor="#000000">
                <v:path arrowok="t"/>
              </v:shape>
            </v:group>
            <v:group style="position:absolute;left:3758;top:77;width:965;height:2" coordorigin="3758,77" coordsize="965,2">
              <v:shape style="position:absolute;left:3758;top:77;width:965;height:2" coordorigin="3758,77" coordsize="965,0" path="m3758,77l4723,77e" filled="false" stroked="true" strokeweight=".48pt" strokecolor="#000000">
                <v:path arrowok="t"/>
              </v:shape>
            </v:group>
            <v:group style="position:absolute;left:4723;top:29;width:87;height:2" coordorigin="4723,29" coordsize="87,2">
              <v:shape style="position:absolute;left:4723;top:29;width:87;height:2" coordorigin="4723,29" coordsize="87,0" path="m4723,29l4810,29e" filled="false" stroked="true" strokeweight="2.88pt" strokecolor="#000000">
                <v:path arrowok="t"/>
              </v:shape>
            </v:group>
            <v:group style="position:absolute;left:4723;top:77;width:87;height:2" coordorigin="4723,77" coordsize="87,2">
              <v:shape style="position:absolute;left:4723;top:77;width:87;height:2" coordorigin="4723,77" coordsize="87,0" path="m4723,77l4810,77e" filled="false" stroked="true" strokeweight=".48pt" strokecolor="#000000">
                <v:path arrowok="t"/>
              </v:shape>
            </v:group>
            <v:group style="position:absolute;left:4810;top:29;width:855;height:2" coordorigin="4810,29" coordsize="855,2">
              <v:shape style="position:absolute;left:4810;top:29;width:855;height:2" coordorigin="4810,29" coordsize="855,0" path="m4810,29l5664,29e" filled="false" stroked="true" strokeweight="2.88pt" strokecolor="#000000">
                <v:path arrowok="t"/>
              </v:shape>
            </v:group>
            <v:group style="position:absolute;left:4810;top:77;width:855;height:2" coordorigin="4810,77" coordsize="855,2">
              <v:shape style="position:absolute;left:4810;top:77;width:855;height:2" coordorigin="4810,77" coordsize="855,0" path="m4810,77l5664,77e" filled="false" stroked="true" strokeweight=".48pt" strokecolor="#000000">
                <v:path arrowok="t"/>
              </v:shape>
            </v:group>
            <v:group style="position:absolute;left:5664;top:29;width:82;height:2" coordorigin="5664,29" coordsize="82,2">
              <v:shape style="position:absolute;left:5664;top:29;width:82;height:2" coordorigin="5664,29" coordsize="82,0" path="m5664,29l5746,29e" filled="false" stroked="true" strokeweight="2.88pt" strokecolor="#000000">
                <v:path arrowok="t"/>
              </v:shape>
            </v:group>
            <v:group style="position:absolute;left:5664;top:77;width:82;height:2" coordorigin="5664,77" coordsize="82,2">
              <v:shape style="position:absolute;left:5664;top:77;width:82;height:2" coordorigin="5664,77" coordsize="82,0" path="m5664,77l5746,77e" filled="false" stroked="true" strokeweight=".48pt" strokecolor="#000000">
                <v:path arrowok="t"/>
              </v:shape>
            </v:group>
            <v:group style="position:absolute;left:5746;top:29;width:960;height:2" coordorigin="5746,29" coordsize="960,2">
              <v:shape style="position:absolute;left:5746;top:29;width:960;height:2" coordorigin="5746,29" coordsize="960,0" path="m5746,29l6706,29e" filled="false" stroked="true" strokeweight="2.88pt" strokecolor="#000000">
                <v:path arrowok="t"/>
              </v:shape>
            </v:group>
            <v:group style="position:absolute;left:5746;top:77;width:960;height:2" coordorigin="5746,77" coordsize="960,2">
              <v:shape style="position:absolute;left:5746;top:77;width:960;height:2" coordorigin="5746,77" coordsize="960,0" path="m5746,77l6706,77e" filled="false" stroked="true" strokeweight=".48pt" strokecolor="#000000">
                <v:path arrowok="t"/>
              </v:shape>
            </v:group>
            <v:group style="position:absolute;left:6706;top:29;width:82;height:2" coordorigin="6706,29" coordsize="82,2">
              <v:shape style="position:absolute;left:6706;top:29;width:82;height:2" coordorigin="6706,29" coordsize="82,0" path="m6706,29l6787,29e" filled="false" stroked="true" strokeweight="2.88pt" strokecolor="#000000">
                <v:path arrowok="t"/>
              </v:shape>
            </v:group>
            <v:group style="position:absolute;left:6706;top:77;width:82;height:2" coordorigin="6706,77" coordsize="82,2">
              <v:shape style="position:absolute;left:6706;top:77;width:82;height:2" coordorigin="6706,77" coordsize="82,0" path="m6706,77l6787,77e" filled="false" stroked="true" strokeweight=".48pt" strokecolor="#000000">
                <v:path arrowok="t"/>
              </v:shape>
            </v:group>
            <v:group style="position:absolute;left:6787;top:29;width:855;height:2" coordorigin="6787,29" coordsize="855,2">
              <v:shape style="position:absolute;left:6787;top:29;width:855;height:2" coordorigin="6787,29" coordsize="855,0" path="m6787,29l7642,29e" filled="false" stroked="true" strokeweight="2.88pt" strokecolor="#000000">
                <v:path arrowok="t"/>
              </v:shape>
            </v:group>
            <v:group style="position:absolute;left:6787;top:77;width:855;height:2" coordorigin="6787,77" coordsize="855,2">
              <v:shape style="position:absolute;left:6787;top:77;width:855;height:2" coordorigin="6787,77" coordsize="855,0" path="m6787,77l7642,77e" filled="false" stroked="true" strokeweight=".48pt" strokecolor="#000000">
                <v:path arrowok="t"/>
              </v:shape>
            </v:group>
            <v:group style="position:absolute;left:7642;top:29;width:87;height:2" coordorigin="7642,29" coordsize="87,2">
              <v:shape style="position:absolute;left:7642;top:29;width:87;height:2" coordorigin="7642,29" coordsize="87,0" path="m7642,29l7728,29e" filled="false" stroked="true" strokeweight="2.88pt" strokecolor="#000000">
                <v:path arrowok="t"/>
              </v:shape>
            </v:group>
            <v:group style="position:absolute;left:7642;top:77;width:87;height:2" coordorigin="7642,77" coordsize="87,2">
              <v:shape style="position:absolute;left:7642;top:77;width:87;height:2" coordorigin="7642,77" coordsize="87,0" path="m7642,77l7728,77e" filled="false" stroked="true" strokeweight=".48pt" strokecolor="#000000">
                <v:path arrowok="t"/>
              </v:shape>
            </v:group>
            <v:group style="position:absolute;left:7728;top:29;width:855;height:2" coordorigin="7728,29" coordsize="855,2">
              <v:shape style="position:absolute;left:7728;top:29;width:855;height:2" coordorigin="7728,29" coordsize="855,0" path="m7728,29l8582,29e" filled="false" stroked="true" strokeweight="2.88pt" strokecolor="#000000">
                <v:path arrowok="t"/>
              </v:shape>
            </v:group>
            <v:group style="position:absolute;left:7728;top:77;width:855;height:2" coordorigin="7728,77" coordsize="855,2">
              <v:shape style="position:absolute;left:7728;top:77;width:855;height:2" coordorigin="7728,77" coordsize="855,0" path="m7728,77l8582,77e" filled="false" stroked="true" strokeweight=".48pt" strokecolor="#000000">
                <v:path arrowok="t"/>
              </v:shape>
            </v:group>
            <v:group style="position:absolute;left:8582;top:29;width:82;height:2" coordorigin="8582,29" coordsize="82,2">
              <v:shape style="position:absolute;left:8582;top:29;width:82;height:2" coordorigin="8582,29" coordsize="82,0" path="m8582,29l8664,29e" filled="false" stroked="true" strokeweight="2.88pt" strokecolor="#000000">
                <v:path arrowok="t"/>
              </v:shape>
            </v:group>
            <v:group style="position:absolute;left:8582;top:77;width:82;height:2" coordorigin="8582,77" coordsize="82,2">
              <v:shape style="position:absolute;left:8582;top:77;width:82;height:2" coordorigin="8582,77" coordsize="82,0" path="m8582,77l8664,77e" filled="false" stroked="true" strokeweight=".48pt" strokecolor="#000000">
                <v:path arrowok="t"/>
              </v:shape>
            </v:group>
            <v:group style="position:absolute;left:8664;top:29;width:1076;height:2" coordorigin="8664,29" coordsize="1076,2">
              <v:shape style="position:absolute;left:8664;top:29;width:1076;height:2" coordorigin="8664,29" coordsize="1076,0" path="m8664,29l9739,29e" filled="false" stroked="true" strokeweight="2.88pt" strokecolor="#000000">
                <v:path arrowok="t"/>
              </v:shape>
            </v:group>
            <v:group style="position:absolute;left:8664;top:77;width:1076;height:2" coordorigin="8664,77" coordsize="1076,2">
              <v:shape style="position:absolute;left:8664;top:77;width:1076;height:2" coordorigin="8664,77" coordsize="1076,0" path="m8664,77l9739,77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055" w:val="left" w:leader="none"/>
          <w:tab w:pos="1775" w:val="left" w:leader="none"/>
          <w:tab w:pos="2908" w:val="left" w:leader="none"/>
          <w:tab w:pos="3955" w:val="left" w:leader="none"/>
          <w:tab w:pos="4943" w:val="left" w:leader="none"/>
          <w:tab w:pos="7867" w:val="left" w:leader="none"/>
        </w:tabs>
        <w:spacing w:before="142"/>
        <w:ind w:left="61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原始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生额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摊销  累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6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b/>
          <w:bCs/>
          <w:spacing w:val="4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剩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3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6pt;height:.5pt;mso-position-horizontal-relative:char;mso-position-vertical-relative:line" coordorigin="0,0" coordsize="9720,10">
            <v:group style="position:absolute;left:5;top:5;width:1565;height:2" coordorigin="5,5" coordsize="1565,2">
              <v:shape style="position:absolute;left:5;top:5;width:1565;height:2" coordorigin="5,5" coordsize="1565,0" path="m5,5l1570,5e" filled="false" stroked="true" strokeweight=".48pt" strokecolor="#000000">
                <v:path arrowok="t"/>
              </v:shape>
            </v:group>
            <v:group style="position:absolute;left:1570;top:5;width:10;height:2" coordorigin="1570,5" coordsize="10,2">
              <v:shape style="position:absolute;left:1570;top:5;width:10;height:2" coordorigin="1570,5" coordsize="10,0" path="m1570,5l1579,5e" filled="false" stroked="true" strokeweight=".48pt" strokecolor="#000000">
                <v:path arrowok="t"/>
              </v:shape>
            </v:group>
            <v:group style="position:absolute;left:1579;top:5;width:1032;height:2" coordorigin="1579,5" coordsize="1032,2">
              <v:shape style="position:absolute;left:1579;top:5;width:1032;height:2" coordorigin="1579,5" coordsize="1032,0" path="m1579,5l2611,5e" filled="false" stroked="true" strokeweight=".48pt" strokecolor="#000000">
                <v:path arrowok="t"/>
              </v:shape>
            </v:group>
            <v:group style="position:absolute;left:2611;top:5;width:10;height:2" coordorigin="2611,5" coordsize="10,2">
              <v:shape style="position:absolute;left:2611;top:5;width:10;height:2" coordorigin="2611,5" coordsize="10,0" path="m2611,5l2621,5e" filled="false" stroked="true" strokeweight=".48pt" strokecolor="#000000">
                <v:path arrowok="t"/>
              </v:shape>
            </v:group>
            <v:group style="position:absolute;left:2621;top:5;width:1032;height:2" coordorigin="2621,5" coordsize="1032,2">
              <v:shape style="position:absolute;left:2621;top:5;width:1032;height:2" coordorigin="2621,5" coordsize="1032,0" path="m2621,5l3653,5e" filled="false" stroked="true" strokeweight=".48pt" strokecolor="#000000">
                <v:path arrowok="t"/>
              </v:shape>
            </v:group>
            <v:group style="position:absolute;left:3653;top:5;width:10;height:2" coordorigin="3653,5" coordsize="10,2">
              <v:shape style="position:absolute;left:3653;top:5;width:10;height:2" coordorigin="3653,5" coordsize="10,0" path="m3653,5l3662,5e" filled="false" stroked="true" strokeweight=".48pt" strokecolor="#000000">
                <v:path arrowok="t"/>
              </v:shape>
            </v:group>
            <v:group style="position:absolute;left:3662;top:5;width:1037;height:2" coordorigin="3662,5" coordsize="1037,2">
              <v:shape style="position:absolute;left:3662;top:5;width:1037;height:2" coordorigin="3662,5" coordsize="1037,0" path="m3662,5l4699,5e" filled="false" stroked="true" strokeweight=".48pt" strokecolor="#000000">
                <v:path arrowok="t"/>
              </v:shape>
            </v:group>
            <v:group style="position:absolute;left:4699;top:5;width:10;height:2" coordorigin="4699,5" coordsize="10,2">
              <v:shape style="position:absolute;left:4699;top:5;width:10;height:2" coordorigin="4699,5" coordsize="10,0" path="m4699,5l4709,5e" filled="false" stroked="true" strokeweight=".48pt" strokecolor="#000000">
                <v:path arrowok="t"/>
              </v:shape>
            </v:group>
            <v:group style="position:absolute;left:4709;top:5;width:932;height:2" coordorigin="4709,5" coordsize="932,2">
              <v:shape style="position:absolute;left:4709;top:5;width:932;height:2" coordorigin="4709,5" coordsize="932,0" path="m4709,5l5640,5e" filled="false" stroked="true" strokeweight=".48pt" strokecolor="#000000">
                <v:path arrowok="t"/>
              </v:shape>
            </v:group>
            <v:group style="position:absolute;left:5640;top:5;width:10;height:2" coordorigin="5640,5" coordsize="10,2">
              <v:shape style="position:absolute;left:5640;top:5;width:10;height:2" coordorigin="5640,5" coordsize="10,0" path="m5640,5l5650,5e" filled="false" stroked="true" strokeweight=".48pt" strokecolor="#000000">
                <v:path arrowok="t"/>
              </v:shape>
            </v:group>
            <v:group style="position:absolute;left:5650;top:5;width:1032;height:2" coordorigin="5650,5" coordsize="1032,2">
              <v:shape style="position:absolute;left:5650;top:5;width:1032;height:2" coordorigin="5650,5" coordsize="1032,0" path="m5650,5l6682,5e" filled="false" stroked="true" strokeweight=".48pt" strokecolor="#000000">
                <v:path arrowok="t"/>
              </v:shape>
            </v:group>
            <v:group style="position:absolute;left:6682;top:5;width:10;height:2" coordorigin="6682,5" coordsize="10,2">
              <v:shape style="position:absolute;left:6682;top:5;width:10;height:2" coordorigin="6682,5" coordsize="10,0" path="m6682,5l6691,5e" filled="false" stroked="true" strokeweight=".48pt" strokecolor="#000000">
                <v:path arrowok="t"/>
              </v:shape>
            </v:group>
            <v:group style="position:absolute;left:6691;top:5;width:927;height:2" coordorigin="6691,5" coordsize="927,2">
              <v:shape style="position:absolute;left:6691;top:5;width:927;height:2" coordorigin="6691,5" coordsize="927,0" path="m6691,5l7618,5e" filled="false" stroked="true" strokeweight=".48pt" strokecolor="#000000">
                <v:path arrowok="t"/>
              </v:shape>
            </v:group>
            <v:group style="position:absolute;left:7618;top:5;width:10;height:2" coordorigin="7618,5" coordsize="10,2">
              <v:shape style="position:absolute;left:7618;top:5;width:10;height:2" coordorigin="7618,5" coordsize="10,0" path="m7618,5l7627,5e" filled="false" stroked="true" strokeweight=".48pt" strokecolor="#000000">
                <v:path arrowok="t"/>
              </v:shape>
            </v:group>
            <v:group style="position:absolute;left:7627;top:5;width:932;height:2" coordorigin="7627,5" coordsize="932,2">
              <v:shape style="position:absolute;left:7627;top:5;width:932;height:2" coordorigin="7627,5" coordsize="932,0" path="m7627,5l8558,5e" filled="false" stroked="true" strokeweight=".48pt" strokecolor="#000000">
                <v:path arrowok="t"/>
              </v:shape>
            </v:group>
            <v:group style="position:absolute;left:8558;top:5;width:10;height:2" coordorigin="8558,5" coordsize="10,2">
              <v:shape style="position:absolute;left:8558;top:5;width:10;height:2" coordorigin="8558,5" coordsize="10,0" path="m8558,5l8568,5e" filled="false" stroked="true" strokeweight=".48pt" strokecolor="#000000">
                <v:path arrowok="t"/>
              </v:shape>
            </v:group>
            <v:group style="position:absolute;left:8568;top:5;width:1148;height:2" coordorigin="8568,5" coordsize="1148,2">
              <v:shape style="position:absolute;left:8568;top:5;width:1148;height:2" coordorigin="8568,5" coordsize="1148,0" path="m8568,5l971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900" w:val="left" w:leader="none"/>
          <w:tab w:pos="3988" w:val="left" w:leader="none"/>
          <w:tab w:pos="5015" w:val="left" w:leader="none"/>
          <w:tab w:pos="6057" w:val="left" w:leader="none"/>
          <w:tab w:pos="7838" w:val="left" w:leader="none"/>
          <w:tab w:pos="8870" w:val="left" w:leader="none"/>
        </w:tabs>
        <w:spacing w:before="112"/>
        <w:ind w:left="1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w w:val="105"/>
          <w:sz w:val="17"/>
          <w:szCs w:val="17"/>
        </w:rPr>
        <w:t>射</w:t>
      </w:r>
      <w:r>
        <w:rPr>
          <w:rFonts w:ascii="宋体" w:hAnsi="宋体" w:cs="宋体" w:eastAsia="宋体" w:hint="default"/>
          <w:w w:val="105"/>
          <w:sz w:val="17"/>
          <w:szCs w:val="17"/>
        </w:rPr>
        <w:t>线</w:t>
      </w:r>
      <w:r>
        <w:rPr>
          <w:rFonts w:ascii="宋体" w:hAnsi="宋体" w:cs="宋体" w:eastAsia="宋体" w:hint="default"/>
          <w:w w:val="105"/>
          <w:sz w:val="17"/>
          <w:szCs w:val="17"/>
        </w:rPr>
        <w:t>管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118,760.01</w:t>
        <w:tab/>
        <w:t>118,760.01</w:t>
        <w:tab/>
        <w:t>15,752.36</w:t>
        <w:tab/>
        <w:t>15,752.36</w:t>
        <w:tab/>
        <w:t>103,007.65</w:t>
        <w:tab/>
        <w:t>34-27 </w:t>
      </w:r>
      <w:r>
        <w:rPr>
          <w:rFonts w:ascii="宋体" w:hAnsi="宋体" w:cs="宋体" w:eastAsia="宋体" w:hint="default"/>
          <w:w w:val="105"/>
          <w:sz w:val="17"/>
          <w:szCs w:val="17"/>
        </w:rPr>
        <w:t>个月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1895" w:val="left" w:leader="none"/>
          <w:tab w:pos="2951" w:val="left" w:leader="none"/>
          <w:tab w:pos="4953" w:val="left" w:leader="none"/>
          <w:tab w:pos="5966" w:val="left" w:leader="none"/>
        </w:tabs>
        <w:spacing w:before="47"/>
        <w:ind w:left="26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服</w:t>
      </w:r>
      <w:r>
        <w:rPr>
          <w:rFonts w:ascii="宋体" w:hAnsi="宋体" w:cs="宋体" w:eastAsia="宋体" w:hint="default"/>
          <w:i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费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position w:val="1"/>
          <w:sz w:val="17"/>
          <w:szCs w:val="17"/>
        </w:rPr>
        <w:t>517,193.58</w:t>
        <w:tab/>
      </w:r>
      <w:r>
        <w:rPr>
          <w:rFonts w:ascii="Times New Roman" w:hAnsi="Times New Roman" w:cs="Times New Roman" w:eastAsia="Times New Roman" w:hint="default"/>
          <w:spacing w:val="1"/>
          <w:w w:val="105"/>
          <w:position w:val="1"/>
          <w:sz w:val="17"/>
          <w:szCs w:val="17"/>
        </w:rPr>
        <w:t>267,329.74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position w:val="1"/>
          <w:sz w:val="17"/>
          <w:szCs w:val="17"/>
        </w:rPr>
        <w:t>160,397.88</w:t>
        <w:tab/>
      </w:r>
      <w:r>
        <w:rPr>
          <w:rFonts w:ascii="Times New Roman" w:hAnsi="Times New Roman" w:cs="Times New Roman" w:eastAsia="Times New Roman" w:hint="default"/>
          <w:spacing w:val="1"/>
          <w:w w:val="105"/>
          <w:position w:val="1"/>
          <w:sz w:val="17"/>
          <w:szCs w:val="17"/>
        </w:rPr>
        <w:t>410,261.72</w:t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spacing w:val="20"/>
          <w:w w:val="105"/>
          <w:position w:val="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5"/>
          <w:position w:val="1"/>
          <w:sz w:val="17"/>
          <w:szCs w:val="17"/>
        </w:rPr>
        <w:t>106,931.86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1055" w:val="left" w:leader="none"/>
          <w:tab w:pos="1895" w:val="left" w:leader="none"/>
          <w:tab w:pos="2937" w:val="left" w:leader="none"/>
          <w:tab w:pos="3993" w:val="left" w:leader="none"/>
          <w:tab w:pos="5966" w:val="left" w:leader="none"/>
        </w:tabs>
        <w:spacing w:before="0"/>
        <w:ind w:left="61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635,953.59</w:t>
        <w:tab/>
        <w:t>267,329.74</w:t>
        <w:tab/>
        <w:t>118,760.01  </w:t>
      </w:r>
      <w:r>
        <w:rPr>
          <w:rFonts w:ascii="Times New Roman" w:hAnsi="Times New Roman" w:cs="Times New Roman" w:eastAsia="Times New Roman" w:hint="default"/>
          <w:b/>
          <w:bCs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176,150.24</w:t>
        <w:tab/>
        <w:t>426,014.08   106,931.86 </w:t>
      </w:r>
      <w:r>
        <w:rPr>
          <w:rFonts w:ascii="Times New Roman" w:hAnsi="Times New Roman" w:cs="Times New Roman" w:eastAsia="Times New Roman" w:hint="default"/>
          <w:b/>
          <w:bCs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103,007.65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4"/>
          <w:szCs w:val="14"/>
        </w:rPr>
      </w:pPr>
    </w:p>
    <w:p>
      <w:pPr>
        <w:spacing w:line="81" w:lineRule="exact"/>
        <w:ind w:left="110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88.4pt;height:4.1pt;mso-position-horizontal-relative:char;mso-position-vertical-relative:line" coordorigin="0,0" coordsize="9768,82">
            <v:group style="position:absolute;left:29;top:53;width:1565;height:2" coordorigin="29,53" coordsize="1565,2">
              <v:shape style="position:absolute;left:29;top:53;width:1565;height:2" coordorigin="29,53" coordsize="1565,0" path="m29,53l1594,53e" filled="false" stroked="true" strokeweight="2.88pt" strokecolor="#000000">
                <v:path arrowok="t"/>
              </v:shape>
            </v:group>
            <v:group style="position:absolute;left:29;top:5;width:1565;height:2" coordorigin="29,5" coordsize="1565,2">
              <v:shape style="position:absolute;left:29;top:5;width:1565;height:2" coordorigin="29,5" coordsize="1565,0" path="m29,5l1594,5e" filled="false" stroked="true" strokeweight=".48pt" strokecolor="#000000">
                <v:path arrowok="t"/>
              </v:shape>
            </v:group>
            <v:group style="position:absolute;left:1594;top:5;width:82;height:2" coordorigin="1594,5" coordsize="82,2">
              <v:shape style="position:absolute;left:1594;top:5;width:82;height:2" coordorigin="1594,5" coordsize="82,0" path="m1594,5l1675,5e" filled="false" stroked="true" strokeweight=".48pt" strokecolor="#000000">
                <v:path arrowok="t"/>
              </v:shape>
            </v:group>
            <v:group style="position:absolute;left:1594;top:53;width:82;height:2" coordorigin="1594,53" coordsize="82,2">
              <v:shape style="position:absolute;left:1594;top:53;width:82;height:2" coordorigin="1594,53" coordsize="82,0" path="m1594,53l1675,53e" filled="false" stroked="true" strokeweight="2.88pt" strokecolor="#000000">
                <v:path arrowok="t"/>
              </v:shape>
            </v:group>
            <v:group style="position:absolute;left:1675;top:53;width:960;height:2" coordorigin="1675,53" coordsize="960,2">
              <v:shape style="position:absolute;left:1675;top:53;width:960;height:2" coordorigin="1675,53" coordsize="960,0" path="m1675,53l2635,53e" filled="false" stroked="true" strokeweight="2.88pt" strokecolor="#000000">
                <v:path arrowok="t"/>
              </v:shape>
            </v:group>
            <v:group style="position:absolute;left:1675;top:5;width:960;height:2" coordorigin="1675,5" coordsize="960,2">
              <v:shape style="position:absolute;left:1675;top:5;width:960;height:2" coordorigin="1675,5" coordsize="960,0" path="m1675,5l2635,5e" filled="false" stroked="true" strokeweight=".48pt" strokecolor="#000000">
                <v:path arrowok="t"/>
              </v:shape>
            </v:group>
            <v:group style="position:absolute;left:2635;top:5;width:82;height:2" coordorigin="2635,5" coordsize="82,2">
              <v:shape style="position:absolute;left:2635;top:5;width:82;height:2" coordorigin="2635,5" coordsize="82,0" path="m2635,5l2717,5e" filled="false" stroked="true" strokeweight=".48pt" strokecolor="#000000">
                <v:path arrowok="t"/>
              </v:shape>
            </v:group>
            <v:group style="position:absolute;left:2635;top:53;width:82;height:2" coordorigin="2635,53" coordsize="82,2">
              <v:shape style="position:absolute;left:2635;top:53;width:82;height:2" coordorigin="2635,53" coordsize="82,0" path="m2635,53l2717,53e" filled="false" stroked="true" strokeweight="2.88pt" strokecolor="#000000">
                <v:path arrowok="t"/>
              </v:shape>
            </v:group>
            <v:group style="position:absolute;left:2717;top:53;width:960;height:2" coordorigin="2717,53" coordsize="960,2">
              <v:shape style="position:absolute;left:2717;top:53;width:960;height:2" coordorigin="2717,53" coordsize="960,0" path="m2717,53l3677,53e" filled="false" stroked="true" strokeweight="2.88pt" strokecolor="#000000">
                <v:path arrowok="t"/>
              </v:shape>
            </v:group>
            <v:group style="position:absolute;left:2717;top:5;width:960;height:2" coordorigin="2717,5" coordsize="960,2">
              <v:shape style="position:absolute;left:2717;top:5;width:960;height:2" coordorigin="2717,5" coordsize="960,0" path="m2717,5l3677,5e" filled="false" stroked="true" strokeweight=".48pt" strokecolor="#000000">
                <v:path arrowok="t"/>
              </v:shape>
            </v:group>
            <v:group style="position:absolute;left:3677;top:5;width:82;height:2" coordorigin="3677,5" coordsize="82,2">
              <v:shape style="position:absolute;left:3677;top:5;width:82;height:2" coordorigin="3677,5" coordsize="82,0" path="m3677,5l3758,5e" filled="false" stroked="true" strokeweight=".48pt" strokecolor="#000000">
                <v:path arrowok="t"/>
              </v:shape>
            </v:group>
            <v:group style="position:absolute;left:3677;top:53;width:82;height:2" coordorigin="3677,53" coordsize="82,2">
              <v:shape style="position:absolute;left:3677;top:53;width:82;height:2" coordorigin="3677,53" coordsize="82,0" path="m3677,53l3758,53e" filled="false" stroked="true" strokeweight="2.88pt" strokecolor="#000000">
                <v:path arrowok="t"/>
              </v:shape>
            </v:group>
            <v:group style="position:absolute;left:3758;top:53;width:965;height:2" coordorigin="3758,53" coordsize="965,2">
              <v:shape style="position:absolute;left:3758;top:53;width:965;height:2" coordorigin="3758,53" coordsize="965,0" path="m3758,53l4723,53e" filled="false" stroked="true" strokeweight="2.88pt" strokecolor="#000000">
                <v:path arrowok="t"/>
              </v:shape>
            </v:group>
            <v:group style="position:absolute;left:3758;top:5;width:965;height:2" coordorigin="3758,5" coordsize="965,2">
              <v:shape style="position:absolute;left:3758;top:5;width:965;height:2" coordorigin="3758,5" coordsize="965,0" path="m3758,5l4723,5e" filled="false" stroked="true" strokeweight=".48pt" strokecolor="#000000">
                <v:path arrowok="t"/>
              </v:shape>
            </v:group>
            <v:group style="position:absolute;left:4723;top:5;width:87;height:2" coordorigin="4723,5" coordsize="87,2">
              <v:shape style="position:absolute;left:4723;top:5;width:87;height:2" coordorigin="4723,5" coordsize="87,0" path="m4723,5l4810,5e" filled="false" stroked="true" strokeweight=".48pt" strokecolor="#000000">
                <v:path arrowok="t"/>
              </v:shape>
            </v:group>
            <v:group style="position:absolute;left:4723;top:53;width:87;height:2" coordorigin="4723,53" coordsize="87,2">
              <v:shape style="position:absolute;left:4723;top:53;width:87;height:2" coordorigin="4723,53" coordsize="87,0" path="m4723,53l4810,53e" filled="false" stroked="true" strokeweight="2.88pt" strokecolor="#000000">
                <v:path arrowok="t"/>
              </v:shape>
            </v:group>
            <v:group style="position:absolute;left:4810;top:53;width:855;height:2" coordorigin="4810,53" coordsize="855,2">
              <v:shape style="position:absolute;left:4810;top:53;width:855;height:2" coordorigin="4810,53" coordsize="855,0" path="m4810,53l5664,53e" filled="false" stroked="true" strokeweight="2.88pt" strokecolor="#000000">
                <v:path arrowok="t"/>
              </v:shape>
            </v:group>
            <v:group style="position:absolute;left:4810;top:5;width:855;height:2" coordorigin="4810,5" coordsize="855,2">
              <v:shape style="position:absolute;left:4810;top:5;width:855;height:2" coordorigin="4810,5" coordsize="855,0" path="m4810,5l5664,5e" filled="false" stroked="true" strokeweight=".48pt" strokecolor="#000000">
                <v:path arrowok="t"/>
              </v:shape>
            </v:group>
            <v:group style="position:absolute;left:5664;top:5;width:82;height:2" coordorigin="5664,5" coordsize="82,2">
              <v:shape style="position:absolute;left:5664;top:5;width:82;height:2" coordorigin="5664,5" coordsize="82,0" path="m5664,5l5746,5e" filled="false" stroked="true" strokeweight=".48pt" strokecolor="#000000">
                <v:path arrowok="t"/>
              </v:shape>
            </v:group>
            <v:group style="position:absolute;left:5664;top:53;width:82;height:2" coordorigin="5664,53" coordsize="82,2">
              <v:shape style="position:absolute;left:5664;top:53;width:82;height:2" coordorigin="5664,53" coordsize="82,0" path="m5664,53l5746,53e" filled="false" stroked="true" strokeweight="2.88pt" strokecolor="#000000">
                <v:path arrowok="t"/>
              </v:shape>
            </v:group>
            <v:group style="position:absolute;left:5746;top:53;width:960;height:2" coordorigin="5746,53" coordsize="960,2">
              <v:shape style="position:absolute;left:5746;top:53;width:960;height:2" coordorigin="5746,53" coordsize="960,0" path="m5746,53l6706,53e" filled="false" stroked="true" strokeweight="2.88pt" strokecolor="#000000">
                <v:path arrowok="t"/>
              </v:shape>
            </v:group>
            <v:group style="position:absolute;left:5746;top:5;width:960;height:2" coordorigin="5746,5" coordsize="960,2">
              <v:shape style="position:absolute;left:5746;top:5;width:960;height:2" coordorigin="5746,5" coordsize="960,0" path="m5746,5l6706,5e" filled="false" stroked="true" strokeweight=".48pt" strokecolor="#000000">
                <v:path arrowok="t"/>
              </v:shape>
            </v:group>
            <v:group style="position:absolute;left:6706;top:5;width:82;height:2" coordorigin="6706,5" coordsize="82,2">
              <v:shape style="position:absolute;left:6706;top:5;width:82;height:2" coordorigin="6706,5" coordsize="82,0" path="m6706,5l6787,5e" filled="false" stroked="true" strokeweight=".48pt" strokecolor="#000000">
                <v:path arrowok="t"/>
              </v:shape>
            </v:group>
            <v:group style="position:absolute;left:6706;top:53;width:82;height:2" coordorigin="6706,53" coordsize="82,2">
              <v:shape style="position:absolute;left:6706;top:53;width:82;height:2" coordorigin="6706,53" coordsize="82,0" path="m6706,53l6787,53e" filled="false" stroked="true" strokeweight="2.88pt" strokecolor="#000000">
                <v:path arrowok="t"/>
              </v:shape>
            </v:group>
            <v:group style="position:absolute;left:6787;top:53;width:855;height:2" coordorigin="6787,53" coordsize="855,2">
              <v:shape style="position:absolute;left:6787;top:53;width:855;height:2" coordorigin="6787,53" coordsize="855,0" path="m6787,53l7642,53e" filled="false" stroked="true" strokeweight="2.88pt" strokecolor="#000000">
                <v:path arrowok="t"/>
              </v:shape>
            </v:group>
            <v:group style="position:absolute;left:6787;top:5;width:855;height:2" coordorigin="6787,5" coordsize="855,2">
              <v:shape style="position:absolute;left:6787;top:5;width:855;height:2" coordorigin="6787,5" coordsize="855,0" path="m6787,5l7642,5e" filled="false" stroked="true" strokeweight=".48pt" strokecolor="#000000">
                <v:path arrowok="t"/>
              </v:shape>
            </v:group>
            <v:group style="position:absolute;left:7642;top:5;width:87;height:2" coordorigin="7642,5" coordsize="87,2">
              <v:shape style="position:absolute;left:7642;top:5;width:87;height:2" coordorigin="7642,5" coordsize="87,0" path="m7642,5l7728,5e" filled="false" stroked="true" strokeweight=".48pt" strokecolor="#000000">
                <v:path arrowok="t"/>
              </v:shape>
            </v:group>
            <v:group style="position:absolute;left:7642;top:53;width:87;height:2" coordorigin="7642,53" coordsize="87,2">
              <v:shape style="position:absolute;left:7642;top:53;width:87;height:2" coordorigin="7642,53" coordsize="87,0" path="m7642,53l7728,53e" filled="false" stroked="true" strokeweight="2.88pt" strokecolor="#000000">
                <v:path arrowok="t"/>
              </v:shape>
            </v:group>
            <v:group style="position:absolute;left:7728;top:53;width:855;height:2" coordorigin="7728,53" coordsize="855,2">
              <v:shape style="position:absolute;left:7728;top:53;width:855;height:2" coordorigin="7728,53" coordsize="855,0" path="m7728,53l8582,53e" filled="false" stroked="true" strokeweight="2.88pt" strokecolor="#000000">
                <v:path arrowok="t"/>
              </v:shape>
            </v:group>
            <v:group style="position:absolute;left:7728;top:5;width:855;height:2" coordorigin="7728,5" coordsize="855,2">
              <v:shape style="position:absolute;left:7728;top:5;width:855;height:2" coordorigin="7728,5" coordsize="855,0" path="m7728,5l8582,5e" filled="false" stroked="true" strokeweight=".48pt" strokecolor="#000000">
                <v:path arrowok="t"/>
              </v:shape>
            </v:group>
            <v:group style="position:absolute;left:8582;top:5;width:82;height:2" coordorigin="8582,5" coordsize="82,2">
              <v:shape style="position:absolute;left:8582;top:5;width:82;height:2" coordorigin="8582,5" coordsize="82,0" path="m8582,5l8664,5e" filled="false" stroked="true" strokeweight=".48pt" strokecolor="#000000">
                <v:path arrowok="t"/>
              </v:shape>
            </v:group>
            <v:group style="position:absolute;left:8582;top:53;width:82;height:2" coordorigin="8582,53" coordsize="82,2">
              <v:shape style="position:absolute;left:8582;top:53;width:82;height:2" coordorigin="8582,53" coordsize="82,0" path="m8582,53l8664,53e" filled="false" stroked="true" strokeweight="2.88pt" strokecolor="#000000">
                <v:path arrowok="t"/>
              </v:shape>
            </v:group>
            <v:group style="position:absolute;left:8664;top:53;width:1076;height:2" coordorigin="8664,53" coordsize="1076,2">
              <v:shape style="position:absolute;left:8664;top:53;width:1076;height:2" coordorigin="8664,53" coordsize="1076,0" path="m8664,53l9739,53e" filled="false" stroked="true" strokeweight="2.88pt" strokecolor="#000000">
                <v:path arrowok="t"/>
              </v:shape>
            </v:group>
            <v:group style="position:absolute;left:8664;top:5;width:1076;height:2" coordorigin="8664,5" coordsize="1076,2">
              <v:shape style="position:absolute;left:8664;top:5;width:1076;height:2" coordorigin="8664,5" coordsize="1076,0" path="m8664,5l973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7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待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剩</w:t>
      </w:r>
      <w:r>
        <w:rPr>
          <w:rFonts w:ascii="宋体" w:hAnsi="宋体" w:cs="宋体" w:eastAsia="宋体" w:hint="default"/>
          <w:w w:val="105"/>
          <w:sz w:val="17"/>
          <w:szCs w:val="17"/>
        </w:rPr>
        <w:t>余摊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w w:val="105"/>
          <w:sz w:val="17"/>
          <w:szCs w:val="17"/>
        </w:rPr>
        <w:t>内的</w:t>
      </w:r>
      <w:r>
        <w:rPr>
          <w:rFonts w:ascii="宋体" w:hAnsi="宋体" w:cs="宋体" w:eastAsia="宋体" w:hint="default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w w:val="105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转入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w w:val="105"/>
          <w:sz w:val="17"/>
          <w:szCs w:val="17"/>
        </w:rPr>
        <w:t>年内</w:t>
      </w:r>
      <w:r>
        <w:rPr>
          <w:rFonts w:ascii="宋体" w:hAnsi="宋体" w:cs="宋体" w:eastAsia="宋体" w:hint="default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w w:val="105"/>
          <w:sz w:val="17"/>
          <w:szCs w:val="17"/>
        </w:rPr>
        <w:t>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动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示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9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6" w:lineRule="exact"/>
        <w:ind w:left="165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1344;height:2" coordorigin="29,29" coordsize="1344,2">
              <v:shape style="position:absolute;left:29;top:29;width:1344;height:2" coordorigin="29,29" coordsize="1344,0" path="m29,29l1373,29e" filled="false" stroked="true" strokeweight="2.88pt" strokecolor="#000000">
                <v:path arrowok="t"/>
              </v:shape>
            </v:group>
            <v:group style="position:absolute;left:29;top:79;width:1344;height:2" coordorigin="29,79" coordsize="1344,2">
              <v:shape style="position:absolute;left:29;top:79;width:1344;height:2" coordorigin="29,79" coordsize="1344,0" path="m29,79l1373,79e" filled="false" stroked="true" strokeweight=".72pt" strokecolor="#000000">
                <v:path arrowok="t"/>
              </v:shape>
            </v:group>
            <v:group style="position:absolute;left:1373;top:29;width:87;height:2" coordorigin="1373,29" coordsize="87,2">
              <v:shape style="position:absolute;left:1373;top:29;width:87;height:2" coordorigin="1373,29" coordsize="87,0" path="m1373,29l1459,29e" filled="false" stroked="true" strokeweight="2.88pt" strokecolor="#000000">
                <v:path arrowok="t"/>
              </v:shape>
            </v:group>
            <v:group style="position:absolute;left:1373;top:79;width:87;height:2" coordorigin="1373,79" coordsize="87,2">
              <v:shape style="position:absolute;left:1373;top:79;width:87;height:2" coordorigin="1373,79" coordsize="87,0" path="m1373,79l1459,79e" filled="false" stroked="true" strokeweight=".72pt" strokecolor="#000000">
                <v:path arrowok="t"/>
              </v:shape>
            </v:group>
            <v:group style="position:absolute;left:1459;top:29;width:2573;height:2" coordorigin="1459,29" coordsize="2573,2">
              <v:shape style="position:absolute;left:1459;top:29;width:2573;height:2" coordorigin="1459,29" coordsize="2573,0" path="m1459,29l4032,29e" filled="false" stroked="true" strokeweight="2.88pt" strokecolor="#000000">
                <v:path arrowok="t"/>
              </v:shape>
            </v:group>
            <v:group style="position:absolute;left:1459;top:79;width:2573;height:2" coordorigin="1459,79" coordsize="2573,2">
              <v:shape style="position:absolute;left:1459;top:79;width:2573;height:2" coordorigin="1459,79" coordsize="2573,0" path="m1459,79l4032,79e" filled="false" stroked="true" strokeweight=".72pt" strokecolor="#000000">
                <v:path arrowok="t"/>
              </v:shape>
            </v:group>
            <v:group style="position:absolute;left:4032;top:29;width:87;height:2" coordorigin="4032,29" coordsize="87,2">
              <v:shape style="position:absolute;left:4032;top:29;width:87;height:2" coordorigin="4032,29" coordsize="87,0" path="m4032,29l4118,29e" filled="false" stroked="true" strokeweight="2.88pt" strokecolor="#000000">
                <v:path arrowok="t"/>
              </v:shape>
            </v:group>
            <v:group style="position:absolute;left:4032;top:79;width:87;height:2" coordorigin="4032,79" coordsize="87,2">
              <v:shape style="position:absolute;left:4032;top:79;width:87;height:2" coordorigin="4032,79" coordsize="87,0" path="m4032,79l4118,79e" filled="false" stroked="true" strokeweight=".72pt" strokecolor="#000000">
                <v:path arrowok="t"/>
              </v:shape>
            </v:group>
            <v:group style="position:absolute;left:4118;top:29;width:2530;height:2" coordorigin="4118,29" coordsize="2530,2">
              <v:shape style="position:absolute;left:4118;top:29;width:2530;height:2" coordorigin="4118,29" coordsize="2530,0" path="m4118,29l6648,29e" filled="false" stroked="true" strokeweight="2.88pt" strokecolor="#000000">
                <v:path arrowok="t"/>
              </v:shape>
            </v:group>
            <v:group style="position:absolute;left:4118;top:79;width:2530;height:2" coordorigin="4118,79" coordsize="2530,2">
              <v:shape style="position:absolute;left:4118;top:79;width:2530;height:2" coordorigin="4118,79" coordsize="2530,0" path="m4118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003" w:val="left" w:leader="none"/>
          <w:tab w:pos="6643" w:val="left" w:leader="none"/>
        </w:tabs>
        <w:spacing w:before="59"/>
        <w:ind w:left="181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position w:val="4"/>
          <w:sz w:val="17"/>
          <w:szCs w:val="17"/>
        </w:rPr>
        <w:t>引起暂时</w:t>
      </w:r>
      <w:r>
        <w:rPr>
          <w:rFonts w:ascii="宋体" w:hAnsi="宋体" w:cs="宋体" w:eastAsia="宋体" w:hint="default"/>
          <w:b/>
          <w:bCs/>
          <w:spacing w:val="2"/>
          <w:position w:val="4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2"/>
          <w:position w:val="4"/>
          <w:sz w:val="17"/>
          <w:szCs w:val="17"/>
        </w:rPr>
        <w:t>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105"/>
          <w:pgSz w:w="11900" w:h="16820"/>
          <w:pgMar w:footer="1407" w:header="1402" w:top="1800" w:bottom="1600" w:left="960" w:right="960"/>
          <w:pgNumType w:start="94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footerReference w:type="default" r:id="rId106"/>
          <w:pgSz w:w="11900" w:h="16820"/>
          <w:pgMar w:footer="1407" w:header="1402" w:top="1800" w:bottom="1600" w:left="1240" w:right="1160"/>
          <w:pgNumType w:start="95"/>
        </w:sectPr>
      </w:pPr>
    </w:p>
    <w:p>
      <w:pPr>
        <w:spacing w:line="242" w:lineRule="auto" w:before="54"/>
        <w:ind w:left="1812" w:right="-12" w:hanging="279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异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的资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9"/>
        <w:ind w:left="579" w:right="-6" w:hanging="36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纳税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暂时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-8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9"/>
        <w:ind w:left="569" w:right="-13" w:hanging="36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可抵扣暂时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9"/>
        <w:ind w:left="545" w:right="-13" w:hanging="36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纳税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暂时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9"/>
        <w:ind w:left="545" w:right="1564" w:hanging="36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可抵扣暂时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160"/>
          <w:cols w:num="5" w:equalWidth="0">
            <w:col w:w="2625" w:space="40"/>
            <w:col w:w="1304" w:space="40"/>
            <w:col w:w="1295" w:space="40"/>
            <w:col w:w="1271" w:space="40"/>
            <w:col w:w="2845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1344;height:2" coordorigin="5,5" coordsize="1344,2">
              <v:shape style="position:absolute;left:5;top:5;width:1344;height:2" coordorigin="5,5" coordsize="1344,0" path="m5,5l1349,5e" filled="false" stroked="true" strokeweight=".48pt" strokecolor="#000000">
                <v:path arrowok="t"/>
              </v:shape>
            </v:group>
            <v:group style="position:absolute;left:1349;top:5;width:10;height:2" coordorigin="1349,5" coordsize="10,2">
              <v:shape style="position:absolute;left:1349;top:5;width:10;height:2" coordorigin="1349,5" coordsize="10,0" path="m1349,5l1358,5e" filled="false" stroked="true" strokeweight=".48pt" strokecolor="#000000">
                <v:path arrowok="t"/>
              </v:shape>
            </v:group>
            <v:group style="position:absolute;left:1358;top:5;width:1335;height:2" coordorigin="1358,5" coordsize="1335,2">
              <v:shape style="position:absolute;left:1358;top:5;width:1335;height:2" coordorigin="1358,5" coordsize="1335,0" path="m1358,5l2693,5e" filled="false" stroked="true" strokeweight=".48pt" strokecolor="#000000">
                <v:path arrowok="t"/>
              </v:shape>
            </v:group>
            <v:group style="position:absolute;left:2693;top:5;width:10;height:2" coordorigin="2693,5" coordsize="10,2">
              <v:shape style="position:absolute;left:2693;top:5;width:10;height:2" coordorigin="2693,5" coordsize="10,0" path="m2693,5l2702,5e" filled="false" stroked="true" strokeweight=".48pt" strokecolor="#000000">
                <v:path arrowok="t"/>
              </v:shape>
            </v:group>
            <v:group style="position:absolute;left:2702;top:5;width:1306;height:2" coordorigin="2702,5" coordsize="1306,2">
              <v:shape style="position:absolute;left:2702;top:5;width:1306;height:2" coordorigin="2702,5" coordsize="1306,0" path="m2702,5l4008,5e" filled="false" stroked="true" strokeweight=".48pt" strokecolor="#000000">
                <v:path arrowok="t"/>
              </v:shape>
            </v:group>
            <v:group style="position:absolute;left:4008;top:5;width:10;height:2" coordorigin="4008,5" coordsize="10,2">
              <v:shape style="position:absolute;left:4008;top:5;width:10;height:2" coordorigin="4008,5" coordsize="10,0" path="m4008,5l4018,5e" filled="false" stroked="true" strokeweight=".48pt" strokecolor="#000000">
                <v:path arrowok="t"/>
              </v:shape>
            </v:group>
            <v:group style="position:absolute;left:4018;top:5;width:1301;height:2" coordorigin="4018,5" coordsize="1301,2">
              <v:shape style="position:absolute;left:4018;top:5;width:1301;height:2" coordorigin="4018,5" coordsize="1301,0" path="m4018,5l5318,5e" filled="false" stroked="true" strokeweight=".48pt" strokecolor="#000000">
                <v:path arrowok="t"/>
              </v:shape>
            </v:group>
            <v:group style="position:absolute;left:5318;top:5;width:10;height:2" coordorigin="5318,5" coordsize="10,2">
              <v:shape style="position:absolute;left:5318;top:5;width:10;height:2" coordorigin="5318,5" coordsize="10,0" path="m5318,5l5328,5e" filled="false" stroked="true" strokeweight=".48pt" strokecolor="#000000">
                <v:path arrowok="t"/>
              </v:shape>
            </v:group>
            <v:group style="position:absolute;left:5328;top:5;width:1296;height:2" coordorigin="5328,5" coordsize="1296,2">
              <v:shape style="position:absolute;left:5328;top:5;width:1296;height:2" coordorigin="5328,5" coordsize="1296,0" path="m5328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481" w:val="left" w:leader="none"/>
          <w:tab w:pos="7097" w:val="left" w:leader="none"/>
        </w:tabs>
        <w:spacing w:before="74"/>
        <w:ind w:left="1515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坏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342,127.63</w:t>
        <w:tab/>
        <w:t>378,689.50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tabs>
          <w:tab w:pos="4481" w:val="left" w:leader="none"/>
          <w:tab w:pos="7097" w:val="left" w:leader="none"/>
        </w:tabs>
        <w:spacing w:before="59"/>
        <w:ind w:left="1817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342,127.63</w:t>
        <w:tab/>
        <w:t>378,689.50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86" w:lineRule="exact"/>
        <w:ind w:left="1376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58;width:1344;height:2" coordorigin="29,58" coordsize="1344,2">
              <v:shape style="position:absolute;left:29;top:58;width:1344;height:2" coordorigin="29,58" coordsize="1344,0" path="m29,58l1373,58e" filled="false" stroked="true" strokeweight="2.88pt" strokecolor="#000000">
                <v:path arrowok="t"/>
              </v:shape>
            </v:group>
            <v:group style="position:absolute;left:29;top:7;width:1344;height:2" coordorigin="29,7" coordsize="1344,2">
              <v:shape style="position:absolute;left:29;top:7;width:1344;height:2" coordorigin="29,7" coordsize="1344,0" path="m29,7l1373,7e" filled="false" stroked="true" strokeweight=".72pt" strokecolor="#000000">
                <v:path arrowok="t"/>
              </v:shape>
            </v:group>
            <v:group style="position:absolute;left:1373;top:7;width:87;height:2" coordorigin="1373,7" coordsize="87,2">
              <v:shape style="position:absolute;left:1373;top:7;width:87;height:2" coordorigin="1373,7" coordsize="87,0" path="m1373,7l1459,7e" filled="false" stroked="true" strokeweight=".72pt" strokecolor="#000000">
                <v:path arrowok="t"/>
              </v:shape>
            </v:group>
            <v:group style="position:absolute;left:1373;top:58;width:87;height:2" coordorigin="1373,58" coordsize="87,2">
              <v:shape style="position:absolute;left:1373;top:58;width:87;height:2" coordorigin="1373,58" coordsize="87,0" path="m1373,58l1459,58e" filled="false" stroked="true" strokeweight="2.88pt" strokecolor="#000000">
                <v:path arrowok="t"/>
              </v:shape>
            </v:group>
            <v:group style="position:absolute;left:1459;top:58;width:1258;height:2" coordorigin="1459,58" coordsize="1258,2">
              <v:shape style="position:absolute;left:1459;top:58;width:1258;height:2" coordorigin="1459,58" coordsize="1258,0" path="m1459,58l2717,58e" filled="false" stroked="true" strokeweight="2.88pt" strokecolor="#000000">
                <v:path arrowok="t"/>
              </v:shape>
            </v:group>
            <v:group style="position:absolute;left:1459;top:7;width:1258;height:2" coordorigin="1459,7" coordsize="1258,2">
              <v:shape style="position:absolute;left:1459;top:7;width:1258;height:2" coordorigin="1459,7" coordsize="1258,0" path="m1459,7l2717,7e" filled="false" stroked="true" strokeweight=".72pt" strokecolor="#000000">
                <v:path arrowok="t"/>
              </v:shape>
            </v:group>
            <v:group style="position:absolute;left:2717;top:7;width:82;height:2" coordorigin="2717,7" coordsize="82,2">
              <v:shape style="position:absolute;left:2717;top:7;width:82;height:2" coordorigin="2717,7" coordsize="82,0" path="m2717,7l2798,7e" filled="false" stroked="true" strokeweight=".72pt" strokecolor="#000000">
                <v:path arrowok="t"/>
              </v:shape>
            </v:group>
            <v:group style="position:absolute;left:2717;top:58;width:82;height:2" coordorigin="2717,58" coordsize="82,2">
              <v:shape style="position:absolute;left:2717;top:58;width:82;height:2" coordorigin="2717,58" coordsize="82,0" path="m2717,58l2798,58e" filled="false" stroked="true" strokeweight="2.88pt" strokecolor="#000000">
                <v:path arrowok="t"/>
              </v:shape>
            </v:group>
            <v:group style="position:absolute;left:2798;top:58;width:1234;height:2" coordorigin="2798,58" coordsize="1234,2">
              <v:shape style="position:absolute;left:2798;top:58;width:1234;height:2" coordorigin="2798,58" coordsize="1234,0" path="m2798,58l4032,58e" filled="false" stroked="true" strokeweight="2.88pt" strokecolor="#000000">
                <v:path arrowok="t"/>
              </v:shape>
            </v:group>
            <v:group style="position:absolute;left:2798;top:7;width:1234;height:2" coordorigin="2798,7" coordsize="1234,2">
              <v:shape style="position:absolute;left:2798;top:7;width:1234;height:2" coordorigin="2798,7" coordsize="1234,0" path="m2798,7l4032,7e" filled="false" stroked="true" strokeweight=".72pt" strokecolor="#000000">
                <v:path arrowok="t"/>
              </v:shape>
            </v:group>
            <v:group style="position:absolute;left:4032;top:7;width:87;height:2" coordorigin="4032,7" coordsize="87,2">
              <v:shape style="position:absolute;left:4032;top:7;width:87;height:2" coordorigin="4032,7" coordsize="87,0" path="m4032,7l4118,7e" filled="false" stroked="true" strokeweight=".72pt" strokecolor="#000000">
                <v:path arrowok="t"/>
              </v:shape>
            </v:group>
            <v:group style="position:absolute;left:4032;top:58;width:87;height:2" coordorigin="4032,58" coordsize="87,2">
              <v:shape style="position:absolute;left:4032;top:58;width:87;height:2" coordorigin="4032,58" coordsize="87,0" path="m4032,58l4118,58e" filled="false" stroked="true" strokeweight="2.88pt" strokecolor="#000000">
                <v:path arrowok="t"/>
              </v:shape>
            </v:group>
            <v:group style="position:absolute;left:4118;top:58;width:1224;height:2" coordorigin="4118,58" coordsize="1224,2">
              <v:shape style="position:absolute;left:4118;top:58;width:1224;height:2" coordorigin="4118,58" coordsize="1224,0" path="m4118,58l5342,58e" filled="false" stroked="true" strokeweight="2.88pt" strokecolor="#000000">
                <v:path arrowok="t"/>
              </v:shape>
            </v:group>
            <v:group style="position:absolute;left:4118;top:7;width:1224;height:2" coordorigin="4118,7" coordsize="1224,2">
              <v:shape style="position:absolute;left:4118;top:7;width:1224;height:2" coordorigin="4118,7" coordsize="1224,0" path="m4118,7l5342,7e" filled="false" stroked="true" strokeweight=".72pt" strokecolor="#000000">
                <v:path arrowok="t"/>
              </v:shape>
            </v:group>
            <v:group style="position:absolute;left:5342;top:7;width:82;height:2" coordorigin="5342,7" coordsize="82,2">
              <v:shape style="position:absolute;left:5342;top:7;width:82;height:2" coordorigin="5342,7" coordsize="82,0" path="m5342,7l5424,7e" filled="false" stroked="true" strokeweight=".72pt" strokecolor="#000000">
                <v:path arrowok="t"/>
              </v:shape>
            </v:group>
            <v:group style="position:absolute;left:5342;top:58;width:82;height:2" coordorigin="5342,58" coordsize="82,2">
              <v:shape style="position:absolute;left:5342;top:58;width:82;height:2" coordorigin="5342,58" coordsize="82,0" path="m5342,58l5424,58e" filled="false" stroked="true" strokeweight="2.88pt" strokecolor="#000000">
                <v:path arrowok="t"/>
              </v:shape>
            </v:group>
            <v:group style="position:absolute;left:5424;top:58;width:1224;height:2" coordorigin="5424,58" coordsize="1224,2">
              <v:shape style="position:absolute;left:5424;top:58;width:1224;height:2" coordorigin="5424,58" coordsize="1224,0" path="m5424,58l6648,58e" filled="false" stroked="true" strokeweight="2.88pt" strokecolor="#000000">
                <v:path arrowok="t"/>
              </v:shape>
            </v:group>
            <v:group style="position:absolute;left:5424;top:7;width:1224;height:2" coordorigin="5424,7" coordsize="1224,2">
              <v:shape style="position:absolute;left:5424;top:7;width:1224;height:2" coordorigin="5424,7" coordsize="1224,0" path="m5424,7l664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before="48"/>
        <w:ind w:left="656" w:right="10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借款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30" w:lineRule="exact" w:before="54"/>
        <w:ind w:left="588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240005pt;margin-top:-90.332245pt;width:331pt;height:96.4pt;mso-position-horizontal-relative:page;mso-position-vertical-relative:paragraph;z-index:2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6"/>
                    <w:gridCol w:w="2503"/>
                    <w:gridCol w:w="1730"/>
                  </w:tblGrid>
                  <w:tr>
                    <w:trPr>
                      <w:trHeight w:val="466" w:hRule="exact"/>
                    </w:trPr>
                    <w:tc>
                      <w:tcPr>
                        <w:tcW w:w="2386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85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借款类别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3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58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23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5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5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6,834,600.00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7,304,600.00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5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23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240" w:lineRule="auto" w:before="26"/>
                          <w:ind w:right="87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5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51,834,600.00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17,304,600.00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证</w:t>
      </w:r>
      <w:r>
        <w:rPr>
          <w:rFonts w:ascii="宋体" w:hAnsi="宋体" w:cs="宋体" w:eastAsia="宋体" w:hint="default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美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13"/>
        <w:ind w:left="588" w:right="107" w:hanging="44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股股东唐山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w w:val="105"/>
          <w:sz w:val="17"/>
          <w:szCs w:val="17"/>
        </w:rPr>
        <w:t>连带责任保证担保。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两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别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4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1,500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万元</w:t>
      </w:r>
      <w:r>
        <w:rPr>
          <w:rFonts w:ascii="宋体" w:hAnsi="宋体" w:cs="宋体" w:eastAsia="宋体" w:hint="default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0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1,000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15" w:lineRule="exact" w:before="0"/>
        <w:ind w:left="147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23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22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日、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25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0" w:lineRule="exact" w:before="0"/>
        <w:ind w:left="147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8,954.00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1,627.28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3" w:lineRule="exact" w:before="0"/>
        <w:ind w:left="147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82,060.90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w w:val="105"/>
          <w:sz w:val="17"/>
          <w:szCs w:val="17"/>
        </w:rPr>
        <w:t>米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面原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958.32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w w:val="105"/>
          <w:sz w:val="17"/>
          <w:szCs w:val="17"/>
        </w:rPr>
        <w:t>厂</w:t>
      </w:r>
      <w:r>
        <w:rPr>
          <w:rFonts w:ascii="宋体" w:hAnsi="宋体" w:cs="宋体" w:eastAsia="宋体" w:hint="default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54"/>
        <w:ind w:left="588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3.050003pt;margin-top:-268.841034pt;width:370.15pt;height:274.9pt;mso-position-horizontal-relative:page;mso-position-vertical-relative:paragraph;z-index:2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85"/>
                    <w:gridCol w:w="2422"/>
                    <w:gridCol w:w="1697"/>
                  </w:tblGrid>
                  <w:tr>
                    <w:trPr>
                      <w:trHeight w:val="385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付票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1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3285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79" w:val="left" w:leader="none"/>
                          </w:tabs>
                          <w:spacing w:line="240" w:lineRule="auto" w:before="104"/>
                          <w:ind w:left="164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种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54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32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41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兑汇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32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79" w:val="left" w:leader="none"/>
                          </w:tabs>
                          <w:spacing w:line="240" w:lineRule="auto" w:before="105"/>
                          <w:ind w:left="164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69" w:hRule="exact"/>
                    </w:trPr>
                    <w:tc>
                      <w:tcPr>
                        <w:tcW w:w="3285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17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3285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03" w:val="left" w:leader="none"/>
                          </w:tabs>
                          <w:spacing w:line="240" w:lineRule="auto" w:before="56"/>
                          <w:ind w:left="158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账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55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95" w:hRule="exact"/>
                    </w:trPr>
                    <w:tc>
                      <w:tcPr>
                        <w:tcW w:w="32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158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5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17,117,123.63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25,644,896.93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158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5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7,345.80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687,489.87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58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5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660,865.55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57,331.91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58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5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57,123.71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205,655.78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tcW w:w="32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03" w:val="left" w:leader="none"/>
                          </w:tabs>
                          <w:spacing w:line="240" w:lineRule="auto" w:before="100"/>
                          <w:ind w:left="158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5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17,842,458.69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26,595,374.49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应</w:t>
      </w:r>
      <w:r>
        <w:rPr>
          <w:rFonts w:ascii="宋体" w:hAnsi="宋体" w:cs="宋体" w:eastAsia="宋体" w:hint="default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  <w:t>持</w:t>
      </w:r>
      <w:r>
        <w:rPr>
          <w:rFonts w:ascii="宋体" w:hAnsi="宋体" w:cs="宋体" w:eastAsia="宋体" w:hint="default"/>
          <w:sz w:val="17"/>
          <w:szCs w:val="17"/>
        </w:rPr>
        <w:t>有本公司  </w:t>
      </w:r>
      <w:r>
        <w:rPr>
          <w:rFonts w:ascii="宋体" w:hAnsi="宋体" w:cs="宋体" w:eastAsia="宋体" w:hint="default"/>
          <w:spacing w:val="6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5%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  <w:t>决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z w:val="17"/>
          <w:szCs w:val="17"/>
        </w:rPr>
        <w:t>股份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z w:val="17"/>
          <w:szCs w:val="17"/>
        </w:rPr>
        <w:t>股东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z w:val="17"/>
          <w:szCs w:val="17"/>
        </w:rPr>
        <w:t>关联方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10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1388;height:2" coordorigin="29,29" coordsize="1388,2">
              <v:shape style="position:absolute;left:29;top:29;width:1388;height:2" coordorigin="29,29" coordsize="1388,0" path="m29,29l1416,29e" filled="false" stroked="true" strokeweight="2.88pt" strokecolor="#000000">
                <v:path arrowok="t"/>
              </v:shape>
            </v:group>
            <v:group style="position:absolute;left:29;top:79;width:1388;height:2" coordorigin="29,79" coordsize="1388,2">
              <v:shape style="position:absolute;left:29;top:79;width:1388;height:2" coordorigin="29,79" coordsize="1388,0" path="m29,79l1416,79e" filled="false" stroked="true" strokeweight=".72pt" strokecolor="#000000">
                <v:path arrowok="t"/>
              </v:shape>
            </v:group>
            <v:group style="position:absolute;left:1416;top:29;width:87;height:2" coordorigin="1416,29" coordsize="87,2">
              <v:shape style="position:absolute;left:1416;top:29;width:87;height:2" coordorigin="1416,29" coordsize="87,0" path="m1416,29l1502,29e" filled="false" stroked="true" strokeweight="2.88pt" strokecolor="#000000">
                <v:path arrowok="t"/>
              </v:shape>
            </v:group>
            <v:group style="position:absolute;left:1416;top:79;width:87;height:2" coordorigin="1416,79" coordsize="87,2">
              <v:shape style="position:absolute;left:1416;top:79;width:87;height:2" coordorigin="1416,79" coordsize="87,0" path="m1416,79l1502,79e" filled="false" stroked="true" strokeweight=".72pt" strokecolor="#000000">
                <v:path arrowok="t"/>
              </v:shape>
            </v:group>
            <v:group style="position:absolute;left:1502;top:29;width:2607;height:2" coordorigin="1502,29" coordsize="2607,2">
              <v:shape style="position:absolute;left:1502;top:29;width:2607;height:2" coordorigin="1502,29" coordsize="2607,0" path="m1502,29l4109,29e" filled="false" stroked="true" strokeweight="2.88pt" strokecolor="#000000">
                <v:path arrowok="t"/>
              </v:shape>
            </v:group>
            <v:group style="position:absolute;left:1502;top:79;width:2607;height:2" coordorigin="1502,79" coordsize="2607,2">
              <v:shape style="position:absolute;left:1502;top:79;width:2607;height:2" coordorigin="1502,79" coordsize="2607,0" path="m1502,79l4109,79e" filled="false" stroked="true" strokeweight=".72pt" strokecolor="#000000">
                <v:path arrowok="t"/>
              </v:shape>
            </v:group>
            <v:group style="position:absolute;left:4109;top:29;width:82;height:2" coordorigin="4109,29" coordsize="82,2">
              <v:shape style="position:absolute;left:4109;top:29;width:82;height:2" coordorigin="4109,29" coordsize="82,0" path="m4109,29l4190,29e" filled="false" stroked="true" strokeweight="2.88pt" strokecolor="#000000">
                <v:path arrowok="t"/>
              </v:shape>
            </v:group>
            <v:group style="position:absolute;left:4109;top:79;width:82;height:2" coordorigin="4109,79" coordsize="82,2">
              <v:shape style="position:absolute;left:4109;top:79;width:82;height:2" coordorigin="4109,79" coordsize="82,0" path="m4109,79l4190,79e" filled="false" stroked="true" strokeweight=".72pt" strokecolor="#000000">
                <v:path arrowok="t"/>
              </v:shape>
            </v:group>
            <v:group style="position:absolute;left:4190;top:29;width:2458;height:2" coordorigin="4190,29" coordsize="2458,2">
              <v:shape style="position:absolute;left:4190;top:29;width:2458;height:2" coordorigin="4190,29" coordsize="2458,0" path="m4190,29l6648,29e" filled="false" stroked="true" strokeweight="2.88pt" strokecolor="#000000">
                <v:path arrowok="t"/>
              </v:shape>
            </v:group>
            <v:group style="position:absolute;left:4190;top:79;width:2458;height:2" coordorigin="4190,79" coordsize="2458,2">
              <v:shape style="position:absolute;left:4190;top:79;width:2458;height:2" coordorigin="4190,79" coordsize="2458,0" path="m4190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230" w:val="left" w:leader="none"/>
          <w:tab w:pos="3775" w:val="left" w:leader="none"/>
          <w:tab w:pos="6396" w:val="left" w:leader="none"/>
        </w:tabs>
        <w:spacing w:before="49"/>
        <w:ind w:left="1798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4"/>
          <w:sz w:val="17"/>
          <w:szCs w:val="17"/>
        </w:rPr>
        <w:t>账</w:t>
        <w:tab/>
      </w:r>
      <w:r>
        <w:rPr>
          <w:rFonts w:ascii="宋体" w:hAnsi="宋体" w:cs="宋体" w:eastAsia="宋体" w:hint="default"/>
          <w:b/>
          <w:bCs/>
          <w:position w:val="4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72.25pt;height:4.350pt;mso-position-horizontal-relative:char;mso-position-vertical-relative:line" coordorigin="0,0" coordsize="1445,87">
            <v:group style="position:absolute;left:29;top:58;width:1388;height:2" coordorigin="29,58" coordsize="1388,2">
              <v:shape style="position:absolute;left:29;top:58;width:1388;height:2" coordorigin="29,58" coordsize="1388,0" path="m29,58l1416,58e" filled="false" stroked="true" strokeweight="2.88pt" strokecolor="#000000">
                <v:path arrowok="t"/>
              </v:shape>
            </v:group>
            <v:group style="position:absolute;left:29;top:7;width:1388;height:2" coordorigin="29,7" coordsize="1388,2">
              <v:shape style="position:absolute;left:29;top:7;width:1388;height:2" coordorigin="29,7" coordsize="1388,0" path="m29,7l141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240" w:right="116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72.25pt;height:4.350pt;mso-position-horizontal-relative:char;mso-position-vertical-relative:line" coordorigin="0,0" coordsize="1445,87">
            <v:group style="position:absolute;left:29;top:29;width:1388;height:2" coordorigin="29,29" coordsize="1388,2">
              <v:shape style="position:absolute;left:29;top:29;width:1388;height:2" coordorigin="29,29" coordsize="1388,0" path="m29,29l1416,29e" filled="false" stroked="true" strokeweight="2.88pt" strokecolor="#000000">
                <v:path arrowok="t"/>
              </v:shape>
            </v:group>
            <v:group style="position:absolute;left:29;top:79;width:1388;height:2" coordorigin="29,79" coordsize="1388,2">
              <v:shape style="position:absolute;left:29;top:79;width:1388;height:2" coordorigin="29,79" coordsize="1388,0" path="m29,79l1416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4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498"/>
        <w:gridCol w:w="1250"/>
        <w:gridCol w:w="1310"/>
        <w:gridCol w:w="1099"/>
      </w:tblGrid>
      <w:tr>
        <w:trPr>
          <w:trHeight w:val="435" w:hRule="exact"/>
        </w:trPr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42" w:val="left" w:leader="none"/>
              </w:tabs>
              <w:spacing w:line="240" w:lineRule="auto" w:before="54"/>
              <w:ind w:left="4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％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5" w:val="left" w:leader="none"/>
              </w:tabs>
              <w:spacing w:line="240" w:lineRule="auto" w:before="54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％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14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409,489.56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2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2,791,063.54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97.90</w:t>
            </w:r>
            <w:r>
              <w:rPr>
                <w:rFonts w:ascii="Times New Roman"/>
                <w:spacing w:val="2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2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59,871.47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4" w:hRule="exact"/>
        </w:trPr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40" w:lineRule="auto" w:before="86"/>
              <w:ind w:left="3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409,520.56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2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100.00</w:t>
            </w:r>
            <w:r>
              <w:rPr>
                <w:rFonts w:ascii="Times New Roman"/>
                <w:spacing w:val="2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2,850,935.01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58;width:1388;height:2" coordorigin="29,58" coordsize="1388,2">
              <v:shape style="position:absolute;left:29;top:58;width:1388;height:2" coordorigin="29,58" coordsize="1388,0" path="m29,58l1416,58e" filled="false" stroked="true" strokeweight="2.88pt" strokecolor="#000000">
                <v:path arrowok="t"/>
              </v:shape>
            </v:group>
            <v:group style="position:absolute;left:29;top:7;width:1388;height:2" coordorigin="29,7" coordsize="1388,2">
              <v:shape style="position:absolute;left:29;top:7;width:1388;height:2" coordorigin="29,7" coordsize="1388,0" path="m29,7l1416,7e" filled="false" stroked="true" strokeweight=".72pt" strokecolor="#000000">
                <v:path arrowok="t"/>
              </v:shape>
            </v:group>
            <v:group style="position:absolute;left:1416;top:7;width:87;height:2" coordorigin="1416,7" coordsize="87,2">
              <v:shape style="position:absolute;left:1416;top:7;width:87;height:2" coordorigin="1416,7" coordsize="87,0" path="m1416,7l1502,7e" filled="false" stroked="true" strokeweight=".72pt" strokecolor="#000000">
                <v:path arrowok="t"/>
              </v:shape>
            </v:group>
            <v:group style="position:absolute;left:1416;top:58;width:87;height:2" coordorigin="1416,58" coordsize="87,2">
              <v:shape style="position:absolute;left:1416;top:58;width:87;height:2" coordorigin="1416,58" coordsize="87,0" path="m1416,58l1502,58e" filled="false" stroked="true" strokeweight="2.88pt" strokecolor="#000000">
                <v:path arrowok="t"/>
              </v:shape>
            </v:group>
            <v:group style="position:absolute;left:1502;top:58;width:1479;height:2" coordorigin="1502,58" coordsize="1479,2">
              <v:shape style="position:absolute;left:1502;top:58;width:1479;height:2" coordorigin="1502,58" coordsize="1479,0" path="m1502,58l2981,58e" filled="false" stroked="true" strokeweight="2.88pt" strokecolor="#000000">
                <v:path arrowok="t"/>
              </v:shape>
            </v:group>
            <v:group style="position:absolute;left:1502;top:7;width:1479;height:2" coordorigin="1502,7" coordsize="1479,2">
              <v:shape style="position:absolute;left:1502;top:7;width:1479;height:2" coordorigin="1502,7" coordsize="1479,0" path="m1502,7l2981,7e" filled="false" stroked="true" strokeweight=".72pt" strokecolor="#000000">
                <v:path arrowok="t"/>
              </v:shape>
            </v:group>
            <v:group style="position:absolute;left:2981;top:7;width:87;height:2" coordorigin="2981,7" coordsize="87,2">
              <v:shape style="position:absolute;left:2981;top:7;width:87;height:2" coordorigin="2981,7" coordsize="87,0" path="m2981,7l3067,7e" filled="false" stroked="true" strokeweight=".72pt" strokecolor="#000000">
                <v:path arrowok="t"/>
              </v:shape>
            </v:group>
            <v:group style="position:absolute;left:2981;top:58;width:87;height:2" coordorigin="2981,58" coordsize="87,2">
              <v:shape style="position:absolute;left:2981;top:58;width:87;height:2" coordorigin="2981,58" coordsize="87,0" path="m2981,58l3067,58e" filled="false" stroked="true" strokeweight="2.88pt" strokecolor="#000000">
                <v:path arrowok="t"/>
              </v:shape>
            </v:group>
            <v:group style="position:absolute;left:3067;top:58;width:1042;height:2" coordorigin="3067,58" coordsize="1042,2">
              <v:shape style="position:absolute;left:3067;top:58;width:1042;height:2" coordorigin="3067,58" coordsize="1042,0" path="m3067,58l4109,58e" filled="false" stroked="true" strokeweight="2.88pt" strokecolor="#000000">
                <v:path arrowok="t"/>
              </v:shape>
            </v:group>
            <v:group style="position:absolute;left:3067;top:7;width:1042;height:2" coordorigin="3067,7" coordsize="1042,2">
              <v:shape style="position:absolute;left:3067;top:7;width:1042;height:2" coordorigin="3067,7" coordsize="1042,0" path="m3067,7l4109,7e" filled="false" stroked="true" strokeweight=".72pt" strokecolor="#000000">
                <v:path arrowok="t"/>
              </v:shape>
            </v:group>
            <v:group style="position:absolute;left:4109;top:7;width:82;height:2" coordorigin="4109,7" coordsize="82,2">
              <v:shape style="position:absolute;left:4109;top:7;width:82;height:2" coordorigin="4109,7" coordsize="82,0" path="m4109,7l4190,7e" filled="false" stroked="true" strokeweight=".72pt" strokecolor="#000000">
                <v:path arrowok="t"/>
              </v:shape>
            </v:group>
            <v:group style="position:absolute;left:4109;top:58;width:82;height:2" coordorigin="4109,58" coordsize="82,2">
              <v:shape style="position:absolute;left:4109;top:58;width:82;height:2" coordorigin="4109,58" coordsize="82,0" path="m4109,58l4190,58e" filled="false" stroked="true" strokeweight="2.88pt" strokecolor="#000000">
                <v:path arrowok="t"/>
              </v:shape>
            </v:group>
            <v:group style="position:absolute;left:4190;top:58;width:1349;height:2" coordorigin="4190,58" coordsize="1349,2">
              <v:shape style="position:absolute;left:4190;top:58;width:1349;height:2" coordorigin="4190,58" coordsize="1349,0" path="m4190,58l5539,58e" filled="false" stroked="true" strokeweight="2.88pt" strokecolor="#000000">
                <v:path arrowok="t"/>
              </v:shape>
            </v:group>
            <v:group style="position:absolute;left:4190;top:7;width:1349;height:2" coordorigin="4190,7" coordsize="1349,2">
              <v:shape style="position:absolute;left:4190;top:7;width:1349;height:2" coordorigin="4190,7" coordsize="1349,0" path="m4190,7l5539,7e" filled="false" stroked="true" strokeweight=".72pt" strokecolor="#000000">
                <v:path arrowok="t"/>
              </v:shape>
            </v:group>
            <v:group style="position:absolute;left:5539;top:7;width:82;height:2" coordorigin="5539,7" coordsize="82,2">
              <v:shape style="position:absolute;left:5539;top:7;width:82;height:2" coordorigin="5539,7" coordsize="82,0" path="m5539,7l5621,7e" filled="false" stroked="true" strokeweight=".72pt" strokecolor="#000000">
                <v:path arrowok="t"/>
              </v:shape>
            </v:group>
            <v:group style="position:absolute;left:5539;top:58;width:82;height:2" coordorigin="5539,58" coordsize="82,2">
              <v:shape style="position:absolute;left:5539;top:58;width:82;height:2" coordorigin="5539,58" coordsize="82,0" path="m5539,58l5621,58e" filled="false" stroked="true" strokeweight="2.88pt" strokecolor="#000000">
                <v:path arrowok="t"/>
              </v:shape>
            </v:group>
            <v:group style="position:absolute;left:5621;top:58;width:1028;height:2" coordorigin="5621,58" coordsize="1028,2">
              <v:shape style="position:absolute;left:5621;top:58;width:1028;height:2" coordorigin="5621,58" coordsize="1028,0" path="m5621,58l6648,58e" filled="false" stroked="true" strokeweight="2.88pt" strokecolor="#000000">
                <v:path arrowok="t"/>
              </v:shape>
            </v:group>
            <v:group style="position:absolute;left:5621;top:7;width:1028;height:2" coordorigin="5621,7" coordsize="1028,2">
              <v:shape style="position:absolute;left:5621;top:7;width:1028;height:2" coordorigin="5621,7" coordsize="1028,0" path="m5621,7l664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588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预</w:t>
      </w:r>
      <w:r>
        <w:rPr>
          <w:rFonts w:ascii="宋体" w:hAnsi="宋体" w:cs="宋体" w:eastAsia="宋体" w:hint="default"/>
          <w:sz w:val="17"/>
          <w:szCs w:val="17"/>
        </w:rPr>
        <w:t>收持</w:t>
      </w:r>
      <w:r>
        <w:rPr>
          <w:rFonts w:ascii="宋体" w:hAnsi="宋体" w:cs="宋体" w:eastAsia="宋体" w:hint="default"/>
          <w:sz w:val="17"/>
          <w:szCs w:val="17"/>
        </w:rPr>
        <w:t>有本公司  </w:t>
      </w:r>
      <w:r>
        <w:rPr>
          <w:rFonts w:ascii="宋体" w:hAnsi="宋体" w:cs="宋体" w:eastAsia="宋体" w:hint="default"/>
          <w:spacing w:val="6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5%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  <w:t>决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z w:val="17"/>
          <w:szCs w:val="17"/>
        </w:rPr>
        <w:t>股份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z w:val="17"/>
          <w:szCs w:val="17"/>
        </w:rPr>
        <w:t>股东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z w:val="17"/>
          <w:szCs w:val="17"/>
        </w:rPr>
        <w:t>关联方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付职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55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2pt;height:4.1pt;mso-position-horizontal-relative:char;mso-position-vertical-relative:line" coordorigin="0,0" coordsize="8324,82">
            <v:group style="position:absolute;left:26;top:26;width:2756;height:2" coordorigin="26,26" coordsize="2756,2">
              <v:shape style="position:absolute;left:26;top:26;width:2756;height:2" coordorigin="26,26" coordsize="2756,0" path="m26,26l2782,26e" filled="false" stroked="true" strokeweight="2.64pt" strokecolor="#000000">
                <v:path arrowok="t"/>
              </v:shape>
            </v:group>
            <v:group style="position:absolute;left:26;top:74;width:2756;height:2" coordorigin="26,74" coordsize="2756,2">
              <v:shape style="position:absolute;left:26;top:74;width:2756;height:2" coordorigin="26,74" coordsize="2756,0" path="m26,74l2782,74e" filled="false" stroked="true" strokeweight=".72pt" strokecolor="#000000">
                <v:path arrowok="t"/>
              </v:shape>
            </v:group>
            <v:group style="position:absolute;left:2782;top:26;width:82;height:2" coordorigin="2782,26" coordsize="82,2">
              <v:shape style="position:absolute;left:2782;top:26;width:82;height:2" coordorigin="2782,26" coordsize="82,0" path="m2782,26l2863,26e" filled="false" stroked="true" strokeweight="2.64pt" strokecolor="#000000">
                <v:path arrowok="t"/>
              </v:shape>
            </v:group>
            <v:group style="position:absolute;left:2782;top:74;width:82;height:2" coordorigin="2782,74" coordsize="82,2">
              <v:shape style="position:absolute;left:2782;top:74;width:82;height:2" coordorigin="2782,74" coordsize="82,0" path="m2782,74l2863,74e" filled="false" stroked="true" strokeweight=".72pt" strokecolor="#000000">
                <v:path arrowok="t"/>
              </v:shape>
            </v:group>
            <v:group style="position:absolute;left:2863;top:26;width:1248;height:2" coordorigin="2863,26" coordsize="1248,2">
              <v:shape style="position:absolute;left:2863;top:26;width:1248;height:2" coordorigin="2863,26" coordsize="1248,0" path="m2863,26l4111,26e" filled="false" stroked="true" strokeweight="2.64pt" strokecolor="#000000">
                <v:path arrowok="t"/>
              </v:shape>
            </v:group>
            <v:group style="position:absolute;left:2863;top:74;width:1248;height:2" coordorigin="2863,74" coordsize="1248,2">
              <v:shape style="position:absolute;left:2863;top:74;width:1248;height:2" coordorigin="2863,74" coordsize="1248,0" path="m2863,74l4111,74e" filled="false" stroked="true" strokeweight=".72pt" strokecolor="#000000">
                <v:path arrowok="t"/>
              </v:shape>
            </v:group>
            <v:group style="position:absolute;left:4111;top:26;width:87;height:2" coordorigin="4111,26" coordsize="87,2">
              <v:shape style="position:absolute;left:4111;top:26;width:87;height:2" coordorigin="4111,26" coordsize="87,0" path="m4111,26l4198,26e" filled="false" stroked="true" strokeweight="2.64pt" strokecolor="#000000">
                <v:path arrowok="t"/>
              </v:shape>
            </v:group>
            <v:group style="position:absolute;left:4111;top:74;width:87;height:2" coordorigin="4111,74" coordsize="87,2">
              <v:shape style="position:absolute;left:4111;top:74;width:87;height:2" coordorigin="4111,74" coordsize="87,0" path="m4111,74l4198,74e" filled="false" stroked="true" strokeweight=".72pt" strokecolor="#000000">
                <v:path arrowok="t"/>
              </v:shape>
            </v:group>
            <v:group style="position:absolute;left:4198;top:26;width:1450;height:2" coordorigin="4198,26" coordsize="1450,2">
              <v:shape style="position:absolute;left:4198;top:26;width:1450;height:2" coordorigin="4198,26" coordsize="1450,0" path="m4198,26l5647,26e" filled="false" stroked="true" strokeweight="2.64pt" strokecolor="#000000">
                <v:path arrowok="t"/>
              </v:shape>
            </v:group>
            <v:group style="position:absolute;left:4198;top:74;width:1450;height:2" coordorigin="4198,74" coordsize="1450,2">
              <v:shape style="position:absolute;left:4198;top:74;width:1450;height:2" coordorigin="4198,74" coordsize="1450,0" path="m4198,74l5647,74e" filled="false" stroked="true" strokeweight=".72pt" strokecolor="#000000">
                <v:path arrowok="t"/>
              </v:shape>
            </v:group>
            <v:group style="position:absolute;left:5647;top:26;width:82;height:2" coordorigin="5647,26" coordsize="82,2">
              <v:shape style="position:absolute;left:5647;top:26;width:82;height:2" coordorigin="5647,26" coordsize="82,0" path="m5647,26l5729,26e" filled="false" stroked="true" strokeweight="2.64pt" strokecolor="#000000">
                <v:path arrowok="t"/>
              </v:shape>
            </v:group>
            <v:group style="position:absolute;left:5647;top:74;width:82;height:2" coordorigin="5647,74" coordsize="82,2">
              <v:shape style="position:absolute;left:5647;top:74;width:82;height:2" coordorigin="5647,74" coordsize="82,0" path="m5647,74l5729,74e" filled="false" stroked="true" strokeweight=".72pt" strokecolor="#000000">
                <v:path arrowok="t"/>
              </v:shape>
            </v:group>
            <v:group style="position:absolute;left:5729;top:26;width:1344;height:2" coordorigin="5729,26" coordsize="1344,2">
              <v:shape style="position:absolute;left:5729;top:26;width:1344;height:2" coordorigin="5729,26" coordsize="1344,0" path="m5729,26l7073,26e" filled="false" stroked="true" strokeweight="2.64pt" strokecolor="#000000">
                <v:path arrowok="t"/>
              </v:shape>
            </v:group>
            <v:group style="position:absolute;left:5729;top:74;width:1344;height:2" coordorigin="5729,74" coordsize="1344,2">
              <v:shape style="position:absolute;left:5729;top:74;width:1344;height:2" coordorigin="5729,74" coordsize="1344,0" path="m5729,74l7073,74e" filled="false" stroked="true" strokeweight=".72pt" strokecolor="#000000">
                <v:path arrowok="t"/>
              </v:shape>
            </v:group>
            <v:group style="position:absolute;left:7073;top:26;width:87;height:2" coordorigin="7073,26" coordsize="87,2">
              <v:shape style="position:absolute;left:7073;top:26;width:87;height:2" coordorigin="7073,26" coordsize="87,0" path="m7073,26l7159,26e" filled="false" stroked="true" strokeweight="2.64pt" strokecolor="#000000">
                <v:path arrowok="t"/>
              </v:shape>
            </v:group>
            <v:group style="position:absolute;left:7073;top:74;width:87;height:2" coordorigin="7073,74" coordsize="87,2">
              <v:shape style="position:absolute;left:7073;top:74;width:87;height:2" coordorigin="7073,74" coordsize="87,0" path="m7073,74l7159,74e" filled="false" stroked="true" strokeweight=".72pt" strokecolor="#000000">
                <v:path arrowok="t"/>
              </v:shape>
            </v:group>
            <v:group style="position:absolute;left:7159;top:26;width:1138;height:2" coordorigin="7159,26" coordsize="1138,2">
              <v:shape style="position:absolute;left:7159;top:26;width:1138;height:2" coordorigin="7159,26" coordsize="1138,0" path="m7159,26l8297,26e" filled="false" stroked="true" strokeweight="2.64pt" strokecolor="#000000">
                <v:path arrowok="t"/>
              </v:shape>
            </v:group>
            <v:group style="position:absolute;left:7159;top:74;width:1138;height:2" coordorigin="7159,74" coordsize="1138,2">
              <v:shape style="position:absolute;left:7159;top:74;width:1138;height:2" coordorigin="7159,74" coordsize="1138,0" path="m7159,74l8297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416"/>
        <w:gridCol w:w="1483"/>
        <w:gridCol w:w="1380"/>
        <w:gridCol w:w="1183"/>
      </w:tblGrid>
      <w:tr>
        <w:trPr>
          <w:trHeight w:val="425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4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3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9" w:hRule="exact"/>
        </w:trPr>
        <w:tc>
          <w:tcPr>
            <w:tcW w:w="28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6,891,543.92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28,078,165.97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29,915,597.83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5,054,112.06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335,779.53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121,225.82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338,694.52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118,310.83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3,517,092.32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3,517,092.32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733,765.40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733,765.40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2,402,115.26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2,402,115.26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7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237,416.01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237,416.01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142,959.81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142,959.81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835.84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3"/>
                <w:w w:val="105"/>
                <w:sz w:val="17"/>
              </w:rPr>
              <w:t>835.84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9,100.00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9,100.00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140,846.43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296,650.08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212,011.84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225,484.67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因解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动关系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4" w:hRule="exact"/>
        </w:trPr>
        <w:tc>
          <w:tcPr>
            <w:tcW w:w="2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before="54"/>
        <w:ind w:left="944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134" w:val="left" w:leader="none"/>
          <w:tab w:pos="3598" w:val="left" w:leader="none"/>
          <w:tab w:pos="5038" w:val="left" w:leader="none"/>
          <w:tab w:pos="6468" w:val="left" w:leader="none"/>
          <w:tab w:pos="7793" w:val="left" w:leader="none"/>
        </w:tabs>
        <w:spacing w:before="0"/>
        <w:ind w:left="1616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7,368,169.88</w:t>
        <w:tab/>
        <w:t>32,022,234.19</w:t>
        <w:tab/>
        <w:t>33,992,496.51</w:t>
        <w:tab/>
        <w:t>5,397,907.56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86" w:lineRule="exact"/>
        <w:ind w:left="550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16.4pt;height:4.350pt;mso-position-horizontal-relative:char;mso-position-vertical-relative:line" coordorigin="0,0" coordsize="8328,87">
            <v:group style="position:absolute;left:29;top:58;width:2756;height:2" coordorigin="29,58" coordsize="2756,2">
              <v:shape style="position:absolute;left:29;top:58;width:2756;height:2" coordorigin="29,58" coordsize="2756,0" path="m29,58l2784,58e" filled="false" stroked="true" strokeweight="2.88pt" strokecolor="#000000">
                <v:path arrowok="t"/>
              </v:shape>
            </v:group>
            <v:group style="position:absolute;left:29;top:7;width:2756;height:2" coordorigin="29,7" coordsize="2756,2">
              <v:shape style="position:absolute;left:29;top:7;width:2756;height:2" coordorigin="29,7" coordsize="2756,0" path="m29,7l2784,7e" filled="false" stroked="true" strokeweight=".72pt" strokecolor="#000000">
                <v:path arrowok="t"/>
              </v:shape>
            </v:group>
            <v:group style="position:absolute;left:2784;top:7;width:82;height:2" coordorigin="2784,7" coordsize="82,2">
              <v:shape style="position:absolute;left:2784;top:7;width:82;height:2" coordorigin="2784,7" coordsize="82,0" path="m2784,7l2866,7e" filled="false" stroked="true" strokeweight=".72pt" strokecolor="#000000">
                <v:path arrowok="t"/>
              </v:shape>
            </v:group>
            <v:group style="position:absolute;left:2784;top:58;width:82;height:2" coordorigin="2784,58" coordsize="82,2">
              <v:shape style="position:absolute;left:2784;top:58;width:82;height:2" coordorigin="2784,58" coordsize="82,0" path="m2784,58l2866,58e" filled="false" stroked="true" strokeweight="2.88pt" strokecolor="#000000">
                <v:path arrowok="t"/>
              </v:shape>
            </v:group>
            <v:group style="position:absolute;left:2866;top:58;width:1248;height:2" coordorigin="2866,58" coordsize="1248,2">
              <v:shape style="position:absolute;left:2866;top:58;width:1248;height:2" coordorigin="2866,58" coordsize="1248,0" path="m2866,58l4114,58e" filled="false" stroked="true" strokeweight="2.88pt" strokecolor="#000000">
                <v:path arrowok="t"/>
              </v:shape>
            </v:group>
            <v:group style="position:absolute;left:2866;top:7;width:1248;height:2" coordorigin="2866,7" coordsize="1248,2">
              <v:shape style="position:absolute;left:2866;top:7;width:1248;height:2" coordorigin="2866,7" coordsize="1248,0" path="m2866,7l4114,7e" filled="false" stroked="true" strokeweight=".72pt" strokecolor="#000000">
                <v:path arrowok="t"/>
              </v:shape>
            </v:group>
            <v:group style="position:absolute;left:4114;top:7;width:87;height:2" coordorigin="4114,7" coordsize="87,2">
              <v:shape style="position:absolute;left:4114;top:7;width:87;height:2" coordorigin="4114,7" coordsize="87,0" path="m4114,7l4200,7e" filled="false" stroked="true" strokeweight=".72pt" strokecolor="#000000">
                <v:path arrowok="t"/>
              </v:shape>
            </v:group>
            <v:group style="position:absolute;left:4114;top:58;width:87;height:2" coordorigin="4114,58" coordsize="87,2">
              <v:shape style="position:absolute;left:4114;top:58;width:87;height:2" coordorigin="4114,58" coordsize="87,0" path="m4114,58l4200,58e" filled="false" stroked="true" strokeweight="2.88pt" strokecolor="#000000">
                <v:path arrowok="t"/>
              </v:shape>
            </v:group>
            <v:group style="position:absolute;left:4200;top:58;width:1450;height:2" coordorigin="4200,58" coordsize="1450,2">
              <v:shape style="position:absolute;left:4200;top:58;width:1450;height:2" coordorigin="4200,58" coordsize="1450,0" path="m4200,58l5650,58e" filled="false" stroked="true" strokeweight="2.88pt" strokecolor="#000000">
                <v:path arrowok="t"/>
              </v:shape>
            </v:group>
            <v:group style="position:absolute;left:4200;top:7;width:1450;height:2" coordorigin="4200,7" coordsize="1450,2">
              <v:shape style="position:absolute;left:4200;top:7;width:1450;height:2" coordorigin="4200,7" coordsize="1450,0" path="m4200,7l5650,7e" filled="false" stroked="true" strokeweight=".72pt" strokecolor="#000000">
                <v:path arrowok="t"/>
              </v:shape>
            </v:group>
            <v:group style="position:absolute;left:5650;top:7;width:82;height:2" coordorigin="5650,7" coordsize="82,2">
              <v:shape style="position:absolute;left:5650;top:7;width:82;height:2" coordorigin="5650,7" coordsize="82,0" path="m5650,7l5731,7e" filled="false" stroked="true" strokeweight=".72pt" strokecolor="#000000">
                <v:path arrowok="t"/>
              </v:shape>
            </v:group>
            <v:group style="position:absolute;left:5650;top:58;width:82;height:2" coordorigin="5650,58" coordsize="82,2">
              <v:shape style="position:absolute;left:5650;top:58;width:82;height:2" coordorigin="5650,58" coordsize="82,0" path="m5650,58l5731,58e" filled="false" stroked="true" strokeweight="2.88pt" strokecolor="#000000">
                <v:path arrowok="t"/>
              </v:shape>
            </v:group>
            <v:group style="position:absolute;left:5731;top:58;width:1344;height:2" coordorigin="5731,58" coordsize="1344,2">
              <v:shape style="position:absolute;left:5731;top:58;width:1344;height:2" coordorigin="5731,58" coordsize="1344,0" path="m5731,58l7075,58e" filled="false" stroked="true" strokeweight="2.88pt" strokecolor="#000000">
                <v:path arrowok="t"/>
              </v:shape>
            </v:group>
            <v:group style="position:absolute;left:5731;top:7;width:1344;height:2" coordorigin="5731,7" coordsize="1344,2">
              <v:shape style="position:absolute;left:5731;top:7;width:1344;height:2" coordorigin="5731,7" coordsize="1344,0" path="m5731,7l7075,7e" filled="false" stroked="true" strokeweight=".72pt" strokecolor="#000000">
                <v:path arrowok="t"/>
              </v:shape>
            </v:group>
            <v:group style="position:absolute;left:7075;top:7;width:87;height:2" coordorigin="7075,7" coordsize="87,2">
              <v:shape style="position:absolute;left:7075;top:7;width:87;height:2" coordorigin="7075,7" coordsize="87,0" path="m7075,7l7162,7e" filled="false" stroked="true" strokeweight=".72pt" strokecolor="#000000">
                <v:path arrowok="t"/>
              </v:shape>
            </v:group>
            <v:group style="position:absolute;left:7075;top:58;width:87;height:2" coordorigin="7075,58" coordsize="87,2">
              <v:shape style="position:absolute;left:7075;top:58;width:87;height:2" coordorigin="7075,58" coordsize="87,0" path="m7075,58l7162,58e" filled="false" stroked="true" strokeweight="2.88pt" strokecolor="#000000">
                <v:path arrowok="t"/>
              </v:shape>
            </v:group>
            <v:group style="position:absolute;left:7162;top:58;width:1138;height:2" coordorigin="7162,58" coordsize="1138,2">
              <v:shape style="position:absolute;left:7162;top:58;width:1138;height:2" coordorigin="7162,58" coordsize="1138,0" path="m7162,58l8299,58e" filled="false" stroked="true" strokeweight="2.88pt" strokecolor="#000000">
                <v:path arrowok="t"/>
              </v:shape>
            </v:group>
            <v:group style="position:absolute;left:7162;top:7;width:1138;height:2" coordorigin="7162,7" coordsize="1138,2">
              <v:shape style="position:absolute;left:7162;top:7;width:1138;height:2" coordorigin="7162,7" coordsize="1138,0" path="m7162,7l829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2" w:lineRule="exact" w:before="0"/>
        <w:ind w:left="588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末职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（外商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依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章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3"/>
        <w:ind w:left="14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奖励</w:t>
      </w:r>
      <w:r>
        <w:rPr>
          <w:rFonts w:ascii="宋体" w:hAnsi="宋体" w:cs="宋体" w:eastAsia="宋体" w:hint="default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利基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交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税费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1901;height:2" coordorigin="29,29" coordsize="1901,2">
              <v:shape style="position:absolute;left:29;top:29;width:1901;height:2" coordorigin="29,29" coordsize="1901,0" path="m29,29l1930,29e" filled="false" stroked="true" strokeweight="2.88pt" strokecolor="#000000">
                <v:path arrowok="t"/>
              </v:shape>
            </v:group>
            <v:group style="position:absolute;left:29;top:79;width:1901;height:2" coordorigin="29,79" coordsize="1901,2">
              <v:shape style="position:absolute;left:29;top:79;width:1901;height:2" coordorigin="29,79" coordsize="1901,0" path="m29,79l1930,79e" filled="false" stroked="true" strokeweight=".72pt" strokecolor="#000000">
                <v:path arrowok="t"/>
              </v:shape>
            </v:group>
            <v:group style="position:absolute;left:1930;top:29;width:87;height:2" coordorigin="1930,29" coordsize="87,2">
              <v:shape style="position:absolute;left:1930;top:29;width:87;height:2" coordorigin="1930,29" coordsize="87,0" path="m1930,29l2016,29e" filled="false" stroked="true" strokeweight="2.88pt" strokecolor="#000000">
                <v:path arrowok="t"/>
              </v:shape>
            </v:group>
            <v:group style="position:absolute;left:1930;top:79;width:87;height:2" coordorigin="1930,79" coordsize="87,2">
              <v:shape style="position:absolute;left:1930;top:79;width:87;height:2" coordorigin="1930,79" coordsize="87,0" path="m1930,79l2016,79e" filled="false" stroked="true" strokeweight=".72pt" strokecolor="#000000">
                <v:path arrowok="t"/>
              </v:shape>
            </v:group>
            <v:group style="position:absolute;left:2016;top:29;width:1680;height:2" coordorigin="2016,29" coordsize="1680,2">
              <v:shape style="position:absolute;left:2016;top:29;width:1680;height:2" coordorigin="2016,29" coordsize="1680,0" path="m2016,29l3696,29e" filled="false" stroked="true" strokeweight="2.88pt" strokecolor="#000000">
                <v:path arrowok="t"/>
              </v:shape>
            </v:group>
            <v:group style="position:absolute;left:2016;top:79;width:1680;height:2" coordorigin="2016,79" coordsize="1680,2">
              <v:shape style="position:absolute;left:2016;top:79;width:1680;height:2" coordorigin="2016,79" coordsize="1680,0" path="m2016,79l3696,79e" filled="false" stroked="true" strokeweight=".72pt" strokecolor="#000000">
                <v:path arrowok="t"/>
              </v:shape>
            </v:group>
            <v:group style="position:absolute;left:3696;top:29;width:87;height:2" coordorigin="3696,29" coordsize="87,2">
              <v:shape style="position:absolute;left:3696;top:29;width:87;height:2" coordorigin="3696,29" coordsize="87,0" path="m3696,29l3782,29e" filled="false" stroked="true" strokeweight="2.88pt" strokecolor="#000000">
                <v:path arrowok="t"/>
              </v:shape>
            </v:group>
            <v:group style="position:absolute;left:3696;top:79;width:87;height:2" coordorigin="3696,79" coordsize="87,2">
              <v:shape style="position:absolute;left:3696;top:79;width:87;height:2" coordorigin="3696,79" coordsize="87,0" path="m3696,79l3782,79e" filled="false" stroked="true" strokeweight=".72pt" strokecolor="#000000">
                <v:path arrowok="t"/>
              </v:shape>
            </v:group>
            <v:group style="position:absolute;left:3782;top:29;width:1325;height:2" coordorigin="3782,29" coordsize="1325,2">
              <v:shape style="position:absolute;left:3782;top:29;width:1325;height:2" coordorigin="3782,29" coordsize="1325,0" path="m3782,29l5107,29e" filled="false" stroked="true" strokeweight="2.88pt" strokecolor="#000000">
                <v:path arrowok="t"/>
              </v:shape>
            </v:group>
            <v:group style="position:absolute;left:3782;top:79;width:1325;height:2" coordorigin="3782,79" coordsize="1325,2">
              <v:shape style="position:absolute;left:3782;top:79;width:1325;height:2" coordorigin="3782,79" coordsize="1325,0" path="m3782,79l5107,79e" filled="false" stroked="true" strokeweight=".72pt" strokecolor="#000000">
                <v:path arrowok="t"/>
              </v:shape>
            </v:group>
            <v:group style="position:absolute;left:5107;top:29;width:82;height:2" coordorigin="5107,29" coordsize="82,2">
              <v:shape style="position:absolute;left:5107;top:29;width:82;height:2" coordorigin="5107,29" coordsize="82,0" path="m5107,29l5189,29e" filled="false" stroked="true" strokeweight="2.88pt" strokecolor="#000000">
                <v:path arrowok="t"/>
              </v:shape>
            </v:group>
            <v:group style="position:absolute;left:5107;top:79;width:82;height:2" coordorigin="5107,79" coordsize="82,2">
              <v:shape style="position:absolute;left:5107;top:79;width:82;height:2" coordorigin="5107,79" coordsize="82,0" path="m5107,79l5189,79e" filled="false" stroked="true" strokeweight=".72pt" strokecolor="#000000">
                <v:path arrowok="t"/>
              </v:shape>
            </v:group>
            <v:group style="position:absolute;left:5189;top:29;width:1460;height:2" coordorigin="5189,29" coordsize="1460,2">
              <v:shape style="position:absolute;left:5189;top:29;width:1460;height:2" coordorigin="5189,29" coordsize="1460,0" path="m5189,29l6648,29e" filled="false" stroked="true" strokeweight="2.88pt" strokecolor="#000000">
                <v:path arrowok="t"/>
              </v:shape>
            </v:group>
            <v:group style="position:absolute;left:5189;top:79;width:1460;height:2" coordorigin="5189,79" coordsize="1460,2">
              <v:shape style="position:absolute;left:5189;top:79;width:1460;height:2" coordorigin="5189,79" coordsize="1460,0" path="m5189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532" w:val="left" w:leader="none"/>
          <w:tab w:pos="3847" w:val="left" w:leader="none"/>
          <w:tab w:pos="4366" w:val="left" w:leader="none"/>
          <w:tab w:pos="5662" w:val="left" w:leader="none"/>
          <w:tab w:pos="7203" w:val="left" w:leader="none"/>
        </w:tabs>
        <w:spacing w:before="89"/>
        <w:ind w:left="2014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税</w:t>
        <w:tab/>
        <w:t>种</w:t>
        <w:tab/>
        <w:t>税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1901;height:2" coordorigin="5,5" coordsize="1901,2">
              <v:shape style="position:absolute;left:5;top:5;width:1901;height:2" coordorigin="5,5" coordsize="1901,0" path="m5,5l1906,5e" filled="false" stroked="true" strokeweight=".48pt" strokecolor="#000000">
                <v:path arrowok="t"/>
              </v:shape>
            </v:group>
            <v:group style="position:absolute;left:1906;top:5;width:10;height:2" coordorigin="1906,5" coordsize="10,2">
              <v:shape style="position:absolute;left:1906;top:5;width:10;height:2" coordorigin="1906,5" coordsize="10,0" path="m1906,5l1915,5e" filled="false" stroked="true" strokeweight=".48pt" strokecolor="#000000">
                <v:path arrowok="t"/>
              </v:shape>
            </v:group>
            <v:group style="position:absolute;left:1915;top:5;width:1757;height:2" coordorigin="1915,5" coordsize="1757,2">
              <v:shape style="position:absolute;left:1915;top:5;width:1757;height:2" coordorigin="1915,5" coordsize="1757,0" path="m1915,5l3672,5e" filled="false" stroked="true" strokeweight=".48pt" strokecolor="#000000">
                <v:path arrowok="t"/>
              </v:shape>
            </v:group>
            <v:group style="position:absolute;left:3672;top:5;width:10;height:2" coordorigin="3672,5" coordsize="10,2">
              <v:shape style="position:absolute;left:3672;top:5;width:10;height:2" coordorigin="3672,5" coordsize="10,0" path="m3672,5l3682,5e" filled="false" stroked="true" strokeweight=".48pt" strokecolor="#000000">
                <v:path arrowok="t"/>
              </v:shape>
            </v:group>
            <v:group style="position:absolute;left:3682;top:5;width:1402;height:2" coordorigin="3682,5" coordsize="1402,2">
              <v:shape style="position:absolute;left:3682;top:5;width:1402;height:2" coordorigin="3682,5" coordsize="1402,0" path="m3682,5l5083,5e" filled="false" stroked="true" strokeweight=".48pt" strokecolor="#000000">
                <v:path arrowok="t"/>
              </v:shape>
            </v:group>
            <v:group style="position:absolute;left:5083;top:5;width:10;height:2" coordorigin="5083,5" coordsize="10,2">
              <v:shape style="position:absolute;left:5083;top:5;width:10;height:2" coordorigin="5083,5" coordsize="10,0" path="m5083,5l5093,5e" filled="false" stroked="true" strokeweight=".48pt" strokecolor="#000000">
                <v:path arrowok="t"/>
              </v:shape>
            </v:group>
            <v:group style="position:absolute;left:5093;top:5;width:1532;height:2" coordorigin="5093,5" coordsize="1532,2">
              <v:shape style="position:absolute;left:5093;top:5;width:1532;height:2" coordorigin="5093,5" coordsize="1532,0" path="m5093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030" w:val="left" w:leader="none"/>
          <w:tab w:pos="5369" w:val="left" w:leader="none"/>
          <w:tab w:pos="6915" w:val="left" w:leader="none"/>
        </w:tabs>
        <w:spacing w:before="45"/>
        <w:ind w:left="1515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增</w:t>
      </w:r>
      <w:r>
        <w:rPr>
          <w:rFonts w:ascii="宋体" w:hAnsi="宋体" w:cs="宋体" w:eastAsia="宋体" w:hint="default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  <w:t>税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17%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-2,557,710.49</w:t>
        <w:tab/>
        <w:t>-3,336,800.90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07"/>
          <w:pgSz w:w="11900" w:h="16820"/>
          <w:pgMar w:footer="1407" w:header="1402" w:top="1800" w:bottom="1600" w:left="1240" w:right="1220"/>
          <w:pgNumType w:start="96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6963" w:val="left" w:leader="none"/>
        </w:tabs>
        <w:spacing w:before="0"/>
        <w:ind w:left="5556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3.050003pt;margin-top:-44.295723pt;width:368pt;height:395pt;mso-position-horizontal-relative:page;mso-position-vertical-relative:paragraph;z-index:3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6"/>
                    <w:gridCol w:w="1178"/>
                    <w:gridCol w:w="672"/>
                    <w:gridCol w:w="1618"/>
                    <w:gridCol w:w="1306"/>
                  </w:tblGrid>
                  <w:tr>
                    <w:trPr>
                      <w:trHeight w:val="386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3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7,214.00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17,580.00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44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维护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税</w:t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132,867.66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45,052.46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7360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99" w:val="left" w:leader="none"/>
                          </w:tabs>
                          <w:spacing w:line="240" w:lineRule="auto" w:before="78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position w:val="-9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17"/>
                            <w:szCs w:val="17"/>
                          </w:rPr>
                          <w:t>税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12.5%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15%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18%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3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25%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个人所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45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累进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37,491.78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26,105.39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育费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6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3%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80,556.24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27,390.26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44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7"/>
                            <w:szCs w:val="17"/>
                          </w:rPr>
                          <w:t>地方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育费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加</w:t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3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26,540.22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8,745.49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72,000.00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240,001.20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56" w:hRule="exact"/>
                    </w:trPr>
                    <w:tc>
                      <w:tcPr>
                        <w:tcW w:w="2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240" w:lineRule="auto" w:before="76"/>
                          <w:ind w:right="49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-1,518,241.11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1,062,241.02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25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21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20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69" w:val="left" w:leader="none"/>
                          </w:tabs>
                          <w:spacing w:line="240" w:lineRule="auto" w:before="60"/>
                          <w:ind w:left="113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期末余额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55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3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609,009.63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6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31" w:val="left" w:leader="none"/>
                          </w:tabs>
                          <w:spacing w:line="240" w:lineRule="auto" w:before="86"/>
                          <w:ind w:left="21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609,009.63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付款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single" w:sz="35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44" w:val="left" w:leader="none"/>
                          </w:tabs>
                          <w:spacing w:line="240" w:lineRule="auto"/>
                          <w:ind w:left="192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性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78" w:val="left" w:leader="none"/>
                          </w:tabs>
                          <w:spacing w:line="240" w:lineRule="auto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期末余额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占其他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付款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57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93" w:val="left" w:leader="none"/>
                          </w:tabs>
                          <w:spacing w:line="240" w:lineRule="auto" w:before="124"/>
                          <w:ind w:left="2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1,290,789.60</w:t>
                          <w:tab/>
                          <w:t>77.02%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93" w:val="left" w:leader="none"/>
                          </w:tabs>
                          <w:spacing w:line="240" w:lineRule="auto" w:before="128"/>
                          <w:ind w:left="36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385,200.00</w:t>
                          <w:tab/>
                          <w:t>22.98%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4" w:hRule="exact"/>
                    </w:trPr>
                    <w:tc>
                      <w:tcPr>
                        <w:tcW w:w="37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406" w:val="left" w:leader="none"/>
                          </w:tabs>
                          <w:spacing w:line="240" w:lineRule="auto" w:before="86"/>
                          <w:ind w:left="196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83" w:val="left" w:leader="none"/>
                          </w:tabs>
                          <w:spacing w:line="240" w:lineRule="auto" w:before="130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1,675,989.60</w:t>
                          <w:tab/>
                          <w:t>100.00%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7"/>
        </w:rPr>
        <w:t>682,799.48</w:t>
        <w:tab/>
        <w:t>4,034,167.12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81" w:lineRule="exact"/>
        <w:ind w:left="1376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85pt;height:4.1pt;mso-position-horizontal-relative:char;mso-position-vertical-relative:line" coordorigin="0,0" coordsize="6677,82">
            <v:group style="position:absolute;left:29;top:53;width:1901;height:2" coordorigin="29,53" coordsize="1901,2">
              <v:shape style="position:absolute;left:29;top:53;width:1901;height:2" coordorigin="29,53" coordsize="1901,0" path="m29,53l1930,53e" filled="false" stroked="true" strokeweight="2.88pt" strokecolor="#000000">
                <v:path arrowok="t"/>
              </v:shape>
            </v:group>
            <v:group style="position:absolute;left:29;top:7;width:1901;height:2" coordorigin="29,7" coordsize="1901,2">
              <v:shape style="position:absolute;left:29;top:7;width:1901;height:2" coordorigin="29,7" coordsize="1901,0" path="m29,7l1930,7e" filled="false" stroked="true" strokeweight=".72pt" strokecolor="#000000">
                <v:path arrowok="t"/>
              </v:shape>
            </v:group>
            <v:group style="position:absolute;left:1930;top:7;width:87;height:2" coordorigin="1930,7" coordsize="87,2">
              <v:shape style="position:absolute;left:1930;top:7;width:87;height:2" coordorigin="1930,7" coordsize="87,0" path="m1930,7l2016,7e" filled="false" stroked="true" strokeweight=".72pt" strokecolor="#000000">
                <v:path arrowok="t"/>
              </v:shape>
            </v:group>
            <v:group style="position:absolute;left:1930;top:53;width:87;height:2" coordorigin="1930,53" coordsize="87,2">
              <v:shape style="position:absolute;left:1930;top:53;width:87;height:2" coordorigin="1930,53" coordsize="87,0" path="m1930,53l2016,53e" filled="false" stroked="true" strokeweight="2.88pt" strokecolor="#000000">
                <v:path arrowok="t"/>
              </v:shape>
            </v:group>
            <v:group style="position:absolute;left:2016;top:53;width:1680;height:2" coordorigin="2016,53" coordsize="1680,2">
              <v:shape style="position:absolute;left:2016;top:53;width:1680;height:2" coordorigin="2016,53" coordsize="1680,0" path="m2016,53l3696,53e" filled="false" stroked="true" strokeweight="2.88pt" strokecolor="#000000">
                <v:path arrowok="t"/>
              </v:shape>
            </v:group>
            <v:group style="position:absolute;left:2016;top:7;width:1680;height:2" coordorigin="2016,7" coordsize="1680,2">
              <v:shape style="position:absolute;left:2016;top:7;width:1680;height:2" coordorigin="2016,7" coordsize="1680,0" path="m2016,7l3696,7e" filled="false" stroked="true" strokeweight=".72pt" strokecolor="#000000">
                <v:path arrowok="t"/>
              </v:shape>
            </v:group>
            <v:group style="position:absolute;left:3696;top:7;width:87;height:2" coordorigin="3696,7" coordsize="87,2">
              <v:shape style="position:absolute;left:3696;top:7;width:87;height:2" coordorigin="3696,7" coordsize="87,0" path="m3696,7l3782,7e" filled="false" stroked="true" strokeweight=".72pt" strokecolor="#000000">
                <v:path arrowok="t"/>
              </v:shape>
            </v:group>
            <v:group style="position:absolute;left:3696;top:53;width:87;height:2" coordorigin="3696,53" coordsize="87,2">
              <v:shape style="position:absolute;left:3696;top:53;width:87;height:2" coordorigin="3696,53" coordsize="87,0" path="m3696,53l3782,53e" filled="false" stroked="true" strokeweight="2.88pt" strokecolor="#000000">
                <v:path arrowok="t"/>
              </v:shape>
            </v:group>
            <v:group style="position:absolute;left:3782;top:53;width:1325;height:2" coordorigin="3782,53" coordsize="1325,2">
              <v:shape style="position:absolute;left:3782;top:53;width:1325;height:2" coordorigin="3782,53" coordsize="1325,0" path="m3782,53l5107,53e" filled="false" stroked="true" strokeweight="2.88pt" strokecolor="#000000">
                <v:path arrowok="t"/>
              </v:shape>
            </v:group>
            <v:group style="position:absolute;left:3782;top:7;width:1325;height:2" coordorigin="3782,7" coordsize="1325,2">
              <v:shape style="position:absolute;left:3782;top:7;width:1325;height:2" coordorigin="3782,7" coordsize="1325,0" path="m3782,7l5107,7e" filled="false" stroked="true" strokeweight=".72pt" strokecolor="#000000">
                <v:path arrowok="t"/>
              </v:shape>
            </v:group>
            <v:group style="position:absolute;left:5107;top:7;width:82;height:2" coordorigin="5107,7" coordsize="82,2">
              <v:shape style="position:absolute;left:5107;top:7;width:82;height:2" coordorigin="5107,7" coordsize="82,0" path="m5107,7l5189,7e" filled="false" stroked="true" strokeweight=".72pt" strokecolor="#000000">
                <v:path arrowok="t"/>
              </v:shape>
            </v:group>
            <v:group style="position:absolute;left:5107;top:53;width:82;height:2" coordorigin="5107,53" coordsize="82,2">
              <v:shape style="position:absolute;left:5107;top:53;width:82;height:2" coordorigin="5107,53" coordsize="82,0" path="m5107,53l5189,53e" filled="false" stroked="true" strokeweight="2.88pt" strokecolor="#000000">
                <v:path arrowok="t"/>
              </v:shape>
            </v:group>
            <v:group style="position:absolute;left:5189;top:53;width:1460;height:2" coordorigin="5189,53" coordsize="1460,2">
              <v:shape style="position:absolute;left:5189;top:53;width:1460;height:2" coordorigin="5189,53" coordsize="1460,0" path="m5189,53l6648,53e" filled="false" stroked="true" strokeweight="2.88pt" strokecolor="#000000">
                <v:path arrowok="t"/>
              </v:shape>
            </v:group>
            <v:group style="position:absolute;left:5189;top:7;width:1460;height:2" coordorigin="5189,7" coordsize="1460,2">
              <v:shape style="position:absolute;left:5189;top:7;width:1460;height:2" coordorigin="5189,7" coordsize="1460,0" path="m5189,7l664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81" w:lineRule="exact"/>
        <w:ind w:left="137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55;width:2981;height:2" coordorigin="26,55" coordsize="2981,2">
              <v:shape style="position:absolute;left:26;top:55;width:2981;height:2" coordorigin="26,55" coordsize="2981,0" path="m26,55l3007,55e" filled="false" stroked="true" strokeweight="2.64pt" strokecolor="#000000">
                <v:path arrowok="t"/>
              </v:shape>
            </v:group>
            <v:group style="position:absolute;left:26;top:7;width:2981;height:2" coordorigin="26,7" coordsize="2981,2">
              <v:shape style="position:absolute;left:26;top:7;width:2981;height:2" coordorigin="26,7" coordsize="2981,0" path="m26,7l3007,7e" filled="false" stroked="true" strokeweight=".72pt" strokecolor="#000000">
                <v:path arrowok="t"/>
              </v:shape>
            </v:group>
            <v:group style="position:absolute;left:3007;top:7;width:82;height:2" coordorigin="3007,7" coordsize="82,2">
              <v:shape style="position:absolute;left:3007;top:7;width:82;height:2" coordorigin="3007,7" coordsize="82,0" path="m3007,7l3089,7e" filled="false" stroked="true" strokeweight=".72pt" strokecolor="#000000">
                <v:path arrowok="t"/>
              </v:shape>
            </v:group>
            <v:group style="position:absolute;left:3007;top:55;width:82;height:2" coordorigin="3007,55" coordsize="82,2">
              <v:shape style="position:absolute;left:3007;top:55;width:82;height:2" coordorigin="3007,55" coordsize="82,0" path="m3007,55l3089,55e" filled="false" stroked="true" strokeweight="2.64pt" strokecolor="#000000">
                <v:path arrowok="t"/>
              </v:shape>
            </v:group>
            <v:group style="position:absolute;left:3089;top:55;width:1215;height:2" coordorigin="3089,55" coordsize="1215,2">
              <v:shape style="position:absolute;left:3089;top:55;width:1215;height:2" coordorigin="3089,55" coordsize="1215,0" path="m3089,55l4303,55e" filled="false" stroked="true" strokeweight="2.64pt" strokecolor="#000000">
                <v:path arrowok="t"/>
              </v:shape>
            </v:group>
            <v:group style="position:absolute;left:3089;top:7;width:1215;height:2" coordorigin="3089,7" coordsize="1215,2">
              <v:shape style="position:absolute;left:3089;top:7;width:1215;height:2" coordorigin="3089,7" coordsize="1215,0" path="m3089,7l4303,7e" filled="false" stroked="true" strokeweight=".72pt" strokecolor="#000000">
                <v:path arrowok="t"/>
              </v:shape>
            </v:group>
            <v:group style="position:absolute;left:4303;top:7;width:82;height:2" coordorigin="4303,7" coordsize="82,2">
              <v:shape style="position:absolute;left:4303;top:7;width:82;height:2" coordorigin="4303,7" coordsize="82,0" path="m4303,7l4385,7e" filled="false" stroked="true" strokeweight=".72pt" strokecolor="#000000">
                <v:path arrowok="t"/>
              </v:shape>
            </v:group>
            <v:group style="position:absolute;left:4303;top:55;width:82;height:2" coordorigin="4303,55" coordsize="82,2">
              <v:shape style="position:absolute;left:4303;top:55;width:82;height:2" coordorigin="4303,55" coordsize="82,0" path="m4303,55l4385,55e" filled="false" stroked="true" strokeweight="2.64pt" strokecolor="#000000">
                <v:path arrowok="t"/>
              </v:shape>
            </v:group>
            <v:group style="position:absolute;left:4385;top:55;width:2261;height:2" coordorigin="4385,55" coordsize="2261,2">
              <v:shape style="position:absolute;left:4385;top:55;width:2261;height:2" coordorigin="4385,55" coordsize="2261,0" path="m4385,55l6646,55e" filled="false" stroked="true" strokeweight="2.64pt" strokecolor="#000000">
                <v:path arrowok="t"/>
              </v:shape>
            </v:group>
            <v:group style="position:absolute;left:4385;top:7;width:2261;height:2" coordorigin="4385,7" coordsize="2261,2">
              <v:shape style="position:absolute;left:4385;top:7;width:2261;height:2" coordorigin="4385,7" coordsize="2261,0" path="m4385,7l66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7" w:lineRule="exact" w:before="0"/>
        <w:ind w:left="49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应</w:t>
      </w:r>
      <w:r>
        <w:rPr>
          <w:rFonts w:ascii="宋体" w:hAnsi="宋体" w:cs="宋体" w:eastAsia="宋体" w:hint="default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  <w:t>持</w:t>
      </w:r>
      <w:r>
        <w:rPr>
          <w:rFonts w:ascii="宋体" w:hAnsi="宋体" w:cs="宋体" w:eastAsia="宋体" w:hint="default"/>
          <w:sz w:val="17"/>
          <w:szCs w:val="17"/>
        </w:rPr>
        <w:t>有本公司  </w:t>
      </w:r>
      <w:r>
        <w:rPr>
          <w:rFonts w:ascii="宋体" w:hAnsi="宋体" w:cs="宋体" w:eastAsia="宋体" w:hint="default"/>
          <w:spacing w:val="6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5%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  <w:t>决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z w:val="17"/>
          <w:szCs w:val="17"/>
        </w:rPr>
        <w:t>股份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z w:val="17"/>
          <w:szCs w:val="17"/>
        </w:rPr>
        <w:t>股东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z w:val="17"/>
          <w:szCs w:val="17"/>
        </w:rPr>
        <w:t>关联方</w:t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74" w:lineRule="exact" w:before="0"/>
        <w:ind w:left="65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一年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内到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65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系一</w:t>
      </w:r>
      <w:r>
        <w:rPr>
          <w:rFonts w:ascii="宋体" w:hAnsi="宋体" w:cs="宋体" w:eastAsia="宋体" w:hint="default"/>
          <w:w w:val="105"/>
          <w:sz w:val="20"/>
          <w:szCs w:val="20"/>
        </w:rPr>
        <w:t>年内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line="81" w:lineRule="exact"/>
        <w:ind w:left="55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2pt;height:4.1pt;mso-position-horizontal-relative:char;mso-position-vertical-relative:line" coordorigin="0,0" coordsize="8324,82">
            <v:group style="position:absolute;left:26;top:26;width:2856;height:2" coordorigin="26,26" coordsize="2856,2">
              <v:shape style="position:absolute;left:26;top:26;width:2856;height:2" coordorigin="26,26" coordsize="2856,0" path="m26,26l2882,26e" filled="false" stroked="true" strokeweight="2.64pt" strokecolor="#000000">
                <v:path arrowok="t"/>
              </v:shape>
            </v:group>
            <v:group style="position:absolute;left:26;top:74;width:2856;height:2" coordorigin="26,74" coordsize="2856,2">
              <v:shape style="position:absolute;left:26;top:74;width:2856;height:2" coordorigin="26,74" coordsize="2856,0" path="m26,74l2882,74e" filled="false" stroked="true" strokeweight=".72pt" strokecolor="#000000">
                <v:path arrowok="t"/>
              </v:shape>
            </v:group>
            <v:group style="position:absolute;left:2882;top:26;width:87;height:2" coordorigin="2882,26" coordsize="87,2">
              <v:shape style="position:absolute;left:2882;top:26;width:87;height:2" coordorigin="2882,26" coordsize="87,0" path="m2882,26l2969,26e" filled="false" stroked="true" strokeweight="2.64pt" strokecolor="#000000">
                <v:path arrowok="t"/>
              </v:shape>
            </v:group>
            <v:group style="position:absolute;left:2882;top:74;width:87;height:2" coordorigin="2882,74" coordsize="87,2">
              <v:shape style="position:absolute;left:2882;top:74;width:87;height:2" coordorigin="2882,74" coordsize="87,0" path="m2882,74l2969,74e" filled="false" stroked="true" strokeweight=".72pt" strokecolor="#000000">
                <v:path arrowok="t"/>
              </v:shape>
            </v:group>
            <v:group style="position:absolute;left:2969;top:26;width:1244;height:2" coordorigin="2969,26" coordsize="1244,2">
              <v:shape style="position:absolute;left:2969;top:26;width:1244;height:2" coordorigin="2969,26" coordsize="1244,0" path="m2969,26l4212,26e" filled="false" stroked="true" strokeweight="2.64pt" strokecolor="#000000">
                <v:path arrowok="t"/>
              </v:shape>
            </v:group>
            <v:group style="position:absolute;left:2969;top:74;width:1244;height:2" coordorigin="2969,74" coordsize="1244,2">
              <v:shape style="position:absolute;left:2969;top:74;width:1244;height:2" coordorigin="2969,74" coordsize="1244,0" path="m2969,74l4212,74e" filled="false" stroked="true" strokeweight=".72pt" strokecolor="#000000">
                <v:path arrowok="t"/>
              </v:shape>
            </v:group>
            <v:group style="position:absolute;left:4212;top:26;width:82;height:2" coordorigin="4212,26" coordsize="82,2">
              <v:shape style="position:absolute;left:4212;top:26;width:82;height:2" coordorigin="4212,26" coordsize="82,0" path="m4212,26l4294,26e" filled="false" stroked="true" strokeweight="2.64pt" strokecolor="#000000">
                <v:path arrowok="t"/>
              </v:shape>
            </v:group>
            <v:group style="position:absolute;left:4212;top:74;width:82;height:2" coordorigin="4212,74" coordsize="82,2">
              <v:shape style="position:absolute;left:4212;top:74;width:82;height:2" coordorigin="4212,74" coordsize="82,0" path="m4212,74l4294,74e" filled="false" stroked="true" strokeweight=".72pt" strokecolor="#000000">
                <v:path arrowok="t"/>
              </v:shape>
            </v:group>
            <v:group style="position:absolute;left:4294;top:26;width:946;height:2" coordorigin="4294,26" coordsize="946,2">
              <v:shape style="position:absolute;left:4294;top:26;width:946;height:2" coordorigin="4294,26" coordsize="946,0" path="m4294,26l5239,26e" filled="false" stroked="true" strokeweight="2.64pt" strokecolor="#000000">
                <v:path arrowok="t"/>
              </v:shape>
            </v:group>
            <v:group style="position:absolute;left:4294;top:74;width:946;height:2" coordorigin="4294,74" coordsize="946,2">
              <v:shape style="position:absolute;left:4294;top:74;width:946;height:2" coordorigin="4294,74" coordsize="946,0" path="m4294,74l5239,74e" filled="false" stroked="true" strokeweight=".72pt" strokecolor="#000000">
                <v:path arrowok="t"/>
              </v:shape>
            </v:group>
            <v:group style="position:absolute;left:5239;top:26;width:82;height:2" coordorigin="5239,26" coordsize="82,2">
              <v:shape style="position:absolute;left:5239;top:26;width:82;height:2" coordorigin="5239,26" coordsize="82,0" path="m5239,26l5321,26e" filled="false" stroked="true" strokeweight="2.64pt" strokecolor="#000000">
                <v:path arrowok="t"/>
              </v:shape>
            </v:group>
            <v:group style="position:absolute;left:5239;top:74;width:82;height:2" coordorigin="5239,74" coordsize="82,2">
              <v:shape style="position:absolute;left:5239;top:74;width:82;height:2" coordorigin="5239,74" coordsize="82,0" path="m5239,74l5321,74e" filled="false" stroked="true" strokeweight=".72pt" strokecolor="#000000">
                <v:path arrowok="t"/>
              </v:shape>
            </v:group>
            <v:group style="position:absolute;left:5321;top:26;width:912;height:2" coordorigin="5321,26" coordsize="912,2">
              <v:shape style="position:absolute;left:5321;top:26;width:912;height:2" coordorigin="5321,26" coordsize="912,0" path="m5321,26l6233,26e" filled="false" stroked="true" strokeweight="2.64pt" strokecolor="#000000">
                <v:path arrowok="t"/>
              </v:shape>
            </v:group>
            <v:group style="position:absolute;left:5321;top:74;width:912;height:2" coordorigin="5321,74" coordsize="912,2">
              <v:shape style="position:absolute;left:5321;top:74;width:912;height:2" coordorigin="5321,74" coordsize="912,0" path="m5321,74l6233,74e" filled="false" stroked="true" strokeweight=".72pt" strokecolor="#000000">
                <v:path arrowok="t"/>
              </v:shape>
            </v:group>
            <v:group style="position:absolute;left:6233;top:26;width:87;height:2" coordorigin="6233,26" coordsize="87,2">
              <v:shape style="position:absolute;left:6233;top:26;width:87;height:2" coordorigin="6233,26" coordsize="87,0" path="m6233,26l6319,26e" filled="false" stroked="true" strokeweight="2.64pt" strokecolor="#000000">
                <v:path arrowok="t"/>
              </v:shape>
            </v:group>
            <v:group style="position:absolute;left:6233;top:74;width:87;height:2" coordorigin="6233,74" coordsize="87,2">
              <v:shape style="position:absolute;left:6233;top:74;width:87;height:2" coordorigin="6233,74" coordsize="87,0" path="m6233,74l6319,74e" filled="false" stroked="true" strokeweight=".72pt" strokecolor="#000000">
                <v:path arrowok="t"/>
              </v:shape>
            </v:group>
            <v:group style="position:absolute;left:6319;top:26;width:888;height:2" coordorigin="6319,26" coordsize="888,2">
              <v:shape style="position:absolute;left:6319;top:26;width:888;height:2" coordorigin="6319,26" coordsize="888,0" path="m6319,26l7207,26e" filled="false" stroked="true" strokeweight="2.64pt" strokecolor="#000000">
                <v:path arrowok="t"/>
              </v:shape>
            </v:group>
            <v:group style="position:absolute;left:6319;top:74;width:888;height:2" coordorigin="6319,74" coordsize="888,2">
              <v:shape style="position:absolute;left:6319;top:74;width:888;height:2" coordorigin="6319,74" coordsize="888,0" path="m6319,74l7207,74e" filled="false" stroked="true" strokeweight=".72pt" strokecolor="#000000">
                <v:path arrowok="t"/>
              </v:shape>
            </v:group>
            <v:group style="position:absolute;left:7207;top:26;width:82;height:2" coordorigin="7207,26" coordsize="82,2">
              <v:shape style="position:absolute;left:7207;top:26;width:82;height:2" coordorigin="7207,26" coordsize="82,0" path="m7207,26l7289,26e" filled="false" stroked="true" strokeweight="2.64pt" strokecolor="#000000">
                <v:path arrowok="t"/>
              </v:shape>
            </v:group>
            <v:group style="position:absolute;left:7207;top:74;width:82;height:2" coordorigin="7207,74" coordsize="82,2">
              <v:shape style="position:absolute;left:7207;top:74;width:82;height:2" coordorigin="7207,74" coordsize="82,0" path="m7207,74l7289,74e" filled="false" stroked="true" strokeweight=".72pt" strokecolor="#000000">
                <v:path arrowok="t"/>
              </v:shape>
            </v:group>
            <v:group style="position:absolute;left:7289;top:26;width:1008;height:2" coordorigin="7289,26" coordsize="1008,2">
              <v:shape style="position:absolute;left:7289;top:26;width:1008;height:2" coordorigin="7289,26" coordsize="1008,0" path="m7289,26l8297,26e" filled="false" stroked="true" strokeweight="2.64pt" strokecolor="#000000">
                <v:path arrowok="t"/>
              </v:shape>
            </v:group>
            <v:group style="position:absolute;left:7289;top:74;width:1008;height:2" coordorigin="7289,74" coordsize="1008,2">
              <v:shape style="position:absolute;left:7289;top:74;width:1008;height:2" coordorigin="7289,74" coordsize="1008,0" path="m7289,74l8297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843" w:val="left" w:leader="none"/>
          <w:tab w:pos="5009" w:val="left" w:leader="none"/>
          <w:tab w:pos="6022" w:val="left" w:leader="none"/>
          <w:tab w:pos="7011" w:val="left" w:leader="none"/>
          <w:tab w:pos="7951" w:val="left" w:leader="none"/>
        </w:tabs>
        <w:spacing w:before="157"/>
        <w:ind w:left="1654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借款单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借款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期日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利率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借款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条件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20" w:lineRule="exact"/>
        <w:ind w:left="57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pt;height:.5pt;mso-position-horizontal-relative:char;mso-position-vertical-relative:line" coordorigin="0,0" coordsize="8280,10">
            <v:group style="position:absolute;left:5;top:5;width:2856;height:2" coordorigin="5,5" coordsize="2856,2">
              <v:shape style="position:absolute;left:5;top:5;width:2856;height:2" coordorigin="5,5" coordsize="2856,0" path="m5,5l2861,5e" filled="false" stroked="true" strokeweight=".48pt" strokecolor="#000000">
                <v:path arrowok="t"/>
              </v:shape>
            </v:group>
            <v:group style="position:absolute;left:2861;top:5;width:10;height:2" coordorigin="2861,5" coordsize="10,2">
              <v:shape style="position:absolute;left:2861;top:5;width:10;height:2" coordorigin="2861,5" coordsize="10,0" path="m2861,5l2870,5e" filled="false" stroked="true" strokeweight=".48pt" strokecolor="#000000">
                <v:path arrowok="t"/>
              </v:shape>
            </v:group>
            <v:group style="position:absolute;left:2870;top:5;width:1320;height:2" coordorigin="2870,5" coordsize="1320,2">
              <v:shape style="position:absolute;left:2870;top:5;width:1320;height:2" coordorigin="2870,5" coordsize="1320,0" path="m2870,5l4190,5e" filled="false" stroked="true" strokeweight=".48pt" strokecolor="#000000">
                <v:path arrowok="t"/>
              </v:shape>
            </v:group>
            <v:group style="position:absolute;left:4190;top:5;width:10;height:2" coordorigin="4190,5" coordsize="10,2">
              <v:shape style="position:absolute;left:4190;top:5;width:10;height:2" coordorigin="4190,5" coordsize="10,0" path="m4190,5l4200,5e" filled="false" stroked="true" strokeweight=".48pt" strokecolor="#000000">
                <v:path arrowok="t"/>
              </v:shape>
            </v:group>
            <v:group style="position:absolute;left:4200;top:5;width:1018;height:2" coordorigin="4200,5" coordsize="1018,2">
              <v:shape style="position:absolute;left:4200;top:5;width:1018;height:2" coordorigin="4200,5" coordsize="1018,0" path="m4200,5l5218,5e" filled="false" stroked="true" strokeweight=".48pt" strokecolor="#000000">
                <v:path arrowok="t"/>
              </v:shape>
            </v:group>
            <v:group style="position:absolute;left:5218;top:5;width:10;height:2" coordorigin="5218,5" coordsize="10,2">
              <v:shape style="position:absolute;left:5218;top:5;width:10;height:2" coordorigin="5218,5" coordsize="10,0" path="m5218,5l5227,5e" filled="false" stroked="true" strokeweight=".48pt" strokecolor="#000000">
                <v:path arrowok="t"/>
              </v:shape>
            </v:group>
            <v:group style="position:absolute;left:5227;top:5;width:984;height:2" coordorigin="5227,5" coordsize="984,2">
              <v:shape style="position:absolute;left:5227;top:5;width:984;height:2" coordorigin="5227,5" coordsize="984,0" path="m5227,5l6211,5e" filled="false" stroked="true" strokeweight=".48pt" strokecolor="#000000">
                <v:path arrowok="t"/>
              </v:shape>
            </v:group>
            <v:group style="position:absolute;left:6211;top:5;width:10;height:2" coordorigin="6211,5" coordsize="10,2">
              <v:shape style="position:absolute;left:6211;top:5;width:10;height:2" coordorigin="6211,5" coordsize="10,0" path="m6211,5l6221,5e" filled="false" stroked="true" strokeweight=".48pt" strokecolor="#000000">
                <v:path arrowok="t"/>
              </v:shape>
            </v:group>
            <v:group style="position:absolute;left:6221;top:5;width:965;height:2" coordorigin="6221,5" coordsize="965,2">
              <v:shape style="position:absolute;left:6221;top:5;width:965;height:2" coordorigin="6221,5" coordsize="965,0" path="m6221,5l7186,5e" filled="false" stroked="true" strokeweight=".48pt" strokecolor="#000000">
                <v:path arrowok="t"/>
              </v:shape>
            </v:group>
            <v:group style="position:absolute;left:7186;top:5;width:10;height:2" coordorigin="7186,5" coordsize="10,2">
              <v:shape style="position:absolute;left:7186;top:5;width:10;height:2" coordorigin="7186,5" coordsize="10,0" path="m7186,5l7195,5e" filled="false" stroked="true" strokeweight=".48pt" strokecolor="#000000">
                <v:path arrowok="t"/>
              </v:shape>
            </v:group>
            <v:group style="position:absolute;left:7195;top:5;width:1080;height:2" coordorigin="7195,5" coordsize="1080,2">
              <v:shape style="position:absolute;left:7195;top:5;width:1080;height:2" coordorigin="7195,5" coordsize="1080,0" path="m7195,5l8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703" w:val="left" w:leader="none"/>
          <w:tab w:pos="4903" w:val="left" w:leader="none"/>
          <w:tab w:pos="5916" w:val="left" w:leader="none"/>
          <w:tab w:pos="7049" w:val="left" w:leader="none"/>
          <w:tab w:pos="7961" w:val="left" w:leader="none"/>
        </w:tabs>
        <w:spacing w:before="74"/>
        <w:ind w:left="689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z w:val="17"/>
          <w:szCs w:val="17"/>
        </w:rPr>
        <w:t>玉</w:t>
      </w:r>
      <w:r>
        <w:rPr>
          <w:rFonts w:ascii="宋体" w:hAnsi="宋体" w:cs="宋体" w:eastAsia="宋体" w:hint="default"/>
          <w:sz w:val="17"/>
          <w:szCs w:val="17"/>
        </w:rPr>
        <w:t>田县</w:t>
      </w:r>
      <w:r>
        <w:rPr>
          <w:rFonts w:ascii="宋体" w:hAnsi="宋体" w:cs="宋体" w:eastAsia="宋体" w:hint="default"/>
          <w:i/>
          <w:sz w:val="17"/>
          <w:szCs w:val="17"/>
        </w:rPr>
        <w:t>财</w:t>
      </w:r>
      <w:r>
        <w:rPr>
          <w:rFonts w:ascii="宋体" w:hAnsi="宋体" w:cs="宋体" w:eastAsia="宋体" w:hint="default"/>
          <w:sz w:val="17"/>
          <w:szCs w:val="17"/>
        </w:rPr>
        <w:t>政局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1,310,000.00</w:t>
        <w:tab/>
        <w:t>2008-7-21</w:t>
        <w:tab/>
        <w:t>2009-7-21</w:t>
        <w:tab/>
        <w:t>2.55%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信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187" w:val="left" w:leader="none"/>
          <w:tab w:pos="3660" w:val="left" w:leader="none"/>
        </w:tabs>
        <w:spacing w:before="59"/>
        <w:ind w:left="1663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1,310,000.00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86" w:lineRule="exact"/>
        <w:ind w:left="550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16.4pt;height:4.350pt;mso-position-horizontal-relative:char;mso-position-vertical-relative:line" coordorigin="0,0" coordsize="8328,87">
            <v:group style="position:absolute;left:29;top:58;width:2856;height:2" coordorigin="29,58" coordsize="2856,2">
              <v:shape style="position:absolute;left:29;top:58;width:2856;height:2" coordorigin="29,58" coordsize="2856,0" path="m29,58l2885,58e" filled="false" stroked="true" strokeweight="2.88pt" strokecolor="#000000">
                <v:path arrowok="t"/>
              </v:shape>
            </v:group>
            <v:group style="position:absolute;left:29;top:7;width:2856;height:2" coordorigin="29,7" coordsize="2856,2">
              <v:shape style="position:absolute;left:29;top:7;width:2856;height:2" coordorigin="29,7" coordsize="2856,0" path="m29,7l2885,7e" filled="false" stroked="true" strokeweight=".72pt" strokecolor="#000000">
                <v:path arrowok="t"/>
              </v:shape>
            </v:group>
            <v:group style="position:absolute;left:2885;top:7;width:87;height:2" coordorigin="2885,7" coordsize="87,2">
              <v:shape style="position:absolute;left:2885;top:7;width:87;height:2" coordorigin="2885,7" coordsize="87,0" path="m2885,7l2971,7e" filled="false" stroked="true" strokeweight=".72pt" strokecolor="#000000">
                <v:path arrowok="t"/>
              </v:shape>
            </v:group>
            <v:group style="position:absolute;left:2885;top:58;width:87;height:2" coordorigin="2885,58" coordsize="87,2">
              <v:shape style="position:absolute;left:2885;top:58;width:87;height:2" coordorigin="2885,58" coordsize="87,0" path="m2885,58l2971,58e" filled="false" stroked="true" strokeweight="2.88pt" strokecolor="#000000">
                <v:path arrowok="t"/>
              </v:shape>
            </v:group>
            <v:group style="position:absolute;left:2971;top:58;width:1244;height:2" coordorigin="2971,58" coordsize="1244,2">
              <v:shape style="position:absolute;left:2971;top:58;width:1244;height:2" coordorigin="2971,58" coordsize="1244,0" path="m2971,58l4214,58e" filled="false" stroked="true" strokeweight="2.88pt" strokecolor="#000000">
                <v:path arrowok="t"/>
              </v:shape>
            </v:group>
            <v:group style="position:absolute;left:2971;top:7;width:1244;height:2" coordorigin="2971,7" coordsize="1244,2">
              <v:shape style="position:absolute;left:2971;top:7;width:1244;height:2" coordorigin="2971,7" coordsize="1244,0" path="m2971,7l4214,7e" filled="false" stroked="true" strokeweight=".72pt" strokecolor="#000000">
                <v:path arrowok="t"/>
              </v:shape>
            </v:group>
            <v:group style="position:absolute;left:4214;top:7;width:82;height:2" coordorigin="4214,7" coordsize="82,2">
              <v:shape style="position:absolute;left:4214;top:7;width:82;height:2" coordorigin="4214,7" coordsize="82,0" path="m4214,7l4296,7e" filled="false" stroked="true" strokeweight=".72pt" strokecolor="#000000">
                <v:path arrowok="t"/>
              </v:shape>
            </v:group>
            <v:group style="position:absolute;left:4214;top:58;width:82;height:2" coordorigin="4214,58" coordsize="82,2">
              <v:shape style="position:absolute;left:4214;top:58;width:82;height:2" coordorigin="4214,58" coordsize="82,0" path="m4214,58l4296,58e" filled="false" stroked="true" strokeweight="2.88pt" strokecolor="#000000">
                <v:path arrowok="t"/>
              </v:shape>
            </v:group>
            <v:group style="position:absolute;left:4296;top:58;width:946;height:2" coordorigin="4296,58" coordsize="946,2">
              <v:shape style="position:absolute;left:4296;top:58;width:946;height:2" coordorigin="4296,58" coordsize="946,0" path="m4296,58l5242,58e" filled="false" stroked="true" strokeweight="2.88pt" strokecolor="#000000">
                <v:path arrowok="t"/>
              </v:shape>
            </v:group>
            <v:group style="position:absolute;left:4296;top:7;width:946;height:2" coordorigin="4296,7" coordsize="946,2">
              <v:shape style="position:absolute;left:4296;top:7;width:946;height:2" coordorigin="4296,7" coordsize="946,0" path="m4296,7l5242,7e" filled="false" stroked="true" strokeweight=".72pt" strokecolor="#000000">
                <v:path arrowok="t"/>
              </v:shape>
            </v:group>
            <v:group style="position:absolute;left:5242;top:7;width:82;height:2" coordorigin="5242,7" coordsize="82,2">
              <v:shape style="position:absolute;left:5242;top:7;width:82;height:2" coordorigin="5242,7" coordsize="82,0" path="m5242,7l5323,7e" filled="false" stroked="true" strokeweight=".72pt" strokecolor="#000000">
                <v:path arrowok="t"/>
              </v:shape>
            </v:group>
            <v:group style="position:absolute;left:5242;top:58;width:82;height:2" coordorigin="5242,58" coordsize="82,2">
              <v:shape style="position:absolute;left:5242;top:58;width:82;height:2" coordorigin="5242,58" coordsize="82,0" path="m5242,58l5323,58e" filled="false" stroked="true" strokeweight="2.88pt" strokecolor="#000000">
                <v:path arrowok="t"/>
              </v:shape>
            </v:group>
            <v:group style="position:absolute;left:5323;top:58;width:912;height:2" coordorigin="5323,58" coordsize="912,2">
              <v:shape style="position:absolute;left:5323;top:58;width:912;height:2" coordorigin="5323,58" coordsize="912,0" path="m5323,58l6235,58e" filled="false" stroked="true" strokeweight="2.88pt" strokecolor="#000000">
                <v:path arrowok="t"/>
              </v:shape>
            </v:group>
            <v:group style="position:absolute;left:5323;top:7;width:912;height:2" coordorigin="5323,7" coordsize="912,2">
              <v:shape style="position:absolute;left:5323;top:7;width:912;height:2" coordorigin="5323,7" coordsize="912,0" path="m5323,7l6235,7e" filled="false" stroked="true" strokeweight=".72pt" strokecolor="#000000">
                <v:path arrowok="t"/>
              </v:shape>
            </v:group>
            <v:group style="position:absolute;left:6235;top:7;width:87;height:2" coordorigin="6235,7" coordsize="87,2">
              <v:shape style="position:absolute;left:6235;top:7;width:87;height:2" coordorigin="6235,7" coordsize="87,0" path="m6235,7l6322,7e" filled="false" stroked="true" strokeweight=".72pt" strokecolor="#000000">
                <v:path arrowok="t"/>
              </v:shape>
            </v:group>
            <v:group style="position:absolute;left:6235;top:58;width:87;height:2" coordorigin="6235,58" coordsize="87,2">
              <v:shape style="position:absolute;left:6235;top:58;width:87;height:2" coordorigin="6235,58" coordsize="87,0" path="m6235,58l6322,58e" filled="false" stroked="true" strokeweight="2.88pt" strokecolor="#000000">
                <v:path arrowok="t"/>
              </v:shape>
            </v:group>
            <v:group style="position:absolute;left:6322;top:58;width:888;height:2" coordorigin="6322,58" coordsize="888,2">
              <v:shape style="position:absolute;left:6322;top:58;width:888;height:2" coordorigin="6322,58" coordsize="888,0" path="m6322,58l7210,58e" filled="false" stroked="true" strokeweight="2.88pt" strokecolor="#000000">
                <v:path arrowok="t"/>
              </v:shape>
            </v:group>
            <v:group style="position:absolute;left:6322;top:7;width:888;height:2" coordorigin="6322,7" coordsize="888,2">
              <v:shape style="position:absolute;left:6322;top:7;width:888;height:2" coordorigin="6322,7" coordsize="888,0" path="m6322,7l7210,7e" filled="false" stroked="true" strokeweight=".72pt" strokecolor="#000000">
                <v:path arrowok="t"/>
              </v:shape>
            </v:group>
            <v:group style="position:absolute;left:7210;top:7;width:82;height:2" coordorigin="7210,7" coordsize="82,2">
              <v:shape style="position:absolute;left:7210;top:7;width:82;height:2" coordorigin="7210,7" coordsize="82,0" path="m7210,7l7291,7e" filled="false" stroked="true" strokeweight=".72pt" strokecolor="#000000">
                <v:path arrowok="t"/>
              </v:shape>
            </v:group>
            <v:group style="position:absolute;left:7210;top:58;width:82;height:2" coordorigin="7210,58" coordsize="82,2">
              <v:shape style="position:absolute;left:7210;top:58;width:82;height:2" coordorigin="7210,58" coordsize="82,0" path="m7210,58l7291,58e" filled="false" stroked="true" strokeweight="2.88pt" strokecolor="#000000">
                <v:path arrowok="t"/>
              </v:shape>
            </v:group>
            <v:group style="position:absolute;left:7291;top:58;width:1008;height:2" coordorigin="7291,58" coordsize="1008,2">
              <v:shape style="position:absolute;left:7291;top:58;width:1008;height:2" coordorigin="7291,58" coordsize="1008,0" path="m7291,58l8299,58e" filled="false" stroked="true" strokeweight="2.88pt" strokecolor="#000000">
                <v:path arrowok="t"/>
              </v:shape>
            </v:group>
            <v:group style="position:absolute;left:7291;top:7;width:1008;height:2" coordorigin="7291,7" coordsize="1008,2">
              <v:shape style="position:absolute;left:7291;top:7;width:1008;height:2" coordorigin="7291,7" coordsize="1008,0" path="m7291,7l829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5" w:lineRule="exact" w:before="0"/>
        <w:ind w:left="49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[2002]202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宋体" w:hAnsi="宋体" w:cs="宋体" w:eastAsia="宋体" w:hint="default"/>
          <w:w w:val="105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w w:val="105"/>
          <w:sz w:val="17"/>
          <w:szCs w:val="17"/>
        </w:rPr>
        <w:t>达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2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0" w:lineRule="exact" w:before="0"/>
        <w:ind w:left="14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金国</w:t>
      </w:r>
      <w:r>
        <w:rPr>
          <w:rFonts w:ascii="宋体" w:hAnsi="宋体" w:cs="宋体" w:eastAsia="宋体" w:hint="default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点</w:t>
      </w:r>
      <w:r>
        <w:rPr>
          <w:rFonts w:ascii="宋体" w:hAnsi="宋体" w:cs="宋体" w:eastAsia="宋体" w:hint="default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划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给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本公司的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，已</w:t>
      </w:r>
      <w:r>
        <w:rPr>
          <w:rFonts w:ascii="宋体" w:hAnsi="宋体" w:cs="宋体" w:eastAsia="宋体" w:hint="default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2045;height:2" coordorigin="29,29" coordsize="2045,2">
              <v:shape style="position:absolute;left:29;top:29;width:2045;height:2" coordorigin="29,29" coordsize="2045,0" path="m29,29l2074,29e" filled="false" stroked="true" strokeweight="2.88pt" strokecolor="#000000">
                <v:path arrowok="t"/>
              </v:shape>
            </v:group>
            <v:group style="position:absolute;left:29;top:79;width:2045;height:2" coordorigin="29,79" coordsize="2045,2">
              <v:shape style="position:absolute;left:29;top:79;width:2045;height:2" coordorigin="29,79" coordsize="2045,0" path="m29,79l2074,79e" filled="false" stroked="true" strokeweight=".72pt" strokecolor="#000000">
                <v:path arrowok="t"/>
              </v:shape>
            </v:group>
            <v:group style="position:absolute;left:2074;top:29;width:87;height:2" coordorigin="2074,29" coordsize="87,2">
              <v:shape style="position:absolute;left:2074;top:29;width:87;height:2" coordorigin="2074,29" coordsize="87,0" path="m2074,29l2160,29e" filled="false" stroked="true" strokeweight="2.88pt" strokecolor="#000000">
                <v:path arrowok="t"/>
              </v:shape>
            </v:group>
            <v:group style="position:absolute;left:2074;top:79;width:87;height:2" coordorigin="2074,79" coordsize="87,2">
              <v:shape style="position:absolute;left:2074;top:79;width:87;height:2" coordorigin="2074,79" coordsize="87,0" path="m2074,79l2160,79e" filled="false" stroked="true" strokeweight=".72pt" strokecolor="#000000">
                <v:path arrowok="t"/>
              </v:shape>
            </v:group>
            <v:group style="position:absolute;left:2160;top:29;width:2319;height:2" coordorigin="2160,29" coordsize="2319,2">
              <v:shape style="position:absolute;left:2160;top:29;width:2319;height:2" coordorigin="2160,29" coordsize="2319,0" path="m2160,29l4478,29e" filled="false" stroked="true" strokeweight="2.88pt" strokecolor="#000000">
                <v:path arrowok="t"/>
              </v:shape>
            </v:group>
            <v:group style="position:absolute;left:2160;top:79;width:2319;height:2" coordorigin="2160,79" coordsize="2319,2">
              <v:shape style="position:absolute;left:2160;top:79;width:2319;height:2" coordorigin="2160,79" coordsize="2319,0" path="m2160,79l4478,79e" filled="false" stroked="true" strokeweight=".72pt" strokecolor="#000000">
                <v:path arrowok="t"/>
              </v:shape>
            </v:group>
            <v:group style="position:absolute;left:4478;top:29;width:82;height:2" coordorigin="4478,29" coordsize="82,2">
              <v:shape style="position:absolute;left:4478;top:29;width:82;height:2" coordorigin="4478,29" coordsize="82,0" path="m4478,29l4560,29e" filled="false" stroked="true" strokeweight="2.88pt" strokecolor="#000000">
                <v:path arrowok="t"/>
              </v:shape>
            </v:group>
            <v:group style="position:absolute;left:4478;top:79;width:82;height:2" coordorigin="4478,79" coordsize="82,2">
              <v:shape style="position:absolute;left:4478;top:79;width:82;height:2" coordorigin="4478,79" coordsize="82,0" path="m4478,79l4560,79e" filled="false" stroked="true" strokeweight=".72pt" strokecolor="#000000">
                <v:path arrowok="t"/>
              </v:shape>
            </v:group>
            <v:group style="position:absolute;left:4560;top:29;width:2088;height:2" coordorigin="4560,29" coordsize="2088,2">
              <v:shape style="position:absolute;left:4560;top:29;width:2088;height:2" coordorigin="4560,29" coordsize="2088,0" path="m4560,29l6648,29e" filled="false" stroked="true" strokeweight="2.88pt" strokecolor="#000000">
                <v:path arrowok="t"/>
              </v:shape>
            </v:group>
            <v:group style="position:absolute;left:4560;top:79;width:2088;height:2" coordorigin="4560,79" coordsize="2088,2">
              <v:shape style="position:absolute;left:4560;top:79;width:2088;height:2" coordorigin="4560,79" coordsize="2088,0" path="m4560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599" w:val="left" w:leader="none"/>
          <w:tab w:pos="5028" w:val="left" w:leader="none"/>
          <w:tab w:pos="7198" w:val="left" w:leader="none"/>
        </w:tabs>
        <w:spacing w:before="118"/>
        <w:ind w:left="2081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2045;height:2" coordorigin="5,5" coordsize="2045,2">
              <v:shape style="position:absolute;left:5;top:5;width:2045;height:2" coordorigin="5,5" coordsize="2045,0" path="m5,5l2050,5e" filled="false" stroked="true" strokeweight=".48pt" strokecolor="#000000">
                <v:path arrowok="t"/>
              </v:shape>
            </v:group>
            <v:group style="position:absolute;left:2050;top:5;width:10;height:2" coordorigin="2050,5" coordsize="10,2">
              <v:shape style="position:absolute;left:2050;top:5;width:10;height:2" coordorigin="2050,5" coordsize="10,0" path="m2050,5l2059,5e" filled="false" stroked="true" strokeweight=".48pt" strokecolor="#000000">
                <v:path arrowok="t"/>
              </v:shape>
            </v:group>
            <v:group style="position:absolute;left:2059;top:5;width:2396;height:2" coordorigin="2059,5" coordsize="2396,2">
              <v:shape style="position:absolute;left:2059;top:5;width:2396;height:2" coordorigin="2059,5" coordsize="2396,0" path="m2059,5l4454,5e" filled="false" stroked="true" strokeweight=".48pt" strokecolor="#000000">
                <v:path arrowok="t"/>
              </v:shape>
            </v:group>
            <v:group style="position:absolute;left:4454;top:5;width:10;height:2" coordorigin="4454,5" coordsize="10,2">
              <v:shape style="position:absolute;left:4454;top:5;width:10;height:2" coordorigin="4454,5" coordsize="10,0" path="m4454,5l4464,5e" filled="false" stroked="true" strokeweight=".48pt" strokecolor="#000000">
                <v:path arrowok="t"/>
              </v:shape>
            </v:group>
            <v:group style="position:absolute;left:4464;top:5;width:2160;height:2" coordorigin="4464,5" coordsize="2160,2">
              <v:shape style="position:absolute;left:4464;top:5;width:2160;height:2" coordorigin="4464,5" coordsize="2160,0" path="m4464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08"/>
          <w:pgSz w:w="11900" w:h="16820"/>
          <w:pgMar w:footer="1407" w:header="1402" w:top="1800" w:bottom="1600" w:left="1240" w:right="1220"/>
          <w:pgNumType w:start="97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21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2045;height:2" coordorigin="5,5" coordsize="2045,2">
              <v:shape style="position:absolute;left:5;top:5;width:2045;height:2" coordorigin="5,5" coordsize="2045,0" path="m5,5l2050,5e" filled="false" stroked="true" strokeweight=".48pt" strokecolor="#000000">
                <v:path arrowok="t"/>
              </v:shape>
            </v:group>
            <v:group style="position:absolute;left:2050;top:5;width:10;height:2" coordorigin="2050,5" coordsize="10,2">
              <v:shape style="position:absolute;left:2050;top:5;width:10;height:2" coordorigin="2050,5" coordsize="10,0" path="m2050,5l2059,5e" filled="false" stroked="true" strokeweight=".48pt" strokecolor="#000000">
                <v:path arrowok="t"/>
              </v:shape>
            </v:group>
            <v:group style="position:absolute;left:2059;top:5;width:2396;height:2" coordorigin="2059,5" coordsize="2396,2">
              <v:shape style="position:absolute;left:2059;top:5;width:2396;height:2" coordorigin="2059,5" coordsize="2396,0" path="m2059,5l4454,5e" filled="false" stroked="true" strokeweight=".48pt" strokecolor="#000000">
                <v:path arrowok="t"/>
              </v:shape>
            </v:group>
            <v:group style="position:absolute;left:4454;top:5;width:10;height:2" coordorigin="4454,5" coordsize="10,2">
              <v:shape style="position:absolute;left:4454;top:5;width:10;height:2" coordorigin="4454,5" coordsize="10,0" path="m4454,5l4464,5e" filled="false" stroked="true" strokeweight=".48pt" strokecolor="#000000">
                <v:path arrowok="t"/>
              </v:shape>
            </v:group>
            <v:group style="position:absolute;left:4464;top:5;width:2160;height:2" coordorigin="4464,5" coordsize="2160,2">
              <v:shape style="position:absolute;left:4464;top:5;width:2160;height:2" coordorigin="4464,5" coordsize="2160,0" path="m4464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20" w:lineRule="exact"/>
        <w:ind w:left="21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4pt;height:.5pt;mso-position-horizontal-relative:char;mso-position-vertical-relative:line" coordorigin="0,0" coordsize="6648,10">
            <v:group style="position:absolute;left:5;top:5;width:2285;height:2" coordorigin="5,5" coordsize="2285,2">
              <v:shape style="position:absolute;left:5;top:5;width:2285;height:2" coordorigin="5,5" coordsize="2285,0" path="m5,5l2290,5e" filled="false" stroked="true" strokeweight=".48pt" strokecolor="#000000">
                <v:path arrowok="t"/>
              </v:shape>
            </v:group>
            <v:group style="position:absolute;left:2290;top:5;width:10;height:2" coordorigin="2290,5" coordsize="10,2">
              <v:shape style="position:absolute;left:2290;top:5;width:10;height:2" coordorigin="2290,5" coordsize="10,0" path="m2290,5l2299,5e" filled="false" stroked="true" strokeweight=".48pt" strokecolor="#000000">
                <v:path arrowok="t"/>
              </v:shape>
            </v:group>
            <v:group style="position:absolute;left:2299;top:5;width:2002;height:2" coordorigin="2299,5" coordsize="2002,2">
              <v:shape style="position:absolute;left:2299;top:5;width:2002;height:2" coordorigin="2299,5" coordsize="2002,0" path="m2299,5l4301,5e" filled="false" stroked="true" strokeweight=".48pt" strokecolor="#000000">
                <v:path arrowok="t"/>
              </v:shape>
            </v:group>
            <v:group style="position:absolute;left:4301;top:5;width:5;height:2" coordorigin="4301,5" coordsize="5,2">
              <v:shape style="position:absolute;left:4301;top:5;width:5;height:2" coordorigin="4301,5" coordsize="5,0" path="m4301,5l4306,5e" filled="false" stroked="true" strokeweight=".48pt" strokecolor="#000000">
                <v:path arrowok="t"/>
              </v:shape>
            </v:group>
            <v:group style="position:absolute;left:4306;top:5;width:1167;height:2" coordorigin="4306,5" coordsize="1167,2">
              <v:shape style="position:absolute;left:4306;top:5;width:1167;height:2" coordorigin="4306,5" coordsize="1167,0" path="m4306,5l5472,5e" filled="false" stroked="true" strokeweight=".48pt" strokecolor="#000000">
                <v:path arrowok="t"/>
              </v:shape>
            </v:group>
            <v:group style="position:absolute;left:5472;top:5;width:10;height:2" coordorigin="5472,5" coordsize="10,2">
              <v:shape style="position:absolute;left:5472;top:5;width:10;height:2" coordorigin="5472,5" coordsize="10,0" path="m5472,5l5482,5e" filled="false" stroked="true" strokeweight=".48pt" strokecolor="#000000">
                <v:path arrowok="t"/>
              </v:shape>
            </v:group>
            <v:group style="position:absolute;left:5482;top:5;width:1162;height:2" coordorigin="5482,5" coordsize="1162,2">
              <v:shape style="position:absolute;left:5482;top:5;width:1162;height:2" coordorigin="5482,5" coordsize="1162,0" path="m5482,5l664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7842" w:val="left" w:leader="none"/>
        </w:tabs>
        <w:spacing w:before="138"/>
        <w:ind w:left="667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93.050003pt;margin-top:-104.835716pt;width:370.15pt;height:196.75pt;mso-position-horizontal-relative:page;mso-position-vertical-relative:paragraph;z-index:3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6"/>
                    <w:gridCol w:w="2254"/>
                    <w:gridCol w:w="1222"/>
                    <w:gridCol w:w="1092"/>
                  </w:tblGrid>
                  <w:tr>
                    <w:trPr>
                      <w:trHeight w:val="419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45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265,000.00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03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78" w:val="left" w:leader="none"/>
                          </w:tabs>
                          <w:spacing w:line="240" w:lineRule="auto" w:before="86"/>
                          <w:ind w:left="146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265,000.00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tcW w:w="2836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25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专项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付款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7" w:hRule="exact"/>
                    </w:trPr>
                    <w:tc>
                      <w:tcPr>
                        <w:tcW w:w="2836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4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78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款来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7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7403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78" w:val="left" w:leader="none"/>
                          </w:tabs>
                          <w:spacing w:line="240" w:lineRule="auto" w:before="194"/>
                          <w:ind w:left="88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position w:val="-10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position w:val="-10"/>
                            <w:sz w:val="17"/>
                            <w:szCs w:val="17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政局（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项目经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43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52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局</w:t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87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1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43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7"/>
                            <w:szCs w:val="17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田县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局（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87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4" w:hRule="exact"/>
                    </w:trPr>
                    <w:tc>
                      <w:tcPr>
                        <w:tcW w:w="2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3" w:val="left" w:leader="none"/>
                          </w:tabs>
                          <w:spacing w:line="240" w:lineRule="auto" w:before="95"/>
                          <w:ind w:right="56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7"/>
        </w:rPr>
        <w:t>500,000.00</w:t>
        <w:tab/>
        <w:t>500,000.00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86" w:lineRule="exact"/>
        <w:ind w:left="2106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8pt;height:4.350pt;mso-position-horizontal-relative:char;mso-position-vertical-relative:line" coordorigin="0,0" coordsize="6696,87">
            <v:group style="position:absolute;left:29;top:58;width:2285;height:2" coordorigin="29,58" coordsize="2285,2">
              <v:shape style="position:absolute;left:29;top:58;width:2285;height:2" coordorigin="29,58" coordsize="2285,0" path="m29,58l2314,58e" filled="false" stroked="true" strokeweight="2.88pt" strokecolor="#000000">
                <v:path arrowok="t"/>
              </v:shape>
            </v:group>
            <v:group style="position:absolute;left:29;top:7;width:2285;height:2" coordorigin="29,7" coordsize="2285,2">
              <v:shape style="position:absolute;left:29;top:7;width:2285;height:2" coordorigin="29,7" coordsize="2285,0" path="m29,7l2314,7e" filled="false" stroked="true" strokeweight=".72pt" strokecolor="#000000">
                <v:path arrowok="t"/>
              </v:shape>
            </v:group>
            <v:group style="position:absolute;left:2314;top:7;width:82;height:2" coordorigin="2314,7" coordsize="82,2">
              <v:shape style="position:absolute;left:2314;top:7;width:82;height:2" coordorigin="2314,7" coordsize="82,0" path="m2314,7l2395,7e" filled="false" stroked="true" strokeweight=".72pt" strokecolor="#000000">
                <v:path arrowok="t"/>
              </v:shape>
            </v:group>
            <v:group style="position:absolute;left:2314;top:58;width:82;height:2" coordorigin="2314,58" coordsize="82,2">
              <v:shape style="position:absolute;left:2314;top:58;width:82;height:2" coordorigin="2314,58" coordsize="82,0" path="m2314,58l2395,58e" filled="false" stroked="true" strokeweight="2.88pt" strokecolor="#000000">
                <v:path arrowok="t"/>
              </v:shape>
            </v:group>
            <v:group style="position:absolute;left:2395;top:58;width:1930;height:2" coordorigin="2395,58" coordsize="1930,2">
              <v:shape style="position:absolute;left:2395;top:58;width:1930;height:2" coordorigin="2395,58" coordsize="1930,0" path="m2395,58l4325,58e" filled="false" stroked="true" strokeweight="2.88pt" strokecolor="#000000">
                <v:path arrowok="t"/>
              </v:shape>
            </v:group>
            <v:group style="position:absolute;left:2395;top:7;width:1930;height:2" coordorigin="2395,7" coordsize="1930,2">
              <v:shape style="position:absolute;left:2395;top:7;width:1930;height:2" coordorigin="2395,7" coordsize="1930,0" path="m2395,7l4325,7e" filled="false" stroked="true" strokeweight=".72pt" strokecolor="#000000">
                <v:path arrowok="t"/>
              </v:shape>
            </v:group>
            <v:group style="position:absolute;left:4325;top:7;width:82;height:2" coordorigin="4325,7" coordsize="82,2">
              <v:shape style="position:absolute;left:4325;top:7;width:82;height:2" coordorigin="4325,7" coordsize="82,0" path="m4325,7l4406,7e" filled="false" stroked="true" strokeweight=".72pt" strokecolor="#000000">
                <v:path arrowok="t"/>
              </v:shape>
            </v:group>
            <v:group style="position:absolute;left:4325;top:58;width:82;height:2" coordorigin="4325,58" coordsize="82,2">
              <v:shape style="position:absolute;left:4325;top:58;width:82;height:2" coordorigin="4325,58" coordsize="82,0" path="m4325,58l4406,58e" filled="false" stroked="true" strokeweight="2.88pt" strokecolor="#000000">
                <v:path arrowok="t"/>
              </v:shape>
            </v:group>
            <v:group style="position:absolute;left:4406;top:58;width:1090;height:2" coordorigin="4406,58" coordsize="1090,2">
              <v:shape style="position:absolute;left:4406;top:58;width:1090;height:2" coordorigin="4406,58" coordsize="1090,0" path="m4406,58l5496,58e" filled="false" stroked="true" strokeweight="2.88pt" strokecolor="#000000">
                <v:path arrowok="t"/>
              </v:shape>
            </v:group>
            <v:group style="position:absolute;left:4406;top:7;width:1090;height:2" coordorigin="4406,7" coordsize="1090,2">
              <v:shape style="position:absolute;left:4406;top:7;width:1090;height:2" coordorigin="4406,7" coordsize="1090,0" path="m4406,7l5496,7e" filled="false" stroked="true" strokeweight=".72pt" strokecolor="#000000">
                <v:path arrowok="t"/>
              </v:shape>
            </v:group>
            <v:group style="position:absolute;left:5496;top:7;width:82;height:2" coordorigin="5496,7" coordsize="82,2">
              <v:shape style="position:absolute;left:5496;top:7;width:82;height:2" coordorigin="5496,7" coordsize="82,0" path="m5496,7l5578,7e" filled="false" stroked="true" strokeweight=".72pt" strokecolor="#000000">
                <v:path arrowok="t"/>
              </v:shape>
            </v:group>
            <v:group style="position:absolute;left:5496;top:58;width:82;height:2" coordorigin="5496,58" coordsize="82,2">
              <v:shape style="position:absolute;left:5496;top:58;width:82;height:2" coordorigin="5496,58" coordsize="82,0" path="m5496,58l5578,58e" filled="false" stroked="true" strokeweight="2.88pt" strokecolor="#000000">
                <v:path arrowok="t"/>
              </v:shape>
            </v:group>
            <v:group style="position:absolute;left:5578;top:58;width:1090;height:2" coordorigin="5578,58" coordsize="1090,2">
              <v:shape style="position:absolute;left:5578;top:58;width:1090;height:2" coordorigin="5578,58" coordsize="1090,0" path="m5578,58l6667,58e" filled="false" stroked="true" strokeweight="2.88pt" strokecolor="#000000">
                <v:path arrowok="t"/>
              </v:shape>
            </v:group>
            <v:group style="position:absolute;left:5578;top:7;width:1090;height:2" coordorigin="5578,7" coordsize="1090,2">
              <v:shape style="position:absolute;left:5578;top:7;width:1090;height:2" coordorigin="5578,7" coordsize="1090,0" path="m5578,7l666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3" w:lineRule="exact" w:before="0"/>
        <w:ind w:left="88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i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w w:val="104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w w:val="10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w w:val="10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w w:val="104"/>
          <w:sz w:val="17"/>
          <w:szCs w:val="17"/>
        </w:rPr>
        <w:t>划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7"/>
        <w:ind w:left="887" w:right="8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唐财文</w:t>
      </w:r>
      <w:r>
        <w:rPr>
          <w:rFonts w:ascii="宋体" w:hAnsi="宋体" w:cs="宋体" w:eastAsia="宋体" w:hint="default"/>
          <w:w w:val="105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[2003]48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200,000.00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2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w w:val="105"/>
          <w:sz w:val="17"/>
          <w:szCs w:val="17"/>
        </w:rPr>
        <w:t>研究</w:t>
      </w:r>
      <w:r>
        <w:rPr>
          <w:rFonts w:ascii="宋体" w:hAnsi="宋体" w:cs="宋体" w:eastAsia="宋体" w:hint="default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w w:val="105"/>
          <w:sz w:val="17"/>
          <w:szCs w:val="17"/>
        </w:rPr>
        <w:t>清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唐财</w:t>
      </w:r>
      <w:r>
        <w:rPr>
          <w:rFonts w:ascii="宋体" w:hAnsi="宋体" w:cs="宋体" w:eastAsia="宋体" w:hint="default"/>
          <w:w w:val="105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[2005]25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w w:val="105"/>
          <w:sz w:val="17"/>
          <w:szCs w:val="17"/>
        </w:rPr>
        <w:t>研究</w:t>
      </w:r>
      <w:r>
        <w:rPr>
          <w:rFonts w:ascii="宋体" w:hAnsi="宋体" w:cs="宋体" w:eastAsia="宋体" w:hint="default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w w:val="105"/>
          <w:sz w:val="17"/>
          <w:szCs w:val="17"/>
        </w:rPr>
        <w:t>清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6" w:lineRule="exact" w:before="0"/>
        <w:ind w:left="123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：玉</w:t>
      </w:r>
      <w:r>
        <w:rPr>
          <w:rFonts w:ascii="宋体" w:hAnsi="宋体" w:cs="宋体" w:eastAsia="宋体" w:hint="default"/>
          <w:w w:val="104"/>
          <w:sz w:val="17"/>
          <w:szCs w:val="17"/>
        </w:rPr>
        <w:t>田县</w:t>
      </w:r>
      <w:r>
        <w:rPr>
          <w:rFonts w:ascii="宋体" w:hAnsi="宋体" w:cs="宋体" w:eastAsia="宋体" w:hint="default"/>
          <w:w w:val="104"/>
          <w:sz w:val="17"/>
          <w:szCs w:val="17"/>
        </w:rPr>
        <w:t>科技</w:t>
      </w:r>
      <w:r>
        <w:rPr>
          <w:rFonts w:ascii="宋体" w:hAnsi="宋体" w:cs="宋体" w:eastAsia="宋体" w:hint="default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w w:val="104"/>
          <w:sz w:val="17"/>
          <w:szCs w:val="17"/>
        </w:rPr>
        <w:t>拨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MD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英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w w:val="104"/>
          <w:sz w:val="17"/>
          <w:szCs w:val="17"/>
        </w:rPr>
        <w:t>体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及其</w:t>
      </w:r>
      <w:r>
        <w:rPr>
          <w:rFonts w:ascii="宋体" w:hAnsi="宋体" w:cs="宋体" w:eastAsia="宋体" w:hint="default"/>
          <w:w w:val="104"/>
          <w:sz w:val="17"/>
          <w:szCs w:val="17"/>
        </w:rPr>
        <w:t>配</w:t>
      </w:r>
      <w:r>
        <w:rPr>
          <w:rFonts w:ascii="宋体" w:hAnsi="宋体" w:cs="宋体" w:eastAsia="宋体" w:hint="default"/>
          <w:w w:val="104"/>
          <w:sz w:val="17"/>
          <w:szCs w:val="17"/>
        </w:rPr>
        <w:t>套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开发科</w:t>
      </w:r>
      <w:r>
        <w:rPr>
          <w:rFonts w:ascii="宋体" w:hAnsi="宋体" w:cs="宋体" w:eastAsia="宋体" w:hint="default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211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26;width:2045;height:2" coordorigin="26,26" coordsize="2045,2">
              <v:shape style="position:absolute;left:26;top:26;width:2045;height:2" coordorigin="26,26" coordsize="2045,0" path="m26,26l2071,26e" filled="false" stroked="true" strokeweight="2.64pt" strokecolor="#000000">
                <v:path arrowok="t"/>
              </v:shape>
            </v:group>
            <v:group style="position:absolute;left:26;top:74;width:2045;height:2" coordorigin="26,74" coordsize="2045,2">
              <v:shape style="position:absolute;left:26;top:74;width:2045;height:2" coordorigin="26,74" coordsize="2045,0" path="m26,74l2071,74e" filled="false" stroked="true" strokeweight=".72pt" strokecolor="#000000">
                <v:path arrowok="t"/>
              </v:shape>
            </v:group>
            <v:group style="position:absolute;left:2071;top:26;width:87;height:2" coordorigin="2071,26" coordsize="87,2">
              <v:shape style="position:absolute;left:2071;top:26;width:87;height:2" coordorigin="2071,26" coordsize="87,0" path="m2071,26l2158,26e" filled="false" stroked="true" strokeweight="2.64pt" strokecolor="#000000">
                <v:path arrowok="t"/>
              </v:shape>
            </v:group>
            <v:group style="position:absolute;left:2071;top:74;width:87;height:2" coordorigin="2071,74" coordsize="87,2">
              <v:shape style="position:absolute;left:2071;top:74;width:87;height:2" coordorigin="2071,74" coordsize="87,0" path="m2071,74l2158,74e" filled="false" stroked="true" strokeweight=".72pt" strokecolor="#000000">
                <v:path arrowok="t"/>
              </v:shape>
            </v:group>
            <v:group style="position:absolute;left:2158;top:26;width:2319;height:2" coordorigin="2158,26" coordsize="2319,2">
              <v:shape style="position:absolute;left:2158;top:26;width:2319;height:2" coordorigin="2158,26" coordsize="2319,0" path="m2158,26l4476,26e" filled="false" stroked="true" strokeweight="2.64pt" strokecolor="#000000">
                <v:path arrowok="t"/>
              </v:shape>
            </v:group>
            <v:group style="position:absolute;left:2158;top:74;width:2319;height:2" coordorigin="2158,74" coordsize="2319,2">
              <v:shape style="position:absolute;left:2158;top:74;width:2319;height:2" coordorigin="2158,74" coordsize="2319,0" path="m2158,74l4476,74e" filled="false" stroked="true" strokeweight=".72pt" strokecolor="#000000">
                <v:path arrowok="t"/>
              </v:shape>
            </v:group>
            <v:group style="position:absolute;left:4476;top:26;width:82;height:2" coordorigin="4476,26" coordsize="82,2">
              <v:shape style="position:absolute;left:4476;top:26;width:82;height:2" coordorigin="4476,26" coordsize="82,0" path="m4476,26l4558,26e" filled="false" stroked="true" strokeweight="2.64pt" strokecolor="#000000">
                <v:path arrowok="t"/>
              </v:shape>
            </v:group>
            <v:group style="position:absolute;left:4476;top:74;width:82;height:2" coordorigin="4476,74" coordsize="82,2">
              <v:shape style="position:absolute;left:4476;top:74;width:82;height:2" coordorigin="4476,74" coordsize="82,0" path="m4476,74l4558,74e" filled="false" stroked="true" strokeweight=".72pt" strokecolor="#000000">
                <v:path arrowok="t"/>
              </v:shape>
            </v:group>
            <v:group style="position:absolute;left:4558;top:26;width:2088;height:2" coordorigin="4558,26" coordsize="2088,2">
              <v:shape style="position:absolute;left:4558;top:26;width:2088;height:2" coordorigin="4558,26" coordsize="2088,0" path="m4558,26l6646,26e" filled="false" stroked="true" strokeweight="2.64pt" strokecolor="#000000">
                <v:path arrowok="t"/>
              </v:shape>
            </v:group>
            <v:group style="position:absolute;left:4558;top:74;width:2088;height:2" coordorigin="4558,74" coordsize="2088,2">
              <v:shape style="position:absolute;left:4558;top:74;width:2088;height:2" coordorigin="4558,74" coordsize="2088,0" path="m4558,74l664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339" w:val="left" w:leader="none"/>
          <w:tab w:pos="5768" w:val="left" w:leader="none"/>
          <w:tab w:pos="7938" w:val="left" w:leader="none"/>
        </w:tabs>
        <w:spacing w:before="118"/>
        <w:ind w:left="28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214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2pt;height:.25pt;mso-position-horizontal-relative:char;mso-position-vertical-relative:line" coordorigin="0,0" coordsize="6624,5">
            <v:group style="position:absolute;left:2;top:2;width:2045;height:2" coordorigin="2,2" coordsize="2045,2">
              <v:shape style="position:absolute;left:2;top:2;width:2045;height:2" coordorigin="2,2" coordsize="2045,0" path="m2,2l2047,2e" filled="false" stroked="true" strokeweight=".24pt" strokecolor="#000000">
                <v:path arrowok="t"/>
              </v:shape>
            </v:group>
            <v:group style="position:absolute;left:2047;top:2;width:10;height:2" coordorigin="2047,2" coordsize="10,2">
              <v:shape style="position:absolute;left:2047;top:2;width:10;height:2" coordorigin="2047,2" coordsize="10,0" path="m2047,2l2057,2e" filled="false" stroked="true" strokeweight=".24pt" strokecolor="#000000">
                <v:path arrowok="t"/>
              </v:shape>
            </v:group>
            <v:group style="position:absolute;left:2057;top:2;width:2396;height:2" coordorigin="2057,2" coordsize="2396,2">
              <v:shape style="position:absolute;left:2057;top:2;width:2396;height:2" coordorigin="2057,2" coordsize="2396,0" path="m2057,2l4452,2e" filled="false" stroked="true" strokeweight=".24pt" strokecolor="#000000">
                <v:path arrowok="t"/>
              </v:shape>
            </v:group>
            <v:group style="position:absolute;left:4452;top:2;width:10;height:2" coordorigin="4452,2" coordsize="10,2">
              <v:shape style="position:absolute;left:4452;top:2;width:10;height:2" coordorigin="4452,2" coordsize="10,0" path="m4452,2l4462,2e" filled="false" stroked="true" strokeweight=".24pt" strokecolor="#000000">
                <v:path arrowok="t"/>
              </v:shape>
            </v:group>
            <v:group style="position:absolute;left:4462;top:2;width:2160;height:2" coordorigin="4462,2" coordsize="2160,2">
              <v:shape style="position:absolute;left:4462;top:2;width:2160;height:2" coordorigin="4462,2" coordsize="2160,0" path="m4462,2l66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533" w:val="left" w:leader="none"/>
        </w:tabs>
        <w:spacing w:before="69"/>
        <w:ind w:left="28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递延</w:t>
      </w:r>
      <w:r>
        <w:rPr>
          <w:rFonts w:ascii="宋体" w:hAnsi="宋体" w:cs="宋体" w:eastAsia="宋体" w:hint="default"/>
          <w:sz w:val="17"/>
          <w:szCs w:val="17"/>
        </w:rPr>
        <w:t>收</w:t>
      </w:r>
      <w:r>
        <w:rPr>
          <w:rFonts w:ascii="宋体" w:hAnsi="宋体" w:cs="宋体" w:eastAsia="宋体" w:hint="default"/>
          <w:sz w:val="17"/>
          <w:szCs w:val="17"/>
        </w:rPr>
        <w:t>益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8,005,000.00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tabs>
          <w:tab w:pos="3339" w:val="left" w:leader="none"/>
          <w:tab w:pos="5533" w:val="left" w:leader="none"/>
        </w:tabs>
        <w:spacing w:before="59"/>
        <w:ind w:left="282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8,005,000.00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86" w:lineRule="exact"/>
        <w:ind w:left="2116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58;width:2045;height:2" coordorigin="29,58" coordsize="2045,2">
              <v:shape style="position:absolute;left:29;top:58;width:2045;height:2" coordorigin="29,58" coordsize="2045,0" path="m29,58l2074,58e" filled="false" stroked="true" strokeweight="2.88pt" strokecolor="#000000">
                <v:path arrowok="t"/>
              </v:shape>
            </v:group>
            <v:group style="position:absolute;left:29;top:7;width:2045;height:2" coordorigin="29,7" coordsize="2045,2">
              <v:shape style="position:absolute;left:29;top:7;width:2045;height:2" coordorigin="29,7" coordsize="2045,0" path="m29,7l2074,7e" filled="false" stroked="true" strokeweight=".72pt" strokecolor="#000000">
                <v:path arrowok="t"/>
              </v:shape>
            </v:group>
            <v:group style="position:absolute;left:2074;top:7;width:87;height:2" coordorigin="2074,7" coordsize="87,2">
              <v:shape style="position:absolute;left:2074;top:7;width:87;height:2" coordorigin="2074,7" coordsize="87,0" path="m2074,7l2160,7e" filled="false" stroked="true" strokeweight=".72pt" strokecolor="#000000">
                <v:path arrowok="t"/>
              </v:shape>
            </v:group>
            <v:group style="position:absolute;left:2074;top:58;width:87;height:2" coordorigin="2074,58" coordsize="87,2">
              <v:shape style="position:absolute;left:2074;top:58;width:87;height:2" coordorigin="2074,58" coordsize="87,0" path="m2074,58l2160,58e" filled="false" stroked="true" strokeweight="2.88pt" strokecolor="#000000">
                <v:path arrowok="t"/>
              </v:shape>
            </v:group>
            <v:group style="position:absolute;left:2160;top:58;width:2319;height:2" coordorigin="2160,58" coordsize="2319,2">
              <v:shape style="position:absolute;left:2160;top:58;width:2319;height:2" coordorigin="2160,58" coordsize="2319,0" path="m2160,58l4478,58e" filled="false" stroked="true" strokeweight="2.88pt" strokecolor="#000000">
                <v:path arrowok="t"/>
              </v:shape>
            </v:group>
            <v:group style="position:absolute;left:2160;top:7;width:2319;height:2" coordorigin="2160,7" coordsize="2319,2">
              <v:shape style="position:absolute;left:2160;top:7;width:2319;height:2" coordorigin="2160,7" coordsize="2319,0" path="m2160,7l4478,7e" filled="false" stroked="true" strokeweight=".72pt" strokecolor="#000000">
                <v:path arrowok="t"/>
              </v:shape>
            </v:group>
            <v:group style="position:absolute;left:4478;top:7;width:82;height:2" coordorigin="4478,7" coordsize="82,2">
              <v:shape style="position:absolute;left:4478;top:7;width:82;height:2" coordorigin="4478,7" coordsize="82,0" path="m4478,7l4560,7e" filled="false" stroked="true" strokeweight=".72pt" strokecolor="#000000">
                <v:path arrowok="t"/>
              </v:shape>
            </v:group>
            <v:group style="position:absolute;left:4478;top:58;width:82;height:2" coordorigin="4478,58" coordsize="82,2">
              <v:shape style="position:absolute;left:4478;top:58;width:82;height:2" coordorigin="4478,58" coordsize="82,0" path="m4478,58l4560,58e" filled="false" stroked="true" strokeweight="2.88pt" strokecolor="#000000">
                <v:path arrowok="t"/>
              </v:shape>
            </v:group>
            <v:group style="position:absolute;left:4560;top:58;width:2088;height:2" coordorigin="4560,58" coordsize="2088,2">
              <v:shape style="position:absolute;left:4560;top:58;width:2088;height:2" coordorigin="4560,58" coordsize="2088,0" path="m4560,58l6648,58e" filled="false" stroked="true" strokeweight="2.88pt" strokecolor="#000000">
                <v:path arrowok="t"/>
              </v:shape>
            </v:group>
            <v:group style="position:absolute;left:4560;top:7;width:2088;height:2" coordorigin="4560,7" coordsize="2088,2">
              <v:shape style="position:absolute;left:4560;top:7;width:2088;height:2" coordorigin="4560,7" coordsize="2088,0" path="m4560,7l664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5" w:lineRule="exact" w:before="0"/>
        <w:ind w:left="88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w w:val="105"/>
          <w:sz w:val="17"/>
          <w:szCs w:val="17"/>
        </w:rPr>
        <w:t>府补助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包括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w w:val="105"/>
          <w:sz w:val="17"/>
          <w:szCs w:val="17"/>
        </w:rPr>
        <w:t>型片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w w:val="105"/>
          <w:sz w:val="17"/>
          <w:szCs w:val="17"/>
        </w:rPr>
        <w:t>补助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780.00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纳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88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奖励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20.50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footerReference w:type="default" r:id="rId109"/>
          <w:pgSz w:w="11900" w:h="16820"/>
          <w:pgMar w:footer="1407" w:header="1402" w:top="1800" w:bottom="1600" w:left="500" w:right="500"/>
          <w:pgNumType w:start="98"/>
        </w:sectPr>
      </w:pPr>
    </w:p>
    <w:p>
      <w:pPr>
        <w:spacing w:before="43"/>
        <w:ind w:left="1395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.959999pt;margin-top:16.709684pt;width:533.550pt;height:4.350pt;mso-position-horizontal-relative:page;mso-position-vertical-relative:paragraph;z-index:-587080" coordorigin="619,334" coordsize="10671,87">
            <v:group style="position:absolute;left:648;top:363;width:1484;height:2" coordorigin="648,363" coordsize="1484,2">
              <v:shape style="position:absolute;left:648;top:363;width:1484;height:2" coordorigin="648,363" coordsize="1484,0" path="m648,363l2131,363e" filled="false" stroked="true" strokeweight="2.88pt" strokecolor="#000000">
                <v:path arrowok="t"/>
              </v:shape>
            </v:group>
            <v:group style="position:absolute;left:648;top:413;width:1484;height:2" coordorigin="648,413" coordsize="1484,2">
              <v:shape style="position:absolute;left:648;top:413;width:1484;height:2" coordorigin="648,413" coordsize="1484,0" path="m648,413l2131,413e" filled="false" stroked="true" strokeweight=".72pt" strokecolor="#000000">
                <v:path arrowok="t"/>
              </v:shape>
            </v:group>
            <v:group style="position:absolute;left:2131;top:363;width:82;height:2" coordorigin="2131,363" coordsize="82,2">
              <v:shape style="position:absolute;left:2131;top:363;width:82;height:2" coordorigin="2131,363" coordsize="82,0" path="m2131,363l2213,363e" filled="false" stroked="true" strokeweight="2.88pt" strokecolor="#000000">
                <v:path arrowok="t"/>
              </v:shape>
            </v:group>
            <v:group style="position:absolute;left:2131;top:413;width:82;height:2" coordorigin="2131,413" coordsize="82,2">
              <v:shape style="position:absolute;left:2131;top:413;width:82;height:2" coordorigin="2131,413" coordsize="82,0" path="m2131,413l2213,413e" filled="false" stroked="true" strokeweight=".72pt" strokecolor="#000000">
                <v:path arrowok="t"/>
              </v:shape>
            </v:group>
            <v:group style="position:absolute;left:2213;top:363;width:1248;height:2" coordorigin="2213,363" coordsize="1248,2">
              <v:shape style="position:absolute;left:2213;top:363;width:1248;height:2" coordorigin="2213,363" coordsize="1248,0" path="m2213,363l3461,363e" filled="false" stroked="true" strokeweight="2.88pt" strokecolor="#000000">
                <v:path arrowok="t"/>
              </v:shape>
            </v:group>
            <v:group style="position:absolute;left:2213;top:413;width:1248;height:2" coordorigin="2213,413" coordsize="1248,2">
              <v:shape style="position:absolute;left:2213;top:413;width:1248;height:2" coordorigin="2213,413" coordsize="1248,0" path="m2213,413l3461,413e" filled="false" stroked="true" strokeweight=".72pt" strokecolor="#000000">
                <v:path arrowok="t"/>
              </v:shape>
            </v:group>
            <v:group style="position:absolute;left:3461;top:363;width:87;height:2" coordorigin="3461,363" coordsize="87,2">
              <v:shape style="position:absolute;left:3461;top:363;width:87;height:2" coordorigin="3461,363" coordsize="87,0" path="m3461,363l3547,363e" filled="false" stroked="true" strokeweight="2.88pt" strokecolor="#000000">
                <v:path arrowok="t"/>
              </v:shape>
            </v:group>
            <v:group style="position:absolute;left:3461;top:413;width:87;height:2" coordorigin="3461,413" coordsize="87,2">
              <v:shape style="position:absolute;left:3461;top:413;width:87;height:2" coordorigin="3461,413" coordsize="87,0" path="m3461,413l3547,413e" filled="false" stroked="true" strokeweight=".72pt" strokecolor="#000000">
                <v:path arrowok="t"/>
              </v:shape>
            </v:group>
            <v:group style="position:absolute;left:3547;top:363;width:6370;height:2" coordorigin="3547,363" coordsize="6370,2">
              <v:shape style="position:absolute;left:3547;top:363;width:6370;height:2" coordorigin="3547,363" coordsize="6370,0" path="m3547,363l9917,363e" filled="false" stroked="true" strokeweight="2.88pt" strokecolor="#000000">
                <v:path arrowok="t"/>
              </v:shape>
            </v:group>
            <v:group style="position:absolute;left:3547;top:413;width:6370;height:2" coordorigin="3547,413" coordsize="6370,2">
              <v:shape style="position:absolute;left:3547;top:413;width:6370;height:2" coordorigin="3547,413" coordsize="6370,0" path="m3547,413l9917,413e" filled="false" stroked="true" strokeweight=".72pt" strokecolor="#000000">
                <v:path arrowok="t"/>
              </v:shape>
            </v:group>
            <v:group style="position:absolute;left:9917;top:363;width:87;height:2" coordorigin="9917,363" coordsize="87,2">
              <v:shape style="position:absolute;left:9917;top:363;width:87;height:2" coordorigin="9917,363" coordsize="87,0" path="m9917,363l10003,363e" filled="false" stroked="true" strokeweight="2.88pt" strokecolor="#000000">
                <v:path arrowok="t"/>
              </v:shape>
            </v:group>
            <v:group style="position:absolute;left:9917;top:413;width:87;height:2" coordorigin="9917,413" coordsize="87,2">
              <v:shape style="position:absolute;left:9917;top:413;width:87;height:2" coordorigin="9917,413" coordsize="87,0" path="m9917,413l10003,413e" filled="false" stroked="true" strokeweight=".72pt" strokecolor="#000000">
                <v:path arrowok="t"/>
              </v:shape>
            </v:group>
            <v:group style="position:absolute;left:10003;top:363;width:1258;height:2" coordorigin="10003,363" coordsize="1258,2">
              <v:shape style="position:absolute;left:10003;top:363;width:1258;height:2" coordorigin="10003,363" coordsize="1258,0" path="m10003,363l11261,363e" filled="false" stroked="true" strokeweight="2.88pt" strokecolor="#000000">
                <v:path arrowok="t"/>
              </v:shape>
            </v:group>
            <v:group style="position:absolute;left:10003;top:413;width:1258;height:2" coordorigin="10003,413" coordsize="1258,2">
              <v:shape style="position:absolute;left:10003;top:413;width:1258;height:2" coordorigin="10003,413" coordsize="1258,0" path="m10003,413l11261,41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股本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tabs>
          <w:tab w:pos="1943" w:val="left" w:leader="none"/>
        </w:tabs>
        <w:spacing w:before="0"/>
        <w:ind w:left="532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类别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263" w:right="3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2.160000pt;margin-top:.567734pt;width:531.15pt;height:.5pt;mso-position-horizontal-relative:page;mso-position-vertical-relative:paragraph;z-index:-587056" coordorigin="643,11" coordsize="10623,10">
            <v:group style="position:absolute;left:648;top:16;width:1484;height:2" coordorigin="648,16" coordsize="1484,2">
              <v:shape style="position:absolute;left:648;top:16;width:1484;height:2" coordorigin="648,16" coordsize="1484,0" path="m648,16l2131,16e" filled="false" stroked="true" strokeweight=".48pt" strokecolor="#000000">
                <v:path arrowok="t"/>
              </v:shape>
            </v:group>
            <v:group style="position:absolute;left:2131;top:16;width:10;height:2" coordorigin="2131,16" coordsize="10,2">
              <v:shape style="position:absolute;left:2131;top:16;width:10;height:2" coordorigin="2131,16" coordsize="10,0" path="m2131,16l2141,16e" filled="false" stroked="true" strokeweight=".48pt" strokecolor="#000000">
                <v:path arrowok="t"/>
              </v:shape>
            </v:group>
            <v:group style="position:absolute;left:2141;top:16;width:1320;height:2" coordorigin="2141,16" coordsize="1320,2">
              <v:shape style="position:absolute;left:2141;top:16;width:1320;height:2" coordorigin="2141,16" coordsize="1320,0" path="m2141,16l3461,16e" filled="false" stroked="true" strokeweight=".48pt" strokecolor="#000000">
                <v:path arrowok="t"/>
              </v:shape>
            </v:group>
            <v:group style="position:absolute;left:3461;top:16;width:10;height:2" coordorigin="3461,16" coordsize="10,2">
              <v:shape style="position:absolute;left:3461;top:16;width:10;height:2" coordorigin="3461,16" coordsize="10,0" path="m3461,16l3470,16e" filled="false" stroked="true" strokeweight=".48pt" strokecolor="#000000">
                <v:path arrowok="t"/>
              </v:shape>
            </v:group>
            <v:group style="position:absolute;left:3470;top:16;width:557;height:2" coordorigin="3470,16" coordsize="557,2">
              <v:shape style="position:absolute;left:3470;top:16;width:557;height:2" coordorigin="3470,16" coordsize="557,0" path="m3470,16l4027,16e" filled="false" stroked="true" strokeweight=".48pt" strokecolor="#000000">
                <v:path arrowok="t"/>
              </v:shape>
            </v:group>
            <v:group style="position:absolute;left:4027;top:16;width:10;height:2" coordorigin="4027,16" coordsize="10,2">
              <v:shape style="position:absolute;left:4027;top:16;width:10;height:2" coordorigin="4027,16" coordsize="10,0" path="m4027,16l4037,16e" filled="false" stroked="true" strokeweight=".48pt" strokecolor="#000000">
                <v:path arrowok="t"/>
              </v:shape>
            </v:group>
            <v:group style="position:absolute;left:4037;top:16;width:53;height:2" coordorigin="4037,16" coordsize="53,2">
              <v:shape style="position:absolute;left:4037;top:16;width:53;height:2" coordorigin="4037,16" coordsize="53,0" path="m4037,16l4090,16e" filled="false" stroked="true" strokeweight=".48pt" strokecolor="#000000">
                <v:path arrowok="t"/>
              </v:shape>
            </v:group>
            <v:group style="position:absolute;left:4090;top:16;width:10;height:2" coordorigin="4090,16" coordsize="10,2">
              <v:shape style="position:absolute;left:4090;top:16;width:10;height:2" coordorigin="4090,16" coordsize="10,0" path="m4090,16l4099,16e" filled="false" stroked="true" strokeweight=".48pt" strokecolor="#000000">
                <v:path arrowok="t"/>
              </v:shape>
            </v:group>
            <v:group style="position:absolute;left:4099;top:16;width:600;height:2" coordorigin="4099,16" coordsize="600,2">
              <v:shape style="position:absolute;left:4099;top:16;width:600;height:2" coordorigin="4099,16" coordsize="600,0" path="m4099,16l4699,16e" filled="false" stroked="true" strokeweight=".48pt" strokecolor="#000000">
                <v:path arrowok="t"/>
              </v:shape>
            </v:group>
            <v:group style="position:absolute;left:4699;top:16;width:10;height:2" coordorigin="4699,16" coordsize="10,2">
              <v:shape style="position:absolute;left:4699;top:16;width:10;height:2" coordorigin="4699,16" coordsize="10,0" path="m4699,16l4709,16e" filled="false" stroked="true" strokeweight=".48pt" strokecolor="#000000">
                <v:path arrowok="t"/>
              </v:shape>
            </v:group>
            <v:group style="position:absolute;left:4709;top:16;width:1320;height:2" coordorigin="4709,16" coordsize="1320,2">
              <v:shape style="position:absolute;left:4709;top:16;width:1320;height:2" coordorigin="4709,16" coordsize="1320,0" path="m4709,16l6029,16e" filled="false" stroked="true" strokeweight=".48pt" strokecolor="#000000">
                <v:path arrowok="t"/>
              </v:shape>
            </v:group>
            <v:group style="position:absolute;left:6029;top:16;width:10;height:2" coordorigin="6029,16" coordsize="10,2">
              <v:shape style="position:absolute;left:6029;top:16;width:10;height:2" coordorigin="6029,16" coordsize="10,0" path="m6029,16l6038,16e" filled="false" stroked="true" strokeweight=".48pt" strokecolor="#000000">
                <v:path arrowok="t"/>
              </v:shape>
            </v:group>
            <v:group style="position:absolute;left:6038;top:16;width:10;height:2" coordorigin="6038,16" coordsize="10,2">
              <v:shape style="position:absolute;left:6038;top:16;width:10;height:2" coordorigin="6038,16" coordsize="10,0" path="m6038,16l6048,16e" filled="false" stroked="true" strokeweight=".48pt" strokecolor="#000000">
                <v:path arrowok="t"/>
              </v:shape>
            </v:group>
            <v:group style="position:absolute;left:6048;top:16;width:591;height:2" coordorigin="6048,16" coordsize="591,2">
              <v:shape style="position:absolute;left:6048;top:16;width:591;height:2" coordorigin="6048,16" coordsize="591,0" path="m6048,16l6638,16e" filled="false" stroked="true" strokeweight=".48pt" strokecolor="#000000">
                <v:path arrowok="t"/>
              </v:shape>
            </v:group>
            <v:group style="position:absolute;left:6638;top:16;width:10;height:2" coordorigin="6638,16" coordsize="10,2">
              <v:shape style="position:absolute;left:6638;top:16;width:10;height:2" coordorigin="6638,16" coordsize="10,0" path="m6638,16l6648,16e" filled="false" stroked="true" strokeweight=".48pt" strokecolor="#000000">
                <v:path arrowok="t"/>
              </v:shape>
            </v:group>
            <v:group style="position:absolute;left:6648;top:16;width:10;height:2" coordorigin="6648,16" coordsize="10,2">
              <v:shape style="position:absolute;left:6648;top:16;width:10;height:2" coordorigin="6648,16" coordsize="10,0" path="m6648,16l6658,16e" filled="false" stroked="true" strokeweight=".48pt" strokecolor="#000000">
                <v:path arrowok="t"/>
              </v:shape>
            </v:group>
            <v:group style="position:absolute;left:6658;top:16;width:596;height:2" coordorigin="6658,16" coordsize="596,2">
              <v:shape style="position:absolute;left:6658;top:16;width:596;height:2" coordorigin="6658,16" coordsize="596,0" path="m6658,16l7253,16e" filled="false" stroked="true" strokeweight=".48pt" strokecolor="#000000">
                <v:path arrowok="t"/>
              </v:shape>
            </v:group>
            <v:group style="position:absolute;left:7253;top:16;width:10;height:2" coordorigin="7253,16" coordsize="10,2">
              <v:shape style="position:absolute;left:7253;top:16;width:10;height:2" coordorigin="7253,16" coordsize="10,0" path="m7253,16l7262,16e" filled="false" stroked="true" strokeweight=".48pt" strokecolor="#000000">
                <v:path arrowok="t"/>
              </v:shape>
            </v:group>
            <v:group style="position:absolute;left:7262;top:16;width:10;height:2" coordorigin="7262,16" coordsize="10,2">
              <v:shape style="position:absolute;left:7262;top:16;width:10;height:2" coordorigin="7262,16" coordsize="10,0" path="m7262,16l7272,16e" filled="false" stroked="true" strokeweight=".48pt" strokecolor="#000000">
                <v:path arrowok="t"/>
              </v:shape>
            </v:group>
            <v:group style="position:absolute;left:7272;top:16;width:1306;height:2" coordorigin="7272,16" coordsize="1306,2">
              <v:shape style="position:absolute;left:7272;top:16;width:1306;height:2" coordorigin="7272,16" coordsize="1306,0" path="m7272,16l8578,16e" filled="false" stroked="true" strokeweight=".48pt" strokecolor="#000000">
                <v:path arrowok="t"/>
              </v:shape>
            </v:group>
            <v:group style="position:absolute;left:8578;top:16;width:10;height:2" coordorigin="8578,16" coordsize="10,2">
              <v:shape style="position:absolute;left:8578;top:16;width:10;height:2" coordorigin="8578,16" coordsize="10,0" path="m8578,16l8587,16e" filled="false" stroked="true" strokeweight=".48pt" strokecolor="#000000">
                <v:path arrowok="t"/>
              </v:shape>
            </v:group>
            <v:group style="position:absolute;left:8587;top:16;width:10;height:2" coordorigin="8587,16" coordsize="10,2">
              <v:shape style="position:absolute;left:8587;top:16;width:10;height:2" coordorigin="8587,16" coordsize="10,0" path="m8587,16l8597,16e" filled="false" stroked="true" strokeweight=".48pt" strokecolor="#000000">
                <v:path arrowok="t"/>
              </v:shape>
            </v:group>
            <v:group style="position:absolute;left:8597;top:16;width:1320;height:2" coordorigin="8597,16" coordsize="1320,2">
              <v:shape style="position:absolute;left:8597;top:16;width:1320;height:2" coordorigin="8597,16" coordsize="1320,0" path="m8597,16l9917,16e" filled="false" stroked="true" strokeweight=".48pt" strokecolor="#000000">
                <v:path arrowok="t"/>
              </v:shape>
            </v:group>
            <v:group style="position:absolute;left:9917;top:16;width:10;height:2" coordorigin="9917,16" coordsize="10,2">
              <v:shape style="position:absolute;left:9917;top:16;width:10;height:2" coordorigin="9917,16" coordsize="10,0" path="m9917,16l9926,16e" filled="false" stroked="true" strokeweight=".48pt" strokecolor="#000000">
                <v:path arrowok="t"/>
              </v:shape>
            </v:group>
            <v:group style="position:absolute;left:9926;top:16;width:1335;height:2" coordorigin="9926,16" coordsize="1335,2">
              <v:shape style="position:absolute;left:9926;top:16;width:1335;height:2" coordorigin="9926,16" coordsize="1335,0" path="m9926,16l11261,1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13.690002pt;margin-top:.807734pt;width:446.3pt;height:61.25pt;mso-position-horizontal-relative:page;mso-position-vertical-relative:paragraph;z-index:3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  <w:gridCol w:w="2537"/>
                    <w:gridCol w:w="1968"/>
                    <w:gridCol w:w="1308"/>
                    <w:gridCol w:w="1271"/>
                  </w:tblGrid>
                  <w:tr>
                    <w:trPr>
                      <w:trHeight w:val="380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50,677,404.00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7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17,495,652.00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-15,686,100.00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1,809,552.00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52,486,956.00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39,322,596.00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7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27,504,348.00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15,686,100.00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43,190,448.00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82,513,044.00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9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90,000,000.00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7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45,000,000.00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45,000,000.00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135,000,000.00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售流</w:t>
      </w:r>
      <w:r>
        <w:rPr>
          <w:rFonts w:ascii="宋体" w:hAnsi="宋体" w:cs="宋体" w:eastAsia="宋体" w:hint="default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z w:val="17"/>
          <w:szCs w:val="17"/>
        </w:rPr>
        <w:t>股股份</w:t>
      </w:r>
      <w:r>
        <w:rPr>
          <w:rFonts w:ascii="宋体" w:hAnsi="宋体" w:cs="宋体" w:eastAsia="宋体" w:hint="default"/>
          <w:i/>
          <w:spacing w:val="-32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流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股股份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021" w:val="left" w:leader="none"/>
        </w:tabs>
        <w:spacing w:before="111"/>
        <w:ind w:left="589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0"/>
        <w:ind w:left="2355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次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＋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－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tabs>
          <w:tab w:pos="882" w:val="left" w:leader="none"/>
          <w:tab w:pos="1583" w:val="left" w:leader="none"/>
          <w:tab w:pos="2864" w:val="left" w:leader="none"/>
          <w:tab w:pos="3527" w:val="left" w:leader="none"/>
          <w:tab w:pos="4410" w:val="left" w:leader="none"/>
          <w:tab w:pos="5739" w:val="left" w:leader="none"/>
        </w:tabs>
        <w:spacing w:before="65"/>
        <w:ind w:left="263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  <w:tab/>
        <w:t>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让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换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0"/>
        <w:ind w:left="2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  <w:cols w:num="3" w:equalWidth="0">
            <w:col w:w="2673" w:space="53"/>
            <w:col w:w="6101" w:space="643"/>
            <w:col w:w="1430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86" w:lineRule="exact"/>
        <w:ind w:left="119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33.550pt;height:4.350pt;mso-position-horizontal-relative:char;mso-position-vertical-relative:line" coordorigin="0,0" coordsize="10671,87">
            <v:group style="position:absolute;left:29;top:58;width:1484;height:2" coordorigin="29,58" coordsize="1484,2">
              <v:shape style="position:absolute;left:29;top:58;width:1484;height:2" coordorigin="29,58" coordsize="1484,0" path="m29,58l1512,58e" filled="false" stroked="true" strokeweight="2.88pt" strokecolor="#000000">
                <v:path arrowok="t"/>
              </v:shape>
            </v:group>
            <v:group style="position:absolute;left:29;top:7;width:1484;height:2" coordorigin="29,7" coordsize="1484,2">
              <v:shape style="position:absolute;left:29;top:7;width:1484;height:2" coordorigin="29,7" coordsize="1484,0" path="m29,7l1512,7e" filled="false" stroked="true" strokeweight=".72pt" strokecolor="#000000">
                <v:path arrowok="t"/>
              </v:shape>
            </v:group>
            <v:group style="position:absolute;left:1512;top:7;width:82;height:2" coordorigin="1512,7" coordsize="82,2">
              <v:shape style="position:absolute;left:1512;top:7;width:82;height:2" coordorigin="1512,7" coordsize="82,0" path="m1512,7l1594,7e" filled="false" stroked="true" strokeweight=".72pt" strokecolor="#000000">
                <v:path arrowok="t"/>
              </v:shape>
            </v:group>
            <v:group style="position:absolute;left:1512;top:58;width:82;height:2" coordorigin="1512,58" coordsize="82,2">
              <v:shape style="position:absolute;left:1512;top:58;width:82;height:2" coordorigin="1512,58" coordsize="82,0" path="m1512,58l1594,58e" filled="false" stroked="true" strokeweight="2.88pt" strokecolor="#000000">
                <v:path arrowok="t"/>
              </v:shape>
            </v:group>
            <v:group style="position:absolute;left:1594;top:58;width:1248;height:2" coordorigin="1594,58" coordsize="1248,2">
              <v:shape style="position:absolute;left:1594;top:58;width:1248;height:2" coordorigin="1594,58" coordsize="1248,0" path="m1594,58l2842,58e" filled="false" stroked="true" strokeweight="2.88pt" strokecolor="#000000">
                <v:path arrowok="t"/>
              </v:shape>
            </v:group>
            <v:group style="position:absolute;left:1594;top:7;width:1248;height:2" coordorigin="1594,7" coordsize="1248,2">
              <v:shape style="position:absolute;left:1594;top:7;width:1248;height:2" coordorigin="1594,7" coordsize="1248,0" path="m1594,7l2842,7e" filled="false" stroked="true" strokeweight=".72pt" strokecolor="#000000">
                <v:path arrowok="t"/>
              </v:shape>
            </v:group>
            <v:group style="position:absolute;left:2842;top:7;width:87;height:2" coordorigin="2842,7" coordsize="87,2">
              <v:shape style="position:absolute;left:2842;top:7;width:87;height:2" coordorigin="2842,7" coordsize="87,0" path="m2842,7l2928,7e" filled="false" stroked="true" strokeweight=".72pt" strokecolor="#000000">
                <v:path arrowok="t"/>
              </v:shape>
            </v:group>
            <v:group style="position:absolute;left:2842;top:58;width:87;height:2" coordorigin="2842,58" coordsize="87,2">
              <v:shape style="position:absolute;left:2842;top:58;width:87;height:2" coordorigin="2842,58" coordsize="87,0" path="m2842,58l2928,58e" filled="false" stroked="true" strokeweight="2.88pt" strokecolor="#000000">
                <v:path arrowok="t"/>
              </v:shape>
            </v:group>
            <v:group style="position:absolute;left:2928;top:58;width:480;height:2" coordorigin="2928,58" coordsize="480,2">
              <v:shape style="position:absolute;left:2928;top:58;width:480;height:2" coordorigin="2928,58" coordsize="480,0" path="m2928,58l3408,58e" filled="false" stroked="true" strokeweight="2.88pt" strokecolor="#000000">
                <v:path arrowok="t"/>
              </v:shape>
            </v:group>
            <v:group style="position:absolute;left:2928;top:7;width:480;height:2" coordorigin="2928,7" coordsize="480,2">
              <v:shape style="position:absolute;left:2928;top:7;width:480;height:2" coordorigin="2928,7" coordsize="480,0" path="m2928,7l3408,7e" filled="false" stroked="true" strokeweight=".72pt" strokecolor="#000000">
                <v:path arrowok="t"/>
              </v:shape>
            </v:group>
            <v:group style="position:absolute;left:3408;top:7;width:87;height:2" coordorigin="3408,7" coordsize="87,2">
              <v:shape style="position:absolute;left:3408;top:7;width:87;height:2" coordorigin="3408,7" coordsize="87,0" path="m3408,7l3494,7e" filled="false" stroked="true" strokeweight=".72pt" strokecolor="#000000">
                <v:path arrowok="t"/>
              </v:shape>
            </v:group>
            <v:group style="position:absolute;left:3408;top:58;width:87;height:2" coordorigin="3408,58" coordsize="87,2">
              <v:shape style="position:absolute;left:3408;top:58;width:87;height:2" coordorigin="3408,58" coordsize="87,0" path="m3408,58l3494,58e" filled="false" stroked="true" strokeweight="2.88pt" strokecolor="#000000">
                <v:path arrowok="t"/>
              </v:shape>
            </v:group>
            <v:group style="position:absolute;left:3494;top:58;width:586;height:2" coordorigin="3494,58" coordsize="586,2">
              <v:shape style="position:absolute;left:3494;top:58;width:586;height:2" coordorigin="3494,58" coordsize="586,0" path="m3494,58l4080,58e" filled="false" stroked="true" strokeweight="2.88pt" strokecolor="#000000">
                <v:path arrowok="t"/>
              </v:shape>
            </v:group>
            <v:group style="position:absolute;left:3494;top:7;width:586;height:2" coordorigin="3494,7" coordsize="586,2">
              <v:shape style="position:absolute;left:3494;top:7;width:586;height:2" coordorigin="3494,7" coordsize="586,0" path="m3494,7l4080,7e" filled="false" stroked="true" strokeweight=".72pt" strokecolor="#000000">
                <v:path arrowok="t"/>
              </v:shape>
            </v:group>
            <v:group style="position:absolute;left:4080;top:7;width:87;height:2" coordorigin="4080,7" coordsize="87,2">
              <v:shape style="position:absolute;left:4080;top:7;width:87;height:2" coordorigin="4080,7" coordsize="87,0" path="m4080,7l4166,7e" filled="false" stroked="true" strokeweight=".72pt" strokecolor="#000000">
                <v:path arrowok="t"/>
              </v:shape>
            </v:group>
            <v:group style="position:absolute;left:4080;top:58;width:87;height:2" coordorigin="4080,58" coordsize="87,2">
              <v:shape style="position:absolute;left:4080;top:58;width:87;height:2" coordorigin="4080,58" coordsize="87,0" path="m4080,58l4166,58e" filled="false" stroked="true" strokeweight="2.88pt" strokecolor="#000000">
                <v:path arrowok="t"/>
              </v:shape>
            </v:group>
            <v:group style="position:absolute;left:4166;top:58;width:1244;height:2" coordorigin="4166,58" coordsize="1244,2">
              <v:shape style="position:absolute;left:4166;top:58;width:1244;height:2" coordorigin="4166,58" coordsize="1244,0" path="m4166,58l5410,58e" filled="false" stroked="true" strokeweight="2.88pt" strokecolor="#000000">
                <v:path arrowok="t"/>
              </v:shape>
            </v:group>
            <v:group style="position:absolute;left:4166;top:7;width:1244;height:2" coordorigin="4166,7" coordsize="1244,2">
              <v:shape style="position:absolute;left:4166;top:7;width:1244;height:2" coordorigin="4166,7" coordsize="1244,0" path="m4166,7l5410,7e" filled="false" stroked="true" strokeweight=".72pt" strokecolor="#000000">
                <v:path arrowok="t"/>
              </v:shape>
            </v:group>
            <v:group style="position:absolute;left:5410;top:7;width:82;height:2" coordorigin="5410,7" coordsize="82,2">
              <v:shape style="position:absolute;left:5410;top:7;width:82;height:2" coordorigin="5410,7" coordsize="82,0" path="m5410,7l5491,7e" filled="false" stroked="true" strokeweight=".72pt" strokecolor="#000000">
                <v:path arrowok="t"/>
              </v:shape>
            </v:group>
            <v:group style="position:absolute;left:5410;top:58;width:82;height:2" coordorigin="5410,58" coordsize="82,2">
              <v:shape style="position:absolute;left:5410;top:58;width:82;height:2" coordorigin="5410,58" coordsize="82,0" path="m5410,58l5491,58e" filled="false" stroked="true" strokeweight="2.88pt" strokecolor="#000000">
                <v:path arrowok="t"/>
              </v:shape>
            </v:group>
            <v:group style="position:absolute;left:5491;top:58;width:528;height:2" coordorigin="5491,58" coordsize="528,2">
              <v:shape style="position:absolute;left:5491;top:58;width:528;height:2" coordorigin="5491,58" coordsize="528,0" path="m5491,58l6019,58e" filled="false" stroked="true" strokeweight="2.88pt" strokecolor="#000000">
                <v:path arrowok="t"/>
              </v:shape>
            </v:group>
            <v:group style="position:absolute;left:5491;top:7;width:528;height:2" coordorigin="5491,7" coordsize="528,2">
              <v:shape style="position:absolute;left:5491;top:7;width:528;height:2" coordorigin="5491,7" coordsize="528,0" path="m5491,7l6019,7e" filled="false" stroked="true" strokeweight=".72pt" strokecolor="#000000">
                <v:path arrowok="t"/>
              </v:shape>
            </v:group>
            <v:group style="position:absolute;left:6019;top:7;width:87;height:2" coordorigin="6019,7" coordsize="87,2">
              <v:shape style="position:absolute;left:6019;top:7;width:87;height:2" coordorigin="6019,7" coordsize="87,0" path="m6019,7l6106,7e" filled="false" stroked="true" strokeweight=".72pt" strokecolor="#000000">
                <v:path arrowok="t"/>
              </v:shape>
            </v:group>
            <v:group style="position:absolute;left:6019;top:58;width:87;height:2" coordorigin="6019,58" coordsize="87,2">
              <v:shape style="position:absolute;left:6019;top:58;width:87;height:2" coordorigin="6019,58" coordsize="87,0" path="m6019,58l6106,58e" filled="false" stroked="true" strokeweight="2.88pt" strokecolor="#000000">
                <v:path arrowok="t"/>
              </v:shape>
            </v:group>
            <v:group style="position:absolute;left:6106;top:58;width:528;height:2" coordorigin="6106,58" coordsize="528,2">
              <v:shape style="position:absolute;left:6106;top:58;width:528;height:2" coordorigin="6106,58" coordsize="528,0" path="m6106,58l6634,58e" filled="false" stroked="true" strokeweight="2.88pt" strokecolor="#000000">
                <v:path arrowok="t"/>
              </v:shape>
            </v:group>
            <v:group style="position:absolute;left:6106;top:7;width:528;height:2" coordorigin="6106,7" coordsize="528,2">
              <v:shape style="position:absolute;left:6106;top:7;width:528;height:2" coordorigin="6106,7" coordsize="528,0" path="m6106,7l6634,7e" filled="false" stroked="true" strokeweight=".72pt" strokecolor="#000000">
                <v:path arrowok="t"/>
              </v:shape>
            </v:group>
            <v:group style="position:absolute;left:6634;top:7;width:82;height:2" coordorigin="6634,7" coordsize="82,2">
              <v:shape style="position:absolute;left:6634;top:7;width:82;height:2" coordorigin="6634,7" coordsize="82,0" path="m6634,7l6715,7e" filled="false" stroked="true" strokeweight=".72pt" strokecolor="#000000">
                <v:path arrowok="t"/>
              </v:shape>
            </v:group>
            <v:group style="position:absolute;left:6634;top:58;width:82;height:2" coordorigin="6634,58" coordsize="82,2">
              <v:shape style="position:absolute;left:6634;top:58;width:82;height:2" coordorigin="6634,58" coordsize="82,0" path="m6634,58l6715,58e" filled="false" stroked="true" strokeweight="2.88pt" strokecolor="#000000">
                <v:path arrowok="t"/>
              </v:shape>
            </v:group>
            <v:group style="position:absolute;left:6715;top:58;width:1244;height:2" coordorigin="6715,58" coordsize="1244,2">
              <v:shape style="position:absolute;left:6715;top:58;width:1244;height:2" coordorigin="6715,58" coordsize="1244,0" path="m6715,58l7958,58e" filled="false" stroked="true" strokeweight="2.88pt" strokecolor="#000000">
                <v:path arrowok="t"/>
              </v:shape>
            </v:group>
            <v:group style="position:absolute;left:6715;top:7;width:1244;height:2" coordorigin="6715,7" coordsize="1244,2">
              <v:shape style="position:absolute;left:6715;top:7;width:1244;height:2" coordorigin="6715,7" coordsize="1244,0" path="m6715,7l7958,7e" filled="false" stroked="true" strokeweight=".72pt" strokecolor="#000000">
                <v:path arrowok="t"/>
              </v:shape>
            </v:group>
            <v:group style="position:absolute;left:7958;top:7;width:87;height:2" coordorigin="7958,7" coordsize="87,2">
              <v:shape style="position:absolute;left:7958;top:7;width:87;height:2" coordorigin="7958,7" coordsize="87,0" path="m7958,7l8045,7e" filled="false" stroked="true" strokeweight=".72pt" strokecolor="#000000">
                <v:path arrowok="t"/>
              </v:shape>
            </v:group>
            <v:group style="position:absolute;left:7958;top:58;width:87;height:2" coordorigin="7958,58" coordsize="87,2">
              <v:shape style="position:absolute;left:7958;top:58;width:87;height:2" coordorigin="7958,58" coordsize="87,0" path="m7958,58l8045,58e" filled="false" stroked="true" strokeweight="2.88pt" strokecolor="#000000">
                <v:path arrowok="t"/>
              </v:shape>
            </v:group>
            <v:group style="position:absolute;left:8045;top:58;width:1253;height:2" coordorigin="8045,58" coordsize="1253,2">
              <v:shape style="position:absolute;left:8045;top:58;width:1253;height:2" coordorigin="8045,58" coordsize="1253,0" path="m8045,58l9298,58e" filled="false" stroked="true" strokeweight="2.88pt" strokecolor="#000000">
                <v:path arrowok="t"/>
              </v:shape>
            </v:group>
            <v:group style="position:absolute;left:8045;top:7;width:1253;height:2" coordorigin="8045,7" coordsize="1253,2">
              <v:shape style="position:absolute;left:8045;top:7;width:1253;height:2" coordorigin="8045,7" coordsize="1253,0" path="m8045,7l9298,7e" filled="false" stroked="true" strokeweight=".72pt" strokecolor="#000000">
                <v:path arrowok="t"/>
              </v:shape>
            </v:group>
            <v:group style="position:absolute;left:9298;top:7;width:87;height:2" coordorigin="9298,7" coordsize="87,2">
              <v:shape style="position:absolute;left:9298;top:7;width:87;height:2" coordorigin="9298,7" coordsize="87,0" path="m9298,7l9384,7e" filled="false" stroked="true" strokeweight=".72pt" strokecolor="#000000">
                <v:path arrowok="t"/>
              </v:shape>
            </v:group>
            <v:group style="position:absolute;left:9298;top:58;width:87;height:2" coordorigin="9298,58" coordsize="87,2">
              <v:shape style="position:absolute;left:9298;top:58;width:87;height:2" coordorigin="9298,58" coordsize="87,0" path="m9298,58l9384,58e" filled="false" stroked="true" strokeweight="2.88pt" strokecolor="#000000">
                <v:path arrowok="t"/>
              </v:shape>
            </v:group>
            <v:group style="position:absolute;left:9384;top:58;width:1258;height:2" coordorigin="9384,58" coordsize="1258,2">
              <v:shape style="position:absolute;left:9384;top:58;width:1258;height:2" coordorigin="9384,58" coordsize="1258,0" path="m9384,58l10642,58e" filled="false" stroked="true" strokeweight="2.88pt" strokecolor="#000000">
                <v:path arrowok="t"/>
              </v:shape>
            </v:group>
            <v:group style="position:absolute;left:9384;top:7;width:1258;height:2" coordorigin="9384,7" coordsize="1258,2">
              <v:shape style="position:absolute;left:9384;top:7;width:1258;height:2" coordorigin="9384,7" coordsize="1258,0" path="m9384,7l106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5" w:lineRule="exact" w:before="0"/>
        <w:ind w:left="123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i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年第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临时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大会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议和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按每</w:t>
      </w:r>
      <w:r>
        <w:rPr>
          <w:rFonts w:ascii="宋体" w:hAnsi="宋体" w:cs="宋体" w:eastAsia="宋体" w:hint="default"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转增</w:t>
      </w:r>
      <w:r>
        <w:rPr>
          <w:rFonts w:ascii="宋体" w:hAnsi="宋体" w:cs="宋体" w:eastAsia="宋体" w:hint="default"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资本公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6" w:lineRule="exact" w:before="13"/>
        <w:ind w:left="887" w:right="84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积向全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w w:val="105"/>
          <w:sz w:val="17"/>
          <w:szCs w:val="17"/>
        </w:rPr>
        <w:t>转增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4,500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更后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13,500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。本次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更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业经唐山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大会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师</w:t>
      </w:r>
      <w:r>
        <w:rPr>
          <w:rFonts w:ascii="宋体" w:hAnsi="宋体" w:cs="宋体" w:eastAsia="宋体" w:hint="default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所有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责任公司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</w:t>
      </w:r>
      <w:r>
        <w:rPr>
          <w:rFonts w:ascii="宋体" w:hAnsi="宋体" w:cs="宋体" w:eastAsia="宋体" w:hint="default"/>
          <w:w w:val="105"/>
          <w:sz w:val="17"/>
          <w:szCs w:val="17"/>
        </w:rPr>
        <w:t>正</w:t>
      </w:r>
      <w:r>
        <w:rPr>
          <w:rFonts w:ascii="宋体" w:hAnsi="宋体" w:cs="宋体" w:eastAsia="宋体" w:hint="default"/>
          <w:w w:val="105"/>
          <w:sz w:val="17"/>
          <w:szCs w:val="17"/>
        </w:rPr>
        <w:t>大会</w:t>
      </w:r>
      <w:r>
        <w:rPr>
          <w:rFonts w:ascii="宋体" w:hAnsi="宋体" w:cs="宋体" w:eastAsia="宋体" w:hint="default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变</w:t>
      </w:r>
      <w:r>
        <w:rPr>
          <w:rFonts w:ascii="宋体" w:hAnsi="宋体" w:cs="宋体" w:eastAsia="宋体" w:hint="default"/>
          <w:w w:val="105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[2008]29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w w:val="105"/>
          <w:sz w:val="17"/>
          <w:szCs w:val="17"/>
        </w:rPr>
        <w:t>资报告</w:t>
      </w:r>
      <w:r>
        <w:rPr>
          <w:rFonts w:ascii="宋体" w:hAnsi="宋体" w:cs="宋体" w:eastAsia="宋体" w:hint="default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w w:val="105"/>
          <w:sz w:val="17"/>
          <w:szCs w:val="17"/>
        </w:rPr>
        <w:t>证确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3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6" w:lineRule="exact"/>
        <w:ind w:left="211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1743;height:2" coordorigin="29,29" coordsize="1743,2">
              <v:shape style="position:absolute;left:29;top:29;width:1743;height:2" coordorigin="29,29" coordsize="1743,0" path="m29,29l1771,29e" filled="false" stroked="true" strokeweight="2.88pt" strokecolor="#000000">
                <v:path arrowok="t"/>
              </v:shape>
            </v:group>
            <v:group style="position:absolute;left:29;top:79;width:1743;height:2" coordorigin="29,79" coordsize="1743,2">
              <v:shape style="position:absolute;left:29;top:79;width:1743;height:2" coordorigin="29,79" coordsize="1743,0" path="m29,79l1771,79e" filled="false" stroked="true" strokeweight=".72pt" strokecolor="#000000">
                <v:path arrowok="t"/>
              </v:shape>
            </v:group>
            <v:group style="position:absolute;left:1771;top:29;width:87;height:2" coordorigin="1771,29" coordsize="87,2">
              <v:shape style="position:absolute;left:1771;top:29;width:87;height:2" coordorigin="1771,29" coordsize="87,0" path="m1771,29l1858,29e" filled="false" stroked="true" strokeweight="2.88pt" strokecolor="#000000">
                <v:path arrowok="t"/>
              </v:shape>
            </v:group>
            <v:group style="position:absolute;left:1771;top:79;width:87;height:2" coordorigin="1771,79" coordsize="87,2">
              <v:shape style="position:absolute;left:1771;top:79;width:87;height:2" coordorigin="1771,79" coordsize="87,0" path="m1771,79l1858,79e" filled="false" stroked="true" strokeweight=".72pt" strokecolor="#000000">
                <v:path arrowok="t"/>
              </v:shape>
            </v:group>
            <v:group style="position:absolute;left:1858;top:29;width:1210;height:2" coordorigin="1858,29" coordsize="1210,2">
              <v:shape style="position:absolute;left:1858;top:29;width:1210;height:2" coordorigin="1858,29" coordsize="1210,0" path="m1858,29l3067,29e" filled="false" stroked="true" strokeweight="2.88pt" strokecolor="#000000">
                <v:path arrowok="t"/>
              </v:shape>
            </v:group>
            <v:group style="position:absolute;left:1858;top:79;width:1210;height:2" coordorigin="1858,79" coordsize="1210,2">
              <v:shape style="position:absolute;left:1858;top:79;width:1210;height:2" coordorigin="1858,79" coordsize="1210,0" path="m1858,79l3067,79e" filled="false" stroked="true" strokeweight=".72pt" strokecolor="#000000">
                <v:path arrowok="t"/>
              </v:shape>
            </v:group>
            <v:group style="position:absolute;left:3067;top:29;width:82;height:2" coordorigin="3067,29" coordsize="82,2">
              <v:shape style="position:absolute;left:3067;top:29;width:82;height:2" coordorigin="3067,29" coordsize="82,0" path="m3067,29l3149,29e" filled="false" stroked="true" strokeweight="2.88pt" strokecolor="#000000">
                <v:path arrowok="t"/>
              </v:shape>
            </v:group>
            <v:group style="position:absolute;left:3067;top:79;width:82;height:2" coordorigin="3067,79" coordsize="82,2">
              <v:shape style="position:absolute;left:3067;top:79;width:82;height:2" coordorigin="3067,79" coordsize="82,0" path="m3067,79l3149,79e" filled="false" stroked="true" strokeweight=".72pt" strokecolor="#000000">
                <v:path arrowok="t"/>
              </v:shape>
            </v:group>
            <v:group style="position:absolute;left:3149;top:29;width:1157;height:2" coordorigin="3149,29" coordsize="1157,2">
              <v:shape style="position:absolute;left:3149;top:29;width:1157;height:2" coordorigin="3149,29" coordsize="1157,0" path="m3149,29l4306,29e" filled="false" stroked="true" strokeweight="2.88pt" strokecolor="#000000">
                <v:path arrowok="t"/>
              </v:shape>
            </v:group>
            <v:group style="position:absolute;left:3149;top:79;width:1157;height:2" coordorigin="3149,79" coordsize="1157,2">
              <v:shape style="position:absolute;left:3149;top:79;width:1157;height:2" coordorigin="3149,79" coordsize="1157,0" path="m3149,79l4306,79e" filled="false" stroked="true" strokeweight=".72pt" strokecolor="#000000">
                <v:path arrowok="t"/>
              </v:shape>
            </v:group>
            <v:group style="position:absolute;left:4306;top:29;width:82;height:2" coordorigin="4306,29" coordsize="82,2">
              <v:shape style="position:absolute;left:4306;top:29;width:82;height:2" coordorigin="4306,29" coordsize="82,0" path="m4306,29l4387,29e" filled="false" stroked="true" strokeweight="2.88pt" strokecolor="#000000">
                <v:path arrowok="t"/>
              </v:shape>
            </v:group>
            <v:group style="position:absolute;left:4306;top:79;width:82;height:2" coordorigin="4306,79" coordsize="82,2">
              <v:shape style="position:absolute;left:4306;top:79;width:82;height:2" coordorigin="4306,79" coordsize="82,0" path="m4306,79l4387,79e" filled="false" stroked="true" strokeweight=".72pt" strokecolor="#000000">
                <v:path arrowok="t"/>
              </v:shape>
            </v:group>
            <v:group style="position:absolute;left:4387;top:29;width:1008;height:2" coordorigin="4387,29" coordsize="1008,2">
              <v:shape style="position:absolute;left:4387;top:29;width:1008;height:2" coordorigin="4387,29" coordsize="1008,0" path="m4387,29l5395,29e" filled="false" stroked="true" strokeweight="2.88pt" strokecolor="#000000">
                <v:path arrowok="t"/>
              </v:shape>
            </v:group>
            <v:group style="position:absolute;left:4387;top:79;width:1008;height:2" coordorigin="4387,79" coordsize="1008,2">
              <v:shape style="position:absolute;left:4387;top:79;width:1008;height:2" coordorigin="4387,79" coordsize="1008,0" path="m4387,79l5395,79e" filled="false" stroked="true" strokeweight=".72pt" strokecolor="#000000">
                <v:path arrowok="t"/>
              </v:shape>
            </v:group>
            <v:group style="position:absolute;left:5395;top:29;width:87;height:2" coordorigin="5395,29" coordsize="87,2">
              <v:shape style="position:absolute;left:5395;top:29;width:87;height:2" coordorigin="5395,29" coordsize="87,0" path="m5395,29l5482,29e" filled="false" stroked="true" strokeweight="2.88pt" strokecolor="#000000">
                <v:path arrowok="t"/>
              </v:shape>
            </v:group>
            <v:group style="position:absolute;left:5395;top:79;width:87;height:2" coordorigin="5395,79" coordsize="87,2">
              <v:shape style="position:absolute;left:5395;top:79;width:87;height:2" coordorigin="5395,79" coordsize="87,0" path="m5395,79l5482,79e" filled="false" stroked="true" strokeweight=".72pt" strokecolor="#000000">
                <v:path arrowok="t"/>
              </v:shape>
            </v:group>
            <v:group style="position:absolute;left:5482;top:29;width:1167;height:2" coordorigin="5482,29" coordsize="1167,2">
              <v:shape style="position:absolute;left:5482;top:29;width:1167;height:2" coordorigin="5482,29" coordsize="1167,0" path="m5482,29l6648,29e" filled="false" stroked="true" strokeweight="2.88pt" strokecolor="#000000">
                <v:path arrowok="t"/>
              </v:shape>
            </v:group>
            <v:group style="position:absolute;left:5482;top:79;width:1167;height:2" coordorigin="5482,79" coordsize="1167,2">
              <v:shape style="position:absolute;left:5482;top:79;width:1167;height:2" coordorigin="5482,79" coordsize="1167,0" path="m5482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91" w:val="left" w:leader="none"/>
          <w:tab w:pos="4434" w:val="left" w:leader="none"/>
          <w:tab w:pos="5672" w:val="left" w:leader="none"/>
          <w:tab w:pos="6767" w:val="left" w:leader="none"/>
          <w:tab w:pos="8015" w:val="left" w:leader="none"/>
        </w:tabs>
        <w:spacing w:before="65"/>
        <w:ind w:left="277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21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45pt;height:.5pt;mso-position-horizontal-relative:char;mso-position-vertical-relative:line" coordorigin="0,0" coordsize="6629,10">
            <v:group style="position:absolute;left:5;top:5;width:1743;height:2" coordorigin="5,5" coordsize="1743,2">
              <v:shape style="position:absolute;left:5;top:5;width:1743;height:2" coordorigin="5,5" coordsize="1743,0" path="m5,5l1747,5e" filled="false" stroked="true" strokeweight=".48pt" strokecolor="#000000">
                <v:path arrowok="t"/>
              </v:shape>
            </v:group>
            <v:group style="position:absolute;left:1747;top:5;width:10;height:2" coordorigin="1747,5" coordsize="10,2">
              <v:shape style="position:absolute;left:1747;top:5;width:10;height:2" coordorigin="1747,5" coordsize="10,0" path="m1747,5l1757,5e" filled="false" stroked="true" strokeweight=".48pt" strokecolor="#000000">
                <v:path arrowok="t"/>
              </v:shape>
            </v:group>
            <v:group style="position:absolute;left:1757;top:5;width:1287;height:2" coordorigin="1757,5" coordsize="1287,2">
              <v:shape style="position:absolute;left:1757;top:5;width:1287;height:2" coordorigin="1757,5" coordsize="1287,0" path="m1757,5l3043,5e" filled="false" stroked="true" strokeweight=".48pt" strokecolor="#000000">
                <v:path arrowok="t"/>
              </v:shape>
            </v:group>
            <v:group style="position:absolute;left:3043;top:5;width:10;height:2" coordorigin="3043,5" coordsize="10,2">
              <v:shape style="position:absolute;left:3043;top:5;width:10;height:2" coordorigin="3043,5" coordsize="10,0" path="m3043,5l3053,5e" filled="false" stroked="true" strokeweight=".48pt" strokecolor="#000000">
                <v:path arrowok="t"/>
              </v:shape>
            </v:group>
            <v:group style="position:absolute;left:3053;top:5;width:1229;height:2" coordorigin="3053,5" coordsize="1229,2">
              <v:shape style="position:absolute;left:3053;top:5;width:1229;height:2" coordorigin="3053,5" coordsize="1229,0" path="m3053,5l4282,5e" filled="false" stroked="true" strokeweight=".48pt" strokecolor="#000000">
                <v:path arrowok="t"/>
              </v:shape>
            </v:group>
            <v:group style="position:absolute;left:4282;top:5;width:10;height:2" coordorigin="4282,5" coordsize="10,2">
              <v:shape style="position:absolute;left:4282;top:5;width:10;height:2" coordorigin="4282,5" coordsize="10,0" path="m4282,5l4291,5e" filled="false" stroked="true" strokeweight=".48pt" strokecolor="#000000">
                <v:path arrowok="t"/>
              </v:shape>
            </v:group>
            <v:group style="position:absolute;left:4291;top:5;width:1080;height:2" coordorigin="4291,5" coordsize="1080,2">
              <v:shape style="position:absolute;left:4291;top:5;width:1080;height:2" coordorigin="4291,5" coordsize="1080,0" path="m4291,5l5371,5e" filled="false" stroked="true" strokeweight=".48pt" strokecolor="#000000">
                <v:path arrowok="t"/>
              </v:shape>
            </v:group>
            <v:group style="position:absolute;left:5371;top:5;width:10;height:2" coordorigin="5371,5" coordsize="10,2">
              <v:shape style="position:absolute;left:5371;top:5;width:10;height:2" coordorigin="5371,5" coordsize="10,0" path="m5371,5l5381,5e" filled="false" stroked="true" strokeweight=".48pt" strokecolor="#000000">
                <v:path arrowok="t"/>
              </v:shape>
            </v:group>
            <v:group style="position:absolute;left:5381;top:5;width:1244;height:2" coordorigin="5381,5" coordsize="1244,2">
              <v:shape style="position:absolute;left:5381;top:5;width:1244;height:2" coordorigin="5381,5" coordsize="1244,0" path="m5381,5l66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2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2182"/>
        <w:gridCol w:w="2975"/>
      </w:tblGrid>
      <w:tr>
        <w:trPr>
          <w:trHeight w:val="388" w:hRule="exact"/>
        </w:trPr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203,317,203.72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45,000,000.00 </w:t>
            </w:r>
            <w:r>
              <w:rPr>
                <w:rFonts w:ascii="Times New Roman"/>
                <w:spacing w:val="19"/>
                <w:w w:val="105"/>
                <w:sz w:val="17"/>
              </w:rPr>
              <w:t> </w:t>
            </w:r>
            <w:r>
              <w:rPr>
                <w:rFonts w:ascii="Times New Roman"/>
                <w:spacing w:val="2"/>
                <w:w w:val="105"/>
                <w:sz w:val="17"/>
              </w:rPr>
              <w:t>158,317,203.72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tabs>
          <w:tab w:pos="2591" w:val="left" w:leader="none"/>
          <w:tab w:pos="3307" w:val="left" w:leader="none"/>
          <w:tab w:pos="5759" w:val="left" w:leader="none"/>
        </w:tabs>
        <w:spacing w:before="59"/>
        <w:ind w:left="207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130.919998pt;margin-top:19.597761pt;width:333.6pt;height:4.1pt;mso-position-horizontal-relative:page;mso-position-vertical-relative:paragraph;z-index:-586960" coordorigin="2618,392" coordsize="6672,82">
            <v:group style="position:absolute;left:2645;top:447;width:1743;height:2" coordorigin="2645,447" coordsize="1743,2">
              <v:shape style="position:absolute;left:2645;top:447;width:1743;height:2" coordorigin="2645,447" coordsize="1743,0" path="m2645,447l4387,447e" filled="false" stroked="true" strokeweight="2.64pt" strokecolor="#000000">
                <v:path arrowok="t"/>
              </v:shape>
            </v:group>
            <v:group style="position:absolute;left:2645;top:399;width:1743;height:2" coordorigin="2645,399" coordsize="1743,2">
              <v:shape style="position:absolute;left:2645;top:399;width:1743;height:2" coordorigin="2645,399" coordsize="1743,0" path="m2645,399l4387,399e" filled="false" stroked="true" strokeweight=".72pt" strokecolor="#000000">
                <v:path arrowok="t"/>
              </v:shape>
            </v:group>
            <v:group style="position:absolute;left:4387;top:399;width:87;height:2" coordorigin="4387,399" coordsize="87,2">
              <v:shape style="position:absolute;left:4387;top:399;width:87;height:2" coordorigin="4387,399" coordsize="87,0" path="m4387,399l4474,399e" filled="false" stroked="true" strokeweight=".72pt" strokecolor="#000000">
                <v:path arrowok="t"/>
              </v:shape>
            </v:group>
            <v:group style="position:absolute;left:4387;top:447;width:87;height:2" coordorigin="4387,447" coordsize="87,2">
              <v:shape style="position:absolute;left:4387;top:447;width:87;height:2" coordorigin="4387,447" coordsize="87,0" path="m4387,447l4474,447e" filled="false" stroked="true" strokeweight="2.64pt" strokecolor="#000000">
                <v:path arrowok="t"/>
              </v:shape>
            </v:group>
            <v:group style="position:absolute;left:4474;top:447;width:1210;height:2" coordorigin="4474,447" coordsize="1210,2">
              <v:shape style="position:absolute;left:4474;top:447;width:1210;height:2" coordorigin="4474,447" coordsize="1210,0" path="m4474,447l5683,447e" filled="false" stroked="true" strokeweight="2.64pt" strokecolor="#000000">
                <v:path arrowok="t"/>
              </v:shape>
            </v:group>
            <v:group style="position:absolute;left:4474;top:399;width:1210;height:2" coordorigin="4474,399" coordsize="1210,2">
              <v:shape style="position:absolute;left:4474;top:399;width:1210;height:2" coordorigin="4474,399" coordsize="1210,0" path="m4474,399l5683,399e" filled="false" stroked="true" strokeweight=".72pt" strokecolor="#000000">
                <v:path arrowok="t"/>
              </v:shape>
            </v:group>
            <v:group style="position:absolute;left:5683;top:399;width:82;height:2" coordorigin="5683,399" coordsize="82,2">
              <v:shape style="position:absolute;left:5683;top:399;width:82;height:2" coordorigin="5683,399" coordsize="82,0" path="m5683,399l5765,399e" filled="false" stroked="true" strokeweight=".72pt" strokecolor="#000000">
                <v:path arrowok="t"/>
              </v:shape>
            </v:group>
            <v:group style="position:absolute;left:5683;top:447;width:82;height:2" coordorigin="5683,447" coordsize="82,2">
              <v:shape style="position:absolute;left:5683;top:447;width:82;height:2" coordorigin="5683,447" coordsize="82,0" path="m5683,447l5765,447e" filled="false" stroked="true" strokeweight="2.64pt" strokecolor="#000000">
                <v:path arrowok="t"/>
              </v:shape>
            </v:group>
            <v:group style="position:absolute;left:5765;top:447;width:1157;height:2" coordorigin="5765,447" coordsize="1157,2">
              <v:shape style="position:absolute;left:5765;top:447;width:1157;height:2" coordorigin="5765,447" coordsize="1157,0" path="m5765,447l6922,447e" filled="false" stroked="true" strokeweight="2.64pt" strokecolor="#000000">
                <v:path arrowok="t"/>
              </v:shape>
            </v:group>
            <v:group style="position:absolute;left:5765;top:399;width:1157;height:2" coordorigin="5765,399" coordsize="1157,2">
              <v:shape style="position:absolute;left:5765;top:399;width:1157;height:2" coordorigin="5765,399" coordsize="1157,0" path="m5765,399l6922,399e" filled="false" stroked="true" strokeweight=".72pt" strokecolor="#000000">
                <v:path arrowok="t"/>
              </v:shape>
            </v:group>
            <v:group style="position:absolute;left:6922;top:399;width:82;height:2" coordorigin="6922,399" coordsize="82,2">
              <v:shape style="position:absolute;left:6922;top:399;width:82;height:2" coordorigin="6922,399" coordsize="82,0" path="m6922,399l7003,399e" filled="false" stroked="true" strokeweight=".72pt" strokecolor="#000000">
                <v:path arrowok="t"/>
              </v:shape>
            </v:group>
            <v:group style="position:absolute;left:6922;top:447;width:82;height:2" coordorigin="6922,447" coordsize="82,2">
              <v:shape style="position:absolute;left:6922;top:447;width:82;height:2" coordorigin="6922,447" coordsize="82,0" path="m6922,447l7003,447e" filled="false" stroked="true" strokeweight="2.64pt" strokecolor="#000000">
                <v:path arrowok="t"/>
              </v:shape>
            </v:group>
            <v:group style="position:absolute;left:7003;top:447;width:1008;height:2" coordorigin="7003,447" coordsize="1008,2">
              <v:shape style="position:absolute;left:7003;top:447;width:1008;height:2" coordorigin="7003,447" coordsize="1008,0" path="m7003,447l8011,447e" filled="false" stroked="true" strokeweight="2.64pt" strokecolor="#000000">
                <v:path arrowok="t"/>
              </v:shape>
            </v:group>
            <v:group style="position:absolute;left:7003;top:399;width:1008;height:2" coordorigin="7003,399" coordsize="1008,2">
              <v:shape style="position:absolute;left:7003;top:399;width:1008;height:2" coordorigin="7003,399" coordsize="1008,0" path="m7003,399l8011,399e" filled="false" stroked="true" strokeweight=".72pt" strokecolor="#000000">
                <v:path arrowok="t"/>
              </v:shape>
            </v:group>
            <v:group style="position:absolute;left:8011;top:399;width:87;height:2" coordorigin="8011,399" coordsize="87,2">
              <v:shape style="position:absolute;left:8011;top:399;width:87;height:2" coordorigin="8011,399" coordsize="87,0" path="m8011,399l8098,399e" filled="false" stroked="true" strokeweight=".72pt" strokecolor="#000000">
                <v:path arrowok="t"/>
              </v:shape>
            </v:group>
            <v:group style="position:absolute;left:8011;top:447;width:87;height:2" coordorigin="8011,447" coordsize="87,2">
              <v:shape style="position:absolute;left:8011;top:447;width:87;height:2" coordorigin="8011,447" coordsize="87,0" path="m8011,447l8098,447e" filled="false" stroked="true" strokeweight="2.64pt" strokecolor="#000000">
                <v:path arrowok="t"/>
              </v:shape>
            </v:group>
            <v:group style="position:absolute;left:8098;top:447;width:1167;height:2" coordorigin="8098,447" coordsize="1167,2">
              <v:shape style="position:absolute;left:8098;top:447;width:1167;height:2" coordorigin="8098,447" coordsize="1167,0" path="m8098,447l9264,447e" filled="false" stroked="true" strokeweight="2.64pt" strokecolor="#000000">
                <v:path arrowok="t"/>
              </v:shape>
            </v:group>
            <v:group style="position:absolute;left:8098;top:399;width:1167;height:2" coordorigin="8098,399" coordsize="1167,2">
              <v:shape style="position:absolute;left:8098;top:399;width:1167;height:2" coordorigin="8098,399" coordsize="1167,0" path="m8098,399l9264,399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207,178,435.61</w:t>
        <w:tab/>
        <w:t>45,000,000.00 </w:t>
      </w:r>
      <w:r>
        <w:rPr>
          <w:rFonts w:ascii="Times New Roman" w:hAnsi="Times New Roman" w:cs="Times New Roman" w:eastAsia="Times New Roman" w:hint="default"/>
          <w:b/>
          <w:bCs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162,178,435.61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53"/>
        <w:ind w:left="53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4,500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资本公</w:t>
      </w:r>
      <w:r>
        <w:rPr>
          <w:rFonts w:ascii="宋体" w:hAnsi="宋体" w:cs="宋体" w:eastAsia="宋体" w:hint="default"/>
          <w:w w:val="105"/>
          <w:sz w:val="17"/>
          <w:szCs w:val="17"/>
        </w:rPr>
        <w:t>积转增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本。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54"/>
        <w:ind w:left="53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240005pt;margin-top:-113.612259pt;width:331pt;height:119.8pt;mso-position-horizontal-relative:page;mso-position-vertical-relative:paragraph;z-index:3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1"/>
                    <w:gridCol w:w="473"/>
                    <w:gridCol w:w="1476"/>
                    <w:gridCol w:w="1349"/>
                    <w:gridCol w:w="1046"/>
                    <w:gridCol w:w="1154"/>
                  </w:tblGrid>
                  <w:tr>
                    <w:trPr>
                      <w:trHeight w:val="490" w:hRule="exact"/>
                    </w:trPr>
                    <w:tc>
                      <w:tcPr>
                        <w:tcW w:w="1121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初余额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4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24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减少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期末余额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tcW w:w="11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盈余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1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13,311,794.29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2,755,916.71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16,067,711.00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备基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994,451.41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994,451.41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994,451.41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994,451.41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15,300,697.11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2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2,755,916.71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18,056,613.82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w w:val="105"/>
          <w:sz w:val="17"/>
          <w:szCs w:val="17"/>
        </w:rPr>
        <w:t>照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章</w:t>
      </w:r>
      <w:r>
        <w:rPr>
          <w:rFonts w:ascii="宋体" w:hAnsi="宋体" w:cs="宋体" w:eastAsia="宋体" w:hint="default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w w:val="105"/>
          <w:sz w:val="17"/>
          <w:szCs w:val="17"/>
        </w:rPr>
        <w:t>的法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盈余</w:t>
      </w:r>
      <w:r>
        <w:rPr>
          <w:rFonts w:ascii="宋体" w:hAnsi="宋体" w:cs="宋体" w:eastAsia="宋体" w:hint="default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6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利润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232" w:lineRule="auto" w:before="60"/>
        <w:ind w:left="451" w:right="111" w:firstLine="259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240005pt;margin-top:-134.370102pt;width:333.45pt;height:140.8pt;mso-position-horizontal-relative:page;mso-position-vertical-relative:paragraph;z-index:3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96"/>
                    <w:gridCol w:w="2373"/>
                  </w:tblGrid>
                  <w:tr>
                    <w:trPr>
                      <w:trHeight w:val="487" w:hRule="exact"/>
                    </w:trPr>
                    <w:tc>
                      <w:tcPr>
                        <w:tcW w:w="4296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24" w:val="left" w:leader="none"/>
                          </w:tabs>
                          <w:spacing w:line="240" w:lineRule="auto" w:before="80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240" w:lineRule="auto" w:before="80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429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初未分配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62,426,404.62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4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期归属于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30,547,860.20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4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提取盈余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2,755,916.71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4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他（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提取职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奖励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118,310.83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4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分配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13,500,000.00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42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76,600,037.28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公司第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届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董事会第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15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次会议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案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135,000,000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股为基数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按每</w:t>
      </w:r>
      <w:r>
        <w:rPr>
          <w:rFonts w:ascii="宋体" w:hAnsi="宋体" w:cs="宋体" w:eastAsia="宋体" w:hint="default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1.1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比例发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14,850,000.00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末未分配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"/>
        <w:ind w:left="7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116"/>
        <w:ind w:left="10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）业务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11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63.95pt;height:4.350pt;mso-position-horizontal-relative:char;mso-position-vertical-relative:line" coordorigin="0,0" coordsize="9279,87">
            <v:group style="position:absolute;left:29;top:29;width:1287;height:2" coordorigin="29,29" coordsize="1287,2">
              <v:shape style="position:absolute;left:29;top:29;width:1287;height:2" coordorigin="29,29" coordsize="1287,0" path="m29,29l1315,29e" filled="false" stroked="true" strokeweight="2.88pt" strokecolor="#000000">
                <v:path arrowok="t"/>
              </v:shape>
            </v:group>
            <v:group style="position:absolute;left:29;top:79;width:1287;height:2" coordorigin="29,79" coordsize="1287,2">
              <v:shape style="position:absolute;left:29;top:79;width:1287;height:2" coordorigin="29,79" coordsize="1287,0" path="m29,79l1315,79e" filled="false" stroked="true" strokeweight=".72pt" strokecolor="#000000">
                <v:path arrowok="t"/>
              </v:shape>
            </v:group>
            <v:group style="position:absolute;left:1315;top:29;width:87;height:2" coordorigin="1315,29" coordsize="87,2">
              <v:shape style="position:absolute;left:1315;top:29;width:87;height:2" coordorigin="1315,29" coordsize="87,0" path="m1315,29l1402,29e" filled="false" stroked="true" strokeweight="2.88pt" strokecolor="#000000">
                <v:path arrowok="t"/>
              </v:shape>
            </v:group>
            <v:group style="position:absolute;left:1315;top:79;width:87;height:2" coordorigin="1315,79" coordsize="87,2">
              <v:shape style="position:absolute;left:1315;top:79;width:87;height:2" coordorigin="1315,79" coordsize="87,0" path="m1315,79l1402,79e" filled="false" stroked="true" strokeweight=".72pt" strokecolor="#000000">
                <v:path arrowok="t"/>
              </v:shape>
            </v:group>
            <v:group style="position:absolute;left:1402;top:29;width:2890;height:2" coordorigin="1402,29" coordsize="2890,2">
              <v:shape style="position:absolute;left:1402;top:29;width:2890;height:2" coordorigin="1402,29" coordsize="2890,0" path="m1402,29l4291,29e" filled="false" stroked="true" strokeweight="2.88pt" strokecolor="#000000">
                <v:path arrowok="t"/>
              </v:shape>
            </v:group>
            <v:group style="position:absolute;left:1402;top:79;width:2890;height:2" coordorigin="1402,79" coordsize="2890,2">
              <v:shape style="position:absolute;left:1402;top:79;width:2890;height:2" coordorigin="1402,79" coordsize="2890,0" path="m1402,79l4291,79e" filled="false" stroked="true" strokeweight=".72pt" strokecolor="#000000">
                <v:path arrowok="t"/>
              </v:shape>
            </v:group>
            <v:group style="position:absolute;left:4291;top:29;width:87;height:2" coordorigin="4291,29" coordsize="87,2">
              <v:shape style="position:absolute;left:4291;top:29;width:87;height:2" coordorigin="4291,29" coordsize="87,0" path="m4291,29l4378,29e" filled="false" stroked="true" strokeweight="2.88pt" strokecolor="#000000">
                <v:path arrowok="t"/>
              </v:shape>
            </v:group>
            <v:group style="position:absolute;left:4291;top:79;width:87;height:2" coordorigin="4291,79" coordsize="87,2">
              <v:shape style="position:absolute;left:4291;top:79;width:87;height:2" coordorigin="4291,79" coordsize="87,0" path="m4291,79l4378,79e" filled="false" stroked="true" strokeweight=".72pt" strokecolor="#000000">
                <v:path arrowok="t"/>
              </v:shape>
            </v:group>
            <v:group style="position:absolute;left:4378;top:29;width:2367;height:2" coordorigin="4378,29" coordsize="2367,2">
              <v:shape style="position:absolute;left:4378;top:29;width:2367;height:2" coordorigin="4378,29" coordsize="2367,0" path="m4378,29l6744,29e" filled="false" stroked="true" strokeweight="2.88pt" strokecolor="#000000">
                <v:path arrowok="t"/>
              </v:shape>
            </v:group>
            <v:group style="position:absolute;left:4378;top:79;width:2367;height:2" coordorigin="4378,79" coordsize="2367,2">
              <v:shape style="position:absolute;left:4378;top:79;width:2367;height:2" coordorigin="4378,79" coordsize="2367,0" path="m4378,79l6744,79e" filled="false" stroked="true" strokeweight=".72pt" strokecolor="#000000">
                <v:path arrowok="t"/>
              </v:shape>
            </v:group>
            <v:group style="position:absolute;left:6744;top:29;width:87;height:2" coordorigin="6744,29" coordsize="87,2">
              <v:shape style="position:absolute;left:6744;top:29;width:87;height:2" coordorigin="6744,29" coordsize="87,0" path="m6744,29l6830,29e" filled="false" stroked="true" strokeweight="2.88pt" strokecolor="#000000">
                <v:path arrowok="t"/>
              </v:shape>
            </v:group>
            <v:group style="position:absolute;left:6744;top:79;width:87;height:2" coordorigin="6744,79" coordsize="87,2">
              <v:shape style="position:absolute;left:6744;top:79;width:87;height:2" coordorigin="6744,79" coordsize="87,0" path="m6744,79l6830,79e" filled="false" stroked="true" strokeweight=".72pt" strokecolor="#000000">
                <v:path arrowok="t"/>
              </v:shape>
            </v:group>
            <v:group style="position:absolute;left:6830;top:29;width:2420;height:2" coordorigin="6830,29" coordsize="2420,2">
              <v:shape style="position:absolute;left:6830;top:29;width:2420;height:2" coordorigin="6830,29" coordsize="2420,0" path="m6830,29l9250,29e" filled="false" stroked="true" strokeweight="2.88pt" strokecolor="#000000">
                <v:path arrowok="t"/>
              </v:shape>
            </v:group>
            <v:group style="position:absolute;left:6830;top:79;width:2420;height:2" coordorigin="6830,79" coordsize="2420,2">
              <v:shape style="position:absolute;left:6830;top:79;width:2420;height:2" coordorigin="6830,79" coordsize="2420,0" path="m6830,79l925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095" w:val="left" w:leader="none"/>
          <w:tab w:pos="5289" w:val="left" w:leader="none"/>
          <w:tab w:pos="5807" w:val="left" w:leader="none"/>
          <w:tab w:pos="7766" w:val="left" w:leader="none"/>
          <w:tab w:pos="8284" w:val="left" w:leader="none"/>
        </w:tabs>
        <w:spacing w:before="13"/>
        <w:ind w:left="25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67.199997pt;margin-top:8.466482pt;width:461.05pt;height:187.65pt;mso-position-horizontal-relative:page;mso-position-vertical-relative:paragraph;z-index:3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1500"/>
                    <w:gridCol w:w="1318"/>
                    <w:gridCol w:w="1274"/>
                    <w:gridCol w:w="1272"/>
                    <w:gridCol w:w="1253"/>
                    <w:gridCol w:w="1169"/>
                  </w:tblGrid>
                  <w:tr>
                    <w:trPr>
                      <w:trHeight w:val="450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177" w:lineRule="exact"/>
                          <w:ind w:right="1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行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6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1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1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1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3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267,043,306.53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228,377,541.31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200,360,286.12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168,949,056.72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66,683,020.41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59,428,484.59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1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谐振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225,472,033.71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187,853,002.22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174,193,714.77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139,294,296.96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51,278,318.94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48,558,705.26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2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14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振荡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38,376,432.21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40,524,539.09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23,568,889.13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29,654,759.76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14,807,543.08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10,869,779.33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4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1,803,304.02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1,486,516.64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316,787.38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3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1,391,536.59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1,111,165.58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280,371.01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3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其他业务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2,215,740.10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2,647,028.21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595,700.09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1,485,905.56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1,620,040.01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1,161,122.65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7" w:hRule="exact"/>
                    </w:trPr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3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500,660.10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974,048.21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332,336.21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1,065,783.92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168,323.89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-91,735.71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  <w:tab/>
        <w:t>入</w:t>
        <w:tab/>
        <w:t>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毛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110"/>
          <w:pgSz w:w="11900" w:h="16820"/>
          <w:pgMar w:footer="1407" w:header="1402" w:top="1800" w:bottom="1600" w:left="1200" w:right="1180"/>
          <w:pgNumType w:start="99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tabs>
          <w:tab w:pos="1818" w:val="left" w:leader="none"/>
          <w:tab w:pos="3128" w:val="left" w:leader="none"/>
          <w:tab w:pos="4578" w:val="left" w:leader="none"/>
          <w:tab w:pos="5720" w:val="left" w:leader="none"/>
          <w:tab w:pos="6896" w:val="left" w:leader="none"/>
          <w:tab w:pos="8087" w:val="left" w:leader="none"/>
        </w:tabs>
        <w:spacing w:before="54"/>
        <w:ind w:left="215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租赁</w:t>
      </w:r>
      <w:r>
        <w:rPr>
          <w:rFonts w:ascii="宋体" w:hAnsi="宋体" w:cs="宋体" w:eastAsia="宋体" w:hint="default"/>
          <w:sz w:val="17"/>
          <w:szCs w:val="17"/>
        </w:rPr>
        <w:t>收入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1,715,080.00</w:t>
        <w:tab/>
        <w:t>1,672,980.00</w:t>
        <w:tab/>
        <w:t>263,363.88</w:t>
        <w:tab/>
        <w:t>420,121.64</w:t>
        <w:tab/>
        <w:t>1,451,716.12</w:t>
        <w:tab/>
        <w:t>1,252,858.36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781" w:val="left" w:leader="none"/>
          <w:tab w:pos="1631" w:val="left" w:leader="none"/>
          <w:tab w:pos="6800" w:val="left" w:leader="none"/>
        </w:tabs>
        <w:spacing w:before="0"/>
        <w:ind w:left="349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269,259,046.63     231,024,569.52   </w:t>
      </w:r>
      <w:r>
        <w:rPr>
          <w:rFonts w:ascii="Times New Roman" w:hAnsi="Times New Roman" w:cs="Times New Roman" w:eastAsia="Times New Roman" w:hint="default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200,955,986.21170,434,962.28</w:t>
        <w:tab/>
        <w:t>68,303,060.42  </w:t>
      </w:r>
      <w:r>
        <w:rPr>
          <w:rFonts w:ascii="Times New Roman" w:hAnsi="Times New Roman" w:cs="Times New Roman" w:eastAsia="Times New Roman" w:hint="default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60,589,607.24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81" w:lineRule="exact"/>
        <w:ind w:left="117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63.7pt;height:4.1pt;mso-position-horizontal-relative:char;mso-position-vertical-relative:line" coordorigin="0,0" coordsize="9274,82">
            <v:group style="position:absolute;left:26;top:55;width:1287;height:2" coordorigin="26,55" coordsize="1287,2">
              <v:shape style="position:absolute;left:26;top:55;width:1287;height:2" coordorigin="26,55" coordsize="1287,0" path="m26,55l1313,55e" filled="false" stroked="true" strokeweight="2.64pt" strokecolor="#000000">
                <v:path arrowok="t"/>
              </v:shape>
            </v:group>
            <v:group style="position:absolute;left:26;top:7;width:1287;height:2" coordorigin="26,7" coordsize="1287,2">
              <v:shape style="position:absolute;left:26;top:7;width:1287;height:2" coordorigin="26,7" coordsize="1287,0" path="m26,7l1313,7e" filled="false" stroked="true" strokeweight=".72pt" strokecolor="#000000">
                <v:path arrowok="t"/>
              </v:shape>
            </v:group>
            <v:group style="position:absolute;left:1313;top:7;width:87;height:2" coordorigin="1313,7" coordsize="87,2">
              <v:shape style="position:absolute;left:1313;top:7;width:87;height:2" coordorigin="1313,7" coordsize="87,0" path="m1313,7l1399,7e" filled="false" stroked="true" strokeweight=".72pt" strokecolor="#000000">
                <v:path arrowok="t"/>
              </v:shape>
            </v:group>
            <v:group style="position:absolute;left:1313;top:55;width:87;height:2" coordorigin="1313,55" coordsize="87,2">
              <v:shape style="position:absolute;left:1313;top:55;width:87;height:2" coordorigin="1313,55" coordsize="87,0" path="m1313,55l1399,55e" filled="false" stroked="true" strokeweight="2.64pt" strokecolor="#000000">
                <v:path arrowok="t"/>
              </v:shape>
            </v:group>
            <v:group style="position:absolute;left:1399;top:55;width:1488;height:2" coordorigin="1399,55" coordsize="1488,2">
              <v:shape style="position:absolute;left:1399;top:55;width:1488;height:2" coordorigin="1399,55" coordsize="1488,0" path="m1399,55l2887,55e" filled="false" stroked="true" strokeweight="2.64pt" strokecolor="#000000">
                <v:path arrowok="t"/>
              </v:shape>
            </v:group>
            <v:group style="position:absolute;left:1399;top:7;width:1488;height:2" coordorigin="1399,7" coordsize="1488,2">
              <v:shape style="position:absolute;left:1399;top:7;width:1488;height:2" coordorigin="1399,7" coordsize="1488,0" path="m1399,7l2887,7e" filled="false" stroked="true" strokeweight=".72pt" strokecolor="#000000">
                <v:path arrowok="t"/>
              </v:shape>
            </v:group>
            <v:group style="position:absolute;left:2887;top:7;width:87;height:2" coordorigin="2887,7" coordsize="87,2">
              <v:shape style="position:absolute;left:2887;top:7;width:87;height:2" coordorigin="2887,7" coordsize="87,0" path="m2887,7l2974,7e" filled="false" stroked="true" strokeweight=".72pt" strokecolor="#000000">
                <v:path arrowok="t"/>
              </v:shape>
            </v:group>
            <v:group style="position:absolute;left:2887;top:55;width:87;height:2" coordorigin="2887,55" coordsize="87,2">
              <v:shape style="position:absolute;left:2887;top:55;width:87;height:2" coordorigin="2887,55" coordsize="87,0" path="m2887,55l2974,55e" filled="false" stroked="true" strokeweight="2.64pt" strokecolor="#000000">
                <v:path arrowok="t"/>
              </v:shape>
            </v:group>
            <v:group style="position:absolute;left:2974;top:55;width:1316;height:2" coordorigin="2974,55" coordsize="1316,2">
              <v:shape style="position:absolute;left:2974;top:55;width:1316;height:2" coordorigin="2974,55" coordsize="1316,0" path="m2974,55l4289,55e" filled="false" stroked="true" strokeweight="2.64pt" strokecolor="#000000">
                <v:path arrowok="t"/>
              </v:shape>
            </v:group>
            <v:group style="position:absolute;left:2974;top:7;width:1316;height:2" coordorigin="2974,7" coordsize="1316,2">
              <v:shape style="position:absolute;left:2974;top:7;width:1316;height:2" coordorigin="2974,7" coordsize="1316,0" path="m2974,7l4289,7e" filled="false" stroked="true" strokeweight=".72pt" strokecolor="#000000">
                <v:path arrowok="t"/>
              </v:shape>
            </v:group>
            <v:group style="position:absolute;left:4289;top:7;width:87;height:2" coordorigin="4289,7" coordsize="87,2">
              <v:shape style="position:absolute;left:4289;top:7;width:87;height:2" coordorigin="4289,7" coordsize="87,0" path="m4289,7l4375,7e" filled="false" stroked="true" strokeweight=".72pt" strokecolor="#000000">
                <v:path arrowok="t"/>
              </v:shape>
            </v:group>
            <v:group style="position:absolute;left:4289;top:55;width:87;height:2" coordorigin="4289,55" coordsize="87,2">
              <v:shape style="position:absolute;left:4289;top:55;width:87;height:2" coordorigin="4289,55" coordsize="87,0" path="m4289,55l4375,55e" filled="false" stroked="true" strokeweight="2.64pt" strokecolor="#000000">
                <v:path arrowok="t"/>
              </v:shape>
            </v:group>
            <v:group style="position:absolute;left:4375;top:55;width:1143;height:2" coordorigin="4375,55" coordsize="1143,2">
              <v:shape style="position:absolute;left:4375;top:55;width:1143;height:2" coordorigin="4375,55" coordsize="1143,0" path="m4375,55l5518,55e" filled="false" stroked="true" strokeweight="2.64pt" strokecolor="#000000">
                <v:path arrowok="t"/>
              </v:shape>
            </v:group>
            <v:group style="position:absolute;left:4375;top:7;width:1143;height:2" coordorigin="4375,7" coordsize="1143,2">
              <v:shape style="position:absolute;left:4375;top:7;width:1143;height:2" coordorigin="4375,7" coordsize="1143,0" path="m4375,7l5518,7e" filled="false" stroked="true" strokeweight=".72pt" strokecolor="#000000">
                <v:path arrowok="t"/>
              </v:shape>
            </v:group>
            <v:group style="position:absolute;left:5518;top:7;width:87;height:2" coordorigin="5518,7" coordsize="87,2">
              <v:shape style="position:absolute;left:5518;top:7;width:87;height:2" coordorigin="5518,7" coordsize="87,0" path="m5518,7l5604,7e" filled="false" stroked="true" strokeweight=".72pt" strokecolor="#000000">
                <v:path arrowok="t"/>
              </v:shape>
            </v:group>
            <v:group style="position:absolute;left:5518;top:55;width:87;height:2" coordorigin="5518,55" coordsize="87,2">
              <v:shape style="position:absolute;left:5518;top:55;width:87;height:2" coordorigin="5518,55" coordsize="87,0" path="m5518,55l5604,55e" filled="false" stroked="true" strokeweight="2.64pt" strokecolor="#000000">
                <v:path arrowok="t"/>
              </v:shape>
            </v:group>
            <v:group style="position:absolute;left:5604;top:55;width:1138;height:2" coordorigin="5604,55" coordsize="1138,2">
              <v:shape style="position:absolute;left:5604;top:55;width:1138;height:2" coordorigin="5604,55" coordsize="1138,0" path="m5604,55l6742,55e" filled="false" stroked="true" strokeweight="2.64pt" strokecolor="#000000">
                <v:path arrowok="t"/>
              </v:shape>
            </v:group>
            <v:group style="position:absolute;left:5604;top:7;width:1138;height:2" coordorigin="5604,7" coordsize="1138,2">
              <v:shape style="position:absolute;left:5604;top:7;width:1138;height:2" coordorigin="5604,7" coordsize="1138,0" path="m5604,7l6742,7e" filled="false" stroked="true" strokeweight=".72pt" strokecolor="#000000">
                <v:path arrowok="t"/>
              </v:shape>
            </v:group>
            <v:group style="position:absolute;left:6742;top:7;width:87;height:2" coordorigin="6742,7" coordsize="87,2">
              <v:shape style="position:absolute;left:6742;top:7;width:87;height:2" coordorigin="6742,7" coordsize="87,0" path="m6742,7l6828,7e" filled="false" stroked="true" strokeweight=".72pt" strokecolor="#000000">
                <v:path arrowok="t"/>
              </v:shape>
            </v:group>
            <v:group style="position:absolute;left:6742;top:55;width:87;height:2" coordorigin="6742,55" coordsize="87,2">
              <v:shape style="position:absolute;left:6742;top:55;width:87;height:2" coordorigin="6742,55" coordsize="87,0" path="m6742,55l6828,55e" filled="false" stroked="true" strokeweight="2.64pt" strokecolor="#000000">
                <v:path arrowok="t"/>
              </v:shape>
            </v:group>
            <v:group style="position:absolute;left:6828;top:55;width:1143;height:2" coordorigin="6828,55" coordsize="1143,2">
              <v:shape style="position:absolute;left:6828;top:55;width:1143;height:2" coordorigin="6828,55" coordsize="1143,0" path="m6828,55l7970,55e" filled="false" stroked="true" strokeweight="2.64pt" strokecolor="#000000">
                <v:path arrowok="t"/>
              </v:shape>
            </v:group>
            <v:group style="position:absolute;left:6828;top:7;width:1143;height:2" coordorigin="6828,7" coordsize="1143,2">
              <v:shape style="position:absolute;left:6828;top:7;width:1143;height:2" coordorigin="6828,7" coordsize="1143,0" path="m6828,7l7970,7e" filled="false" stroked="true" strokeweight=".72pt" strokecolor="#000000">
                <v:path arrowok="t"/>
              </v:shape>
            </v:group>
            <v:group style="position:absolute;left:7970;top:7;width:87;height:2" coordorigin="7970,7" coordsize="87,2">
              <v:shape style="position:absolute;left:7970;top:7;width:87;height:2" coordorigin="7970,7" coordsize="87,0" path="m7970,7l8057,7e" filled="false" stroked="true" strokeweight=".72pt" strokecolor="#000000">
                <v:path arrowok="t"/>
              </v:shape>
            </v:group>
            <v:group style="position:absolute;left:7970;top:55;width:87;height:2" coordorigin="7970,55" coordsize="87,2">
              <v:shape style="position:absolute;left:7970;top:55;width:87;height:2" coordorigin="7970,55" coordsize="87,0" path="m7970,55l8057,55e" filled="false" stroked="true" strokeweight="2.64pt" strokecolor="#000000">
                <v:path arrowok="t"/>
              </v:shape>
            </v:group>
            <v:group style="position:absolute;left:8057;top:55;width:1191;height:2" coordorigin="8057,55" coordsize="1191,2">
              <v:shape style="position:absolute;left:8057;top:55;width:1191;height:2" coordorigin="8057,55" coordsize="1191,0" path="m8057,55l9247,55e" filled="false" stroked="true" strokeweight="2.64pt" strokecolor="#000000">
                <v:path arrowok="t"/>
              </v:shape>
            </v:group>
            <v:group style="position:absolute;left:8057;top:7;width:1191;height:2" coordorigin="8057,7" coordsize="1191,2">
              <v:shape style="position:absolute;left:8057;top:7;width:1191;height:2" coordorigin="8057,7" coordsize="1191,0" path="m805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before="43"/>
        <w:ind w:left="1003" w:right="10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1" w:lineRule="exact"/>
        <w:ind w:left="37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8.5pt;height:4.1pt;mso-position-horizontal-relative:char;mso-position-vertical-relative:line" coordorigin="0,0" coordsize="8770,82">
            <v:group style="position:absolute;left:26;top:26;width:1546;height:2" coordorigin="26,26" coordsize="1546,2">
              <v:shape style="position:absolute;left:26;top:26;width:1546;height:2" coordorigin="26,26" coordsize="1546,0" path="m26,26l1572,26e" filled="false" stroked="true" strokeweight="2.64pt" strokecolor="#000000">
                <v:path arrowok="t"/>
              </v:shape>
            </v:group>
            <v:group style="position:absolute;left:26;top:74;width:1546;height:2" coordorigin="26,74" coordsize="1546,2">
              <v:shape style="position:absolute;left:26;top:74;width:1546;height:2" coordorigin="26,74" coordsize="1546,0" path="m26,74l1572,74e" filled="false" stroked="true" strokeweight=".72pt" strokecolor="#000000">
                <v:path arrowok="t"/>
              </v:shape>
            </v:group>
            <v:group style="position:absolute;left:1572;top:26;width:87;height:2" coordorigin="1572,26" coordsize="87,2">
              <v:shape style="position:absolute;left:1572;top:26;width:87;height:2" coordorigin="1572,26" coordsize="87,0" path="m1572,26l1658,26e" filled="false" stroked="true" strokeweight="2.64pt" strokecolor="#000000">
                <v:path arrowok="t"/>
              </v:shape>
            </v:group>
            <v:group style="position:absolute;left:1572;top:74;width:87;height:2" coordorigin="1572,74" coordsize="87,2">
              <v:shape style="position:absolute;left:1572;top:74;width:87;height:2" coordorigin="1572,74" coordsize="87,0" path="m1572,74l1658,74e" filled="false" stroked="true" strokeweight=".72pt" strokecolor="#000000">
                <v:path arrowok="t"/>
              </v:shape>
            </v:group>
            <v:group style="position:absolute;left:1658;top:26;width:2300;height:2" coordorigin="1658,26" coordsize="2300,2">
              <v:shape style="position:absolute;left:1658;top:26;width:2300;height:2" coordorigin="1658,26" coordsize="2300,0" path="m1658,26l3958,26e" filled="false" stroked="true" strokeweight="2.64pt" strokecolor="#000000">
                <v:path arrowok="t"/>
              </v:shape>
            </v:group>
            <v:group style="position:absolute;left:1658;top:74;width:2300;height:2" coordorigin="1658,74" coordsize="2300,2">
              <v:shape style="position:absolute;left:1658;top:74;width:2300;height:2" coordorigin="1658,74" coordsize="2300,0" path="m1658,74l3958,74e" filled="false" stroked="true" strokeweight=".72pt" strokecolor="#000000">
                <v:path arrowok="t"/>
              </v:shape>
            </v:group>
            <v:group style="position:absolute;left:3958;top:26;width:87;height:2" coordorigin="3958,26" coordsize="87,2">
              <v:shape style="position:absolute;left:3958;top:26;width:87;height:2" coordorigin="3958,26" coordsize="87,0" path="m3958,26l4044,26e" filled="false" stroked="true" strokeweight="2.64pt" strokecolor="#000000">
                <v:path arrowok="t"/>
              </v:shape>
            </v:group>
            <v:group style="position:absolute;left:3958;top:74;width:87;height:2" coordorigin="3958,74" coordsize="87,2">
              <v:shape style="position:absolute;left:3958;top:74;width:87;height:2" coordorigin="3958,74" coordsize="87,0" path="m3958,74l4044,74e" filled="false" stroked="true" strokeweight=".72pt" strokecolor="#000000">
                <v:path arrowok="t"/>
              </v:shape>
            </v:group>
            <v:group style="position:absolute;left:4044;top:26;width:2453;height:2" coordorigin="4044,26" coordsize="2453,2">
              <v:shape style="position:absolute;left:4044;top:26;width:2453;height:2" coordorigin="4044,26" coordsize="2453,0" path="m4044,26l6497,26e" filled="false" stroked="true" strokeweight="2.64pt" strokecolor="#000000">
                <v:path arrowok="t"/>
              </v:shape>
            </v:group>
            <v:group style="position:absolute;left:4044;top:74;width:2453;height:2" coordorigin="4044,74" coordsize="2453,2">
              <v:shape style="position:absolute;left:4044;top:74;width:2453;height:2" coordorigin="4044,74" coordsize="2453,0" path="m4044,74l6497,74e" filled="false" stroked="true" strokeweight=".72pt" strokecolor="#000000">
                <v:path arrowok="t"/>
              </v:shape>
            </v:group>
            <v:group style="position:absolute;left:6497;top:26;width:87;height:2" coordorigin="6497,26" coordsize="87,2">
              <v:shape style="position:absolute;left:6497;top:26;width:87;height:2" coordorigin="6497,26" coordsize="87,0" path="m6497,26l6583,26e" filled="false" stroked="true" strokeweight="2.64pt" strokecolor="#000000">
                <v:path arrowok="t"/>
              </v:shape>
            </v:group>
            <v:group style="position:absolute;left:6497;top:74;width:87;height:2" coordorigin="6497,74" coordsize="87,2">
              <v:shape style="position:absolute;left:6497;top:74;width:87;height:2" coordorigin="6497,74" coordsize="87,0" path="m6497,74l6583,74e" filled="false" stroked="true" strokeweight=".72pt" strokecolor="#000000">
                <v:path arrowok="t"/>
              </v:shape>
            </v:group>
            <v:group style="position:absolute;left:6583;top:26;width:2160;height:2" coordorigin="6583,26" coordsize="2160,2">
              <v:shape style="position:absolute;left:6583;top:26;width:2160;height:2" coordorigin="6583,26" coordsize="2160,0" path="m6583,26l8743,26e" filled="false" stroked="true" strokeweight="2.64pt" strokecolor="#000000">
                <v:path arrowok="t"/>
              </v:shape>
            </v:group>
            <v:group style="position:absolute;left:6583;top:74;width:2160;height:2" coordorigin="6583,74" coordsize="2160,2">
              <v:shape style="position:absolute;left:6583;top:74;width:2160;height:2" coordorigin="6583,74" coordsize="2160,0" path="m6583,74l8743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305" w:val="left" w:leader="none"/>
          <w:tab w:pos="2591" w:val="left" w:leader="none"/>
          <w:tab w:pos="5059" w:val="left" w:leader="none"/>
          <w:tab w:pos="7454" w:val="left" w:leader="none"/>
        </w:tabs>
        <w:spacing w:before="138"/>
        <w:ind w:left="868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区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收入</w:t>
        <w:tab/>
        <w:t>主营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毛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3364" w:val="left" w:leader="none"/>
          <w:tab w:pos="4593" w:val="left" w:leader="none"/>
          <w:tab w:pos="5860" w:val="left" w:leader="none"/>
          <w:tab w:pos="7070" w:val="left" w:leader="none"/>
          <w:tab w:pos="8188" w:val="left" w:leader="none"/>
        </w:tabs>
        <w:spacing w:before="54"/>
        <w:ind w:left="2169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  <w:t>上期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  <w:t>上期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3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6.35pt;height:.5pt;mso-position-horizontal-relative:char;mso-position-vertical-relative:line" coordorigin="0,0" coordsize="8727,10">
            <v:group style="position:absolute;left:5;top:5;width:1546;height:2" coordorigin="5,5" coordsize="1546,2">
              <v:shape style="position:absolute;left:5;top:5;width:1546;height:2" coordorigin="5,5" coordsize="1546,0" path="m5,5l1550,5e" filled="false" stroked="true" strokeweight=".48pt" strokecolor="#000000">
                <v:path arrowok="t"/>
              </v:shape>
            </v:group>
            <v:group style="position:absolute;left:1550;top:5;width:10;height:2" coordorigin="1550,5" coordsize="10,2">
              <v:shape style="position:absolute;left:1550;top:5;width:10;height:2" coordorigin="1550,5" coordsize="10,0" path="m1550,5l1560,5e" filled="false" stroked="true" strokeweight=".48pt" strokecolor="#000000">
                <v:path arrowok="t"/>
              </v:shape>
            </v:group>
            <v:group style="position:absolute;left:1560;top:5;width:1157;height:2" coordorigin="1560,5" coordsize="1157,2">
              <v:shape style="position:absolute;left:1560;top:5;width:1157;height:2" coordorigin="1560,5" coordsize="1157,0" path="m1560,5l2717,5e" filled="false" stroked="true" strokeweight=".48pt" strokecolor="#000000">
                <v:path arrowok="t"/>
              </v:shape>
            </v:group>
            <v:group style="position:absolute;left:2717;top:5;width:10;height:2" coordorigin="2717,5" coordsize="10,2">
              <v:shape style="position:absolute;left:2717;top:5;width:10;height:2" coordorigin="2717,5" coordsize="10,0" path="m2717,5l2726,5e" filled="false" stroked="true" strokeweight=".48pt" strokecolor="#000000">
                <v:path arrowok="t"/>
              </v:shape>
            </v:group>
            <v:group style="position:absolute;left:2726;top:5;width:1210;height:2" coordorigin="2726,5" coordsize="1210,2">
              <v:shape style="position:absolute;left:2726;top:5;width:1210;height:2" coordorigin="2726,5" coordsize="1210,0" path="m2726,5l3936,5e" filled="false" stroked="true" strokeweight=".48pt" strokecolor="#000000">
                <v:path arrowok="t"/>
              </v:shape>
            </v:group>
            <v:group style="position:absolute;left:3936;top:5;width:10;height:2" coordorigin="3936,5" coordsize="10,2">
              <v:shape style="position:absolute;left:3936;top:5;width:10;height:2" coordorigin="3936,5" coordsize="10,0" path="m3936,5l3946,5e" filled="false" stroked="true" strokeweight=".48pt" strokecolor="#000000">
                <v:path arrowok="t"/>
              </v:shape>
            </v:group>
            <v:group style="position:absolute;left:3946;top:5;width:1229;height:2" coordorigin="3946,5" coordsize="1229,2">
              <v:shape style="position:absolute;left:3946;top:5;width:1229;height:2" coordorigin="3946,5" coordsize="1229,0" path="m3946,5l5174,5e" filled="false" stroked="true" strokeweight=".48pt" strokecolor="#000000">
                <v:path arrowok="t"/>
              </v:shape>
            </v:group>
            <v:group style="position:absolute;left:5174;top:5;width:10;height:2" coordorigin="5174,5" coordsize="10,2">
              <v:shape style="position:absolute;left:5174;top:5;width:10;height:2" coordorigin="5174,5" coordsize="10,0" path="m5174,5l5184,5e" filled="false" stroked="true" strokeweight=".48pt" strokecolor="#000000">
                <v:path arrowok="t"/>
              </v:shape>
            </v:group>
            <v:group style="position:absolute;left:5184;top:5;width:1292;height:2" coordorigin="5184,5" coordsize="1292,2">
              <v:shape style="position:absolute;left:5184;top:5;width:1292;height:2" coordorigin="5184,5" coordsize="1292,0" path="m5184,5l6475,5e" filled="false" stroked="true" strokeweight=".48pt" strokecolor="#000000">
                <v:path arrowok="t"/>
              </v:shape>
            </v:group>
            <v:group style="position:absolute;left:6475;top:5;width:10;height:2" coordorigin="6475,5" coordsize="10,2">
              <v:shape style="position:absolute;left:6475;top:5;width:10;height:2" coordorigin="6475,5" coordsize="10,0" path="m6475,5l6485,5e" filled="false" stroked="true" strokeweight=".48pt" strokecolor="#000000">
                <v:path arrowok="t"/>
              </v:shape>
            </v:group>
            <v:group style="position:absolute;left:6485;top:5;width:1114;height:2" coordorigin="6485,5" coordsize="1114,2">
              <v:shape style="position:absolute;left:6485;top:5;width:1114;height:2" coordorigin="6485,5" coordsize="1114,0" path="m6485,5l7598,5e" filled="false" stroked="true" strokeweight=".48pt" strokecolor="#000000">
                <v:path arrowok="t"/>
              </v:shape>
            </v:group>
            <v:group style="position:absolute;left:7598;top:5;width:10;height:2" coordorigin="7598,5" coordsize="10,2">
              <v:shape style="position:absolute;left:7598;top:5;width:10;height:2" coordorigin="7598,5" coordsize="10,0" path="m7598,5l7608,5e" filled="false" stroked="true" strokeweight=".48pt" strokecolor="#000000">
                <v:path arrowok="t"/>
              </v:shape>
            </v:group>
            <v:group style="position:absolute;left:7608;top:5;width:1114;height:2" coordorigin="7608,5" coordsize="1114,2">
              <v:shape style="position:absolute;left:7608;top:5;width:1114;height:2" coordorigin="7608,5" coordsize="1114,0" path="m7608,5l87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958" w:val="left" w:leader="none"/>
        </w:tabs>
        <w:spacing w:before="108"/>
        <w:ind w:left="916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7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105,534,195.49 183,053,969.63      84,593,635.53   141,054,576.35   20,940,559.96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41,999,393.28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1958" w:val="left" w:leader="none"/>
        </w:tabs>
        <w:spacing w:before="54"/>
        <w:ind w:left="916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7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外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231,487,513.04 189,974,873.07   185,745,052.59    172,545,781.76   45,742,460.45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17,429,091.31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0"/>
        <w:ind w:left="470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w w:val="105"/>
          <w:sz w:val="17"/>
          <w:szCs w:val="17"/>
        </w:rPr>
        <w:t>销 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69,978,402.00  144,651,301.39     69,978,402.00 </w:t>
      </w:r>
      <w:r>
        <w:rPr>
          <w:rFonts w:ascii="Times New Roman" w:hAnsi="Times New Roman" w:cs="Times New Roman" w:eastAsia="Times New Roman" w:hint="default"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144,651,301.39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1958" w:val="left" w:leader="none"/>
        </w:tabs>
        <w:spacing w:before="0"/>
        <w:ind w:left="911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267,043,306.53 228,377,541.31   200,360,286.12    168,949,056.72   66,683,020.41 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59,428,484.59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81" w:lineRule="exact"/>
        <w:ind w:left="369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38.75pt;height:4.1pt;mso-position-horizontal-relative:char;mso-position-vertical-relative:line" coordorigin="0,0" coordsize="8775,82">
            <v:group style="position:absolute;left:29;top:53;width:1546;height:2" coordorigin="29,53" coordsize="1546,2">
              <v:shape style="position:absolute;left:29;top:53;width:1546;height:2" coordorigin="29,53" coordsize="1546,0" path="m29,53l1574,53e" filled="false" stroked="true" strokeweight="2.88pt" strokecolor="#000000">
                <v:path arrowok="t"/>
              </v:shape>
            </v:group>
            <v:group style="position:absolute;left:29;top:5;width:1546;height:2" coordorigin="29,5" coordsize="1546,2">
              <v:shape style="position:absolute;left:29;top:5;width:1546;height:2" coordorigin="29,5" coordsize="1546,0" path="m29,5l1574,5e" filled="false" stroked="true" strokeweight=".48pt" strokecolor="#000000">
                <v:path arrowok="t"/>
              </v:shape>
            </v:group>
            <v:group style="position:absolute;left:1574;top:5;width:87;height:2" coordorigin="1574,5" coordsize="87,2">
              <v:shape style="position:absolute;left:1574;top:5;width:87;height:2" coordorigin="1574,5" coordsize="87,0" path="m1574,5l1661,5e" filled="false" stroked="true" strokeweight=".48pt" strokecolor="#000000">
                <v:path arrowok="t"/>
              </v:shape>
            </v:group>
            <v:group style="position:absolute;left:1574;top:53;width:87;height:2" coordorigin="1574,53" coordsize="87,2">
              <v:shape style="position:absolute;left:1574;top:53;width:87;height:2" coordorigin="1574,53" coordsize="87,0" path="m1574,53l1661,53e" filled="false" stroked="true" strokeweight="2.88pt" strokecolor="#000000">
                <v:path arrowok="t"/>
              </v:shape>
            </v:group>
            <v:group style="position:absolute;left:1661;top:53;width:1080;height:2" coordorigin="1661,53" coordsize="1080,2">
              <v:shape style="position:absolute;left:1661;top:53;width:1080;height:2" coordorigin="1661,53" coordsize="1080,0" path="m1661,53l2741,53e" filled="false" stroked="true" strokeweight="2.88pt" strokecolor="#000000">
                <v:path arrowok="t"/>
              </v:shape>
            </v:group>
            <v:group style="position:absolute;left:1661;top:5;width:1080;height:2" coordorigin="1661,5" coordsize="1080,2">
              <v:shape style="position:absolute;left:1661;top:5;width:1080;height:2" coordorigin="1661,5" coordsize="1080,0" path="m1661,5l2741,5e" filled="false" stroked="true" strokeweight=".48pt" strokecolor="#000000">
                <v:path arrowok="t"/>
              </v:shape>
            </v:group>
            <v:group style="position:absolute;left:2741;top:5;width:87;height:2" coordorigin="2741,5" coordsize="87,2">
              <v:shape style="position:absolute;left:2741;top:5;width:87;height:2" coordorigin="2741,5" coordsize="87,0" path="m2741,5l2827,5e" filled="false" stroked="true" strokeweight=".48pt" strokecolor="#000000">
                <v:path arrowok="t"/>
              </v:shape>
            </v:group>
            <v:group style="position:absolute;left:2741;top:53;width:87;height:2" coordorigin="2741,53" coordsize="87,2">
              <v:shape style="position:absolute;left:2741;top:53;width:87;height:2" coordorigin="2741,53" coordsize="87,0" path="m2741,53l2827,53e" filled="false" stroked="true" strokeweight="2.88pt" strokecolor="#000000">
                <v:path arrowok="t"/>
              </v:shape>
            </v:group>
            <v:group style="position:absolute;left:2827;top:53;width:1133;height:2" coordorigin="2827,53" coordsize="1133,2">
              <v:shape style="position:absolute;left:2827;top:53;width:1133;height:2" coordorigin="2827,53" coordsize="1133,0" path="m2827,53l3960,53e" filled="false" stroked="true" strokeweight="2.88pt" strokecolor="#000000">
                <v:path arrowok="t"/>
              </v:shape>
            </v:group>
            <v:group style="position:absolute;left:2827;top:5;width:1133;height:2" coordorigin="2827,5" coordsize="1133,2">
              <v:shape style="position:absolute;left:2827;top:5;width:1133;height:2" coordorigin="2827,5" coordsize="1133,0" path="m2827,5l3960,5e" filled="false" stroked="true" strokeweight=".48pt" strokecolor="#000000">
                <v:path arrowok="t"/>
              </v:shape>
            </v:group>
            <v:group style="position:absolute;left:3960;top:5;width:87;height:2" coordorigin="3960,5" coordsize="87,2">
              <v:shape style="position:absolute;left:3960;top:5;width:87;height:2" coordorigin="3960,5" coordsize="87,0" path="m3960,5l4046,5e" filled="false" stroked="true" strokeweight=".48pt" strokecolor="#000000">
                <v:path arrowok="t"/>
              </v:shape>
            </v:group>
            <v:group style="position:absolute;left:3960;top:53;width:87;height:2" coordorigin="3960,53" coordsize="87,2">
              <v:shape style="position:absolute;left:3960;top:53;width:87;height:2" coordorigin="3960,53" coordsize="87,0" path="m3960,53l4046,53e" filled="false" stroked="true" strokeweight="2.88pt" strokecolor="#000000">
                <v:path arrowok="t"/>
              </v:shape>
            </v:group>
            <v:group style="position:absolute;left:4046;top:53;width:1152;height:2" coordorigin="4046,53" coordsize="1152,2">
              <v:shape style="position:absolute;left:4046;top:53;width:1152;height:2" coordorigin="4046,53" coordsize="1152,0" path="m4046,53l5198,53e" filled="false" stroked="true" strokeweight="2.88pt" strokecolor="#000000">
                <v:path arrowok="t"/>
              </v:shape>
            </v:group>
            <v:group style="position:absolute;left:4046;top:5;width:1152;height:2" coordorigin="4046,5" coordsize="1152,2">
              <v:shape style="position:absolute;left:4046;top:5;width:1152;height:2" coordorigin="4046,5" coordsize="1152,0" path="m4046,5l5198,5e" filled="false" stroked="true" strokeweight=".48pt" strokecolor="#000000">
                <v:path arrowok="t"/>
              </v:shape>
            </v:group>
            <v:group style="position:absolute;left:5198;top:5;width:87;height:2" coordorigin="5198,5" coordsize="87,2">
              <v:shape style="position:absolute;left:5198;top:5;width:87;height:2" coordorigin="5198,5" coordsize="87,0" path="m5198,5l5285,5e" filled="false" stroked="true" strokeweight=".48pt" strokecolor="#000000">
                <v:path arrowok="t"/>
              </v:shape>
            </v:group>
            <v:group style="position:absolute;left:5198;top:53;width:87;height:2" coordorigin="5198,53" coordsize="87,2">
              <v:shape style="position:absolute;left:5198;top:53;width:87;height:2" coordorigin="5198,53" coordsize="87,0" path="m5198,53l5285,53e" filled="false" stroked="true" strokeweight="2.88pt" strokecolor="#000000">
                <v:path arrowok="t"/>
              </v:shape>
            </v:group>
            <v:group style="position:absolute;left:5285;top:53;width:1215;height:2" coordorigin="5285,53" coordsize="1215,2">
              <v:shape style="position:absolute;left:5285;top:53;width:1215;height:2" coordorigin="5285,53" coordsize="1215,0" path="m5285,53l6499,53e" filled="false" stroked="true" strokeweight="2.88pt" strokecolor="#000000">
                <v:path arrowok="t"/>
              </v:shape>
            </v:group>
            <v:group style="position:absolute;left:5285;top:5;width:1215;height:2" coordorigin="5285,5" coordsize="1215,2">
              <v:shape style="position:absolute;left:5285;top:5;width:1215;height:2" coordorigin="5285,5" coordsize="1215,0" path="m5285,5l6499,5e" filled="false" stroked="true" strokeweight=".48pt" strokecolor="#000000">
                <v:path arrowok="t"/>
              </v:shape>
            </v:group>
            <v:group style="position:absolute;left:6499;top:5;width:87;height:2" coordorigin="6499,5" coordsize="87,2">
              <v:shape style="position:absolute;left:6499;top:5;width:87;height:2" coordorigin="6499,5" coordsize="87,0" path="m6499,5l6586,5e" filled="false" stroked="true" strokeweight=".48pt" strokecolor="#000000">
                <v:path arrowok="t"/>
              </v:shape>
            </v:group>
            <v:group style="position:absolute;left:6499;top:53;width:87;height:2" coordorigin="6499,53" coordsize="87,2">
              <v:shape style="position:absolute;left:6499;top:53;width:87;height:2" coordorigin="6499,53" coordsize="87,0" path="m6499,53l6586,53e" filled="false" stroked="true" strokeweight="2.88pt" strokecolor="#000000">
                <v:path arrowok="t"/>
              </v:shape>
            </v:group>
            <v:group style="position:absolute;left:6586;top:53;width:1037;height:2" coordorigin="6586,53" coordsize="1037,2">
              <v:shape style="position:absolute;left:6586;top:53;width:1037;height:2" coordorigin="6586,53" coordsize="1037,0" path="m6586,53l7622,53e" filled="false" stroked="true" strokeweight="2.88pt" strokecolor="#000000">
                <v:path arrowok="t"/>
              </v:shape>
            </v:group>
            <v:group style="position:absolute;left:6586;top:5;width:1037;height:2" coordorigin="6586,5" coordsize="1037,2">
              <v:shape style="position:absolute;left:6586;top:5;width:1037;height:2" coordorigin="6586,5" coordsize="1037,0" path="m6586,5l7622,5e" filled="false" stroked="true" strokeweight=".48pt" strokecolor="#000000">
                <v:path arrowok="t"/>
              </v:shape>
            </v:group>
            <v:group style="position:absolute;left:7622;top:5;width:82;height:2" coordorigin="7622,5" coordsize="82,2">
              <v:shape style="position:absolute;left:7622;top:5;width:82;height:2" coordorigin="7622,5" coordsize="82,0" path="m7622,5l7704,5e" filled="false" stroked="true" strokeweight=".48pt" strokecolor="#000000">
                <v:path arrowok="t"/>
              </v:shape>
            </v:group>
            <v:group style="position:absolute;left:7622;top:53;width:82;height:2" coordorigin="7622,53" coordsize="82,2">
              <v:shape style="position:absolute;left:7622;top:53;width:82;height:2" coordorigin="7622,53" coordsize="82,0" path="m7622,53l7704,53e" filled="false" stroked="true" strokeweight="2.88pt" strokecolor="#000000">
                <v:path arrowok="t"/>
              </v:shape>
            </v:group>
            <v:group style="position:absolute;left:7704;top:53;width:1042;height:2" coordorigin="7704,53" coordsize="1042,2">
              <v:shape style="position:absolute;left:7704;top:53;width:1042;height:2" coordorigin="7704,53" coordsize="1042,0" path="m7704,53l8746,53e" filled="false" stroked="true" strokeweight="2.88pt" strokecolor="#000000">
                <v:path arrowok="t"/>
              </v:shape>
            </v:group>
            <v:group style="position:absolute;left:7704;top:5;width:1042;height:2" coordorigin="7704,5" coordsize="1042,2">
              <v:shape style="position:absolute;left:7704;top:5;width:1042;height:2" coordorigin="7704,5" coordsize="1042,0" path="m7704,5l874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10" w:lineRule="exact" w:before="0"/>
        <w:ind w:left="537" w:right="107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五名</w:t>
      </w:r>
      <w:r>
        <w:rPr>
          <w:rFonts w:ascii="宋体" w:hAnsi="宋体" w:cs="宋体" w:eastAsia="宋体" w:hint="default"/>
          <w:w w:val="105"/>
          <w:sz w:val="17"/>
          <w:szCs w:val="17"/>
        </w:rPr>
        <w:t>客户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收入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总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126,946,703.74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w w:val="105"/>
          <w:sz w:val="17"/>
          <w:szCs w:val="17"/>
        </w:rPr>
        <w:t>全</w:t>
      </w:r>
      <w:r>
        <w:rPr>
          <w:rFonts w:ascii="宋体" w:hAnsi="宋体" w:cs="宋体" w:eastAsia="宋体" w:hint="default"/>
          <w:w w:val="105"/>
          <w:sz w:val="17"/>
          <w:szCs w:val="17"/>
        </w:rPr>
        <w:t>部销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47.15%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695" w:right="10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金及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附加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30" w:lineRule="exact" w:before="54"/>
        <w:ind w:left="537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240005pt;margin-top:-119.132278pt;width:331pt;height:125.3pt;mso-position-horizontal-relative:page;mso-position-vertical-relative:paragraph;z-index: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4"/>
                    <w:gridCol w:w="2585"/>
                    <w:gridCol w:w="1680"/>
                  </w:tblGrid>
                  <w:tr>
                    <w:trPr>
                      <w:trHeight w:val="437" w:hRule="exact"/>
                    </w:trPr>
                    <w:tc>
                      <w:tcPr>
                        <w:tcW w:w="2354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240" w:lineRule="auto" w:before="51"/>
                          <w:ind w:left="46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62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2" w:hRule="exact"/>
                    </w:trPr>
                    <w:tc>
                      <w:tcPr>
                        <w:tcW w:w="23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6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78,514.00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91,004.00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维护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6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728,921.78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623,184.76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2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育费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6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440,048.38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374,762.03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2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地方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育费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144,711.53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123,516.73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23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240" w:lineRule="auto" w:before="55"/>
                          <w:ind w:left="46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6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1,392,195.69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1,212,467.52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：计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标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w w:val="104"/>
          <w:sz w:val="17"/>
          <w:szCs w:val="17"/>
        </w:rPr>
        <w:t>详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见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三</w:t>
      </w:r>
      <w:r>
        <w:rPr>
          <w:rFonts w:ascii="宋体" w:hAnsi="宋体" w:cs="宋体" w:eastAsia="宋体" w:hint="default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0"/>
        <w:ind w:left="537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[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12"/>
          <w:w w:val="104"/>
          <w:sz w:val="17"/>
          <w:szCs w:val="17"/>
        </w:rPr>
        <w:t>]</w:t>
      </w:r>
      <w:r>
        <w:rPr>
          <w:rFonts w:ascii="宋体" w:hAnsi="宋体" w:cs="宋体" w:eastAsia="宋体" w:hint="default"/>
          <w:w w:val="104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文</w:t>
      </w:r>
      <w:r>
        <w:rPr>
          <w:rFonts w:ascii="宋体" w:hAnsi="宋体" w:cs="宋体" w:eastAsia="宋体" w:hint="default"/>
          <w:w w:val="104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生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w w:val="10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实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免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办</w:t>
      </w:r>
      <w:r>
        <w:rPr>
          <w:rFonts w:ascii="宋体" w:hAnsi="宋体" w:cs="宋体" w:eastAsia="宋体" w:hint="default"/>
          <w:w w:val="10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w w:val="104"/>
          <w:sz w:val="17"/>
          <w:szCs w:val="17"/>
        </w:rPr>
        <w:t>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9"/>
        <w:ind w:left="187" w:right="14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护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育费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44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2005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9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9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务总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正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核批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准的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免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税税额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纳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w w:val="105"/>
          <w:sz w:val="17"/>
          <w:szCs w:val="17"/>
        </w:rPr>
        <w:t>城市</w:t>
      </w:r>
      <w:r>
        <w:rPr>
          <w:rFonts w:ascii="宋体" w:hAnsi="宋体" w:cs="宋体" w:eastAsia="宋体" w:hint="default"/>
          <w:w w:val="105"/>
          <w:sz w:val="17"/>
          <w:szCs w:val="17"/>
        </w:rPr>
        <w:t>维护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教</w:t>
      </w:r>
      <w:r>
        <w:rPr>
          <w:rFonts w:ascii="宋体" w:hAnsi="宋体" w:cs="宋体" w:eastAsia="宋体" w:hint="default"/>
          <w:w w:val="105"/>
          <w:sz w:val="17"/>
          <w:szCs w:val="17"/>
        </w:rPr>
        <w:t>育费</w:t>
      </w:r>
      <w:r>
        <w:rPr>
          <w:rFonts w:ascii="宋体" w:hAnsi="宋体" w:cs="宋体" w:eastAsia="宋体" w:hint="default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征</w:t>
      </w:r>
      <w:r>
        <w:rPr>
          <w:rFonts w:ascii="宋体" w:hAnsi="宋体" w:cs="宋体" w:eastAsia="宋体" w:hint="default"/>
          <w:w w:val="105"/>
          <w:sz w:val="17"/>
          <w:szCs w:val="17"/>
        </w:rPr>
        <w:t>范</w:t>
      </w:r>
      <w:r>
        <w:rPr>
          <w:rFonts w:ascii="宋体" w:hAnsi="宋体" w:cs="宋体" w:eastAsia="宋体" w:hint="default"/>
          <w:w w:val="105"/>
          <w:sz w:val="17"/>
          <w:szCs w:val="17"/>
        </w:rPr>
        <w:t>围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w w:val="105"/>
          <w:sz w:val="17"/>
          <w:szCs w:val="17"/>
        </w:rPr>
        <w:t>按规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率</w:t>
      </w:r>
      <w:r>
        <w:rPr>
          <w:rFonts w:ascii="宋体" w:hAnsi="宋体" w:cs="宋体" w:eastAsia="宋体" w:hint="default"/>
          <w:w w:val="105"/>
          <w:sz w:val="17"/>
          <w:szCs w:val="17"/>
        </w:rPr>
        <w:t>征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城市</w:t>
      </w:r>
      <w:r>
        <w:rPr>
          <w:rFonts w:ascii="宋体" w:hAnsi="宋体" w:cs="宋体" w:eastAsia="宋体" w:hint="default"/>
          <w:w w:val="105"/>
          <w:sz w:val="17"/>
          <w:szCs w:val="17"/>
        </w:rPr>
        <w:t>维护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教</w:t>
      </w:r>
      <w:r>
        <w:rPr>
          <w:rFonts w:ascii="宋体" w:hAnsi="宋体" w:cs="宋体" w:eastAsia="宋体" w:hint="default"/>
          <w:w w:val="105"/>
          <w:sz w:val="17"/>
          <w:szCs w:val="17"/>
        </w:rPr>
        <w:t>育费</w:t>
      </w:r>
      <w:r>
        <w:rPr>
          <w:rFonts w:ascii="宋体" w:hAnsi="宋体" w:cs="宋体" w:eastAsia="宋体" w:hint="default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1212"/>
        <w:gridCol w:w="2362"/>
        <w:gridCol w:w="1675"/>
      </w:tblGrid>
      <w:tr>
        <w:trPr>
          <w:trHeight w:val="381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33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</w:p>
        </w:tc>
        <w:tc>
          <w:tcPr>
            <w:tcW w:w="5249" w:type="dxa"/>
            <w:gridSpan w:val="3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2154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62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2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675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1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4,041,847.92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3,425,407.33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：利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收入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6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879,436.11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1,306,051.96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汇兑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4,646,050.29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3,527,203.02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6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281,080.90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194,978.98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43,913.75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8,089,543.00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5,885,451.12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11"/>
          <w:pgSz w:w="11900" w:h="16820"/>
          <w:pgMar w:footer="1407" w:header="1402" w:top="1800" w:bottom="1600" w:left="1200" w:right="1200"/>
          <w:pgNumType w:start="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2844"/>
        <w:gridCol w:w="2446"/>
        <w:gridCol w:w="1601"/>
      </w:tblGrid>
      <w:tr>
        <w:trPr>
          <w:trHeight w:val="383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34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损失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46" w:type="dxa"/>
            <w:gridSpan w:val="2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1"/>
              <w:ind w:right="77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70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1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7"/>
                <w:szCs w:val="17"/>
              </w:rPr>
              <w:t>帐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6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1,265,613.66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186,619.39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5"/>
              <w:ind w:right="77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1,265,613.66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186,619.39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6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35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44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46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6" w:val="left" w:leader="none"/>
              </w:tabs>
              <w:spacing w:line="240" w:lineRule="auto" w:before="56"/>
              <w:ind w:left="21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68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601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21,740.00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5,400.00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298,886.29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200,650.05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2,550.00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327,700.00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553,000.00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转入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190,725.98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8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159,956.41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303,080.72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4779" w:val="left" w:leader="none"/>
          <w:tab w:pos="6963" w:val="left" w:leader="none"/>
        </w:tabs>
        <w:spacing w:before="50"/>
        <w:ind w:left="2398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1,001,558.68</w:t>
        <w:tab/>
        <w:t>1,062,130.77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1" w:lineRule="exact"/>
        <w:ind w:left="137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55;width:2516;height:2" coordorigin="26,55" coordsize="2516,2">
              <v:shape style="position:absolute;left:26;top:55;width:2516;height:2" coordorigin="26,55" coordsize="2516,0" path="m26,55l2542,55e" filled="false" stroked="true" strokeweight="2.64pt" strokecolor="#000000">
                <v:path arrowok="t"/>
              </v:shape>
            </v:group>
            <v:group style="position:absolute;left:26;top:7;width:2516;height:2" coordorigin="26,7" coordsize="2516,2">
              <v:shape style="position:absolute;left:26;top:7;width:2516;height:2" coordorigin="26,7" coordsize="2516,0" path="m26,7l2542,7e" filled="false" stroked="true" strokeweight=".72pt" strokecolor="#000000">
                <v:path arrowok="t"/>
              </v:shape>
            </v:group>
            <v:group style="position:absolute;left:2542;top:7;width:82;height:2" coordorigin="2542,7" coordsize="82,2">
              <v:shape style="position:absolute;left:2542;top:7;width:82;height:2" coordorigin="2542,7" coordsize="82,0" path="m2542,7l2623,7e" filled="false" stroked="true" strokeweight=".72pt" strokecolor="#000000">
                <v:path arrowok="t"/>
              </v:shape>
            </v:group>
            <v:group style="position:absolute;left:2542;top:55;width:82;height:2" coordorigin="2542,55" coordsize="82,2">
              <v:shape style="position:absolute;left:2542;top:55;width:82;height:2" coordorigin="2542,55" coordsize="82,0" path="m2542,55l2623,55e" filled="false" stroked="true" strokeweight="2.64pt" strokecolor="#000000">
                <v:path arrowok="t"/>
              </v:shape>
            </v:group>
            <v:group style="position:absolute;left:2623;top:55;width:1844;height:2" coordorigin="2623,55" coordsize="1844,2">
              <v:shape style="position:absolute;left:2623;top:55;width:1844;height:2" coordorigin="2623,55" coordsize="1844,0" path="m2623,55l4466,55e" filled="false" stroked="true" strokeweight="2.64pt" strokecolor="#000000">
                <v:path arrowok="t"/>
              </v:shape>
            </v:group>
            <v:group style="position:absolute;left:2623;top:7;width:1844;height:2" coordorigin="2623,7" coordsize="1844,2">
              <v:shape style="position:absolute;left:2623;top:7;width:1844;height:2" coordorigin="2623,7" coordsize="1844,0" path="m2623,7l4466,7e" filled="false" stroked="true" strokeweight=".72pt" strokecolor="#000000">
                <v:path arrowok="t"/>
              </v:shape>
            </v:group>
            <v:group style="position:absolute;left:4466;top:7;width:82;height:2" coordorigin="4466,7" coordsize="82,2">
              <v:shape style="position:absolute;left:4466;top:7;width:82;height:2" coordorigin="4466,7" coordsize="82,0" path="m4466,7l4548,7e" filled="false" stroked="true" strokeweight=".72pt" strokecolor="#000000">
                <v:path arrowok="t"/>
              </v:shape>
            </v:group>
            <v:group style="position:absolute;left:4466;top:55;width:82;height:2" coordorigin="4466,55" coordsize="82,2">
              <v:shape style="position:absolute;left:4466;top:55;width:82;height:2" coordorigin="4466,55" coordsize="82,0" path="m4466,55l4548,55e" filled="false" stroked="true" strokeweight="2.64pt" strokecolor="#000000">
                <v:path arrowok="t"/>
              </v:shape>
            </v:group>
            <v:group style="position:absolute;left:4548;top:55;width:2098;height:2" coordorigin="4548,55" coordsize="2098,2">
              <v:shape style="position:absolute;left:4548;top:55;width:2098;height:2" coordorigin="4548,55" coordsize="2098,0" path="m4548,55l6646,55e" filled="false" stroked="true" strokeweight="2.64pt" strokecolor="#000000">
                <v:path arrowok="t"/>
              </v:shape>
            </v:group>
            <v:group style="position:absolute;left:4548;top:7;width:2098;height:2" coordorigin="4548,7" coordsize="2098,2">
              <v:shape style="position:absolute;left:4548;top:7;width:2098;height:2" coordorigin="4548,7" coordsize="2098,0" path="m4548,7l66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before="43"/>
        <w:ind w:left="656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7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2549;height:2" coordorigin="29,29" coordsize="2549,2">
              <v:shape style="position:absolute;left:29;top:29;width:2549;height:2" coordorigin="29,29" coordsize="2549,0" path="m29,29l2578,29e" filled="false" stroked="true" strokeweight="2.88pt" strokecolor="#000000">
                <v:path arrowok="t"/>
              </v:shape>
            </v:group>
            <v:group style="position:absolute;left:29;top:79;width:2549;height:2" coordorigin="29,79" coordsize="2549,2">
              <v:shape style="position:absolute;left:29;top:79;width:2549;height:2" coordorigin="29,79" coordsize="2549,0" path="m29,79l2578,79e" filled="false" stroked="true" strokeweight=".72pt" strokecolor="#000000">
                <v:path arrowok="t"/>
              </v:shape>
            </v:group>
            <v:group style="position:absolute;left:2578;top:29;width:87;height:2" coordorigin="2578,29" coordsize="87,2">
              <v:shape style="position:absolute;left:2578;top:29;width:87;height:2" coordorigin="2578,29" coordsize="87,0" path="m2578,29l2664,29e" filled="false" stroked="true" strokeweight="2.88pt" strokecolor="#000000">
                <v:path arrowok="t"/>
              </v:shape>
            </v:group>
            <v:group style="position:absolute;left:2578;top:79;width:87;height:2" coordorigin="2578,79" coordsize="87,2">
              <v:shape style="position:absolute;left:2578;top:79;width:87;height:2" coordorigin="2578,79" coordsize="87,0" path="m2578,79l2664,79e" filled="false" stroked="true" strokeweight=".72pt" strokecolor="#000000">
                <v:path arrowok="t"/>
              </v:shape>
            </v:group>
            <v:group style="position:absolute;left:2664;top:29;width:1824;height:2" coordorigin="2664,29" coordsize="1824,2">
              <v:shape style="position:absolute;left:2664;top:29;width:1824;height:2" coordorigin="2664,29" coordsize="1824,0" path="m2664,29l4488,29e" filled="false" stroked="true" strokeweight="2.88pt" strokecolor="#000000">
                <v:path arrowok="t"/>
              </v:shape>
            </v:group>
            <v:group style="position:absolute;left:2664;top:79;width:1824;height:2" coordorigin="2664,79" coordsize="1824,2">
              <v:shape style="position:absolute;left:2664;top:79;width:1824;height:2" coordorigin="2664,79" coordsize="1824,0" path="m2664,79l4488,79e" filled="false" stroked="true" strokeweight=".72pt" strokecolor="#000000">
                <v:path arrowok="t"/>
              </v:shape>
            </v:group>
            <v:group style="position:absolute;left:4488;top:29;width:82;height:2" coordorigin="4488,29" coordsize="82,2">
              <v:shape style="position:absolute;left:4488;top:29;width:82;height:2" coordorigin="4488,29" coordsize="82,0" path="m4488,29l4570,29e" filled="false" stroked="true" strokeweight="2.88pt" strokecolor="#000000">
                <v:path arrowok="t"/>
              </v:shape>
            </v:group>
            <v:group style="position:absolute;left:4488;top:79;width:82;height:2" coordorigin="4488,79" coordsize="82,2">
              <v:shape style="position:absolute;left:4488;top:79;width:82;height:2" coordorigin="4488,79" coordsize="82,0" path="m4488,79l4570,79e" filled="false" stroked="true" strokeweight=".72pt" strokecolor="#000000">
                <v:path arrowok="t"/>
              </v:shape>
            </v:group>
            <v:group style="position:absolute;left:4570;top:29;width:2079;height:2" coordorigin="4570,29" coordsize="2079,2">
              <v:shape style="position:absolute;left:4570;top:29;width:2079;height:2" coordorigin="4570,29" coordsize="2079,0" path="m4570,29l6648,29e" filled="false" stroked="true" strokeweight="2.88pt" strokecolor="#000000">
                <v:path arrowok="t"/>
              </v:shape>
            </v:group>
            <v:group style="position:absolute;left:4570;top:79;width:2079;height:2" coordorigin="4570,79" coordsize="2079,2">
              <v:shape style="position:absolute;left:4570;top:79;width:2079;height:2" coordorigin="4570,79" coordsize="2079,0" path="m4570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854" w:val="left" w:leader="none"/>
          <w:tab w:pos="5033" w:val="left" w:leader="none"/>
          <w:tab w:pos="7203" w:val="left" w:leader="none"/>
        </w:tabs>
        <w:spacing w:before="65"/>
        <w:ind w:left="2335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2pt;margin-top:20.137749pt;width:331.45pt;height:.5pt;mso-position-horizontal-relative:page;mso-position-vertical-relative:paragraph;z-index:-586696" coordorigin="2640,403" coordsize="6629,10">
            <v:group style="position:absolute;left:2645;top:408;width:2549;height:2" coordorigin="2645,408" coordsize="2549,2">
              <v:shape style="position:absolute;left:2645;top:408;width:2549;height:2" coordorigin="2645,408" coordsize="2549,0" path="m2645,408l5194,408e" filled="false" stroked="true" strokeweight=".48pt" strokecolor="#000000">
                <v:path arrowok="t"/>
              </v:shape>
            </v:group>
            <v:group style="position:absolute;left:5194;top:408;width:10;height:2" coordorigin="5194,408" coordsize="10,2">
              <v:shape style="position:absolute;left:5194;top:408;width:10;height:2" coordorigin="5194,408" coordsize="10,0" path="m5194,408l5203,408e" filled="false" stroked="true" strokeweight=".48pt" strokecolor="#000000">
                <v:path arrowok="t"/>
              </v:shape>
            </v:group>
            <v:group style="position:absolute;left:5203;top:408;width:1901;height:2" coordorigin="5203,408" coordsize="1901,2">
              <v:shape style="position:absolute;left:5203;top:408;width:1901;height:2" coordorigin="5203,408" coordsize="1901,0" path="m5203,408l7104,408e" filled="false" stroked="true" strokeweight=".48pt" strokecolor="#000000">
                <v:path arrowok="t"/>
              </v:shape>
            </v:group>
            <v:group style="position:absolute;left:7104;top:408;width:5;height:2" coordorigin="7104,408" coordsize="5,2">
              <v:shape style="position:absolute;left:7104;top:408;width:5;height:2" coordorigin="7104,408" coordsize="5,0" path="m7104,408l7109,408e" filled="false" stroked="true" strokeweight=".48pt" strokecolor="#000000">
                <v:path arrowok="t"/>
              </v:shape>
            </v:group>
            <v:group style="position:absolute;left:7109;top:408;width:2156;height:2" coordorigin="7109,408" coordsize="2156,2">
              <v:shape style="position:absolute;left:7109;top:408;width:2156;height:2" coordorigin="7109,408" coordsize="2156,0" path="m7109,408l9264,40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3"/>
        <w:gridCol w:w="2410"/>
        <w:gridCol w:w="1530"/>
      </w:tblGrid>
      <w:tr>
        <w:trPr>
          <w:trHeight w:val="388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444,675.40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3,073.89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30,935.25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181,109.37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3,433.69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6,942.30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6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84,943.16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5"/>
              <w:ind w:right="13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567,061.39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188,051.67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8"/>
          <w:szCs w:val="8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1747"/>
        <w:gridCol w:w="1591"/>
        <w:gridCol w:w="1896"/>
        <w:gridCol w:w="1656"/>
      </w:tblGrid>
      <w:tr>
        <w:trPr>
          <w:trHeight w:val="383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37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得税费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43" w:type="dxa"/>
            <w:gridSpan w:val="3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21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1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0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65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2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用</w:t>
            </w:r>
          </w:p>
        </w:tc>
        <w:tc>
          <w:tcPr>
            <w:tcW w:w="15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6,129,190.25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7,265,411.62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2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用</w:t>
            </w:r>
          </w:p>
        </w:tc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36,561.87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181,488.68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1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5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6,165,752.12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7,446,900.30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6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38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3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动有关的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40" w:lineRule="auto" w:before="94"/>
              <w:ind w:left="4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656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879,436.11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1,306,051.96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12"/>
          <w:pgSz w:w="11900" w:h="16820"/>
          <w:pgMar w:footer="1407" w:header="1402" w:top="1800" w:bottom="1600" w:left="1240" w:right="1220"/>
          <w:pgNumType w:start="101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2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384"/>
        <w:gridCol w:w="1094"/>
        <w:gridCol w:w="2429"/>
        <w:gridCol w:w="1617"/>
      </w:tblGrid>
      <w:tr>
        <w:trPr>
          <w:trHeight w:val="386" w:hRule="exact"/>
        </w:trPr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445,668.52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832,608.85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8,153,536.95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474,605.92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17,478,641.58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2,613,266.73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before="43"/>
        <w:ind w:left="145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经营活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动有关的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2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384"/>
        <w:gridCol w:w="1094"/>
        <w:gridCol w:w="2383"/>
        <w:gridCol w:w="1723"/>
      </w:tblGrid>
      <w:tr>
        <w:trPr>
          <w:trHeight w:val="437" w:hRule="exact"/>
        </w:trPr>
        <w:tc>
          <w:tcPr>
            <w:tcW w:w="103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57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10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5,856,708.58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4,633,243.10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5,172,780.40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4,566,082.88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281,080.90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238,892.73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451,382.98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6,942.30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2,796,194.69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9,237,601.56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5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14,558,147.55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18,682,762.57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tabs>
          <w:tab w:pos="2175" w:val="left" w:leader="none"/>
        </w:tabs>
        <w:spacing w:before="43"/>
        <w:ind w:left="13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六、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注释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如无特别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说明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，以下货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均为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136"/>
        <w:ind w:left="176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应收账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121"/>
        <w:ind w:left="13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35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2pt;height:4.1pt;mso-position-horizontal-relative:char;mso-position-vertical-relative:line" coordorigin="0,0" coordsize="8324,82">
            <v:group style="position:absolute;left:26;top:26;width:3149;height:2" coordorigin="26,26" coordsize="3149,2">
              <v:shape style="position:absolute;left:26;top:26;width:3149;height:2" coordorigin="26,26" coordsize="3149,0" path="m26,26l3175,26e" filled="false" stroked="true" strokeweight="2.64pt" strokecolor="#000000">
                <v:path arrowok="t"/>
              </v:shape>
            </v:group>
            <v:group style="position:absolute;left:26;top:74;width:3149;height:2" coordorigin="26,74" coordsize="3149,2">
              <v:shape style="position:absolute;left:26;top:74;width:3149;height:2" coordorigin="26,74" coordsize="3149,0" path="m26,74l3175,74e" filled="false" stroked="true" strokeweight=".72pt" strokecolor="#000000">
                <v:path arrowok="t"/>
              </v:shape>
            </v:group>
            <v:group style="position:absolute;left:3175;top:26;width:82;height:2" coordorigin="3175,26" coordsize="82,2">
              <v:shape style="position:absolute;left:3175;top:26;width:82;height:2" coordorigin="3175,26" coordsize="82,0" path="m3175,26l3257,26e" filled="false" stroked="true" strokeweight="2.64pt" strokecolor="#000000">
                <v:path arrowok="t"/>
              </v:shape>
            </v:group>
            <v:group style="position:absolute;left:3175;top:74;width:82;height:2" coordorigin="3175,74" coordsize="82,2">
              <v:shape style="position:absolute;left:3175;top:74;width:82;height:2" coordorigin="3175,74" coordsize="82,0" path="m3175,74l3257,74e" filled="false" stroked="true" strokeweight=".72pt" strokecolor="#000000">
                <v:path arrowok="t"/>
              </v:shape>
            </v:group>
            <v:group style="position:absolute;left:3257;top:26;width:1143;height:2" coordorigin="3257,26" coordsize="1143,2">
              <v:shape style="position:absolute;left:3257;top:26;width:1143;height:2" coordorigin="3257,26" coordsize="1143,0" path="m3257,26l4399,26e" filled="false" stroked="true" strokeweight="2.64pt" strokecolor="#000000">
                <v:path arrowok="t"/>
              </v:shape>
            </v:group>
            <v:group style="position:absolute;left:3257;top:74;width:1143;height:2" coordorigin="3257,74" coordsize="1143,2">
              <v:shape style="position:absolute;left:3257;top:74;width:1143;height:2" coordorigin="3257,74" coordsize="1143,0" path="m3257,74l4399,74e" filled="false" stroked="true" strokeweight=".72pt" strokecolor="#000000">
                <v:path arrowok="t"/>
              </v:shape>
            </v:group>
            <v:group style="position:absolute;left:4399;top:26;width:82;height:2" coordorigin="4399,26" coordsize="82,2">
              <v:shape style="position:absolute;left:4399;top:26;width:82;height:2" coordorigin="4399,26" coordsize="82,0" path="m4399,26l4481,26e" filled="false" stroked="true" strokeweight="2.64pt" strokecolor="#000000">
                <v:path arrowok="t"/>
              </v:shape>
            </v:group>
            <v:group style="position:absolute;left:4399;top:74;width:82;height:2" coordorigin="4399,74" coordsize="82,2">
              <v:shape style="position:absolute;left:4399;top:74;width:82;height:2" coordorigin="4399,74" coordsize="82,0" path="m4399,74l4481,74e" filled="false" stroked="true" strokeweight=".72pt" strokecolor="#000000">
                <v:path arrowok="t"/>
              </v:shape>
            </v:group>
            <v:group style="position:absolute;left:4481;top:26;width:1186;height:2" coordorigin="4481,26" coordsize="1186,2">
              <v:shape style="position:absolute;left:4481;top:26;width:1186;height:2" coordorigin="4481,26" coordsize="1186,0" path="m4481,26l5666,26e" filled="false" stroked="true" strokeweight="2.64pt" strokecolor="#000000">
                <v:path arrowok="t"/>
              </v:shape>
            </v:group>
            <v:group style="position:absolute;left:4481;top:74;width:1186;height:2" coordorigin="4481,74" coordsize="1186,2">
              <v:shape style="position:absolute;left:4481;top:74;width:1186;height:2" coordorigin="4481,74" coordsize="1186,0" path="m4481,74l5666,74e" filled="false" stroked="true" strokeweight=".72pt" strokecolor="#000000">
                <v:path arrowok="t"/>
              </v:shape>
            </v:group>
            <v:group style="position:absolute;left:5666;top:26;width:87;height:2" coordorigin="5666,26" coordsize="87,2">
              <v:shape style="position:absolute;left:5666;top:26;width:87;height:2" coordorigin="5666,26" coordsize="87,0" path="m5666,26l5753,26e" filled="false" stroked="true" strokeweight="2.64pt" strokecolor="#000000">
                <v:path arrowok="t"/>
              </v:shape>
            </v:group>
            <v:group style="position:absolute;left:5666;top:74;width:87;height:2" coordorigin="5666,74" coordsize="87,2">
              <v:shape style="position:absolute;left:5666;top:74;width:87;height:2" coordorigin="5666,74" coordsize="87,0" path="m5666,74l5753,74e" filled="false" stroked="true" strokeweight=".72pt" strokecolor="#000000">
                <v:path arrowok="t"/>
              </v:shape>
            </v:group>
            <v:group style="position:absolute;left:5753;top:26;width:1196;height:2" coordorigin="5753,26" coordsize="1196,2">
              <v:shape style="position:absolute;left:5753;top:26;width:1196;height:2" coordorigin="5753,26" coordsize="1196,0" path="m5753,26l6948,26e" filled="false" stroked="true" strokeweight="2.64pt" strokecolor="#000000">
                <v:path arrowok="t"/>
              </v:shape>
            </v:group>
            <v:group style="position:absolute;left:5753;top:74;width:1196;height:2" coordorigin="5753,74" coordsize="1196,2">
              <v:shape style="position:absolute;left:5753;top:74;width:1196;height:2" coordorigin="5753,74" coordsize="1196,0" path="m5753,74l6948,74e" filled="false" stroked="true" strokeweight=".72pt" strokecolor="#000000">
                <v:path arrowok="t"/>
              </v:shape>
            </v:group>
            <v:group style="position:absolute;left:6948;top:26;width:87;height:2" coordorigin="6948,26" coordsize="87,2">
              <v:shape style="position:absolute;left:6948;top:26;width:87;height:2" coordorigin="6948,26" coordsize="87,0" path="m6948,26l7034,26e" filled="false" stroked="true" strokeweight="2.64pt" strokecolor="#000000">
                <v:path arrowok="t"/>
              </v:shape>
            </v:group>
            <v:group style="position:absolute;left:6948;top:74;width:87;height:2" coordorigin="6948,74" coordsize="87,2">
              <v:shape style="position:absolute;left:6948;top:74;width:87;height:2" coordorigin="6948,74" coordsize="87,0" path="m6948,74l7034,74e" filled="false" stroked="true" strokeweight=".72pt" strokecolor="#000000">
                <v:path arrowok="t"/>
              </v:shape>
            </v:group>
            <v:group style="position:absolute;left:7034;top:26;width:1263;height:2" coordorigin="7034,26" coordsize="1263,2">
              <v:shape style="position:absolute;left:7034;top:26;width:1263;height:2" coordorigin="7034,26" coordsize="1263,0" path="m7034,26l8297,26e" filled="false" stroked="true" strokeweight="2.64pt" strokecolor="#000000">
                <v:path arrowok="t"/>
              </v:shape>
            </v:group>
            <v:group style="position:absolute;left:7034;top:74;width:1263;height:2" coordorigin="7034,74" coordsize="1263,2">
              <v:shape style="position:absolute;left:7034;top:74;width:1263;height:2" coordorigin="7034,74" coordsize="1263,0" path="m7034,74l8297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footerReference w:type="default" r:id="rId113"/>
          <w:pgSz w:w="11900" w:h="16820"/>
          <w:pgMar w:footer="1407" w:header="1402" w:top="1800" w:bottom="1600" w:left="440" w:right="420"/>
          <w:pgNumType w:start="102"/>
        </w:sectPr>
      </w:pPr>
    </w:p>
    <w:p>
      <w:pPr>
        <w:spacing w:line="169" w:lineRule="exact" w:before="95"/>
        <w:ind w:left="0" w:right="127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52.399994pt;margin-top:12.806475pt;width:135.6pt;height:8.9pt;mso-position-horizontal-relative:page;mso-position-vertical-relative:paragraph;z-index:4000" type="#_x0000_t202" filled="false" stroked="false">
            <v:textbox inset="0,0,0,0">
              <w:txbxContent>
                <w:p>
                  <w:pPr>
                    <w:tabs>
                      <w:tab w:pos="518" w:val="left" w:leader="none"/>
                      <w:tab w:pos="2351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性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质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103" w:val="left" w:leader="none"/>
        </w:tabs>
        <w:spacing w:line="28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position w:val="-1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2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2"/>
          <w:position w:val="-11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95"/>
        <w:ind w:left="555" w:right="1491" w:hanging="36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2" w:equalWidth="0">
            <w:col w:w="8210" w:space="40"/>
            <w:col w:w="2790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137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pt;height:.5pt;mso-position-horizontal-relative:char;mso-position-vertical-relative:line" coordorigin="0,0" coordsize="8280,10">
            <v:group style="position:absolute;left:5;top:5;width:3149;height:2" coordorigin="5,5" coordsize="3149,2">
              <v:shape style="position:absolute;left:5;top:5;width:3149;height:2" coordorigin="5,5" coordsize="3149,0" path="m5,5l3154,5e" filled="false" stroked="true" strokeweight=".48pt" strokecolor="#000000">
                <v:path arrowok="t"/>
              </v:shape>
            </v:group>
            <v:group style="position:absolute;left:3154;top:5;width:10;height:2" coordorigin="3154,5" coordsize="10,2">
              <v:shape style="position:absolute;left:3154;top:5;width:10;height:2" coordorigin="3154,5" coordsize="10,0" path="m3154,5l3163,5e" filled="false" stroked="true" strokeweight=".48pt" strokecolor="#000000">
                <v:path arrowok="t"/>
              </v:shape>
            </v:group>
            <v:group style="position:absolute;left:3163;top:5;width:1215;height:2" coordorigin="3163,5" coordsize="1215,2">
              <v:shape style="position:absolute;left:3163;top:5;width:1215;height:2" coordorigin="3163,5" coordsize="1215,0" path="m3163,5l4378,5e" filled="false" stroked="true" strokeweight=".48pt" strokecolor="#000000">
                <v:path arrowok="t"/>
              </v:shape>
            </v:group>
            <v:group style="position:absolute;left:4378;top:5;width:10;height:2" coordorigin="4378,5" coordsize="10,2">
              <v:shape style="position:absolute;left:4378;top:5;width:10;height:2" coordorigin="4378,5" coordsize="10,0" path="m4378,5l4387,5e" filled="false" stroked="true" strokeweight=".48pt" strokecolor="#000000">
                <v:path arrowok="t"/>
              </v:shape>
            </v:group>
            <v:group style="position:absolute;left:4387;top:5;width:1258;height:2" coordorigin="4387,5" coordsize="1258,2">
              <v:shape style="position:absolute;left:4387;top:5;width:1258;height:2" coordorigin="4387,5" coordsize="1258,0" path="m4387,5l5645,5e" filled="false" stroked="true" strokeweight=".48pt" strokecolor="#000000">
                <v:path arrowok="t"/>
              </v:shape>
            </v:group>
            <v:group style="position:absolute;left:5645;top:5;width:10;height:2" coordorigin="5645,5" coordsize="10,2">
              <v:shape style="position:absolute;left:5645;top:5;width:10;height:2" coordorigin="5645,5" coordsize="10,0" path="m5645,5l5654,5e" filled="false" stroked="true" strokeweight=".48pt" strokecolor="#000000">
                <v:path arrowok="t"/>
              </v:shape>
            </v:group>
            <v:group style="position:absolute;left:5654;top:5;width:1272;height:2" coordorigin="5654,5" coordsize="1272,2">
              <v:shape style="position:absolute;left:5654;top:5;width:1272;height:2" coordorigin="5654,5" coordsize="1272,0" path="m5654,5l6926,5e" filled="false" stroked="true" strokeweight=".48pt" strokecolor="#000000">
                <v:path arrowok="t"/>
              </v:shape>
            </v:group>
            <v:group style="position:absolute;left:6926;top:5;width:10;height:2" coordorigin="6926,5" coordsize="10,2">
              <v:shape style="position:absolute;left:6926;top:5;width:10;height:2" coordorigin="6926,5" coordsize="10,0" path="m6926,5l6936,5e" filled="false" stroked="true" strokeweight=".48pt" strokecolor="#000000">
                <v:path arrowok="t"/>
              </v:shape>
            </v:group>
            <v:group style="position:absolute;left:6936;top:5;width:1340;height:2" coordorigin="6936,5" coordsize="1340,2">
              <v:shape style="position:absolute;left:6936;top:5;width:1340;height:2" coordorigin="6936,5" coordsize="1340,0" path="m6936,5l8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3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1315"/>
        <w:gridCol w:w="1135"/>
        <w:gridCol w:w="1366"/>
        <w:gridCol w:w="1298"/>
      </w:tblGrid>
      <w:tr>
        <w:trPr>
          <w:trHeight w:val="671" w:hRule="exact"/>
        </w:trPr>
        <w:tc>
          <w:tcPr>
            <w:tcW w:w="3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47"/>
              <w:ind w:left="1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4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险特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64,665,034.13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93.35%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1,939,951.02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62,725,083.11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2" w:hRule="exact"/>
        </w:trPr>
        <w:tc>
          <w:tcPr>
            <w:tcW w:w="3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3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4,605,387.11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6.65%</w:t>
            </w:r>
            <w:r>
              <w:rPr>
                <w:rFonts w:ascii="Times New Roman"/>
                <w:spacing w:val="2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148,593.12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4,456,793.99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01" w:hRule="exact"/>
        </w:trPr>
        <w:tc>
          <w:tcPr>
            <w:tcW w:w="321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86"/>
              <w:ind w:left="5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69,270,421.24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2,088,544.14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67,181,877.10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210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龄列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1" w:lineRule="exact"/>
        <w:ind w:left="10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41.450pt;height:4.1pt;mso-position-horizontal-relative:char;mso-position-vertical-relative:line" coordorigin="0,0" coordsize="10829,82">
            <v:group style="position:absolute;left:26;top:26;width:898;height:2" coordorigin="26,26" coordsize="898,2">
              <v:shape style="position:absolute;left:26;top:26;width:898;height:2" coordorigin="26,26" coordsize="898,0" path="m26,26l924,26e" filled="false" stroked="true" strokeweight="2.64pt" strokecolor="#000000">
                <v:path arrowok="t"/>
              </v:shape>
            </v:group>
            <v:group style="position:absolute;left:26;top:74;width:898;height:2" coordorigin="26,74" coordsize="898,2">
              <v:shape style="position:absolute;left:26;top:74;width:898;height:2" coordorigin="26,74" coordsize="898,0" path="m26,74l924,74e" filled="false" stroked="true" strokeweight=".72pt" strokecolor="#000000">
                <v:path arrowok="t"/>
              </v:shape>
            </v:group>
            <v:group style="position:absolute;left:924;top:26;width:82;height:2" coordorigin="924,26" coordsize="82,2">
              <v:shape style="position:absolute;left:924;top:26;width:82;height:2" coordorigin="924,26" coordsize="82,0" path="m924,26l1006,26e" filled="false" stroked="true" strokeweight="2.64pt" strokecolor="#000000">
                <v:path arrowok="t"/>
              </v:shape>
            </v:group>
            <v:group style="position:absolute;left:924;top:74;width:82;height:2" coordorigin="924,74" coordsize="82,2">
              <v:shape style="position:absolute;left:924;top:74;width:82;height:2" coordorigin="924,74" coordsize="82,0" path="m924,74l1006,74e" filled="false" stroked="true" strokeweight=".72pt" strokecolor="#000000">
                <v:path arrowok="t"/>
              </v:shape>
            </v:group>
            <v:group style="position:absolute;left:1006;top:26;width:4916;height:2" coordorigin="1006,26" coordsize="4916,2">
              <v:shape style="position:absolute;left:1006;top:26;width:4916;height:2" coordorigin="1006,26" coordsize="4916,0" path="m1006,26l5921,26e" filled="false" stroked="true" strokeweight="2.64pt" strokecolor="#000000">
                <v:path arrowok="t"/>
              </v:shape>
            </v:group>
            <v:group style="position:absolute;left:1006;top:74;width:4916;height:2" coordorigin="1006,74" coordsize="4916,2">
              <v:shape style="position:absolute;left:1006;top:74;width:4916;height:2" coordorigin="1006,74" coordsize="4916,0" path="m1006,74l5921,74e" filled="false" stroked="true" strokeweight=".72pt" strokecolor="#000000">
                <v:path arrowok="t"/>
              </v:shape>
            </v:group>
            <v:group style="position:absolute;left:5921;top:26;width:87;height:2" coordorigin="5921,26" coordsize="87,2">
              <v:shape style="position:absolute;left:5921;top:26;width:87;height:2" coordorigin="5921,26" coordsize="87,0" path="m5921,26l6007,26e" filled="false" stroked="true" strokeweight="2.64pt" strokecolor="#000000">
                <v:path arrowok="t"/>
              </v:shape>
            </v:group>
            <v:group style="position:absolute;left:5921;top:74;width:87;height:2" coordorigin="5921,74" coordsize="87,2">
              <v:shape style="position:absolute;left:5921;top:74;width:87;height:2" coordorigin="5921,74" coordsize="87,0" path="m5921,74l6007,74e" filled="false" stroked="true" strokeweight=".72pt" strokecolor="#000000">
                <v:path arrowok="t"/>
              </v:shape>
            </v:group>
            <v:group style="position:absolute;left:6007;top:26;width:4796;height:2" coordorigin="6007,26" coordsize="4796,2">
              <v:shape style="position:absolute;left:6007;top:26;width:4796;height:2" coordorigin="6007,26" coordsize="4796,0" path="m6007,26l10802,26e" filled="false" stroked="true" strokeweight="2.64pt" strokecolor="#000000">
                <v:path arrowok="t"/>
              </v:shape>
            </v:group>
            <v:group style="position:absolute;left:6007;top:74;width:4796;height:2" coordorigin="6007,74" coordsize="4796,2">
              <v:shape style="position:absolute;left:6007;top:74;width:4796;height:2" coordorigin="6007,74" coordsize="4796,0" path="m6007,74l10802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8065" w:val="left" w:leader="none"/>
        </w:tabs>
        <w:spacing w:before="56"/>
        <w:ind w:left="31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</w:sectPr>
      </w:pPr>
    </w:p>
    <w:p>
      <w:pPr>
        <w:tabs>
          <w:tab w:pos="2779" w:val="left" w:leader="none"/>
        </w:tabs>
        <w:spacing w:line="276" w:lineRule="exact" w:before="84"/>
        <w:ind w:left="0" w:right="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9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78"/>
          <w:w w:val="105"/>
          <w:position w:val="-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-9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31" w:val="left" w:leader="none"/>
          <w:tab w:pos="1108" w:val="left" w:leader="none"/>
          <w:tab w:pos="1761" w:val="left" w:leader="none"/>
        </w:tabs>
        <w:spacing w:line="233" w:lineRule="exact" w:before="0"/>
        <w:ind w:left="0" w:right="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23" w:val="left" w:leader="none"/>
        </w:tabs>
        <w:spacing w:line="177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8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8.08pt;margin-top:12.564556pt;width:538.8pt;height:.5pt;mso-position-horizontal-relative:page;mso-position-vertical-relative:paragraph;z-index:-586600" coordorigin="562,251" coordsize="10776,10">
            <v:group style="position:absolute;left:566;top:256;width:898;height:2" coordorigin="566,256" coordsize="898,2">
              <v:shape style="position:absolute;left:566;top:256;width:898;height:2" coordorigin="566,256" coordsize="898,0" path="m566,256l1464,256e" filled="false" stroked="true" strokeweight=".48pt" strokecolor="#000000">
                <v:path arrowok="t"/>
              </v:shape>
            </v:group>
            <v:group style="position:absolute;left:1464;top:256;width:10;height:2" coordorigin="1464,256" coordsize="10,2">
              <v:shape style="position:absolute;left:1464;top:256;width:10;height:2" coordorigin="1464,256" coordsize="10,0" path="m1464,256l1474,256e" filled="false" stroked="true" strokeweight=".48pt" strokecolor="#000000">
                <v:path arrowok="t"/>
              </v:shape>
            </v:group>
            <v:group style="position:absolute;left:1474;top:256;width:1224;height:2" coordorigin="1474,256" coordsize="1224,2">
              <v:shape style="position:absolute;left:1474;top:256;width:1224;height:2" coordorigin="1474,256" coordsize="1224,0" path="m1474,256l2698,256e" filled="false" stroked="true" strokeweight=".48pt" strokecolor="#000000">
                <v:path arrowok="t"/>
              </v:shape>
            </v:group>
            <v:group style="position:absolute;left:2698;top:256;width:10;height:2" coordorigin="2698,256" coordsize="10,2">
              <v:shape style="position:absolute;left:2698;top:256;width:10;height:2" coordorigin="2698,256" coordsize="10,0" path="m2698,256l2707,256e" filled="false" stroked="true" strokeweight=".48pt" strokecolor="#000000">
                <v:path arrowok="t"/>
              </v:shape>
            </v:group>
            <v:group style="position:absolute;left:2707;top:256;width:20;height:2" coordorigin="2707,256" coordsize="20,2">
              <v:shape style="position:absolute;left:2707;top:256;width:20;height:2" coordorigin="2707,256" coordsize="20,0" path="m2707,256l2726,256e" filled="false" stroked="true" strokeweight=".48pt" strokecolor="#000000">
                <v:path arrowok="t"/>
              </v:shape>
            </v:group>
            <v:group style="position:absolute;left:2726;top:256;width:10;height:2" coordorigin="2726,256" coordsize="10,2">
              <v:shape style="position:absolute;left:2726;top:256;width:10;height:2" coordorigin="2726,256" coordsize="10,0" path="m2726,256l2736,256e" filled="false" stroked="true" strokeweight=".48pt" strokecolor="#000000">
                <v:path arrowok="t"/>
              </v:shape>
            </v:group>
            <v:group style="position:absolute;left:2736;top:256;width:677;height:2" coordorigin="2736,256" coordsize="677,2">
              <v:shape style="position:absolute;left:2736;top:256;width:677;height:2" coordorigin="2736,256" coordsize="677,0" path="m2736,256l3413,256e" filled="false" stroked="true" strokeweight=".48pt" strokecolor="#000000">
                <v:path arrowok="t"/>
              </v:shape>
            </v:group>
            <v:group style="position:absolute;left:3413;top:256;width:10;height:2" coordorigin="3413,256" coordsize="10,2">
              <v:shape style="position:absolute;left:3413;top:256;width:10;height:2" coordorigin="3413,256" coordsize="10,0" path="m3413,256l3422,256e" filled="false" stroked="true" strokeweight=".48pt" strokecolor="#000000">
                <v:path arrowok="t"/>
              </v:shape>
            </v:group>
            <v:group style="position:absolute;left:3422;top:256;width:15;height:2" coordorigin="3422,256" coordsize="15,2">
              <v:shape style="position:absolute;left:3422;top:256;width:15;height:2" coordorigin="3422,256" coordsize="15,0" path="m3422,256l3437,256e" filled="false" stroked="true" strokeweight=".48pt" strokecolor="#000000">
                <v:path arrowok="t"/>
              </v:shape>
            </v:group>
            <v:group style="position:absolute;left:3437;top:256;width:10;height:2" coordorigin="3437,256" coordsize="10,2">
              <v:shape style="position:absolute;left:3437;top:256;width:10;height:2" coordorigin="3437,256" coordsize="10,0" path="m3437,256l3446,256e" filled="false" stroked="true" strokeweight=".48pt" strokecolor="#000000">
                <v:path arrowok="t"/>
              </v:shape>
            </v:group>
            <v:group style="position:absolute;left:3446;top:256;width:567;height:2" coordorigin="3446,256" coordsize="567,2">
              <v:shape style="position:absolute;left:3446;top:256;width:567;height:2" coordorigin="3446,256" coordsize="567,0" path="m3446,256l4013,256e" filled="false" stroked="true" strokeweight=".48pt" strokecolor="#000000">
                <v:path arrowok="t"/>
              </v:shape>
            </v:group>
            <v:group style="position:absolute;left:4013;top:256;width:10;height:2" coordorigin="4013,256" coordsize="10,2">
              <v:shape style="position:absolute;left:4013;top:256;width:10;height:2" coordorigin="4013,256" coordsize="10,0" path="m4013,256l4022,256e" filled="false" stroked="true" strokeweight=".48pt" strokecolor="#000000">
                <v:path arrowok="t"/>
              </v:shape>
            </v:group>
            <v:group style="position:absolute;left:4022;top:256;width:1128;height:2" coordorigin="4022,256" coordsize="1128,2">
              <v:shape style="position:absolute;left:4022;top:256;width:1128;height:2" coordorigin="4022,256" coordsize="1128,0" path="m4022,256l5150,256e" filled="false" stroked="true" strokeweight=".48pt" strokecolor="#000000">
                <v:path arrowok="t"/>
              </v:shape>
            </v:group>
            <v:group style="position:absolute;left:5150;top:256;width:10;height:2" coordorigin="5150,256" coordsize="10,2">
              <v:shape style="position:absolute;left:5150;top:256;width:10;height:2" coordorigin="5150,256" coordsize="10,0" path="m5150,256l5160,256e" filled="false" stroked="true" strokeweight=".48pt" strokecolor="#000000">
                <v:path arrowok="t"/>
              </v:shape>
            </v:group>
            <v:group style="position:absolute;left:5160;top:256;width:20;height:2" coordorigin="5160,256" coordsize="20,2">
              <v:shape style="position:absolute;left:5160;top:256;width:20;height:2" coordorigin="5160,256" coordsize="20,0" path="m5160,256l5179,256e" filled="false" stroked="true" strokeweight=".48pt" strokecolor="#000000">
                <v:path arrowok="t"/>
              </v:shape>
            </v:group>
            <v:group style="position:absolute;left:5179;top:256;width:10;height:2" coordorigin="5179,256" coordsize="10,2">
              <v:shape style="position:absolute;left:5179;top:256;width:10;height:2" coordorigin="5179,256" coordsize="10,0" path="m5179,256l5189,256e" filled="false" stroked="true" strokeweight=".48pt" strokecolor="#000000">
                <v:path arrowok="t"/>
              </v:shape>
            </v:group>
            <v:group style="position:absolute;left:5189;top:256;width:1272;height:2" coordorigin="5189,256" coordsize="1272,2">
              <v:shape style="position:absolute;left:5189;top:256;width:1272;height:2" coordorigin="5189,256" coordsize="1272,0" path="m5189,256l6461,256e" filled="false" stroked="true" strokeweight=".48pt" strokecolor="#000000">
                <v:path arrowok="t"/>
              </v:shape>
            </v:group>
            <v:group style="position:absolute;left:6461;top:256;width:10;height:2" coordorigin="6461,256" coordsize="10,2">
              <v:shape style="position:absolute;left:6461;top:256;width:10;height:2" coordorigin="6461,256" coordsize="10,0" path="m6461,256l6470,256e" filled="false" stroked="true" strokeweight=".48pt" strokecolor="#000000">
                <v:path arrowok="t"/>
              </v:shape>
            </v:group>
            <v:group style="position:absolute;left:6470;top:256;width:1104;height:2" coordorigin="6470,256" coordsize="1104,2">
              <v:shape style="position:absolute;left:6470;top:256;width:1104;height:2" coordorigin="6470,256" coordsize="1104,0" path="m6470,256l7574,256e" filled="false" stroked="true" strokeweight=".48pt" strokecolor="#000000">
                <v:path arrowok="t"/>
              </v:shape>
            </v:group>
            <v:group style="position:absolute;left:7574;top:256;width:10;height:2" coordorigin="7574,256" coordsize="10,2">
              <v:shape style="position:absolute;left:7574;top:256;width:10;height:2" coordorigin="7574,256" coordsize="10,0" path="m7574,256l7584,256e" filled="false" stroked="true" strokeweight=".48pt" strokecolor="#000000">
                <v:path arrowok="t"/>
              </v:shape>
            </v:group>
            <v:group style="position:absolute;left:7584;top:256;width:20;height:2" coordorigin="7584,256" coordsize="20,2">
              <v:shape style="position:absolute;left:7584;top:256;width:20;height:2" coordorigin="7584,256" coordsize="20,0" path="m7584,256l7603,256e" filled="false" stroked="true" strokeweight=".48pt" strokecolor="#000000">
                <v:path arrowok="t"/>
              </v:shape>
            </v:group>
            <v:group style="position:absolute;left:7603;top:256;width:10;height:2" coordorigin="7603,256" coordsize="10,2">
              <v:shape style="position:absolute;left:7603;top:256;width:10;height:2" coordorigin="7603,256" coordsize="10,0" path="m7603,256l7613,256e" filled="false" stroked="true" strokeweight=".48pt" strokecolor="#000000">
                <v:path arrowok="t"/>
              </v:shape>
            </v:group>
            <v:group style="position:absolute;left:7613;top:256;width:706;height:2" coordorigin="7613,256" coordsize="706,2">
              <v:shape style="position:absolute;left:7613;top:256;width:706;height:2" coordorigin="7613,256" coordsize="706,0" path="m7613,256l8318,256e" filled="false" stroked="true" strokeweight=".48pt" strokecolor="#000000">
                <v:path arrowok="t"/>
              </v:shape>
            </v:group>
            <v:group style="position:absolute;left:8318;top:256;width:10;height:2" coordorigin="8318,256" coordsize="10,2">
              <v:shape style="position:absolute;left:8318;top:256;width:10;height:2" coordorigin="8318,256" coordsize="10,0" path="m8318,256l8328,256e" filled="false" stroked="true" strokeweight=".48pt" strokecolor="#000000">
                <v:path arrowok="t"/>
              </v:shape>
            </v:group>
            <v:group style="position:absolute;left:8328;top:256;width:10;height:2" coordorigin="8328,256" coordsize="10,2">
              <v:shape style="position:absolute;left:8328;top:256;width:10;height:2" coordorigin="8328,256" coordsize="10,0" path="m8328,256l8338,256e" filled="false" stroked="true" strokeweight=".48pt" strokecolor="#000000">
                <v:path arrowok="t"/>
              </v:shape>
            </v:group>
            <v:group style="position:absolute;left:8338;top:256;width:10;height:2" coordorigin="8338,256" coordsize="10,2">
              <v:shape style="position:absolute;left:8338;top:256;width:10;height:2" coordorigin="8338,256" coordsize="10,0" path="m8338,256l8347,256e" filled="false" stroked="true" strokeweight=".48pt" strokecolor="#000000">
                <v:path arrowok="t"/>
              </v:shape>
            </v:group>
            <v:group style="position:absolute;left:8347;top:256;width:543;height:2" coordorigin="8347,256" coordsize="543,2">
              <v:shape style="position:absolute;left:8347;top:256;width:543;height:2" coordorigin="8347,256" coordsize="543,0" path="m8347,256l8890,256e" filled="false" stroked="true" strokeweight=".48pt" strokecolor="#000000">
                <v:path arrowok="t"/>
              </v:shape>
            </v:group>
            <v:group style="position:absolute;left:8890;top:256;width:10;height:2" coordorigin="8890,256" coordsize="10,2">
              <v:shape style="position:absolute;left:8890;top:256;width:10;height:2" coordorigin="8890,256" coordsize="10,0" path="m8890,256l8899,256e" filled="false" stroked="true" strokeweight=".48pt" strokecolor="#000000">
                <v:path arrowok="t"/>
              </v:shape>
            </v:group>
            <v:group style="position:absolute;left:8899;top:256;width:1196;height:2" coordorigin="8899,256" coordsize="1196,2">
              <v:shape style="position:absolute;left:8899;top:256;width:1196;height:2" coordorigin="8899,256" coordsize="1196,0" path="m8899,256l10094,256e" filled="false" stroked="true" strokeweight=".48pt" strokecolor="#000000">
                <v:path arrowok="t"/>
              </v:shape>
            </v:group>
            <v:group style="position:absolute;left:10094;top:256;width:10;height:2" coordorigin="10094,256" coordsize="10,2">
              <v:shape style="position:absolute;left:10094;top:256;width:10;height:2" coordorigin="10094,256" coordsize="10,0" path="m10094,256l10104,256e" filled="false" stroked="true" strokeweight=".48pt" strokecolor="#000000">
                <v:path arrowok="t"/>
              </v:shape>
            </v:group>
            <v:group style="position:absolute;left:10104;top:256;width:24;height:2" coordorigin="10104,256" coordsize="24,2">
              <v:shape style="position:absolute;left:10104;top:256;width:24;height:2" coordorigin="10104,256" coordsize="24,0" path="m10104,256l10128,256e" filled="false" stroked="true" strokeweight=".48pt" strokecolor="#000000">
                <v:path arrowok="t"/>
              </v:shape>
            </v:group>
            <v:group style="position:absolute;left:10128;top:256;width:10;height:2" coordorigin="10128,256" coordsize="10,2">
              <v:shape style="position:absolute;left:10128;top:256;width:10;height:2" coordorigin="10128,256" coordsize="10,0" path="m10128,256l10138,256e" filled="false" stroked="true" strokeweight=".48pt" strokecolor="#000000">
                <v:path arrowok="t"/>
              </v:shape>
            </v:group>
            <v:group style="position:absolute;left:10138;top:256;width:1181;height:2" coordorigin="10138,256" coordsize="1181,2">
              <v:shape style="position:absolute;left:10138;top:256;width:1181;height:2" coordorigin="10138,256" coordsize="1181,0" path="m10138,256l11318,256e" filled="false" stroked="true" strokeweight=".48pt" strokecolor="#000000">
                <v:path arrowok="t"/>
              </v:shape>
            </v:group>
            <v:group style="position:absolute;left:11318;top:256;width:10;height:2" coordorigin="11318,256" coordsize="10,2">
              <v:shape style="position:absolute;left:11318;top:256;width:10;height:2" coordorigin="11318,256" coordsize="10,0" path="m11318,256l11328,256e" filled="false" stroked="true" strokeweight=".48pt" strokecolor="#000000">
                <v:path arrowok="t"/>
              </v:shape>
            </v:group>
            <v:group style="position:absolute;left:11328;top:256;width:5;height:2" coordorigin="11328,256" coordsize="5,2">
              <v:shape style="position:absolute;left:11328;top:256;width:5;height:2" coordorigin="11328,256" coordsize="5,0" path="m11328,256l11333,25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63" w:val="left" w:leader="none"/>
          <w:tab w:pos="1995" w:val="left" w:leader="none"/>
          <w:tab w:pos="2787" w:val="left" w:leader="none"/>
          <w:tab w:pos="3219" w:val="left" w:leader="none"/>
          <w:tab w:pos="3847" w:val="left" w:leader="none"/>
          <w:tab w:pos="4486" w:val="left" w:leader="none"/>
        </w:tabs>
        <w:spacing w:line="340" w:lineRule="exact" w:before="11"/>
        <w:ind w:left="281" w:right="2" w:firstLine="4204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09" w:val="left" w:leader="none"/>
        </w:tabs>
        <w:spacing w:line="7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8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tabs>
          <w:tab w:pos="1572" w:val="left" w:leader="none"/>
          <w:tab w:pos="2004" w:val="left" w:leader="none"/>
        </w:tabs>
        <w:spacing w:before="0"/>
        <w:ind w:left="30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3" w:equalWidth="0">
            <w:col w:w="3463" w:space="40"/>
            <w:col w:w="4852" w:space="40"/>
            <w:col w:w="2645"/>
          </w:cols>
        </w:sectPr>
      </w:pPr>
    </w:p>
    <w:p>
      <w:pPr>
        <w:tabs>
          <w:tab w:pos="1148" w:val="left" w:leader="none"/>
          <w:tab w:pos="2444" w:val="left" w:leader="none"/>
          <w:tab w:pos="3169" w:val="left" w:leader="none"/>
          <w:tab w:pos="3697" w:val="left" w:leader="none"/>
          <w:tab w:pos="4883" w:val="left" w:leader="none"/>
        </w:tabs>
        <w:spacing w:before="39"/>
        <w:ind w:left="217" w:right="-1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31.129999pt;margin-top:13.020051pt;width:533.450pt;height:48pt;mso-position-horizontal-relative:page;mso-position-vertical-relative:paragraph;z-index:4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1"/>
                    <w:gridCol w:w="1198"/>
                    <w:gridCol w:w="616"/>
                    <w:gridCol w:w="732"/>
                    <w:gridCol w:w="1187"/>
                    <w:gridCol w:w="1198"/>
                    <w:gridCol w:w="1133"/>
                    <w:gridCol w:w="635"/>
                    <w:gridCol w:w="768"/>
                    <w:gridCol w:w="1182"/>
                    <w:gridCol w:w="1050"/>
                  </w:tblGrid>
                  <w:tr>
                    <w:trPr>
                      <w:trHeight w:val="230" w:hRule="exact"/>
                    </w:trPr>
                    <w:tc>
                      <w:tcPr>
                        <w:tcW w:w="590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5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7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63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347,716.73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0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6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20,863.00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326,853.73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217,683.58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1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13,061.01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204,622.57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19,595.05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2,351.41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17,243.64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z w:val="17"/>
          <w:szCs w:val="17"/>
        </w:rPr>
        <w:t>一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68,922,704.51</w:t>
        <w:tab/>
        <w:t>99.50</w:t>
        <w:tab/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3%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2,067,681.14</w:t>
        <w:tab/>
        <w:t>66,855,023.37   </w:t>
      </w:r>
      <w:r>
        <w:rPr>
          <w:rFonts w:ascii="Times New Roman" w:hAnsi="Times New Roman" w:cs="Times New Roman" w:eastAsia="Times New Roman" w:hint="default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0"/>
          <w:sz w:val="17"/>
          <w:szCs w:val="17"/>
        </w:rPr>
        <w:t>41,301,942.7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952" w:val="left" w:leader="none"/>
          <w:tab w:pos="1533" w:val="left" w:leader="none"/>
        </w:tabs>
        <w:spacing w:before="139"/>
        <w:ind w:left="20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99.43</w:t>
        <w:tab/>
        <w:t>3%</w:t>
        <w:tab/>
        <w:t>1,239,058.28   </w:t>
      </w:r>
      <w:r>
        <w:rPr>
          <w:rFonts w:ascii="Times New Roman"/>
          <w:spacing w:val="18"/>
          <w:w w:val="105"/>
          <w:sz w:val="17"/>
        </w:rPr>
        <w:t> </w:t>
      </w:r>
      <w:r>
        <w:rPr>
          <w:rFonts w:ascii="Times New Roman"/>
          <w:w w:val="105"/>
          <w:sz w:val="17"/>
        </w:rPr>
        <w:t>40,062,884.45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2" w:equalWidth="0">
            <w:col w:w="7074" w:space="40"/>
            <w:col w:w="3926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footerReference w:type="default" r:id="rId114"/>
          <w:pgSz w:w="11900" w:h="16820"/>
          <w:pgMar w:footer="1407" w:header="1402" w:top="1800" w:bottom="1600" w:left="440" w:right="440"/>
          <w:pgNumType w:start="103"/>
        </w:sectPr>
      </w:pPr>
    </w:p>
    <w:p>
      <w:pPr>
        <w:tabs>
          <w:tab w:pos="1148" w:val="left" w:leader="none"/>
          <w:tab w:pos="3697" w:val="left" w:leader="none"/>
          <w:tab w:pos="4883" w:val="left" w:leader="none"/>
        </w:tabs>
        <w:spacing w:line="221" w:lineRule="exact" w:before="85"/>
        <w:ind w:left="217" w:right="-1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69,270,421.24    </w:t>
      </w:r>
      <w:r>
        <w:rPr>
          <w:rFonts w:ascii="Times New Roman" w:hAnsi="Times New Roman" w:cs="Times New Roman" w:eastAsia="Times New Roman" w:hint="default"/>
          <w:b/>
          <w:bCs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100.00</w:t>
        <w:tab/>
        <w:t>2,088,544.14</w:t>
        <w:tab/>
        <w:t>67,181,877.10   </w:t>
      </w:r>
      <w:r>
        <w:rPr>
          <w:rFonts w:ascii="Times New Roman" w:hAnsi="Times New Roman" w:cs="Times New Roman" w:eastAsia="Times New Roman" w:hint="default"/>
          <w:b/>
          <w:bCs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position w:val="10"/>
          <w:sz w:val="17"/>
          <w:szCs w:val="17"/>
        </w:rPr>
        <w:t>41,539,221.3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tabs>
          <w:tab w:pos="1533" w:val="left" w:leader="none"/>
        </w:tabs>
        <w:spacing w:line="121" w:lineRule="exact" w:before="0"/>
        <w:ind w:left="16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100.00</w:t>
        <w:tab/>
        <w:t>1,254,470.70   </w:t>
      </w:r>
      <w:r>
        <w:rPr>
          <w:rFonts w:ascii="Times New Roman"/>
          <w:b/>
          <w:spacing w:val="18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40,284,750.66</w:t>
      </w:r>
      <w:r>
        <w:rPr>
          <w:rFonts w:ascii="Times New Roman"/>
          <w:sz w:val="17"/>
        </w:rPr>
      </w:r>
    </w:p>
    <w:p>
      <w:pPr>
        <w:spacing w:after="0" w:line="121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440" w:right="440"/>
          <w:cols w:num="2" w:equalWidth="0">
            <w:col w:w="7074" w:space="40"/>
            <w:col w:w="3906"/>
          </w:cols>
        </w:sectPr>
      </w:pPr>
    </w:p>
    <w:p>
      <w:pPr>
        <w:tabs>
          <w:tab w:pos="6839" w:val="left" w:leader="none"/>
          <w:tab w:pos="10766" w:val="left" w:leader="none"/>
        </w:tabs>
        <w:spacing w:line="180" w:lineRule="exact" w:before="0"/>
        <w:ind w:left="0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4"/>
          <w:sz w:val="17"/>
        </w:rPr>
      </w:r>
      <w:r>
        <w:rPr>
          <w:rFonts w:ascii="Times New Roman"/>
          <w:b/>
          <w:w w:val="104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Times New Roman"/>
          <w:b/>
          <w:w w:val="105"/>
          <w:sz w:val="17"/>
          <w:u w:val="single" w:color="000000"/>
        </w:rPr>
        <w:t>6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Times New Roman"/>
          <w:b/>
          <w:sz w:val="17"/>
        </w:rPr>
      </w:r>
      <w:r>
        <w:rPr>
          <w:rFonts w:ascii="Times New Roman"/>
          <w:sz w:val="17"/>
        </w:rPr>
      </w:r>
    </w:p>
    <w:p>
      <w:pPr>
        <w:spacing w:before="57"/>
        <w:ind w:left="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7pt;margin-top:1.497727pt;width:541pt;height:2.65pt;mso-position-horizontal-relative:page;mso-position-vertical-relative:paragraph;z-index:-586408" coordorigin="540,30" coordsize="10820,53">
            <v:group style="position:absolute;left:566;top:56;width:898;height:2" coordorigin="566,56" coordsize="898,2">
              <v:shape style="position:absolute;left:566;top:56;width:898;height:2" coordorigin="566,56" coordsize="898,0" path="m566,56l1464,56e" filled="false" stroked="true" strokeweight="2.64pt" strokecolor="#000000">
                <v:path arrowok="t"/>
              </v:shape>
            </v:group>
            <v:group style="position:absolute;left:1464;top:56;width:82;height:2" coordorigin="1464,56" coordsize="82,2">
              <v:shape style="position:absolute;left:1464;top:56;width:82;height:2" coordorigin="1464,56" coordsize="82,0" path="m1464,56l1546,56e" filled="false" stroked="true" strokeweight="2.64pt" strokecolor="#000000">
                <v:path arrowok="t"/>
              </v:shape>
            </v:group>
            <v:group style="position:absolute;left:1546;top:56;width:1181;height:2" coordorigin="1546,56" coordsize="1181,2">
              <v:shape style="position:absolute;left:1546;top:56;width:1181;height:2" coordorigin="1546,56" coordsize="1181,0" path="m1546,56l2726,56e" filled="false" stroked="true" strokeweight="2.64pt" strokecolor="#000000">
                <v:path arrowok="t"/>
              </v:shape>
            </v:group>
            <v:group style="position:absolute;left:2726;top:56;width:87;height:2" coordorigin="2726,56" coordsize="87,2">
              <v:shape style="position:absolute;left:2726;top:56;width:87;height:2" coordorigin="2726,56" coordsize="87,0" path="m2726,56l2813,56e" filled="false" stroked="true" strokeweight="2.64pt" strokecolor="#000000">
                <v:path arrowok="t"/>
              </v:shape>
            </v:group>
            <v:group style="position:absolute;left:2813;top:56;width:624;height:2" coordorigin="2813,56" coordsize="624,2">
              <v:shape style="position:absolute;left:2813;top:56;width:624;height:2" coordorigin="2813,56" coordsize="624,0" path="m2813,56l3437,56e" filled="false" stroked="true" strokeweight="2.64pt" strokecolor="#000000">
                <v:path arrowok="t"/>
              </v:shape>
            </v:group>
            <v:group style="position:absolute;left:3437;top:56;width:87;height:2" coordorigin="3437,56" coordsize="87,2">
              <v:shape style="position:absolute;left:3437;top:56;width:87;height:2" coordorigin="3437,56" coordsize="87,0" path="m3437,56l3523,56e" filled="false" stroked="true" strokeweight="2.64pt" strokecolor="#000000">
                <v:path arrowok="t"/>
              </v:shape>
            </v:group>
            <v:group style="position:absolute;left:3523;top:56;width:490;height:2" coordorigin="3523,56" coordsize="490,2">
              <v:shape style="position:absolute;left:3523;top:56;width:490;height:2" coordorigin="3523,56" coordsize="490,0" path="m3523,56l4013,56e" filled="false" stroked="true" strokeweight="2.64pt" strokecolor="#000000">
                <v:path arrowok="t"/>
              </v:shape>
            </v:group>
            <v:group style="position:absolute;left:4013;top:56;width:87;height:2" coordorigin="4013,56" coordsize="87,2">
              <v:shape style="position:absolute;left:4013;top:56;width:87;height:2" coordorigin="4013,56" coordsize="87,0" path="m4013,56l4099,56e" filled="false" stroked="true" strokeweight="2.64pt" strokecolor="#000000">
                <v:path arrowok="t"/>
              </v:shape>
            </v:group>
            <v:group style="position:absolute;left:4099;top:56;width:1080;height:2" coordorigin="4099,56" coordsize="1080,2">
              <v:shape style="position:absolute;left:4099;top:56;width:1080;height:2" coordorigin="4099,56" coordsize="1080,0" path="m4099,56l5179,56e" filled="false" stroked="true" strokeweight="2.64pt" strokecolor="#000000">
                <v:path arrowok="t"/>
              </v:shape>
            </v:group>
            <v:group style="position:absolute;left:5179;top:56;width:87;height:2" coordorigin="5179,56" coordsize="87,2">
              <v:shape style="position:absolute;left:5179;top:56;width:87;height:2" coordorigin="5179,56" coordsize="87,0" path="m5179,56l5266,56e" filled="false" stroked="true" strokeweight="2.64pt" strokecolor="#000000">
                <v:path arrowok="t"/>
              </v:shape>
            </v:group>
            <v:group style="position:absolute;left:5266;top:56;width:1196;height:2" coordorigin="5266,56" coordsize="1196,2">
              <v:shape style="position:absolute;left:5266;top:56;width:1196;height:2" coordorigin="5266,56" coordsize="1196,0" path="m5266,56l6461,56e" filled="false" stroked="true" strokeweight="2.64pt" strokecolor="#000000">
                <v:path arrowok="t"/>
              </v:shape>
            </v:group>
            <v:group style="position:absolute;left:6461;top:56;width:87;height:2" coordorigin="6461,56" coordsize="87,2">
              <v:shape style="position:absolute;left:6461;top:56;width:87;height:2" coordorigin="6461,56" coordsize="87,0" path="m6461,56l6547,56e" filled="false" stroked="true" strokeweight="2.64pt" strokecolor="#000000">
                <v:path arrowok="t"/>
              </v:shape>
            </v:group>
            <v:group style="position:absolute;left:6547;top:56;width:1028;height:2" coordorigin="6547,56" coordsize="1028,2">
              <v:shape style="position:absolute;left:6547;top:56;width:1028;height:2" coordorigin="6547,56" coordsize="1028,0" path="m6547,56l7574,56e" filled="false" stroked="true" strokeweight="2.64pt" strokecolor="#000000">
                <v:path arrowok="t"/>
              </v:shape>
            </v:group>
            <v:group style="position:absolute;left:7574;top:56;width:82;height:2" coordorigin="7574,56" coordsize="82,2">
              <v:shape style="position:absolute;left:7574;top:56;width:82;height:2" coordorigin="7574,56" coordsize="82,0" path="m7574,56l7656,56e" filled="false" stroked="true" strokeweight="2.64pt" strokecolor="#000000">
                <v:path arrowok="t"/>
              </v:shape>
            </v:group>
            <v:group style="position:absolute;left:7656;top:56;width:682;height:2" coordorigin="7656,56" coordsize="682,2">
              <v:shape style="position:absolute;left:7656;top:56;width:682;height:2" coordorigin="7656,56" coordsize="682,0" path="m7656,56l8338,56e" filled="false" stroked="true" strokeweight="2.64pt" strokecolor="#000000">
                <v:path arrowok="t"/>
              </v:shape>
            </v:group>
            <v:group style="position:absolute;left:8338;top:56;width:87;height:2" coordorigin="8338,56" coordsize="87,2">
              <v:shape style="position:absolute;left:8338;top:56;width:87;height:2" coordorigin="8338,56" coordsize="87,0" path="m8338,56l8424,56e" filled="false" stroked="true" strokeweight="2.64pt" strokecolor="#000000">
                <v:path arrowok="t"/>
              </v:shape>
            </v:group>
            <v:group style="position:absolute;left:8424;top:56;width:466;height:2" coordorigin="8424,56" coordsize="466,2">
              <v:shape style="position:absolute;left:8424;top:56;width:466;height:2" coordorigin="8424,56" coordsize="466,0" path="m8424,56l8890,56e" filled="false" stroked="true" strokeweight="2.64pt" strokecolor="#000000">
                <v:path arrowok="t"/>
              </v:shape>
            </v:group>
            <v:group style="position:absolute;left:8890;top:56;width:87;height:2" coordorigin="8890,56" coordsize="87,2">
              <v:shape style="position:absolute;left:8890;top:56;width:87;height:2" coordorigin="8890,56" coordsize="87,0" path="m8890,56l8976,56e" filled="false" stroked="true" strokeweight="2.64pt" strokecolor="#000000">
                <v:path arrowok="t"/>
              </v:shape>
            </v:group>
            <v:group style="position:absolute;left:8976;top:56;width:1152;height:2" coordorigin="8976,56" coordsize="1152,2">
              <v:shape style="position:absolute;left:8976;top:56;width:1152;height:2" coordorigin="8976,56" coordsize="1152,0" path="m8976,56l10128,56e" filled="false" stroked="true" strokeweight="2.64pt" strokecolor="#000000">
                <v:path arrowok="t"/>
              </v:shape>
            </v:group>
            <v:group style="position:absolute;left:10128;top:56;width:87;height:2" coordorigin="10128,56" coordsize="87,2">
              <v:shape style="position:absolute;left:10128;top:56;width:87;height:2" coordorigin="10128,56" coordsize="87,0" path="m10128,56l10214,56e" filled="false" stroked="true" strokeweight="2.64pt" strokecolor="#000000">
                <v:path arrowok="t"/>
              </v:shape>
            </v:group>
            <v:group style="position:absolute;left:10214;top:56;width:1119;height:2" coordorigin="10214,56" coordsize="1119,2">
              <v:shape style="position:absolute;left:10214;top:56;width:1119;height:2" coordorigin="10214,56" coordsize="1119,0" path="m10214,56l11333,56e" filled="false" stroked="true" strokeweight="2.6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09.919998pt;margin-top:15.657727pt;width:375.6pt;height:4.350pt;mso-position-horizontal-relative:page;mso-position-vertical-relative:paragraph;z-index:-586384" coordorigin="2198,313" coordsize="7512,87">
            <v:group style="position:absolute;left:2227;top:342;width:3029;height:2" coordorigin="2227,342" coordsize="3029,2">
              <v:shape style="position:absolute;left:2227;top:342;width:3029;height:2" coordorigin="2227,342" coordsize="3029,0" path="m2227,342l5256,342e" filled="false" stroked="true" strokeweight="2.88pt" strokecolor="#000000">
                <v:path arrowok="t"/>
              </v:shape>
            </v:group>
            <v:group style="position:absolute;left:2227;top:392;width:3029;height:2" coordorigin="2227,392" coordsize="3029,2">
              <v:shape style="position:absolute;left:2227;top:392;width:3029;height:2" coordorigin="2227,392" coordsize="3029,0" path="m2227,392l5256,392e" filled="false" stroked="true" strokeweight=".72pt" strokecolor="#000000">
                <v:path arrowok="t"/>
              </v:shape>
            </v:group>
            <v:group style="position:absolute;left:5256;top:342;width:87;height:2" coordorigin="5256,342" coordsize="87,2">
              <v:shape style="position:absolute;left:5256;top:342;width:87;height:2" coordorigin="5256,342" coordsize="87,0" path="m5256,342l5342,342e" filled="false" stroked="true" strokeweight="2.88pt" strokecolor="#000000">
                <v:path arrowok="t"/>
              </v:shape>
            </v:group>
            <v:group style="position:absolute;left:5256;top:392;width:87;height:2" coordorigin="5256,392" coordsize="87,2">
              <v:shape style="position:absolute;left:5256;top:392;width:87;height:2" coordorigin="5256,392" coordsize="87,0" path="m5256,392l5342,392e" filled="false" stroked="true" strokeweight=".72pt" strokecolor="#000000">
                <v:path arrowok="t"/>
              </v:shape>
            </v:group>
            <v:group style="position:absolute;left:5342;top:342;width:1138;height:2" coordorigin="5342,342" coordsize="1138,2">
              <v:shape style="position:absolute;left:5342;top:342;width:1138;height:2" coordorigin="5342,342" coordsize="1138,0" path="m5342,342l6480,342e" filled="false" stroked="true" strokeweight="2.88pt" strokecolor="#000000">
                <v:path arrowok="t"/>
              </v:shape>
            </v:group>
            <v:group style="position:absolute;left:5342;top:392;width:1138;height:2" coordorigin="5342,392" coordsize="1138,2">
              <v:shape style="position:absolute;left:5342;top:392;width:1138;height:2" coordorigin="5342,392" coordsize="1138,0" path="m5342,392l6480,392e" filled="false" stroked="true" strokeweight=".72pt" strokecolor="#000000">
                <v:path arrowok="t"/>
              </v:shape>
            </v:group>
            <v:group style="position:absolute;left:6480;top:342;width:87;height:2" coordorigin="6480,342" coordsize="87,2">
              <v:shape style="position:absolute;left:6480;top:342;width:87;height:2" coordorigin="6480,342" coordsize="87,0" path="m6480,342l6566,342e" filled="false" stroked="true" strokeweight="2.88pt" strokecolor="#000000">
                <v:path arrowok="t"/>
              </v:shape>
            </v:group>
            <v:group style="position:absolute;left:6480;top:392;width:87;height:2" coordorigin="6480,392" coordsize="87,2">
              <v:shape style="position:absolute;left:6480;top:392;width:87;height:2" coordorigin="6480,392" coordsize="87,0" path="m6480,392l6566,392e" filled="false" stroked="true" strokeweight=".72pt" strokecolor="#000000">
                <v:path arrowok="t"/>
              </v:shape>
            </v:group>
            <v:group style="position:absolute;left:6566;top:342;width:836;height:2" coordorigin="6566,342" coordsize="836,2">
              <v:shape style="position:absolute;left:6566;top:342;width:836;height:2" coordorigin="6566,342" coordsize="836,0" path="m6566,342l7402,342e" filled="false" stroked="true" strokeweight="2.88pt" strokecolor="#000000">
                <v:path arrowok="t"/>
              </v:shape>
            </v:group>
            <v:group style="position:absolute;left:6566;top:392;width:836;height:2" coordorigin="6566,392" coordsize="836,2">
              <v:shape style="position:absolute;left:6566;top:392;width:836;height:2" coordorigin="6566,392" coordsize="836,0" path="m6566,392l7402,392e" filled="false" stroked="true" strokeweight=".72pt" strokecolor="#000000">
                <v:path arrowok="t"/>
              </v:shape>
            </v:group>
            <v:group style="position:absolute;left:7402;top:342;width:82;height:2" coordorigin="7402,342" coordsize="82,2">
              <v:shape style="position:absolute;left:7402;top:342;width:82;height:2" coordorigin="7402,342" coordsize="82,0" path="m7402,342l7483,342e" filled="false" stroked="true" strokeweight="2.88pt" strokecolor="#000000">
                <v:path arrowok="t"/>
              </v:shape>
            </v:group>
            <v:group style="position:absolute;left:7402;top:392;width:82;height:2" coordorigin="7402,392" coordsize="82,2">
              <v:shape style="position:absolute;left:7402;top:392;width:82;height:2" coordorigin="7402,392" coordsize="82,0" path="m7402,392l7483,392e" filled="false" stroked="true" strokeweight=".72pt" strokecolor="#000000">
                <v:path arrowok="t"/>
              </v:shape>
            </v:group>
            <v:group style="position:absolute;left:7483;top:342;width:1008;height:2" coordorigin="7483,342" coordsize="1008,2">
              <v:shape style="position:absolute;left:7483;top:342;width:1008;height:2" coordorigin="7483,342" coordsize="1008,0" path="m7483,342l8491,342e" filled="false" stroked="true" strokeweight="2.88pt" strokecolor="#000000">
                <v:path arrowok="t"/>
              </v:shape>
            </v:group>
            <v:group style="position:absolute;left:7483;top:392;width:1008;height:2" coordorigin="7483,392" coordsize="1008,2">
              <v:shape style="position:absolute;left:7483;top:392;width:1008;height:2" coordorigin="7483,392" coordsize="1008,0" path="m7483,392l8491,392e" filled="false" stroked="true" strokeweight=".72pt" strokecolor="#000000">
                <v:path arrowok="t"/>
              </v:shape>
            </v:group>
            <v:group style="position:absolute;left:8491;top:342;width:82;height:2" coordorigin="8491,342" coordsize="82,2">
              <v:shape style="position:absolute;left:8491;top:342;width:82;height:2" coordorigin="8491,342" coordsize="82,0" path="m8491,342l8573,342e" filled="false" stroked="true" strokeweight="2.88pt" strokecolor="#000000">
                <v:path arrowok="t"/>
              </v:shape>
            </v:group>
            <v:group style="position:absolute;left:8491;top:392;width:82;height:2" coordorigin="8491,392" coordsize="82,2">
              <v:shape style="position:absolute;left:8491;top:392;width:82;height:2" coordorigin="8491,392" coordsize="82,0" path="m8491,392l8573,392e" filled="false" stroked="true" strokeweight=".72pt" strokecolor="#000000">
                <v:path arrowok="t"/>
              </v:shape>
            </v:group>
            <v:group style="position:absolute;left:8573;top:342;width:1109;height:2" coordorigin="8573,342" coordsize="1109,2">
              <v:shape style="position:absolute;left:8573;top:342;width:1109;height:2" coordorigin="8573,342" coordsize="1109,0" path="m8573,342l9682,342e" filled="false" stroked="true" strokeweight="2.88pt" strokecolor="#000000">
                <v:path arrowok="t"/>
              </v:shape>
            </v:group>
            <v:group style="position:absolute;left:8573;top:392;width:1109;height:2" coordorigin="8573,392" coordsize="1109,2">
              <v:shape style="position:absolute;left:8573;top:392;width:1109;height:2" coordorigin="8573,392" coordsize="1109,0" path="m8573,392l9682,39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五名</w:t>
      </w:r>
      <w:r>
        <w:rPr>
          <w:rFonts w:ascii="宋体" w:hAnsi="宋体" w:cs="宋体" w:eastAsia="宋体" w:hint="default"/>
          <w:w w:val="104"/>
          <w:sz w:val="17"/>
          <w:szCs w:val="17"/>
        </w:rPr>
        <w:t>金额</w:t>
      </w:r>
      <w:r>
        <w:rPr>
          <w:rFonts w:ascii="宋体" w:hAnsi="宋体" w:cs="宋体" w:eastAsia="宋体" w:hint="default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i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02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明</w:t>
      </w:r>
      <w:r>
        <w:rPr>
          <w:rFonts w:ascii="宋体" w:hAnsi="宋体" w:cs="宋体" w:eastAsia="宋体" w:hint="default"/>
          <w:w w:val="104"/>
          <w:sz w:val="17"/>
          <w:szCs w:val="17"/>
        </w:rPr>
        <w:t>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情况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40"/>
        </w:sectPr>
      </w:pPr>
    </w:p>
    <w:p>
      <w:pPr>
        <w:tabs>
          <w:tab w:pos="5070" w:val="left" w:leader="none"/>
          <w:tab w:pos="6150" w:val="left" w:leader="none"/>
          <w:tab w:pos="7071" w:val="left" w:leader="none"/>
        </w:tabs>
        <w:spacing w:before="76"/>
        <w:ind w:left="294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11.360001pt;margin-top:17.856501pt;width:372.75pt;height:133.050pt;mso-position-horizontal-relative:page;mso-position-vertical-relative:paragraph;z-index: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5"/>
                    <w:gridCol w:w="1562"/>
                    <w:gridCol w:w="960"/>
                    <w:gridCol w:w="1174"/>
                    <w:gridCol w:w="1063"/>
                  </w:tblGrid>
                  <w:tr>
                    <w:trPr>
                      <w:trHeight w:val="210" w:hRule="exact"/>
                    </w:trPr>
                    <w:tc>
                      <w:tcPr>
                        <w:tcW w:w="521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29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16,217,481.90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23.41%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2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台湾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TXC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11,493,718.93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16.59%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DONG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JIN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6,500,172.84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9.38%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SN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4,644,557.55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6.71%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SIMS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4,042,091.79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5.84%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9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26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8" w:val="left" w:leader="none"/>
                          </w:tabs>
                          <w:spacing w:line="240" w:lineRule="auto" w:before="52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42,898,023.01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3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61.93%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  <w:t>欠款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欠款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应收账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5"/>
          <w:szCs w:val="15"/>
        </w:rPr>
      </w:pPr>
      <w:r>
        <w:rPr/>
        <w:br w:type="column"/>
      </w:r>
      <w:r>
        <w:rPr>
          <w:rFonts w:ascii="宋体"/>
          <w:b/>
          <w:sz w:val="15"/>
        </w:rPr>
      </w:r>
    </w:p>
    <w:p>
      <w:pPr>
        <w:spacing w:before="0"/>
        <w:ind w:left="1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质或内容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40"/>
          <w:cols w:num="2" w:equalWidth="0">
            <w:col w:w="7961" w:space="40"/>
            <w:col w:w="301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230" w:lineRule="exact" w:before="68"/>
        <w:ind w:left="1297" w:right="356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项情况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9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3"/>
        <w:gridCol w:w="1398"/>
        <w:gridCol w:w="1208"/>
        <w:gridCol w:w="1322"/>
      </w:tblGrid>
      <w:tr>
        <w:trPr>
          <w:trHeight w:val="415" w:hRule="exact"/>
        </w:trPr>
        <w:tc>
          <w:tcPr>
            <w:tcW w:w="311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欠款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208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欠款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年限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质或内容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7" w:hRule="exact"/>
        </w:trPr>
        <w:tc>
          <w:tcPr>
            <w:tcW w:w="31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16,217,481.90</w:t>
            </w:r>
          </w:p>
        </w:tc>
        <w:tc>
          <w:tcPr>
            <w:tcW w:w="12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6" w:hRule="exact"/>
        </w:trPr>
        <w:tc>
          <w:tcPr>
            <w:tcW w:w="3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2,428,461.89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9" w:hRule="exact"/>
        </w:trPr>
        <w:tc>
          <w:tcPr>
            <w:tcW w:w="3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487,450.37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9" w:hRule="exact"/>
        </w:trPr>
        <w:tc>
          <w:tcPr>
            <w:tcW w:w="3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289,799.40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8" w:hRule="exact"/>
        </w:trPr>
        <w:tc>
          <w:tcPr>
            <w:tcW w:w="3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苏州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2,440.00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tabs>
          <w:tab w:pos="3750" w:val="left" w:leader="none"/>
          <w:tab w:pos="5267" w:val="left" w:leader="none"/>
          <w:tab w:pos="8420" w:val="left" w:leader="none"/>
        </w:tabs>
        <w:spacing w:before="50"/>
        <w:ind w:left="3231" w:right="356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19,425,633.56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-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spacing w:line="81" w:lineRule="exact"/>
        <w:ind w:left="19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54.75pt;height:4.1pt;mso-position-horizontal-relative:char;mso-position-vertical-relative:line" coordorigin="0,0" coordsize="7095,82">
            <v:group style="position:absolute;left:26;top:55;width:3164;height:2" coordorigin="26,55" coordsize="3164,2">
              <v:shape style="position:absolute;left:26;top:55;width:3164;height:2" coordorigin="26,55" coordsize="3164,0" path="m26,55l3190,55e" filled="false" stroked="true" strokeweight="2.64pt" strokecolor="#000000">
                <v:path arrowok="t"/>
              </v:shape>
            </v:group>
            <v:group style="position:absolute;left:26;top:7;width:3164;height:2" coordorigin="26,7" coordsize="3164,2">
              <v:shape style="position:absolute;left:26;top:7;width:3164;height:2" coordorigin="26,7" coordsize="3164,0" path="m26,7l3190,7e" filled="false" stroked="true" strokeweight=".72pt" strokecolor="#000000">
                <v:path arrowok="t"/>
              </v:shape>
            </v:group>
            <v:group style="position:absolute;left:3190;top:7;width:87;height:2" coordorigin="3190,7" coordsize="87,2">
              <v:shape style="position:absolute;left:3190;top:7;width:87;height:2" coordorigin="3190,7" coordsize="87,0" path="m3190,7l3276,7e" filled="false" stroked="true" strokeweight=".72pt" strokecolor="#000000">
                <v:path arrowok="t"/>
              </v:shape>
            </v:group>
            <v:group style="position:absolute;left:3190;top:55;width:87;height:2" coordorigin="3190,55" coordsize="87,2">
              <v:shape style="position:absolute;left:3190;top:55;width:87;height:2" coordorigin="3190,55" coordsize="87,0" path="m3190,55l3276,55e" filled="false" stroked="true" strokeweight="2.64pt" strokecolor="#000000">
                <v:path arrowok="t"/>
              </v:shape>
            </v:group>
            <v:group style="position:absolute;left:3276;top:55;width:1138;height:2" coordorigin="3276,55" coordsize="1138,2">
              <v:shape style="position:absolute;left:3276;top:55;width:1138;height:2" coordorigin="3276,55" coordsize="1138,0" path="m3276,55l4414,55e" filled="false" stroked="true" strokeweight="2.64pt" strokecolor="#000000">
                <v:path arrowok="t"/>
              </v:shape>
            </v:group>
            <v:group style="position:absolute;left:3276;top:7;width:1138;height:2" coordorigin="3276,7" coordsize="1138,2">
              <v:shape style="position:absolute;left:3276;top:7;width:1138;height:2" coordorigin="3276,7" coordsize="1138,0" path="m3276,7l4414,7e" filled="false" stroked="true" strokeweight=".72pt" strokecolor="#000000">
                <v:path arrowok="t"/>
              </v:shape>
            </v:group>
            <v:group style="position:absolute;left:4414;top:7;width:87;height:2" coordorigin="4414,7" coordsize="87,2">
              <v:shape style="position:absolute;left:4414;top:7;width:87;height:2" coordorigin="4414,7" coordsize="87,0" path="m4414,7l4500,7e" filled="false" stroked="true" strokeweight=".72pt" strokecolor="#000000">
                <v:path arrowok="t"/>
              </v:shape>
            </v:group>
            <v:group style="position:absolute;left:4414;top:55;width:87;height:2" coordorigin="4414,55" coordsize="87,2">
              <v:shape style="position:absolute;left:4414;top:55;width:87;height:2" coordorigin="4414,55" coordsize="87,0" path="m4414,55l4500,55e" filled="false" stroked="true" strokeweight="2.64pt" strokecolor="#000000">
                <v:path arrowok="t"/>
              </v:shape>
            </v:group>
            <v:group style="position:absolute;left:4500;top:55;width:1325;height:2" coordorigin="4500,55" coordsize="1325,2">
              <v:shape style="position:absolute;left:4500;top:55;width:1325;height:2" coordorigin="4500,55" coordsize="1325,0" path="m4500,55l5825,55e" filled="false" stroked="true" strokeweight="2.64pt" strokecolor="#000000">
                <v:path arrowok="t"/>
              </v:shape>
            </v:group>
            <v:group style="position:absolute;left:4500;top:7;width:1325;height:2" coordorigin="4500,7" coordsize="1325,2">
              <v:shape style="position:absolute;left:4500;top:7;width:1325;height:2" coordorigin="4500,7" coordsize="1325,0" path="m4500,7l5825,7e" filled="false" stroked="true" strokeweight=".72pt" strokecolor="#000000">
                <v:path arrowok="t"/>
              </v:shape>
            </v:group>
            <v:group style="position:absolute;left:5825;top:7;width:87;height:2" coordorigin="5825,7" coordsize="87,2">
              <v:shape style="position:absolute;left:5825;top:7;width:87;height:2" coordorigin="5825,7" coordsize="87,0" path="m5825,7l5911,7e" filled="false" stroked="true" strokeweight=".72pt" strokecolor="#000000">
                <v:path arrowok="t"/>
              </v:shape>
            </v:group>
            <v:group style="position:absolute;left:5825;top:55;width:87;height:2" coordorigin="5825,55" coordsize="87,2">
              <v:shape style="position:absolute;left:5825;top:55;width:87;height:2" coordorigin="5825,55" coordsize="87,0" path="m5825,55l5911,55e" filled="false" stroked="true" strokeweight="2.64pt" strokecolor="#000000">
                <v:path arrowok="t"/>
              </v:shape>
            </v:group>
            <v:group style="position:absolute;left:5911;top:55;width:1157;height:2" coordorigin="5911,55" coordsize="1157,2">
              <v:shape style="position:absolute;left:5911;top:55;width:1157;height:2" coordorigin="5911,55" coordsize="1157,0" path="m5911,55l7068,55e" filled="false" stroked="true" strokeweight="2.64pt" strokecolor="#000000">
                <v:path arrowok="t"/>
              </v:shape>
            </v:group>
            <v:group style="position:absolute;left:5911;top:7;width:1157;height:2" coordorigin="5911,7" coordsize="1157,2">
              <v:shape style="position:absolute;left:5911;top:7;width:1157;height:2" coordorigin="5911,7" coordsize="1157,0" path="m5911,7l706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26" w:lineRule="exact" w:before="0"/>
        <w:ind w:left="9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年度已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比例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大，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在本年度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分收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6" w:lineRule="exact" w:before="0"/>
        <w:ind w:left="1297" w:right="356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71" w:lineRule="exact" w:before="0"/>
        <w:ind w:left="1340" w:right="356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1359" w:right="356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20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0.6pt;height:4.1pt;mso-position-horizontal-relative:char;mso-position-vertical-relative:line" coordorigin="0,0" coordsize="8612,82">
            <v:group style="position:absolute;left:26;top:26;width:3168;height:2" coordorigin="26,26" coordsize="3168,2">
              <v:shape style="position:absolute;left:26;top:26;width:3168;height:2" coordorigin="26,26" coordsize="3168,0" path="m26,26l3194,26e" filled="false" stroked="true" strokeweight="2.64pt" strokecolor="#000000">
                <v:path arrowok="t"/>
              </v:shape>
            </v:group>
            <v:group style="position:absolute;left:26;top:74;width:3168;height:2" coordorigin="26,74" coordsize="3168,2">
              <v:shape style="position:absolute;left:26;top:74;width:3168;height:2" coordorigin="26,74" coordsize="3168,0" path="m26,74l3194,74e" filled="false" stroked="true" strokeweight=".72pt" strokecolor="#000000">
                <v:path arrowok="t"/>
              </v:shape>
            </v:group>
            <v:group style="position:absolute;left:3194;top:26;width:87;height:2" coordorigin="3194,26" coordsize="87,2">
              <v:shape style="position:absolute;left:3194;top:26;width:87;height:2" coordorigin="3194,26" coordsize="87,0" path="m3194,26l3281,26e" filled="false" stroked="true" strokeweight="2.64pt" strokecolor="#000000">
                <v:path arrowok="t"/>
              </v:shape>
            </v:group>
            <v:group style="position:absolute;left:3194;top:74;width:87;height:2" coordorigin="3194,74" coordsize="87,2">
              <v:shape style="position:absolute;left:3194;top:74;width:87;height:2" coordorigin="3194,74" coordsize="87,0" path="m3194,74l3281,74e" filled="false" stroked="true" strokeweight=".72pt" strokecolor="#000000">
                <v:path arrowok="t"/>
              </v:shape>
            </v:group>
            <v:group style="position:absolute;left:3281;top:26;width:1133;height:2" coordorigin="3281,26" coordsize="1133,2">
              <v:shape style="position:absolute;left:3281;top:26;width:1133;height:2" coordorigin="3281,26" coordsize="1133,0" path="m3281,26l4414,26e" filled="false" stroked="true" strokeweight="2.64pt" strokecolor="#000000">
                <v:path arrowok="t"/>
              </v:shape>
            </v:group>
            <v:group style="position:absolute;left:3281;top:74;width:1133;height:2" coordorigin="3281,74" coordsize="1133,2">
              <v:shape style="position:absolute;left:3281;top:74;width:1133;height:2" coordorigin="3281,74" coordsize="1133,0" path="m3281,74l4414,74e" filled="false" stroked="true" strokeweight=".72pt" strokecolor="#000000">
                <v:path arrowok="t"/>
              </v:shape>
            </v:group>
            <v:group style="position:absolute;left:4414;top:26;width:87;height:2" coordorigin="4414,26" coordsize="87,2">
              <v:shape style="position:absolute;left:4414;top:26;width:87;height:2" coordorigin="4414,26" coordsize="87,0" path="m4414,26l4500,26e" filled="false" stroked="true" strokeweight="2.64pt" strokecolor="#000000">
                <v:path arrowok="t"/>
              </v:shape>
            </v:group>
            <v:group style="position:absolute;left:4414;top:74;width:87;height:2" coordorigin="4414,74" coordsize="87,2">
              <v:shape style="position:absolute;left:4414;top:74;width:87;height:2" coordorigin="4414,74" coordsize="87,0" path="m4414,74l4500,74e" filled="false" stroked="true" strokeweight=".72pt" strokecolor="#000000">
                <v:path arrowok="t"/>
              </v:shape>
            </v:group>
            <v:group style="position:absolute;left:4500;top:26;width:1268;height:2" coordorigin="4500,26" coordsize="1268,2">
              <v:shape style="position:absolute;left:4500;top:26;width:1268;height:2" coordorigin="4500,26" coordsize="1268,0" path="m4500,26l5767,26e" filled="false" stroked="true" strokeweight="2.64pt" strokecolor="#000000">
                <v:path arrowok="t"/>
              </v:shape>
            </v:group>
            <v:group style="position:absolute;left:4500;top:74;width:1268;height:2" coordorigin="4500,74" coordsize="1268,2">
              <v:shape style="position:absolute;left:4500;top:74;width:1268;height:2" coordorigin="4500,74" coordsize="1268,0" path="m4500,74l5767,74e" filled="false" stroked="true" strokeweight=".72pt" strokecolor="#000000">
                <v:path arrowok="t"/>
              </v:shape>
            </v:group>
            <v:group style="position:absolute;left:5767;top:26;width:82;height:2" coordorigin="5767,26" coordsize="82,2">
              <v:shape style="position:absolute;left:5767;top:26;width:82;height:2" coordorigin="5767,26" coordsize="82,0" path="m5767,26l5849,26e" filled="false" stroked="true" strokeweight="2.64pt" strokecolor="#000000">
                <v:path arrowok="t"/>
              </v:shape>
            </v:group>
            <v:group style="position:absolute;left:5767;top:74;width:82;height:2" coordorigin="5767,74" coordsize="82,2">
              <v:shape style="position:absolute;left:5767;top:74;width:82;height:2" coordorigin="5767,74" coordsize="82,0" path="m5767,74l5849,74e" filled="false" stroked="true" strokeweight=".72pt" strokecolor="#000000">
                <v:path arrowok="t"/>
              </v:shape>
            </v:group>
            <v:group style="position:absolute;left:5849;top:26;width:1244;height:2" coordorigin="5849,26" coordsize="1244,2">
              <v:shape style="position:absolute;left:5849;top:26;width:1244;height:2" coordorigin="5849,26" coordsize="1244,0" path="m5849,26l7092,26e" filled="false" stroked="true" strokeweight="2.64pt" strokecolor="#000000">
                <v:path arrowok="t"/>
              </v:shape>
            </v:group>
            <v:group style="position:absolute;left:5849;top:74;width:1244;height:2" coordorigin="5849,74" coordsize="1244,2">
              <v:shape style="position:absolute;left:5849;top:74;width:1244;height:2" coordorigin="5849,74" coordsize="1244,0" path="m5849,74l7092,74e" filled="false" stroked="true" strokeweight=".72pt" strokecolor="#000000">
                <v:path arrowok="t"/>
              </v:shape>
            </v:group>
            <v:group style="position:absolute;left:7092;top:26;width:87;height:2" coordorigin="7092,26" coordsize="87,2">
              <v:shape style="position:absolute;left:7092;top:26;width:87;height:2" coordorigin="7092,26" coordsize="87,0" path="m7092,26l7178,26e" filled="false" stroked="true" strokeweight="2.64pt" strokecolor="#000000">
                <v:path arrowok="t"/>
              </v:shape>
            </v:group>
            <v:group style="position:absolute;left:7092;top:74;width:87;height:2" coordorigin="7092,74" coordsize="87,2">
              <v:shape style="position:absolute;left:7092;top:74;width:87;height:2" coordorigin="7092,74" coordsize="87,0" path="m7092,74l7178,74e" filled="false" stroked="true" strokeweight=".72pt" strokecolor="#000000">
                <v:path arrowok="t"/>
              </v:shape>
            </v:group>
            <v:group style="position:absolute;left:7178;top:26;width:1407;height:2" coordorigin="7178,26" coordsize="1407,2">
              <v:shape style="position:absolute;left:7178;top:26;width:1407;height:2" coordorigin="7178,26" coordsize="1407,0" path="m7178,26l8585,26e" filled="false" stroked="true" strokeweight="2.64pt" strokecolor="#000000">
                <v:path arrowok="t"/>
              </v:shape>
            </v:group>
            <v:group style="position:absolute;left:7178;top:74;width:1407;height:2" coordorigin="7178,74" coordsize="1407,2">
              <v:shape style="position:absolute;left:7178;top:74;width:1407;height:2" coordorigin="7178,74" coordsize="1407,0" path="m7178,74l8585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440" w:right="440"/>
        </w:sectPr>
      </w:pPr>
    </w:p>
    <w:p>
      <w:pPr>
        <w:spacing w:line="166" w:lineRule="exact" w:before="99"/>
        <w:ind w:left="0" w:right="13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45.679993pt;margin-top:12.766484pt;width:136.6pt;height:8.9pt;mso-position-horizontal-relative:page;mso-position-vertical-relative:paragraph;z-index:4216" type="#_x0000_t202" filled="false" stroked="false">
            <v:textbox inset="0,0,0,0">
              <w:txbxContent>
                <w:p>
                  <w:pPr>
                    <w:tabs>
                      <w:tab w:pos="518" w:val="left" w:leader="none"/>
                      <w:tab w:pos="2371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性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质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w w:val="105"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tabs>
          <w:tab w:pos="1247" w:val="left" w:leader="none"/>
        </w:tabs>
        <w:spacing w:line="27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position w:val="-10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2"/>
          <w:position w:val="-10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2"/>
          <w:position w:val="-10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坏帐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before="99"/>
        <w:ind w:left="651" w:right="1315" w:hanging="45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40"/>
          <w:cols w:num="2" w:equalWidth="0">
            <w:col w:w="8186" w:space="40"/>
            <w:col w:w="279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2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8.4pt;height:.5pt;mso-position-horizontal-relative:char;mso-position-vertical-relative:line" coordorigin="0,0" coordsize="8568,10">
            <v:group style="position:absolute;left:5;top:5;width:3168;height:2" coordorigin="5,5" coordsize="3168,2">
              <v:shape style="position:absolute;left:5;top:5;width:3168;height:2" coordorigin="5,5" coordsize="3168,0" path="m5,5l3173,5e" filled="false" stroked="true" strokeweight=".48pt" strokecolor="#000000">
                <v:path arrowok="t"/>
              </v:shape>
            </v:group>
            <v:group style="position:absolute;left:3173;top:5;width:10;height:2" coordorigin="3173,5" coordsize="10,2">
              <v:shape style="position:absolute;left:3173;top:5;width:10;height:2" coordorigin="3173,5" coordsize="10,0" path="m3173,5l3182,5e" filled="false" stroked="true" strokeweight=".48pt" strokecolor="#000000">
                <v:path arrowok="t"/>
              </v:shape>
            </v:group>
            <v:group style="position:absolute;left:3182;top:5;width:1210;height:2" coordorigin="3182,5" coordsize="1210,2">
              <v:shape style="position:absolute;left:3182;top:5;width:1210;height:2" coordorigin="3182,5" coordsize="1210,0" path="m3182,5l4392,5e" filled="false" stroked="true" strokeweight=".48pt" strokecolor="#000000">
                <v:path arrowok="t"/>
              </v:shape>
            </v:group>
            <v:group style="position:absolute;left:4392;top:5;width:10;height:2" coordorigin="4392,5" coordsize="10,2">
              <v:shape style="position:absolute;left:4392;top:5;width:10;height:2" coordorigin="4392,5" coordsize="10,0" path="m4392,5l4402,5e" filled="false" stroked="true" strokeweight=".48pt" strokecolor="#000000">
                <v:path arrowok="t"/>
              </v:shape>
            </v:group>
            <v:group style="position:absolute;left:4402;top:5;width:1344;height:2" coordorigin="4402,5" coordsize="1344,2">
              <v:shape style="position:absolute;left:4402;top:5;width:1344;height:2" coordorigin="4402,5" coordsize="1344,0" path="m4402,5l5746,5e" filled="false" stroked="true" strokeweight=".48pt" strokecolor="#000000">
                <v:path arrowok="t"/>
              </v:shape>
            </v:group>
            <v:group style="position:absolute;left:5746;top:5;width:10;height:2" coordorigin="5746,5" coordsize="10,2">
              <v:shape style="position:absolute;left:5746;top:5;width:10;height:2" coordorigin="5746,5" coordsize="10,0" path="m5746,5l5755,5e" filled="false" stroked="true" strokeweight=".48pt" strokecolor="#000000">
                <v:path arrowok="t"/>
              </v:shape>
            </v:group>
            <v:group style="position:absolute;left:5755;top:5;width:1316;height:2" coordorigin="5755,5" coordsize="1316,2">
              <v:shape style="position:absolute;left:5755;top:5;width:1316;height:2" coordorigin="5755,5" coordsize="1316,0" path="m5755,5l7070,5e" filled="false" stroked="true" strokeweight=".48pt" strokecolor="#000000">
                <v:path arrowok="t"/>
              </v:shape>
            </v:group>
            <v:group style="position:absolute;left:7070;top:5;width:10;height:2" coordorigin="7070,5" coordsize="10,2">
              <v:shape style="position:absolute;left:7070;top:5;width:10;height:2" coordorigin="7070,5" coordsize="10,0" path="m7070,5l7080,5e" filled="false" stroked="true" strokeweight=".48pt" strokecolor="#000000">
                <v:path arrowok="t"/>
              </v:shape>
            </v:group>
            <v:group style="position:absolute;left:7080;top:5;width:1484;height:2" coordorigin="7080,5" coordsize="1484,2">
              <v:shape style="position:absolute;left:7080;top:5;width:1484;height:2" coordorigin="7080,5" coordsize="1484,0" path="m7080,5l85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2"/>
        <w:gridCol w:w="1440"/>
        <w:gridCol w:w="1314"/>
        <w:gridCol w:w="1247"/>
        <w:gridCol w:w="1312"/>
      </w:tblGrid>
      <w:tr>
        <w:trPr>
          <w:trHeight w:val="630" w:hRule="exact"/>
        </w:trPr>
        <w:tc>
          <w:tcPr>
            <w:tcW w:w="3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险特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13,282,841.58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99.38%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13,282,841.58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3" w:hRule="exact"/>
        </w:trPr>
        <w:tc>
          <w:tcPr>
            <w:tcW w:w="3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83,247.30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0.62%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17,748.23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65,499.07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4" w:hRule="exact"/>
        </w:trPr>
        <w:tc>
          <w:tcPr>
            <w:tcW w:w="3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86"/>
              <w:ind w:right="8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13,366,088.88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17,748.23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13,348,340.65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120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0.8pt;height:4.350pt;mso-position-horizontal-relative:char;mso-position-vertical-relative:line" coordorigin="0,0" coordsize="8616,87">
            <v:group style="position:absolute;left:29;top:58;width:3168;height:2" coordorigin="29,58" coordsize="3168,2">
              <v:shape style="position:absolute;left:29;top:58;width:3168;height:2" coordorigin="29,58" coordsize="3168,0" path="m29,58l3197,58e" filled="false" stroked="true" strokeweight="2.88pt" strokecolor="#000000">
                <v:path arrowok="t"/>
              </v:shape>
            </v:group>
            <v:group style="position:absolute;left:29;top:7;width:3168;height:2" coordorigin="29,7" coordsize="3168,2">
              <v:shape style="position:absolute;left:29;top:7;width:3168;height:2" coordorigin="29,7" coordsize="3168,0" path="m29,7l3197,7e" filled="false" stroked="true" strokeweight=".72pt" strokecolor="#000000">
                <v:path arrowok="t"/>
              </v:shape>
            </v:group>
            <v:group style="position:absolute;left:3197;top:7;width:87;height:2" coordorigin="3197,7" coordsize="87,2">
              <v:shape style="position:absolute;left:3197;top:7;width:87;height:2" coordorigin="3197,7" coordsize="87,0" path="m3197,7l3283,7e" filled="false" stroked="true" strokeweight=".72pt" strokecolor="#000000">
                <v:path arrowok="t"/>
              </v:shape>
            </v:group>
            <v:group style="position:absolute;left:3197;top:58;width:87;height:2" coordorigin="3197,58" coordsize="87,2">
              <v:shape style="position:absolute;left:3197;top:58;width:87;height:2" coordorigin="3197,58" coordsize="87,0" path="m3197,58l3283,58e" filled="false" stroked="true" strokeweight="2.88pt" strokecolor="#000000">
                <v:path arrowok="t"/>
              </v:shape>
            </v:group>
            <v:group style="position:absolute;left:3283;top:58;width:1133;height:2" coordorigin="3283,58" coordsize="1133,2">
              <v:shape style="position:absolute;left:3283;top:58;width:1133;height:2" coordorigin="3283,58" coordsize="1133,0" path="m3283,58l4416,58e" filled="false" stroked="true" strokeweight="2.88pt" strokecolor="#000000">
                <v:path arrowok="t"/>
              </v:shape>
            </v:group>
            <v:group style="position:absolute;left:3283;top:7;width:1133;height:2" coordorigin="3283,7" coordsize="1133,2">
              <v:shape style="position:absolute;left:3283;top:7;width:1133;height:2" coordorigin="3283,7" coordsize="1133,0" path="m3283,7l4416,7e" filled="false" stroked="true" strokeweight=".72pt" strokecolor="#000000">
                <v:path arrowok="t"/>
              </v:shape>
            </v:group>
            <v:group style="position:absolute;left:4416;top:7;width:87;height:2" coordorigin="4416,7" coordsize="87,2">
              <v:shape style="position:absolute;left:4416;top:7;width:87;height:2" coordorigin="4416,7" coordsize="87,0" path="m4416,7l4502,7e" filled="false" stroked="true" strokeweight=".72pt" strokecolor="#000000">
                <v:path arrowok="t"/>
              </v:shape>
            </v:group>
            <v:group style="position:absolute;left:4416;top:58;width:87;height:2" coordorigin="4416,58" coordsize="87,2">
              <v:shape style="position:absolute;left:4416;top:58;width:87;height:2" coordorigin="4416,58" coordsize="87,0" path="m4416,58l4502,58e" filled="false" stroked="true" strokeweight="2.88pt" strokecolor="#000000">
                <v:path arrowok="t"/>
              </v:shape>
            </v:group>
            <v:group style="position:absolute;left:4502;top:58;width:1268;height:2" coordorigin="4502,58" coordsize="1268,2">
              <v:shape style="position:absolute;left:4502;top:58;width:1268;height:2" coordorigin="4502,58" coordsize="1268,0" path="m4502,58l5770,58e" filled="false" stroked="true" strokeweight="2.88pt" strokecolor="#000000">
                <v:path arrowok="t"/>
              </v:shape>
            </v:group>
            <v:group style="position:absolute;left:4502;top:7;width:1268;height:2" coordorigin="4502,7" coordsize="1268,2">
              <v:shape style="position:absolute;left:4502;top:7;width:1268;height:2" coordorigin="4502,7" coordsize="1268,0" path="m4502,7l5770,7e" filled="false" stroked="true" strokeweight=".72pt" strokecolor="#000000">
                <v:path arrowok="t"/>
              </v:shape>
            </v:group>
            <v:group style="position:absolute;left:5770;top:7;width:82;height:2" coordorigin="5770,7" coordsize="82,2">
              <v:shape style="position:absolute;left:5770;top:7;width:82;height:2" coordorigin="5770,7" coordsize="82,0" path="m5770,7l5851,7e" filled="false" stroked="true" strokeweight=".72pt" strokecolor="#000000">
                <v:path arrowok="t"/>
              </v:shape>
            </v:group>
            <v:group style="position:absolute;left:5770;top:58;width:82;height:2" coordorigin="5770,58" coordsize="82,2">
              <v:shape style="position:absolute;left:5770;top:58;width:82;height:2" coordorigin="5770,58" coordsize="82,0" path="m5770,58l5851,58e" filled="false" stroked="true" strokeweight="2.88pt" strokecolor="#000000">
                <v:path arrowok="t"/>
              </v:shape>
            </v:group>
            <v:group style="position:absolute;left:5851;top:58;width:1244;height:2" coordorigin="5851,58" coordsize="1244,2">
              <v:shape style="position:absolute;left:5851;top:58;width:1244;height:2" coordorigin="5851,58" coordsize="1244,0" path="m5851,58l7094,58e" filled="false" stroked="true" strokeweight="2.88pt" strokecolor="#000000">
                <v:path arrowok="t"/>
              </v:shape>
            </v:group>
            <v:group style="position:absolute;left:5851;top:7;width:1244;height:2" coordorigin="5851,7" coordsize="1244,2">
              <v:shape style="position:absolute;left:5851;top:7;width:1244;height:2" coordorigin="5851,7" coordsize="1244,0" path="m5851,7l7094,7e" filled="false" stroked="true" strokeweight=".72pt" strokecolor="#000000">
                <v:path arrowok="t"/>
              </v:shape>
            </v:group>
            <v:group style="position:absolute;left:7094;top:7;width:87;height:2" coordorigin="7094,7" coordsize="87,2">
              <v:shape style="position:absolute;left:7094;top:7;width:87;height:2" coordorigin="7094,7" coordsize="87,0" path="m7094,7l7181,7e" filled="false" stroked="true" strokeweight=".72pt" strokecolor="#000000">
                <v:path arrowok="t"/>
              </v:shape>
            </v:group>
            <v:group style="position:absolute;left:7094;top:58;width:87;height:2" coordorigin="7094,58" coordsize="87,2">
              <v:shape style="position:absolute;left:7094;top:58;width:87;height:2" coordorigin="7094,58" coordsize="87,0" path="m7094,58l7181,58e" filled="false" stroked="true" strokeweight="2.88pt" strokecolor="#000000">
                <v:path arrowok="t"/>
              </v:shape>
            </v:group>
            <v:group style="position:absolute;left:7181;top:58;width:1407;height:2" coordorigin="7181,58" coordsize="1407,2">
              <v:shape style="position:absolute;left:7181;top:58;width:1407;height:2" coordorigin="7181,58" coordsize="1407,0" path="m7181,58l8587,58e" filled="false" stroked="true" strokeweight="2.88pt" strokecolor="#000000">
                <v:path arrowok="t"/>
              </v:shape>
            </v:group>
            <v:group style="position:absolute;left:7181;top:7;width:1407;height:2" coordorigin="7181,7" coordsize="1407,2">
              <v:shape style="position:absolute;left:7181;top:7;width:1407;height:2" coordorigin="7181,7" coordsize="1407,0" path="m7181,7l858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4" w:lineRule="exact" w:before="0"/>
        <w:ind w:left="12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，不存在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风</w:t>
      </w:r>
      <w:r>
        <w:rPr>
          <w:rFonts w:ascii="宋体" w:hAnsi="宋体" w:cs="宋体" w:eastAsia="宋体" w:hint="default"/>
          <w:w w:val="105"/>
          <w:sz w:val="17"/>
          <w:szCs w:val="17"/>
        </w:rPr>
        <w:t>险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退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13,282,841.58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13,000.00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71" w:lineRule="exact" w:before="0"/>
        <w:ind w:left="1359" w:right="356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龄列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33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16.25pt;height:4.350pt;mso-position-horizontal-relative:char;mso-position-vertical-relative:line" coordorigin="0,0" coordsize="10325,87">
            <v:group style="position:absolute;left:29;top:29;width:893;height:2" coordorigin="29,29" coordsize="893,2">
              <v:shape style="position:absolute;left:29;top:29;width:893;height:2" coordorigin="29,29" coordsize="893,0" path="m29,29l922,29e" filled="false" stroked="true" strokeweight="2.88pt" strokecolor="#000000">
                <v:path arrowok="t"/>
              </v:shape>
            </v:group>
            <v:group style="position:absolute;left:29;top:79;width:893;height:2" coordorigin="29,79" coordsize="893,2">
              <v:shape style="position:absolute;left:29;top:79;width:893;height:2" coordorigin="29,79" coordsize="893,0" path="m29,79l922,79e" filled="false" stroked="true" strokeweight=".72pt" strokecolor="#000000">
                <v:path arrowok="t"/>
              </v:shape>
            </v:group>
            <v:group style="position:absolute;left:922;top:29;width:87;height:2" coordorigin="922,29" coordsize="87,2">
              <v:shape style="position:absolute;left:922;top:29;width:87;height:2" coordorigin="922,29" coordsize="87,0" path="m922,29l1008,29e" filled="false" stroked="true" strokeweight="2.88pt" strokecolor="#000000">
                <v:path arrowok="t"/>
              </v:shape>
            </v:group>
            <v:group style="position:absolute;left:922;top:79;width:87;height:2" coordorigin="922,79" coordsize="87,2">
              <v:shape style="position:absolute;left:922;top:79;width:87;height:2" coordorigin="922,79" coordsize="87,0" path="m922,79l1008,79e" filled="false" stroked="true" strokeweight=".72pt" strokecolor="#000000">
                <v:path arrowok="t"/>
              </v:shape>
            </v:group>
            <v:group style="position:absolute;left:1008;top:29;width:4632;height:2" coordorigin="1008,29" coordsize="4632,2">
              <v:shape style="position:absolute;left:1008;top:29;width:4632;height:2" coordorigin="1008,29" coordsize="4632,0" path="m1008,29l5640,29e" filled="false" stroked="true" strokeweight="2.88pt" strokecolor="#000000">
                <v:path arrowok="t"/>
              </v:shape>
            </v:group>
            <v:group style="position:absolute;left:1008;top:79;width:4632;height:2" coordorigin="1008,79" coordsize="4632,2">
              <v:shape style="position:absolute;left:1008;top:79;width:4632;height:2" coordorigin="1008,79" coordsize="4632,0" path="m1008,79l5640,79e" filled="false" stroked="true" strokeweight=".72pt" strokecolor="#000000">
                <v:path arrowok="t"/>
              </v:shape>
            </v:group>
            <v:group style="position:absolute;left:5640;top:29;width:87;height:2" coordorigin="5640,29" coordsize="87,2">
              <v:shape style="position:absolute;left:5640;top:29;width:87;height:2" coordorigin="5640,29" coordsize="87,0" path="m5640,29l5726,29e" filled="false" stroked="true" strokeweight="2.88pt" strokecolor="#000000">
                <v:path arrowok="t"/>
              </v:shape>
            </v:group>
            <v:group style="position:absolute;left:5640;top:79;width:87;height:2" coordorigin="5640,79" coordsize="87,2">
              <v:shape style="position:absolute;left:5640;top:79;width:87;height:2" coordorigin="5640,79" coordsize="87,0" path="m5640,79l5726,79e" filled="false" stroked="true" strokeweight=".72pt" strokecolor="#000000">
                <v:path arrowok="t"/>
              </v:shape>
            </v:group>
            <v:group style="position:absolute;left:5726;top:29;width:4570;height:2" coordorigin="5726,29" coordsize="4570,2">
              <v:shape style="position:absolute;left:5726;top:29;width:4570;height:2" coordorigin="5726,29" coordsize="4570,0" path="m5726,29l10296,29e" filled="false" stroked="true" strokeweight="2.88pt" strokecolor="#000000">
                <v:path arrowok="t"/>
              </v:shape>
            </v:group>
            <v:group style="position:absolute;left:5726;top:79;width:4570;height:2" coordorigin="5726,79" coordsize="4570,2">
              <v:shape style="position:absolute;left:5726;top:79;width:4570;height:2" coordorigin="5726,79" coordsize="4570,0" path="m5726,79l10296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22" w:val="left" w:leader="none"/>
          <w:tab w:pos="7907" w:val="left" w:leader="none"/>
        </w:tabs>
        <w:spacing w:before="11"/>
        <w:ind w:left="55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4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78"/>
          <w:w w:val="105"/>
          <w:position w:val="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4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4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footerReference w:type="default" r:id="rId115"/>
          <w:pgSz w:w="11900" w:h="16820"/>
          <w:pgMar w:footer="1407" w:header="1402" w:top="1800" w:bottom="1600" w:left="700" w:right="680"/>
          <w:pgNumType w:start="104"/>
        </w:sectPr>
      </w:pPr>
    </w:p>
    <w:p>
      <w:pPr>
        <w:spacing w:before="54"/>
        <w:ind w:left="0" w:right="814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81" w:val="left" w:leader="none"/>
          <w:tab w:pos="2424" w:val="left" w:leader="none"/>
          <w:tab w:pos="3058" w:val="left" w:leader="none"/>
          <w:tab w:pos="3874" w:val="left" w:leader="none"/>
        </w:tabs>
        <w:spacing w:line="279" w:lineRule="exact" w:before="7"/>
        <w:ind w:left="13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备</w:t>
        <w:tab/>
        <w:t>坏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058" w:val="left" w:leader="none"/>
          <w:tab w:pos="3874" w:val="left" w:leader="none"/>
        </w:tabs>
        <w:spacing w:line="177" w:lineRule="exact" w:before="0"/>
        <w:ind w:left="2458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8" w:lineRule="exact" w:before="0"/>
        <w:ind w:left="0" w:right="80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106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011" w:val="left" w:leader="none"/>
          <w:tab w:pos="1750" w:val="left" w:leader="none"/>
          <w:tab w:pos="2182" w:val="left" w:leader="none"/>
          <w:tab w:pos="2791" w:val="left" w:leader="none"/>
          <w:tab w:pos="3473" w:val="left" w:leader="none"/>
          <w:tab w:pos="4265" w:val="left" w:leader="none"/>
          <w:tab w:pos="5211" w:val="left" w:leader="none"/>
          <w:tab w:pos="5643" w:val="left" w:leader="none"/>
        </w:tabs>
        <w:spacing w:line="279" w:lineRule="exact" w:before="8"/>
        <w:ind w:left="57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备</w:t>
        <w:tab/>
        <w:t>坏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账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53" w:val="left" w:leader="none"/>
          <w:tab w:pos="2645" w:val="left" w:leader="none"/>
        </w:tabs>
        <w:spacing w:line="177" w:lineRule="exact" w:before="0"/>
        <w:ind w:left="120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8" w:lineRule="exact" w:before="0"/>
        <w:ind w:left="10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18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4235" w:space="40"/>
            <w:col w:w="6245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10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15.3pt;height:.5pt;mso-position-horizontal-relative:char;mso-position-vertical-relative:line" coordorigin="0,0" coordsize="10306,10">
            <v:group style="position:absolute;left:5;top:5;width:893;height:2" coordorigin="5,5" coordsize="893,2">
              <v:shape style="position:absolute;left:5;top:5;width:893;height:2" coordorigin="5,5" coordsize="893,0" path="m5,5l898,5e" filled="false" stroked="true" strokeweight=".48pt" strokecolor="#000000">
                <v:path arrowok="t"/>
              </v:shape>
            </v:group>
            <v:group style="position:absolute;left:898;top:5;width:10;height:2" coordorigin="898,5" coordsize="10,2">
              <v:shape style="position:absolute;left:898;top:5;width:10;height:2" coordorigin="898,5" coordsize="10,0" path="m898,5l907,5e" filled="false" stroked="true" strokeweight=".48pt" strokecolor="#000000">
                <v:path arrowok="t"/>
              </v:shape>
            </v:group>
            <v:group style="position:absolute;left:907;top:5;width:1239;height:2" coordorigin="907,5" coordsize="1239,2">
              <v:shape style="position:absolute;left:907;top:5;width:1239;height:2" coordorigin="907,5" coordsize="1239,0" path="m907,5l2146,5e" filled="false" stroked="true" strokeweight=".48pt" strokecolor="#000000">
                <v:path arrowok="t"/>
              </v:shape>
            </v:group>
            <v:group style="position:absolute;left:2146;top:5;width:10;height:2" coordorigin="2146,5" coordsize="10,2">
              <v:shape style="position:absolute;left:2146;top:5;width:10;height:2" coordorigin="2146,5" coordsize="10,0" path="m2146,5l2155,5e" filled="false" stroked="true" strokeweight=".48pt" strokecolor="#000000">
                <v:path arrowok="t"/>
              </v:shape>
            </v:group>
            <v:group style="position:absolute;left:2155;top:5;width:34;height:2" coordorigin="2155,5" coordsize="34,2">
              <v:shape style="position:absolute;left:2155;top:5;width:34;height:2" coordorigin="2155,5" coordsize="34,0" path="m2155,5l2189,5e" filled="false" stroked="true" strokeweight=".48pt" strokecolor="#000000">
                <v:path arrowok="t"/>
              </v:shape>
            </v:group>
            <v:group style="position:absolute;left:2189;top:5;width:10;height:2" coordorigin="2189,5" coordsize="10,2">
              <v:shape style="position:absolute;left:2189;top:5;width:10;height:2" coordorigin="2189,5" coordsize="10,0" path="m2189,5l2198,5e" filled="false" stroked="true" strokeweight=".48pt" strokecolor="#000000">
                <v:path arrowok="t"/>
              </v:shape>
            </v:group>
            <v:group style="position:absolute;left:2198;top:5;width:600;height:2" coordorigin="2198,5" coordsize="600,2">
              <v:shape style="position:absolute;left:2198;top:5;width:600;height:2" coordorigin="2198,5" coordsize="600,0" path="m2198,5l2798,5e" filled="false" stroked="true" strokeweight=".48pt" strokecolor="#000000">
                <v:path arrowok="t"/>
              </v:shape>
            </v:group>
            <v:group style="position:absolute;left:2798;top:5;width:10;height:2" coordorigin="2798,5" coordsize="10,2">
              <v:shape style="position:absolute;left:2798;top:5;width:10;height:2" coordorigin="2798,5" coordsize="10,0" path="m2798,5l2808,5e" filled="false" stroked="true" strokeweight=".48pt" strokecolor="#000000">
                <v:path arrowok="t"/>
              </v:shape>
            </v:group>
            <v:group style="position:absolute;left:2808;top:5;width:29;height:2" coordorigin="2808,5" coordsize="29,2">
              <v:shape style="position:absolute;left:2808;top:5;width:29;height:2" coordorigin="2808,5" coordsize="29,0" path="m2808,5l2837,5e" filled="false" stroked="true" strokeweight=".48pt" strokecolor="#000000">
                <v:path arrowok="t"/>
              </v:shape>
            </v:group>
            <v:group style="position:absolute;left:2837;top:5;width:10;height:2" coordorigin="2837,5" coordsize="10,2">
              <v:shape style="position:absolute;left:2837;top:5;width:10;height:2" coordorigin="2837,5" coordsize="10,0" path="m2837,5l2846,5e" filled="false" stroked="true" strokeweight=".48pt" strokecolor="#000000">
                <v:path arrowok="t"/>
              </v:shape>
            </v:group>
            <v:group style="position:absolute;left:2846;top:5;width:605;height:2" coordorigin="2846,5" coordsize="605,2">
              <v:shape style="position:absolute;left:2846;top:5;width:605;height:2" coordorigin="2846,5" coordsize="605,0" path="m2846,5l3451,5e" filled="false" stroked="true" strokeweight=".48pt" strokecolor="#000000">
                <v:path arrowok="t"/>
              </v:shape>
            </v:group>
            <v:group style="position:absolute;left:3451;top:5;width:10;height:2" coordorigin="3451,5" coordsize="10,2">
              <v:shape style="position:absolute;left:3451;top:5;width:10;height:2" coordorigin="3451,5" coordsize="10,0" path="m3451,5l3461,5e" filled="false" stroked="true" strokeweight=".48pt" strokecolor="#000000">
                <v:path arrowok="t"/>
              </v:shape>
            </v:group>
            <v:group style="position:absolute;left:3461;top:5;width:956;height:2" coordorigin="3461,5" coordsize="956,2">
              <v:shape style="position:absolute;left:3461;top:5;width:956;height:2" coordorigin="3461,5" coordsize="956,0" path="m3461,5l4416,5e" filled="false" stroked="true" strokeweight=".48pt" strokecolor="#000000">
                <v:path arrowok="t"/>
              </v:shape>
            </v:group>
            <v:group style="position:absolute;left:4416;top:5;width:10;height:2" coordorigin="4416,5" coordsize="10,2">
              <v:shape style="position:absolute;left:4416;top:5;width:10;height:2" coordorigin="4416,5" coordsize="10,0" path="m4416,5l4426,5e" filled="false" stroked="true" strokeweight=".48pt" strokecolor="#000000">
                <v:path arrowok="t"/>
              </v:shape>
            </v:group>
            <v:group style="position:absolute;left:4426;top:5;width:10;height:2" coordorigin="4426,5" coordsize="10,2">
              <v:shape style="position:absolute;left:4426;top:5;width:10;height:2" coordorigin="4426,5" coordsize="10,0" path="m4426,5l4435,5e" filled="false" stroked="true" strokeweight=".48pt" strokecolor="#000000">
                <v:path arrowok="t"/>
              </v:shape>
            </v:group>
            <v:group style="position:absolute;left:4435;top:5;width:10;height:2" coordorigin="4435,5" coordsize="10,2">
              <v:shape style="position:absolute;left:4435;top:5;width:10;height:2" coordorigin="4435,5" coordsize="10,0" path="m4435,5l4445,5e" filled="false" stroked="true" strokeweight=".48pt" strokecolor="#000000">
                <v:path arrowok="t"/>
              </v:shape>
            </v:group>
            <v:group style="position:absolute;left:4445;top:5;width:1172;height:2" coordorigin="4445,5" coordsize="1172,2">
              <v:shape style="position:absolute;left:4445;top:5;width:1172;height:2" coordorigin="4445,5" coordsize="1172,0" path="m4445,5l5616,5e" filled="false" stroked="true" strokeweight=".48pt" strokecolor="#000000">
                <v:path arrowok="t"/>
              </v:shape>
            </v:group>
            <v:group style="position:absolute;left:5616;top:5;width:10;height:2" coordorigin="5616,5" coordsize="10,2">
              <v:shape style="position:absolute;left:5616;top:5;width:10;height:2" coordorigin="5616,5" coordsize="10,0" path="m5616,5l5626,5e" filled="false" stroked="true" strokeweight=".48pt" strokecolor="#000000">
                <v:path arrowok="t"/>
              </v:shape>
            </v:group>
            <v:group style="position:absolute;left:5626;top:5;width:39;height:2" coordorigin="5626,5" coordsize="39,2">
              <v:shape style="position:absolute;left:5626;top:5;width:39;height:2" coordorigin="5626,5" coordsize="39,0" path="m5626,5l5664,5e" filled="false" stroked="true" strokeweight=".48pt" strokecolor="#000000">
                <v:path arrowok="t"/>
              </v:shape>
            </v:group>
            <v:group style="position:absolute;left:5664;top:5;width:10;height:2" coordorigin="5664,5" coordsize="10,2">
              <v:shape style="position:absolute;left:5664;top:5;width:10;height:2" coordorigin="5664,5" coordsize="10,0" path="m5664,5l5674,5e" filled="false" stroked="true" strokeweight=".48pt" strokecolor="#000000">
                <v:path arrowok="t"/>
              </v:shape>
            </v:group>
            <v:group style="position:absolute;left:5674;top:5;width:1114;height:2" coordorigin="5674,5" coordsize="1114,2">
              <v:shape style="position:absolute;left:5674;top:5;width:1114;height:2" coordorigin="5674,5" coordsize="1114,0" path="m5674,5l6787,5e" filled="false" stroked="true" strokeweight=".48pt" strokecolor="#000000">
                <v:path arrowok="t"/>
              </v:shape>
            </v:group>
            <v:group style="position:absolute;left:6787;top:5;width:10;height:2" coordorigin="6787,5" coordsize="10,2">
              <v:shape style="position:absolute;left:6787;top:5;width:10;height:2" coordorigin="6787,5" coordsize="10,0" path="m6787,5l6797,5e" filled="false" stroked="true" strokeweight=".48pt" strokecolor="#000000">
                <v:path arrowok="t"/>
              </v:shape>
            </v:group>
            <v:group style="position:absolute;left:6797;top:5;width:10;height:2" coordorigin="6797,5" coordsize="10,2">
              <v:shape style="position:absolute;left:6797;top:5;width:10;height:2" coordorigin="6797,5" coordsize="10,0" path="m6797,5l6806,5e" filled="false" stroked="true" strokeweight=".48pt" strokecolor="#000000">
                <v:path arrowok="t"/>
              </v:shape>
            </v:group>
            <v:group style="position:absolute;left:6806;top:5;width:682;height:2" coordorigin="6806,5" coordsize="682,2">
              <v:shape style="position:absolute;left:6806;top:5;width:682;height:2" coordorigin="6806,5" coordsize="682,0" path="m6806,5l7488,5e" filled="false" stroked="true" strokeweight=".48pt" strokecolor="#000000">
                <v:path arrowok="t"/>
              </v:shape>
            </v:group>
            <v:group style="position:absolute;left:7488;top:5;width:10;height:2" coordorigin="7488,5" coordsize="10,2">
              <v:shape style="position:absolute;left:7488;top:5;width:10;height:2" coordorigin="7488,5" coordsize="10,0" path="m7488,5l7498,5e" filled="false" stroked="true" strokeweight=".48pt" strokecolor="#000000">
                <v:path arrowok="t"/>
              </v:shape>
            </v:group>
            <v:group style="position:absolute;left:7498;top:5;width:620;height:2" coordorigin="7498,5" coordsize="620,2">
              <v:shape style="position:absolute;left:7498;top:5;width:620;height:2" coordorigin="7498,5" coordsize="620,0" path="m7498,5l8117,5e" filled="false" stroked="true" strokeweight=".48pt" strokecolor="#000000">
                <v:path arrowok="t"/>
              </v:shape>
            </v:group>
            <v:group style="position:absolute;left:8117;top:5;width:10;height:2" coordorigin="8117,5" coordsize="10,2">
              <v:shape style="position:absolute;left:8117;top:5;width:10;height:2" coordorigin="8117,5" coordsize="10,0" path="m8117,5l8126,5e" filled="false" stroked="true" strokeweight=".48pt" strokecolor="#000000">
                <v:path arrowok="t"/>
              </v:shape>
            </v:group>
            <v:group style="position:absolute;left:8126;top:5;width:29;height:2" coordorigin="8126,5" coordsize="29,2">
              <v:shape style="position:absolute;left:8126;top:5;width:29;height:2" coordorigin="8126,5" coordsize="29,0" path="m8126,5l8155,5e" filled="false" stroked="true" strokeweight=".48pt" strokecolor="#000000">
                <v:path arrowok="t"/>
              </v:shape>
            </v:group>
            <v:group style="position:absolute;left:8155;top:5;width:10;height:2" coordorigin="8155,5" coordsize="10,2">
              <v:shape style="position:absolute;left:8155;top:5;width:10;height:2" coordorigin="8155,5" coordsize="10,0" path="m8155,5l8165,5e" filled="false" stroked="true" strokeweight=".48pt" strokecolor="#000000">
                <v:path arrowok="t"/>
              </v:shape>
            </v:group>
            <v:group style="position:absolute;left:8165;top:5;width:912;height:2" coordorigin="8165,5" coordsize="912,2">
              <v:shape style="position:absolute;left:8165;top:5;width:912;height:2" coordorigin="8165,5" coordsize="912,0" path="m8165,5l9077,5e" filled="false" stroked="true" strokeweight=".48pt" strokecolor="#000000">
                <v:path arrowok="t"/>
              </v:shape>
            </v:group>
            <v:group style="position:absolute;left:9077;top:5;width:10;height:2" coordorigin="9077,5" coordsize="10,2">
              <v:shape style="position:absolute;left:9077;top:5;width:10;height:2" coordorigin="9077,5" coordsize="10,0" path="m9077,5l9086,5e" filled="false" stroked="true" strokeweight=".48pt" strokecolor="#000000">
                <v:path arrowok="t"/>
              </v:shape>
            </v:group>
            <v:group style="position:absolute;left:9082;top:5;width:10;height:2" coordorigin="9082,5" coordsize="10,2">
              <v:shape style="position:absolute;left:9082;top:5;width:10;height:2" coordorigin="9082,5" coordsize="10,0" path="m9082,5l9091,5e" filled="false" stroked="true" strokeweight=".48pt" strokecolor="#000000">
                <v:path arrowok="t"/>
              </v:shape>
            </v:group>
            <v:group style="position:absolute;left:9091;top:5;width:1181;height:2" coordorigin="9091,5" coordsize="1181,2">
              <v:shape style="position:absolute;left:9091;top:5;width:1181;height:2" coordorigin="9091,5" coordsize="1181,0" path="m9091,5l10272,5e" filled="false" stroked="true" strokeweight=".48pt" strokecolor="#000000">
                <v:path arrowok="t"/>
              </v:shape>
            </v:group>
            <v:group style="position:absolute;left:10272;top:5;width:10;height:2" coordorigin="10272,5" coordsize="10,2">
              <v:shape style="position:absolute;left:10272;top:5;width:10;height:2" coordorigin="10272,5" coordsize="10,0" path="m10272,5l10282,5e" filled="false" stroked="true" strokeweight=".48pt" strokecolor="#000000">
                <v:path arrowok="t"/>
              </v:shape>
            </v:group>
            <v:group style="position:absolute;left:10282;top:5;width:5;height:2" coordorigin="10282,5" coordsize="5,2">
              <v:shape style="position:absolute;left:10282;top:5;width:5;height:2" coordorigin="10282,5" coordsize="5,0" path="m10282,5l10286,5e" filled="false" stroked="true" strokeweight=".48pt" strokecolor="#000000">
                <v:path arrowok="t"/>
              </v:shape>
            </v:group>
            <v:group style="position:absolute;left:10286;top:5;width:10;height:2" coordorigin="10286,5" coordsize="10,2">
              <v:shape style="position:absolute;left:10286;top:5;width:10;height:2" coordorigin="10286,5" coordsize="10,0" path="m10286,5l10296,5e" filled="false" stroked="true" strokeweight=".48pt" strokecolor="#000000">
                <v:path arrowok="t"/>
              </v:shape>
            </v:group>
            <v:group style="position:absolute;left:10296;top:5;width:5;height:2" coordorigin="10296,5" coordsize="5,2">
              <v:shape style="position:absolute;left:10296;top:5;width:5;height:2" coordorigin="10296,5" coordsize="5,0" path="m10296,5l1030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32" w:lineRule="auto" w:before="60"/>
        <w:ind w:left="1037" w:right="66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43.610001pt;margin-top:-135.801331pt;width:510.1pt;height:142pt;mso-position-horizontal-relative:page;mso-position-vertical-relative:paragraph;z-index:4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6"/>
                    <w:gridCol w:w="1248"/>
                    <w:gridCol w:w="689"/>
                    <w:gridCol w:w="683"/>
                    <w:gridCol w:w="892"/>
                    <w:gridCol w:w="1219"/>
                    <w:gridCol w:w="1162"/>
                    <w:gridCol w:w="691"/>
                    <w:gridCol w:w="649"/>
                    <w:gridCol w:w="974"/>
                    <w:gridCol w:w="1150"/>
                  </w:tblGrid>
                  <w:tr>
                    <w:trPr>
                      <w:trHeight w:val="387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13,308,593.20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99.57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772.55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13,307,820.65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2,450,806.71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97.23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2,682.74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2,448,123.97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4,800.00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35,200.00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28,000.00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6,720.00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21,280.00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12,000.00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0.48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2,880.00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9,120.00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5,760.00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6,240.00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2,157.93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2,337.75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3" w:hRule="exact"/>
                    </w:trPr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7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7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13,366,088.88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b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17,748.23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13,348,340.65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2,520,302.39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12,520.67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2,507,781.72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84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关联方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单位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7" w:lineRule="auto" w:before="0"/>
        <w:ind w:left="1037" w:right="5906" w:hanging="351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2"/>
        <w:ind w:left="1099" w:right="6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b/>
          <w:bCs/>
          <w:spacing w:val="3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67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45pt;height:4.1pt;mso-position-horizontal-relative:char;mso-position-vertical-relative:line" coordorigin="0,0" coordsize="9149,82">
            <v:group style="position:absolute;left:26;top:26;width:1637;height:2" coordorigin="26,26" coordsize="1637,2">
              <v:shape style="position:absolute;left:26;top:26;width:1637;height:2" coordorigin="26,26" coordsize="1637,0" path="m26,26l1663,26e" filled="false" stroked="true" strokeweight="2.64pt" strokecolor="#000000">
                <v:path arrowok="t"/>
              </v:shape>
            </v:group>
            <v:group style="position:absolute;left:26;top:74;width:1637;height:2" coordorigin="26,74" coordsize="1637,2">
              <v:shape style="position:absolute;left:26;top:74;width:1637;height:2" coordorigin="26,74" coordsize="1637,0" path="m26,74l1663,74e" filled="false" stroked="true" strokeweight=".72pt" strokecolor="#000000">
                <v:path arrowok="t"/>
              </v:shape>
            </v:group>
            <v:group style="position:absolute;left:1663;top:26;width:82;height:2" coordorigin="1663,26" coordsize="82,2">
              <v:shape style="position:absolute;left:1663;top:26;width:82;height:2" coordorigin="1663,26" coordsize="82,0" path="m1663,26l1745,26e" filled="false" stroked="true" strokeweight="2.64pt" strokecolor="#000000">
                <v:path arrowok="t"/>
              </v:shape>
            </v:group>
            <v:group style="position:absolute;left:1663;top:74;width:82;height:2" coordorigin="1663,74" coordsize="82,2">
              <v:shape style="position:absolute;left:1663;top:74;width:82;height:2" coordorigin="1663,74" coordsize="82,0" path="m1663,74l1745,74e" filled="false" stroked="true" strokeweight=".72pt" strokecolor="#000000">
                <v:path arrowok="t"/>
              </v:shape>
            </v:group>
            <v:group style="position:absolute;left:1745;top:26;width:1863;height:2" coordorigin="1745,26" coordsize="1863,2">
              <v:shape style="position:absolute;left:1745;top:26;width:1863;height:2" coordorigin="1745,26" coordsize="1863,0" path="m1745,26l3607,26e" filled="false" stroked="true" strokeweight="2.64pt" strokecolor="#000000">
                <v:path arrowok="t"/>
              </v:shape>
            </v:group>
            <v:group style="position:absolute;left:1745;top:74;width:1863;height:2" coordorigin="1745,74" coordsize="1863,2">
              <v:shape style="position:absolute;left:1745;top:74;width:1863;height:2" coordorigin="1745,74" coordsize="1863,0" path="m1745,74l3607,74e" filled="false" stroked="true" strokeweight=".72pt" strokecolor="#000000">
                <v:path arrowok="t"/>
              </v:shape>
            </v:group>
            <v:group style="position:absolute;left:3607;top:26;width:82;height:2" coordorigin="3607,26" coordsize="82,2">
              <v:shape style="position:absolute;left:3607;top:26;width:82;height:2" coordorigin="3607,26" coordsize="82,0" path="m3607,26l3689,26e" filled="false" stroked="true" strokeweight="2.64pt" strokecolor="#000000">
                <v:path arrowok="t"/>
              </v:shape>
            </v:group>
            <v:group style="position:absolute;left:3607;top:74;width:82;height:2" coordorigin="3607,74" coordsize="82,2">
              <v:shape style="position:absolute;left:3607;top:74;width:82;height:2" coordorigin="3607,74" coordsize="82,0" path="m3607,74l3689,74e" filled="false" stroked="true" strokeweight=".72pt" strokecolor="#000000">
                <v:path arrowok="t"/>
              </v:shape>
            </v:group>
            <v:group style="position:absolute;left:3689;top:26;width:1757;height:2" coordorigin="3689,26" coordsize="1757,2">
              <v:shape style="position:absolute;left:3689;top:26;width:1757;height:2" coordorigin="3689,26" coordsize="1757,0" path="m3689,26l5446,26e" filled="false" stroked="true" strokeweight="2.64pt" strokecolor="#000000">
                <v:path arrowok="t"/>
              </v:shape>
            </v:group>
            <v:group style="position:absolute;left:3689;top:74;width:1757;height:2" coordorigin="3689,74" coordsize="1757,2">
              <v:shape style="position:absolute;left:3689;top:74;width:1757;height:2" coordorigin="3689,74" coordsize="1757,0" path="m3689,74l5446,74e" filled="false" stroked="true" strokeweight=".72pt" strokecolor="#000000">
                <v:path arrowok="t"/>
              </v:shape>
            </v:group>
            <v:group style="position:absolute;left:5446;top:26;width:87;height:2" coordorigin="5446,26" coordsize="87,2">
              <v:shape style="position:absolute;left:5446;top:26;width:87;height:2" coordorigin="5446,26" coordsize="87,0" path="m5446,26l5532,26e" filled="false" stroked="true" strokeweight="2.64pt" strokecolor="#000000">
                <v:path arrowok="t"/>
              </v:shape>
            </v:group>
            <v:group style="position:absolute;left:5446;top:74;width:87;height:2" coordorigin="5446,74" coordsize="87,2">
              <v:shape style="position:absolute;left:5446;top:74;width:87;height:2" coordorigin="5446,74" coordsize="87,0" path="m5446,74l5532,74e" filled="false" stroked="true" strokeweight=".72pt" strokecolor="#000000">
                <v:path arrowok="t"/>
              </v:shape>
            </v:group>
            <v:group style="position:absolute;left:5532;top:26;width:1656;height:2" coordorigin="5532,26" coordsize="1656,2">
              <v:shape style="position:absolute;left:5532;top:26;width:1656;height:2" coordorigin="5532,26" coordsize="1656,0" path="m5532,26l7188,26e" filled="false" stroked="true" strokeweight="2.64pt" strokecolor="#000000">
                <v:path arrowok="t"/>
              </v:shape>
            </v:group>
            <v:group style="position:absolute;left:5532;top:74;width:1656;height:2" coordorigin="5532,74" coordsize="1656,2">
              <v:shape style="position:absolute;left:5532;top:74;width:1656;height:2" coordorigin="5532,74" coordsize="1656,0" path="m5532,74l7188,74e" filled="false" stroked="true" strokeweight=".72pt" strokecolor="#000000">
                <v:path arrowok="t"/>
              </v:shape>
            </v:group>
            <v:group style="position:absolute;left:7188;top:26;width:87;height:2" coordorigin="7188,26" coordsize="87,2">
              <v:shape style="position:absolute;left:7188;top:26;width:87;height:2" coordorigin="7188,26" coordsize="87,0" path="m7188,26l7274,26e" filled="false" stroked="true" strokeweight="2.64pt" strokecolor="#000000">
                <v:path arrowok="t"/>
              </v:shape>
            </v:group>
            <v:group style="position:absolute;left:7188;top:74;width:87;height:2" coordorigin="7188,74" coordsize="87,2">
              <v:shape style="position:absolute;left:7188;top:74;width:87;height:2" coordorigin="7188,74" coordsize="87,0" path="m7188,74l7274,74e" filled="false" stroked="true" strokeweight=".72pt" strokecolor="#000000">
                <v:path arrowok="t"/>
              </v:shape>
            </v:group>
            <v:group style="position:absolute;left:7274;top:26;width:1848;height:2" coordorigin="7274,26" coordsize="1848,2">
              <v:shape style="position:absolute;left:7274;top:26;width:1848;height:2" coordorigin="7274,26" coordsize="1848,0" path="m7274,26l9122,26e" filled="false" stroked="true" strokeweight="2.64pt" strokecolor="#000000">
                <v:path arrowok="t"/>
              </v:shape>
            </v:group>
            <v:group style="position:absolute;left:7274;top:74;width:1848;height:2" coordorigin="7274,74" coordsize="1848,2">
              <v:shape style="position:absolute;left:7274;top:74;width:1848;height:2" coordorigin="7274,74" coordsize="1848,0" path="m7274,74l9122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695" w:val="left" w:leader="none"/>
          <w:tab w:pos="2952" w:val="left" w:leader="none"/>
          <w:tab w:pos="4839" w:val="left" w:leader="none"/>
          <w:tab w:pos="6634" w:val="left" w:leader="none"/>
          <w:tab w:pos="8472" w:val="left" w:leader="none"/>
        </w:tabs>
        <w:spacing w:before="18"/>
        <w:ind w:left="1176" w:right="66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  <w:t>别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tabs>
          <w:tab w:pos="3178" w:val="left" w:leader="none"/>
          <w:tab w:pos="3797" w:val="left" w:leader="none"/>
        </w:tabs>
        <w:spacing w:line="220" w:lineRule="exact" w:before="76"/>
        <w:ind w:left="3797" w:right="0" w:hanging="1138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62" w:val="left" w:leader="none"/>
          <w:tab w:pos="1438" w:val="left" w:leader="none"/>
        </w:tabs>
        <w:spacing w:line="220" w:lineRule="exact" w:before="76"/>
        <w:ind w:left="1438" w:right="0" w:hanging="1095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19" w:val="left" w:leader="none"/>
          <w:tab w:pos="1342" w:val="left" w:leader="none"/>
        </w:tabs>
        <w:spacing w:line="220" w:lineRule="exact" w:before="76"/>
        <w:ind w:left="1342" w:right="0" w:hanging="1042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15" w:val="left" w:leader="none"/>
          <w:tab w:pos="1539" w:val="left" w:leader="none"/>
        </w:tabs>
        <w:spacing w:line="220" w:lineRule="exact" w:before="76"/>
        <w:ind w:left="1539" w:right="821" w:hanging="1143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0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4" w:equalWidth="0">
            <w:col w:w="4163" w:space="40"/>
            <w:col w:w="1804" w:space="40"/>
            <w:col w:w="1708" w:space="40"/>
            <w:col w:w="2725"/>
          </w:cols>
        </w:sectPr>
      </w:pPr>
    </w:p>
    <w:p>
      <w:pPr>
        <w:spacing w:line="20" w:lineRule="exact"/>
        <w:ind w:left="6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5.3pt;height:.5pt;mso-position-horizontal-relative:char;mso-position-vertical-relative:line" coordorigin="0,0" coordsize="9106,10">
            <v:group style="position:absolute;left:5;top:5;width:15;height:2" coordorigin="5,5" coordsize="15,2">
              <v:shape style="position:absolute;left:5;top:5;width:15;height:2" coordorigin="5,5" coordsize="15,0" path="m5,5l19,5e" filled="false" stroked="true" strokeweight=".48pt" strokecolor="#000000">
                <v:path arrowok="t"/>
              </v:shape>
            </v:group>
            <v:group style="position:absolute;left:19;top:5;width:10;height:2" coordorigin="19,5" coordsize="10,2">
              <v:shape style="position:absolute;left:19;top:5;width:10;height:2" coordorigin="19,5" coordsize="10,0" path="m19,5l29,5e" filled="false" stroked="true" strokeweight=".48pt" strokecolor="#000000">
                <v:path arrowok="t"/>
              </v:shape>
            </v:group>
            <v:group style="position:absolute;left:29;top:5;width:1613;height:2" coordorigin="29,5" coordsize="1613,2">
              <v:shape style="position:absolute;left:29;top:5;width:1613;height:2" coordorigin="29,5" coordsize="1613,0" path="m29,5l1642,5e" filled="false" stroked="true" strokeweight=".48pt" strokecolor="#000000">
                <v:path arrowok="t"/>
              </v:shape>
            </v:group>
            <v:group style="position:absolute;left:1642;top:5;width:10;height:2" coordorigin="1642,5" coordsize="10,2">
              <v:shape style="position:absolute;left:1642;top:5;width:10;height:2" coordorigin="1642,5" coordsize="10,0" path="m1642,5l1651,5e" filled="false" stroked="true" strokeweight=".48pt" strokecolor="#000000">
                <v:path arrowok="t"/>
              </v:shape>
            </v:group>
            <v:group style="position:absolute;left:1651;top:5;width:5;height:2" coordorigin="1651,5" coordsize="5,2">
              <v:shape style="position:absolute;left:1651;top:5;width:5;height:2" coordorigin="1651,5" coordsize="5,0" path="m1651,5l1656,5e" filled="false" stroked="true" strokeweight=".48pt" strokecolor="#000000">
                <v:path arrowok="t"/>
              </v:shape>
            </v:group>
            <v:group style="position:absolute;left:1656;top:5;width:10;height:2" coordorigin="1656,5" coordsize="10,2">
              <v:shape style="position:absolute;left:1656;top:5;width:10;height:2" coordorigin="1656,5" coordsize="10,0" path="m1656,5l1666,5e" filled="false" stroked="true" strokeweight=".48pt" strokecolor="#000000">
                <v:path arrowok="t"/>
              </v:shape>
            </v:group>
            <v:group style="position:absolute;left:1666;top:5;width:1306;height:2" coordorigin="1666,5" coordsize="1306,2">
              <v:shape style="position:absolute;left:1666;top:5;width:1306;height:2" coordorigin="1666,5" coordsize="1306,0" path="m1666,5l2971,5e" filled="false" stroked="true" strokeweight=".48pt" strokecolor="#000000">
                <v:path arrowok="t"/>
              </v:shape>
            </v:group>
            <v:group style="position:absolute;left:2971;top:5;width:10;height:2" coordorigin="2971,5" coordsize="10,2">
              <v:shape style="position:absolute;left:2971;top:5;width:10;height:2" coordorigin="2971,5" coordsize="10,0" path="m2971,5l2981,5e" filled="false" stroked="true" strokeweight=".48pt" strokecolor="#000000">
                <v:path arrowok="t"/>
              </v:shape>
            </v:group>
            <v:group style="position:absolute;left:2981;top:5;width:10;height:2" coordorigin="2981,5" coordsize="10,2">
              <v:shape style="position:absolute;left:2981;top:5;width:10;height:2" coordorigin="2981,5" coordsize="10,0" path="m2981,5l2990,5e" filled="false" stroked="true" strokeweight=".48pt" strokecolor="#000000">
                <v:path arrowok="t"/>
              </v:shape>
            </v:group>
            <v:group style="position:absolute;left:2990;top:5;width:596;height:2" coordorigin="2990,5" coordsize="596,2">
              <v:shape style="position:absolute;left:2990;top:5;width:596;height:2" coordorigin="2990,5" coordsize="596,0" path="m2990,5l3586,5e" filled="false" stroked="true" strokeweight=".48pt" strokecolor="#000000">
                <v:path arrowok="t"/>
              </v:shape>
            </v:group>
            <v:group style="position:absolute;left:3586;top:5;width:10;height:2" coordorigin="3586,5" coordsize="10,2">
              <v:shape style="position:absolute;left:3586;top:5;width:10;height:2" coordorigin="3586,5" coordsize="10,0" path="m3586,5l3595,5e" filled="false" stroked="true" strokeweight=".48pt" strokecolor="#000000">
                <v:path arrowok="t"/>
              </v:shape>
            </v:group>
            <v:group style="position:absolute;left:3595;top:5;width:10;height:2" coordorigin="3595,5" coordsize="10,2">
              <v:shape style="position:absolute;left:3595;top:5;width:10;height:2" coordorigin="3595,5" coordsize="10,0" path="m3595,5l3605,5e" filled="false" stroked="true" strokeweight=".48pt" strokecolor="#000000">
                <v:path arrowok="t"/>
              </v:shape>
            </v:group>
            <v:group style="position:absolute;left:3605;top:5;width:1205;height:2" coordorigin="3605,5" coordsize="1205,2">
              <v:shape style="position:absolute;left:3605;top:5;width:1205;height:2" coordorigin="3605,5" coordsize="1205,0" path="m3605,5l4810,5e" filled="false" stroked="true" strokeweight=".48pt" strokecolor="#000000">
                <v:path arrowok="t"/>
              </v:shape>
            </v:group>
            <v:group style="position:absolute;left:4810;top:5;width:10;height:2" coordorigin="4810,5" coordsize="10,2">
              <v:shape style="position:absolute;left:4810;top:5;width:10;height:2" coordorigin="4810,5" coordsize="10,0" path="m4810,5l4819,5e" filled="false" stroked="true" strokeweight=".48pt" strokecolor="#000000">
                <v:path arrowok="t"/>
              </v:shape>
            </v:group>
            <v:group style="position:absolute;left:4819;top:5;width:5;height:2" coordorigin="4819,5" coordsize="5,2">
              <v:shape style="position:absolute;left:4819;top:5;width:5;height:2" coordorigin="4819,5" coordsize="5,0" path="m4819,5l4824,5e" filled="false" stroked="true" strokeweight=".48pt" strokecolor="#000000">
                <v:path arrowok="t"/>
              </v:shape>
            </v:group>
            <v:group style="position:absolute;left:4824;top:5;width:10;height:2" coordorigin="4824,5" coordsize="10,2">
              <v:shape style="position:absolute;left:4824;top:5;width:10;height:2" coordorigin="4824,5" coordsize="10,0" path="m4824,5l4834,5e" filled="false" stroked="true" strokeweight=".48pt" strokecolor="#000000">
                <v:path arrowok="t"/>
              </v:shape>
            </v:group>
            <v:group style="position:absolute;left:4834;top:5;width:591;height:2" coordorigin="4834,5" coordsize="591,2">
              <v:shape style="position:absolute;left:4834;top:5;width:591;height:2" coordorigin="4834,5" coordsize="591,0" path="m4834,5l5424,5e" filled="false" stroked="true" strokeweight=".48pt" strokecolor="#000000">
                <v:path arrowok="t"/>
              </v:shape>
            </v:group>
            <v:group style="position:absolute;left:5424;top:5;width:10;height:2" coordorigin="5424,5" coordsize="10,2">
              <v:shape style="position:absolute;left:5424;top:5;width:10;height:2" coordorigin="5424,5" coordsize="10,0" path="m5424,5l5434,5e" filled="false" stroked="true" strokeweight=".48pt" strokecolor="#000000">
                <v:path arrowok="t"/>
              </v:shape>
            </v:group>
            <v:group style="position:absolute;left:5434;top:5;width:10;height:2" coordorigin="5434,5" coordsize="10,2">
              <v:shape style="position:absolute;left:5434;top:5;width:10;height:2" coordorigin="5434,5" coordsize="10,0" path="m5434,5l5443,5e" filled="false" stroked="true" strokeweight=".48pt" strokecolor="#000000">
                <v:path arrowok="t"/>
              </v:shape>
            </v:group>
            <v:group style="position:absolute;left:5443;top:5;width:1124;height:2" coordorigin="5443,5" coordsize="1124,2">
              <v:shape style="position:absolute;left:5443;top:5;width:1124;height:2" coordorigin="5443,5" coordsize="1124,0" path="m5443,5l6566,5e" filled="false" stroked="true" strokeweight=".48pt" strokecolor="#000000">
                <v:path arrowok="t"/>
              </v:shape>
            </v:group>
            <v:group style="position:absolute;left:6566;top:5;width:10;height:2" coordorigin="6566,5" coordsize="10,2">
              <v:shape style="position:absolute;left:6566;top:5;width:10;height:2" coordorigin="6566,5" coordsize="10,0" path="m6566,5l6576,5e" filled="false" stroked="true" strokeweight=".48pt" strokecolor="#000000">
                <v:path arrowok="t"/>
              </v:shape>
            </v:group>
            <v:group style="position:absolute;left:6576;top:5;width:10;height:2" coordorigin="6576,5" coordsize="10,2">
              <v:shape style="position:absolute;left:6576;top:5;width:10;height:2" coordorigin="6576,5" coordsize="10,0" path="m6576,5l6586,5e" filled="false" stroked="true" strokeweight=".48pt" strokecolor="#000000">
                <v:path arrowok="t"/>
              </v:shape>
            </v:group>
            <v:group style="position:absolute;left:6586;top:5;width:581;height:2" coordorigin="6586,5" coordsize="581,2">
              <v:shape style="position:absolute;left:6586;top:5;width:581;height:2" coordorigin="6586,5" coordsize="581,0" path="m6586,5l7166,5e" filled="false" stroked="true" strokeweight=".48pt" strokecolor="#000000">
                <v:path arrowok="t"/>
              </v:shape>
            </v:group>
            <v:group style="position:absolute;left:7166;top:5;width:10;height:2" coordorigin="7166,5" coordsize="10,2">
              <v:shape style="position:absolute;left:7166;top:5;width:10;height:2" coordorigin="7166,5" coordsize="10,0" path="m7166,5l7176,5e" filled="false" stroked="true" strokeweight=".48pt" strokecolor="#000000">
                <v:path arrowok="t"/>
              </v:shape>
            </v:group>
            <v:group style="position:absolute;left:7176;top:5;width:10;height:2" coordorigin="7176,5" coordsize="10,2">
              <v:shape style="position:absolute;left:7176;top:5;width:10;height:2" coordorigin="7176,5" coordsize="10,0" path="m7176,5l7186,5e" filled="false" stroked="true" strokeweight=".48pt" strokecolor="#000000">
                <v:path arrowok="t"/>
              </v:shape>
            </v:group>
            <v:group style="position:absolute;left:7186;top:5;width:1325;height:2" coordorigin="7186,5" coordsize="1325,2">
              <v:shape style="position:absolute;left:7186;top:5;width:1325;height:2" coordorigin="7186,5" coordsize="1325,0" path="m7186,5l8510,5e" filled="false" stroked="true" strokeweight=".48pt" strokecolor="#000000">
                <v:path arrowok="t"/>
              </v:shape>
            </v:group>
            <v:group style="position:absolute;left:8510;top:5;width:10;height:2" coordorigin="8510,5" coordsize="10,2">
              <v:shape style="position:absolute;left:8510;top:5;width:10;height:2" coordorigin="8510,5" coordsize="10,0" path="m8510,5l8520,5e" filled="false" stroked="true" strokeweight=".48pt" strokecolor="#000000">
                <v:path arrowok="t"/>
              </v:shape>
            </v:group>
            <v:group style="position:absolute;left:8520;top:5;width:10;height:2" coordorigin="8520,5" coordsize="10,2">
              <v:shape style="position:absolute;left:8520;top:5;width:10;height:2" coordorigin="8520,5" coordsize="10,0" path="m8520,5l8530,5e" filled="false" stroked="true" strokeweight=".48pt" strokecolor="#000000">
                <v:path arrowok="t"/>
              </v:shape>
            </v:group>
            <v:group style="position:absolute;left:8530;top:5;width:572;height:2" coordorigin="8530,5" coordsize="572,2">
              <v:shape style="position:absolute;left:8530;top:5;width:572;height:2" coordorigin="8530,5" coordsize="572,0" path="m8530,5l910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525" w:val="left" w:leader="none"/>
          <w:tab w:pos="8069" w:val="left" w:leader="none"/>
        </w:tabs>
        <w:spacing w:before="59"/>
        <w:ind w:left="826" w:right="66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对子公司</w:t>
      </w:r>
      <w:r>
        <w:rPr>
          <w:rFonts w:ascii="宋体" w:hAnsi="宋体" w:cs="宋体" w:eastAsia="宋体" w:hint="default"/>
          <w:i/>
          <w:sz w:val="17"/>
          <w:szCs w:val="17"/>
        </w:rPr>
        <w:t>投</w:t>
      </w:r>
      <w:r>
        <w:rPr>
          <w:rFonts w:ascii="宋体" w:hAnsi="宋体" w:cs="宋体" w:eastAsia="宋体" w:hint="default"/>
          <w:sz w:val="17"/>
          <w:szCs w:val="17"/>
        </w:rPr>
        <w:t>资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40,260,119.08</w:t>
        <w:tab/>
        <w:t>40,260,119.08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455" w:val="left" w:leader="none"/>
          <w:tab w:pos="8160" w:val="left" w:leader="none"/>
        </w:tabs>
        <w:spacing w:before="153"/>
        <w:ind w:left="826" w:right="66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对</w:t>
      </w:r>
      <w:r>
        <w:rPr>
          <w:rFonts w:ascii="宋体" w:hAnsi="宋体" w:cs="宋体" w:eastAsia="宋体" w:hint="default"/>
          <w:i/>
          <w:sz w:val="17"/>
          <w:szCs w:val="17"/>
        </w:rPr>
        <w:t>联</w:t>
      </w:r>
      <w:r>
        <w:rPr>
          <w:rFonts w:ascii="宋体" w:hAnsi="宋体" w:cs="宋体" w:eastAsia="宋体" w:hint="default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sz w:val="17"/>
          <w:szCs w:val="17"/>
        </w:rPr>
        <w:t>业投</w:t>
      </w:r>
      <w:r>
        <w:rPr>
          <w:rFonts w:ascii="宋体" w:hAnsi="宋体" w:cs="宋体" w:eastAsia="宋体" w:hint="default"/>
          <w:sz w:val="17"/>
          <w:szCs w:val="17"/>
        </w:rPr>
        <w:t>资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2,550,000.00</w:t>
        <w:tab/>
        <w:t>2,550,000.00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1704" w:val="left" w:leader="none"/>
          <w:tab w:pos="2530" w:val="left" w:leader="none"/>
          <w:tab w:pos="4455" w:val="left" w:leader="none"/>
          <w:tab w:pos="8074" w:val="left" w:leader="none"/>
        </w:tabs>
        <w:spacing w:before="0"/>
        <w:ind w:left="1186" w:right="66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40,260,119.08</w:t>
        <w:tab/>
        <w:t>2,550,000.00</w:t>
        <w:tab/>
        <w:t>42,810,119.08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6" w:lineRule="exact"/>
        <w:ind w:left="687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57.45pt;height:4.350pt;mso-position-horizontal-relative:char;mso-position-vertical-relative:line" coordorigin="0,0" coordsize="9149,87">
            <v:group style="position:absolute;left:29;top:58;width:1637;height:2" coordorigin="29,58" coordsize="1637,2">
              <v:shape style="position:absolute;left:29;top:58;width:1637;height:2" coordorigin="29,58" coordsize="1637,0" path="m29,58l1666,58e" filled="false" stroked="true" strokeweight="2.88pt" strokecolor="#000000">
                <v:path arrowok="t"/>
              </v:shape>
            </v:group>
            <v:group style="position:absolute;left:29;top:7;width:1637;height:2" coordorigin="29,7" coordsize="1637,2">
              <v:shape style="position:absolute;left:29;top:7;width:1637;height:2" coordorigin="29,7" coordsize="1637,0" path="m29,7l1666,7e" filled="false" stroked="true" strokeweight=".72pt" strokecolor="#000000">
                <v:path arrowok="t"/>
              </v:shape>
            </v:group>
            <v:group style="position:absolute;left:1666;top:7;width:82;height:2" coordorigin="1666,7" coordsize="82,2">
              <v:shape style="position:absolute;left:1666;top:7;width:82;height:2" coordorigin="1666,7" coordsize="82,0" path="m1666,7l1747,7e" filled="false" stroked="true" strokeweight=".72pt" strokecolor="#000000">
                <v:path arrowok="t"/>
              </v:shape>
            </v:group>
            <v:group style="position:absolute;left:1666;top:58;width:82;height:2" coordorigin="1666,58" coordsize="82,2">
              <v:shape style="position:absolute;left:1666;top:58;width:82;height:2" coordorigin="1666,58" coordsize="82,0" path="m1666,58l1747,58e" filled="false" stroked="true" strokeweight="2.88pt" strokecolor="#000000">
                <v:path arrowok="t"/>
              </v:shape>
            </v:group>
            <v:group style="position:absolute;left:1747;top:58;width:1244;height:2" coordorigin="1747,58" coordsize="1244,2">
              <v:shape style="position:absolute;left:1747;top:58;width:1244;height:2" coordorigin="1747,58" coordsize="1244,0" path="m1747,58l2990,58e" filled="false" stroked="true" strokeweight="2.88pt" strokecolor="#000000">
                <v:path arrowok="t"/>
              </v:shape>
            </v:group>
            <v:group style="position:absolute;left:1747;top:7;width:1244;height:2" coordorigin="1747,7" coordsize="1244,2">
              <v:shape style="position:absolute;left:1747;top:7;width:1244;height:2" coordorigin="1747,7" coordsize="1244,0" path="m1747,7l2990,7e" filled="false" stroked="true" strokeweight=".72pt" strokecolor="#000000">
                <v:path arrowok="t"/>
              </v:shape>
            </v:group>
            <v:group style="position:absolute;left:2990;top:7;width:87;height:2" coordorigin="2990,7" coordsize="87,2">
              <v:shape style="position:absolute;left:2990;top:7;width:87;height:2" coordorigin="2990,7" coordsize="87,0" path="m2990,7l3077,7e" filled="false" stroked="true" strokeweight=".72pt" strokecolor="#000000">
                <v:path arrowok="t"/>
              </v:shape>
            </v:group>
            <v:group style="position:absolute;left:2990;top:58;width:87;height:2" coordorigin="2990,58" coordsize="87,2">
              <v:shape style="position:absolute;left:2990;top:58;width:87;height:2" coordorigin="2990,58" coordsize="87,0" path="m2990,58l3077,58e" filled="false" stroked="true" strokeweight="2.88pt" strokecolor="#000000">
                <v:path arrowok="t"/>
              </v:shape>
            </v:group>
            <v:group style="position:absolute;left:3077;top:58;width:528;height:2" coordorigin="3077,58" coordsize="528,2">
              <v:shape style="position:absolute;left:3077;top:58;width:528;height:2" coordorigin="3077,58" coordsize="528,0" path="m3077,58l3605,58e" filled="false" stroked="true" strokeweight="2.88pt" strokecolor="#000000">
                <v:path arrowok="t"/>
              </v:shape>
            </v:group>
            <v:group style="position:absolute;left:3077;top:7;width:528;height:2" coordorigin="3077,7" coordsize="528,2">
              <v:shape style="position:absolute;left:3077;top:7;width:528;height:2" coordorigin="3077,7" coordsize="528,0" path="m3077,7l3605,7e" filled="false" stroked="true" strokeweight=".72pt" strokecolor="#000000">
                <v:path arrowok="t"/>
              </v:shape>
            </v:group>
            <v:group style="position:absolute;left:3605;top:7;width:82;height:2" coordorigin="3605,7" coordsize="82,2">
              <v:shape style="position:absolute;left:3605;top:7;width:82;height:2" coordorigin="3605,7" coordsize="82,0" path="m3605,7l3686,7e" filled="false" stroked="true" strokeweight=".72pt" strokecolor="#000000">
                <v:path arrowok="t"/>
              </v:shape>
            </v:group>
            <v:group style="position:absolute;left:3605;top:58;width:82;height:2" coordorigin="3605,58" coordsize="82,2">
              <v:shape style="position:absolute;left:3605;top:58;width:82;height:2" coordorigin="3605,58" coordsize="82,0" path="m3605,58l3686,58e" filled="false" stroked="true" strokeweight="2.88pt" strokecolor="#000000">
                <v:path arrowok="t"/>
              </v:shape>
            </v:group>
            <v:group style="position:absolute;left:3686;top:58;width:1148;height:2" coordorigin="3686,58" coordsize="1148,2">
              <v:shape style="position:absolute;left:3686;top:58;width:1148;height:2" coordorigin="3686,58" coordsize="1148,0" path="m3686,58l4834,58e" filled="false" stroked="true" strokeweight="2.88pt" strokecolor="#000000">
                <v:path arrowok="t"/>
              </v:shape>
            </v:group>
            <v:group style="position:absolute;left:3686;top:7;width:1148;height:2" coordorigin="3686,7" coordsize="1148,2">
              <v:shape style="position:absolute;left:3686;top:7;width:1148;height:2" coordorigin="3686,7" coordsize="1148,0" path="m3686,7l4834,7e" filled="false" stroked="true" strokeweight=".72pt" strokecolor="#000000">
                <v:path arrowok="t"/>
              </v:shape>
            </v:group>
            <v:group style="position:absolute;left:4834;top:7;width:82;height:2" coordorigin="4834,7" coordsize="82,2">
              <v:shape style="position:absolute;left:4834;top:7;width:82;height:2" coordorigin="4834,7" coordsize="82,0" path="m4834,7l4915,7e" filled="false" stroked="true" strokeweight=".72pt" strokecolor="#000000">
                <v:path arrowok="t"/>
              </v:shape>
            </v:group>
            <v:group style="position:absolute;left:4834;top:58;width:82;height:2" coordorigin="4834,58" coordsize="82,2">
              <v:shape style="position:absolute;left:4834;top:58;width:82;height:2" coordorigin="4834,58" coordsize="82,0" path="m4834,58l4915,58e" filled="false" stroked="true" strokeweight="2.88pt" strokecolor="#000000">
                <v:path arrowok="t"/>
              </v:shape>
            </v:group>
            <v:group style="position:absolute;left:4915;top:58;width:528;height:2" coordorigin="4915,58" coordsize="528,2">
              <v:shape style="position:absolute;left:4915;top:58;width:528;height:2" coordorigin="4915,58" coordsize="528,0" path="m4915,58l5443,58e" filled="false" stroked="true" strokeweight="2.88pt" strokecolor="#000000">
                <v:path arrowok="t"/>
              </v:shape>
            </v:group>
            <v:group style="position:absolute;left:4915;top:7;width:528;height:2" coordorigin="4915,7" coordsize="528,2">
              <v:shape style="position:absolute;left:4915;top:7;width:528;height:2" coordorigin="4915,7" coordsize="528,0" path="m4915,7l5443,7e" filled="false" stroked="true" strokeweight=".72pt" strokecolor="#000000">
                <v:path arrowok="t"/>
              </v:shape>
            </v:group>
            <v:group style="position:absolute;left:5443;top:7;width:87;height:2" coordorigin="5443,7" coordsize="87,2">
              <v:shape style="position:absolute;left:5443;top:7;width:87;height:2" coordorigin="5443,7" coordsize="87,0" path="m5443,7l5530,7e" filled="false" stroked="true" strokeweight=".72pt" strokecolor="#000000">
                <v:path arrowok="t"/>
              </v:shape>
            </v:group>
            <v:group style="position:absolute;left:5443;top:58;width:87;height:2" coordorigin="5443,58" coordsize="87,2">
              <v:shape style="position:absolute;left:5443;top:58;width:87;height:2" coordorigin="5443,58" coordsize="87,0" path="m5443,58l5530,58e" filled="false" stroked="true" strokeweight="2.88pt" strokecolor="#000000">
                <v:path arrowok="t"/>
              </v:shape>
            </v:group>
            <v:group style="position:absolute;left:5530;top:58;width:1056;height:2" coordorigin="5530,58" coordsize="1056,2">
              <v:shape style="position:absolute;left:5530;top:58;width:1056;height:2" coordorigin="5530,58" coordsize="1056,0" path="m5530,58l6586,58e" filled="false" stroked="true" strokeweight="2.88pt" strokecolor="#000000">
                <v:path arrowok="t"/>
              </v:shape>
            </v:group>
            <v:group style="position:absolute;left:5530;top:7;width:1056;height:2" coordorigin="5530,7" coordsize="1056,2">
              <v:shape style="position:absolute;left:5530;top:7;width:1056;height:2" coordorigin="5530,7" coordsize="1056,0" path="m5530,7l6586,7e" filled="false" stroked="true" strokeweight=".72pt" strokecolor="#000000">
                <v:path arrowok="t"/>
              </v:shape>
            </v:group>
            <v:group style="position:absolute;left:6586;top:7;width:82;height:2" coordorigin="6586,7" coordsize="82,2">
              <v:shape style="position:absolute;left:6586;top:7;width:82;height:2" coordorigin="6586,7" coordsize="82,0" path="m6586,7l6667,7e" filled="false" stroked="true" strokeweight=".72pt" strokecolor="#000000">
                <v:path arrowok="t"/>
              </v:shape>
            </v:group>
            <v:group style="position:absolute;left:6586;top:58;width:82;height:2" coordorigin="6586,58" coordsize="82,2">
              <v:shape style="position:absolute;left:6586;top:58;width:82;height:2" coordorigin="6586,58" coordsize="82,0" path="m6586,58l6667,58e" filled="false" stroked="true" strokeweight="2.88pt" strokecolor="#000000">
                <v:path arrowok="t"/>
              </v:shape>
            </v:group>
            <v:group style="position:absolute;left:6667;top:58;width:519;height:2" coordorigin="6667,58" coordsize="519,2">
              <v:shape style="position:absolute;left:6667;top:58;width:519;height:2" coordorigin="6667,58" coordsize="519,0" path="m6667,58l7186,58e" filled="false" stroked="true" strokeweight="2.88pt" strokecolor="#000000">
                <v:path arrowok="t"/>
              </v:shape>
            </v:group>
            <v:group style="position:absolute;left:6667;top:7;width:519;height:2" coordorigin="6667,7" coordsize="519,2">
              <v:shape style="position:absolute;left:6667;top:7;width:519;height:2" coordorigin="6667,7" coordsize="519,0" path="m6667,7l7186,7e" filled="false" stroked="true" strokeweight=".72pt" strokecolor="#000000">
                <v:path arrowok="t"/>
              </v:shape>
            </v:group>
            <v:group style="position:absolute;left:7186;top:7;width:87;height:2" coordorigin="7186,7" coordsize="87,2">
              <v:shape style="position:absolute;left:7186;top:7;width:87;height:2" coordorigin="7186,7" coordsize="87,0" path="m7186,7l7272,7e" filled="false" stroked="true" strokeweight=".72pt" strokecolor="#000000">
                <v:path arrowok="t"/>
              </v:shape>
            </v:group>
            <v:group style="position:absolute;left:7186;top:58;width:87;height:2" coordorigin="7186,58" coordsize="87,2">
              <v:shape style="position:absolute;left:7186;top:58;width:87;height:2" coordorigin="7186,58" coordsize="87,0" path="m7186,58l7272,58e" filled="false" stroked="true" strokeweight="2.88pt" strokecolor="#000000">
                <v:path arrowok="t"/>
              </v:shape>
            </v:group>
            <v:group style="position:absolute;left:7272;top:58;width:1258;height:2" coordorigin="7272,58" coordsize="1258,2">
              <v:shape style="position:absolute;left:7272;top:58;width:1258;height:2" coordorigin="7272,58" coordsize="1258,0" path="m7272,58l8530,58e" filled="false" stroked="true" strokeweight="2.88pt" strokecolor="#000000">
                <v:path arrowok="t"/>
              </v:shape>
            </v:group>
            <v:group style="position:absolute;left:7272;top:7;width:1258;height:2" coordorigin="7272,7" coordsize="1258,2">
              <v:shape style="position:absolute;left:7272;top:7;width:1258;height:2" coordorigin="7272,7" coordsize="1258,0" path="m7272,7l8530,7e" filled="false" stroked="true" strokeweight=".72pt" strokecolor="#000000">
                <v:path arrowok="t"/>
              </v:shape>
            </v:group>
            <v:group style="position:absolute;left:8530;top:7;width:87;height:2" coordorigin="8530,7" coordsize="87,2">
              <v:shape style="position:absolute;left:8530;top:7;width:87;height:2" coordorigin="8530,7" coordsize="87,0" path="m8530,7l8616,7e" filled="false" stroked="true" strokeweight=".72pt" strokecolor="#000000">
                <v:path arrowok="t"/>
              </v:shape>
            </v:group>
            <v:group style="position:absolute;left:8530;top:58;width:87;height:2" coordorigin="8530,58" coordsize="87,2">
              <v:shape style="position:absolute;left:8530;top:58;width:87;height:2" coordorigin="8530,58" coordsize="87,0" path="m8530,58l8616,58e" filled="false" stroked="true" strokeweight="2.88pt" strokecolor="#000000">
                <v:path arrowok="t"/>
              </v:shape>
            </v:group>
            <v:group style="position:absolute;left:8616;top:58;width:504;height:2" coordorigin="8616,58" coordsize="504,2">
              <v:shape style="position:absolute;left:8616;top:58;width:504;height:2" coordorigin="8616,58" coordsize="504,0" path="m8616,58l9120,58e" filled="false" stroked="true" strokeweight="2.88pt" strokecolor="#000000">
                <v:path arrowok="t"/>
              </v:shape>
            </v:group>
            <v:group style="position:absolute;left:8616;top:7;width:504;height:2" coordorigin="8616,7" coordsize="504,2">
              <v:shape style="position:absolute;left:8616;top:7;width:504;height:2" coordorigin="8616,7" coordsize="504,0" path="m8616,7l912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50" w:lineRule="exact" w:before="0"/>
        <w:ind w:left="1100" w:right="6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(2)</w:t>
      </w:r>
      <w:r>
        <w:rPr>
          <w:rFonts w:ascii="Times New Roman" w:hAnsi="Times New Roman" w:cs="Times New Roman" w:eastAsia="Times New Roman" w:hint="default"/>
          <w:b/>
          <w:bCs/>
          <w:spacing w:val="-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67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95pt;height:4.1pt;mso-position-horizontal-relative:char;mso-position-vertical-relative:line" coordorigin="0,0" coordsize="9159,82">
            <v:group style="position:absolute;left:26;top:26;width:1935;height:2" coordorigin="26,26" coordsize="1935,2">
              <v:shape style="position:absolute;left:26;top:26;width:1935;height:2" coordorigin="26,26" coordsize="1935,0" path="m26,26l1961,26e" filled="false" stroked="true" strokeweight="2.64pt" strokecolor="#000000">
                <v:path arrowok="t"/>
              </v:shape>
            </v:group>
            <v:group style="position:absolute;left:26;top:74;width:1935;height:2" coordorigin="26,74" coordsize="1935,2">
              <v:shape style="position:absolute;left:26;top:74;width:1935;height:2" coordorigin="26,74" coordsize="1935,0" path="m26,74l1961,74e" filled="false" stroked="true" strokeweight=".72pt" strokecolor="#000000">
                <v:path arrowok="t"/>
              </v:shape>
            </v:group>
            <v:group style="position:absolute;left:1961;top:26;width:87;height:2" coordorigin="1961,26" coordsize="87,2">
              <v:shape style="position:absolute;left:1961;top:26;width:87;height:2" coordorigin="1961,26" coordsize="87,0" path="m1961,26l2047,26e" filled="false" stroked="true" strokeweight="2.64pt" strokecolor="#000000">
                <v:path arrowok="t"/>
              </v:shape>
            </v:group>
            <v:group style="position:absolute;left:1961;top:74;width:87;height:2" coordorigin="1961,74" coordsize="87,2">
              <v:shape style="position:absolute;left:1961;top:74;width:87;height:2" coordorigin="1961,74" coordsize="87,0" path="m1961,74l2047,74e" filled="false" stroked="true" strokeweight=".72pt" strokecolor="#000000">
                <v:path arrowok="t"/>
              </v:shape>
            </v:group>
            <v:group style="position:absolute;left:2047;top:26;width:1104;height:2" coordorigin="2047,26" coordsize="1104,2">
              <v:shape style="position:absolute;left:2047;top:26;width:1104;height:2" coordorigin="2047,26" coordsize="1104,0" path="m2047,26l3151,26e" filled="false" stroked="true" strokeweight="2.64pt" strokecolor="#000000">
                <v:path arrowok="t"/>
              </v:shape>
            </v:group>
            <v:group style="position:absolute;left:2047;top:74;width:1104;height:2" coordorigin="2047,74" coordsize="1104,2">
              <v:shape style="position:absolute;left:2047;top:74;width:1104;height:2" coordorigin="2047,74" coordsize="1104,0" path="m2047,74l3151,74e" filled="false" stroked="true" strokeweight=".72pt" strokecolor="#000000">
                <v:path arrowok="t"/>
              </v:shape>
            </v:group>
            <v:group style="position:absolute;left:3151;top:26;width:87;height:2" coordorigin="3151,26" coordsize="87,2">
              <v:shape style="position:absolute;left:3151;top:26;width:87;height:2" coordorigin="3151,26" coordsize="87,0" path="m3151,26l3238,26e" filled="false" stroked="true" strokeweight="2.64pt" strokecolor="#000000">
                <v:path arrowok="t"/>
              </v:shape>
            </v:group>
            <v:group style="position:absolute;left:3151;top:74;width:87;height:2" coordorigin="3151,74" coordsize="87,2">
              <v:shape style="position:absolute;left:3151;top:74;width:87;height:2" coordorigin="3151,74" coordsize="87,0" path="m3151,74l3238,74e" filled="false" stroked="true" strokeweight=".72pt" strokecolor="#000000">
                <v:path arrowok="t"/>
              </v:shape>
            </v:group>
            <v:group style="position:absolute;left:3238;top:26;width:1301;height:2" coordorigin="3238,26" coordsize="1301,2">
              <v:shape style="position:absolute;left:3238;top:26;width:1301;height:2" coordorigin="3238,26" coordsize="1301,0" path="m3238,26l4538,26e" filled="false" stroked="true" strokeweight="2.64pt" strokecolor="#000000">
                <v:path arrowok="t"/>
              </v:shape>
            </v:group>
            <v:group style="position:absolute;left:3238;top:74;width:1301;height:2" coordorigin="3238,74" coordsize="1301,2">
              <v:shape style="position:absolute;left:3238;top:74;width:1301;height:2" coordorigin="3238,74" coordsize="1301,0" path="m3238,74l4538,74e" filled="false" stroked="true" strokeweight=".72pt" strokecolor="#000000">
                <v:path arrowok="t"/>
              </v:shape>
            </v:group>
            <v:group style="position:absolute;left:4538;top:26;width:87;height:2" coordorigin="4538,26" coordsize="87,2">
              <v:shape style="position:absolute;left:4538;top:26;width:87;height:2" coordorigin="4538,26" coordsize="87,0" path="m4538,26l4625,26e" filled="false" stroked="true" strokeweight="2.64pt" strokecolor="#000000">
                <v:path arrowok="t"/>
              </v:shape>
            </v:group>
            <v:group style="position:absolute;left:4538;top:74;width:87;height:2" coordorigin="4538,74" coordsize="87,2">
              <v:shape style="position:absolute;left:4538;top:74;width:87;height:2" coordorigin="4538,74" coordsize="87,0" path="m4538,74l4625,74e" filled="false" stroked="true" strokeweight=".72pt" strokecolor="#000000">
                <v:path arrowok="t"/>
              </v:shape>
            </v:group>
            <v:group style="position:absolute;left:4625;top:26;width:773;height:2" coordorigin="4625,26" coordsize="773,2">
              <v:shape style="position:absolute;left:4625;top:26;width:773;height:2" coordorigin="4625,26" coordsize="773,0" path="m4625,26l5398,26e" filled="false" stroked="true" strokeweight="2.64pt" strokecolor="#000000">
                <v:path arrowok="t"/>
              </v:shape>
            </v:group>
            <v:group style="position:absolute;left:4625;top:74;width:773;height:2" coordorigin="4625,74" coordsize="773,2">
              <v:shape style="position:absolute;left:4625;top:74;width:773;height:2" coordorigin="4625,74" coordsize="773,0" path="m4625,74l5398,74e" filled="false" stroked="true" strokeweight=".72pt" strokecolor="#000000">
                <v:path arrowok="t"/>
              </v:shape>
            </v:group>
            <v:group style="position:absolute;left:5398;top:26;width:87;height:2" coordorigin="5398,26" coordsize="87,2">
              <v:shape style="position:absolute;left:5398;top:26;width:87;height:2" coordorigin="5398,26" coordsize="87,0" path="m5398,26l5484,26e" filled="false" stroked="true" strokeweight="2.64pt" strokecolor="#000000">
                <v:path arrowok="t"/>
              </v:shape>
            </v:group>
            <v:group style="position:absolute;left:5398;top:74;width:87;height:2" coordorigin="5398,74" coordsize="87,2">
              <v:shape style="position:absolute;left:5398;top:74;width:87;height:2" coordorigin="5398,74" coordsize="87,0" path="m5398,74l5484,74e" filled="false" stroked="true" strokeweight=".72pt" strokecolor="#000000">
                <v:path arrowok="t"/>
              </v:shape>
            </v:group>
            <v:group style="position:absolute;left:5484;top:26;width:1200;height:2" coordorigin="5484,26" coordsize="1200,2">
              <v:shape style="position:absolute;left:5484;top:26;width:1200;height:2" coordorigin="5484,26" coordsize="1200,0" path="m5484,26l6684,26e" filled="false" stroked="true" strokeweight="2.64pt" strokecolor="#000000">
                <v:path arrowok="t"/>
              </v:shape>
            </v:group>
            <v:group style="position:absolute;left:5484;top:74;width:1200;height:2" coordorigin="5484,74" coordsize="1200,2">
              <v:shape style="position:absolute;left:5484;top:74;width:1200;height:2" coordorigin="5484,74" coordsize="1200,0" path="m5484,74l6684,74e" filled="false" stroked="true" strokeweight=".72pt" strokecolor="#000000">
                <v:path arrowok="t"/>
              </v:shape>
            </v:group>
            <v:group style="position:absolute;left:6684;top:26;width:87;height:2" coordorigin="6684,26" coordsize="87,2">
              <v:shape style="position:absolute;left:6684;top:26;width:87;height:2" coordorigin="6684,26" coordsize="87,0" path="m6684,26l6770,26e" filled="false" stroked="true" strokeweight="2.64pt" strokecolor="#000000">
                <v:path arrowok="t"/>
              </v:shape>
            </v:group>
            <v:group style="position:absolute;left:6684;top:74;width:87;height:2" coordorigin="6684,74" coordsize="87,2">
              <v:shape style="position:absolute;left:6684;top:74;width:87;height:2" coordorigin="6684,74" coordsize="87,0" path="m6684,74l6770,74e" filled="false" stroked="true" strokeweight=".72pt" strokecolor="#000000">
                <v:path arrowok="t"/>
              </v:shape>
            </v:group>
            <v:group style="position:absolute;left:6770;top:26;width:1133;height:2" coordorigin="6770,26" coordsize="1133,2">
              <v:shape style="position:absolute;left:6770;top:26;width:1133;height:2" coordorigin="6770,26" coordsize="1133,0" path="m6770,26l7903,26e" filled="false" stroked="true" strokeweight="2.64pt" strokecolor="#000000">
                <v:path arrowok="t"/>
              </v:shape>
            </v:group>
            <v:group style="position:absolute;left:6770;top:74;width:1133;height:2" coordorigin="6770,74" coordsize="1133,2">
              <v:shape style="position:absolute;left:6770;top:74;width:1133;height:2" coordorigin="6770,74" coordsize="1133,0" path="m6770,74l7903,74e" filled="false" stroked="true" strokeweight=".72pt" strokecolor="#000000">
                <v:path arrowok="t"/>
              </v:shape>
            </v:group>
            <v:group style="position:absolute;left:7903;top:26;width:87;height:2" coordorigin="7903,26" coordsize="87,2">
              <v:shape style="position:absolute;left:7903;top:26;width:87;height:2" coordorigin="7903,26" coordsize="87,0" path="m7903,26l7990,26e" filled="false" stroked="true" strokeweight="2.64pt" strokecolor="#000000">
                <v:path arrowok="t"/>
              </v:shape>
            </v:group>
            <v:group style="position:absolute;left:7903;top:74;width:87;height:2" coordorigin="7903,74" coordsize="87,2">
              <v:shape style="position:absolute;left:7903;top:74;width:87;height:2" coordorigin="7903,74" coordsize="87,0" path="m7903,74l7990,74e" filled="false" stroked="true" strokeweight=".72pt" strokecolor="#000000">
                <v:path arrowok="t"/>
              </v:shape>
            </v:group>
            <v:group style="position:absolute;left:7990;top:26;width:1143;height:2" coordorigin="7990,26" coordsize="1143,2">
              <v:shape style="position:absolute;left:7990;top:26;width:1143;height:2" coordorigin="7990,26" coordsize="1143,0" path="m7990,26l9132,26e" filled="false" stroked="true" strokeweight="2.64pt" strokecolor="#000000">
                <v:path arrowok="t"/>
              </v:shape>
            </v:group>
            <v:group style="position:absolute;left:7990;top:74;width:1143;height:2" coordorigin="7990,74" coordsize="1143,2">
              <v:shape style="position:absolute;left:7990;top:74;width:1143;height:2" coordorigin="7990,74" coordsize="1143,0" path="m7990,74l9132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tabs>
          <w:tab w:pos="2875" w:val="left" w:leader="none"/>
          <w:tab w:pos="4253" w:val="left" w:leader="none"/>
        </w:tabs>
        <w:spacing w:before="205"/>
        <w:ind w:left="1042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080002pt;margin-top:24.306473pt;width:455.3pt;height:86.2pt;mso-position-horizontal-relative:page;mso-position-vertical-relative:paragraph;z-index: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91"/>
                    <w:gridCol w:w="1399"/>
                    <w:gridCol w:w="874"/>
                    <w:gridCol w:w="1910"/>
                    <w:gridCol w:w="1831"/>
                  </w:tblGrid>
                  <w:tr>
                    <w:trPr>
                      <w:trHeight w:val="460" w:hRule="exact"/>
                    </w:trPr>
                    <w:tc>
                      <w:tcPr>
                        <w:tcW w:w="30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46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74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7" w:hRule="exact"/>
                    </w:trPr>
                    <w:tc>
                      <w:tcPr>
                        <w:tcW w:w="309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14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140" w:val="left" w:leader="none"/>
                          </w:tabs>
                          <w:spacing w:line="257" w:lineRule="exact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position w:val="-10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2001-2011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98%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9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1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3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61" w:val="left" w:leader="none"/>
                          </w:tabs>
                          <w:spacing w:line="315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12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12"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电子有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position w:val="-10"/>
                            <w:sz w:val="17"/>
                            <w:szCs w:val="17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position w:val="-10"/>
                            <w:sz w:val="17"/>
                            <w:szCs w:val="17"/>
                          </w:rPr>
                          <w:t>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75%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9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1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35" w:val="left" w:leader="none"/>
                          </w:tabs>
                          <w:spacing w:line="168" w:lineRule="auto" w:before="35"/>
                          <w:ind w:left="115" w:right="158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1"/>
                            <w:w w:val="105"/>
                            <w:sz w:val="17"/>
                            <w:szCs w:val="17"/>
                          </w:rPr>
                          <w:t>北京晶源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6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position w:val="-11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position w:val="-11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2004-2024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4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资公司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始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7" w:lineRule="exact" w:before="0"/>
        <w:ind w:left="540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"/>
        <w:ind w:left="540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4"/>
          <w:szCs w:val="24"/>
        </w:rPr>
      </w:pPr>
      <w:r>
        <w:rPr/>
        <w:br w:type="column"/>
      </w:r>
      <w:r>
        <w:rPr>
          <w:rFonts w:ascii="宋体"/>
          <w:b/>
          <w:sz w:val="24"/>
        </w:rPr>
      </w:r>
    </w:p>
    <w:p>
      <w:pPr>
        <w:tabs>
          <w:tab w:pos="1563" w:val="left" w:leader="none"/>
          <w:tab w:pos="2878" w:val="left" w:leader="none"/>
        </w:tabs>
        <w:spacing w:before="0"/>
        <w:ind w:left="4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3" w:equalWidth="0">
            <w:col w:w="4797" w:space="40"/>
            <w:col w:w="1084" w:space="40"/>
            <w:col w:w="455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54"/>
        <w:ind w:left="816" w:right="66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2" w:lineRule="auto" w:before="0"/>
        <w:ind w:left="816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148" w:lineRule="exact" w:before="0"/>
        <w:ind w:left="1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sz w:val="17"/>
        </w:rPr>
        <w:t>2007.12.10-</w:t>
      </w:r>
      <w:r>
        <w:rPr>
          <w:rFonts w:ascii="Times New Roman"/>
          <w:sz w:val="17"/>
        </w:rPr>
      </w:r>
    </w:p>
    <w:p>
      <w:pPr>
        <w:tabs>
          <w:tab w:pos="1443" w:val="left" w:leader="none"/>
          <w:tab w:pos="2887" w:val="left" w:leader="none"/>
          <w:tab w:pos="3699" w:val="left" w:leader="none"/>
          <w:tab w:pos="6147" w:val="left" w:leader="none"/>
        </w:tabs>
        <w:spacing w:line="248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position w:val="-9"/>
          <w:sz w:val="17"/>
        </w:rPr>
        <w:t>2017.12.10</w:t>
        <w:tab/>
      </w:r>
      <w:r>
        <w:rPr>
          <w:rFonts w:ascii="Times New Roman"/>
          <w:w w:val="105"/>
          <w:sz w:val="17"/>
        </w:rPr>
        <w:t>2,500,000.00</w:t>
        <w:tab/>
      </w:r>
      <w:r>
        <w:rPr>
          <w:rFonts w:ascii="Times New Roman"/>
          <w:spacing w:val="2"/>
          <w:w w:val="105"/>
          <w:sz w:val="17"/>
        </w:rPr>
        <w:t>50%</w:t>
        <w:tab/>
      </w:r>
      <w:r>
        <w:rPr>
          <w:rFonts w:ascii="Times New Roman"/>
          <w:w w:val="105"/>
          <w:sz w:val="17"/>
        </w:rPr>
        <w:t>2,500,000.00</w:t>
        <w:tab/>
        <w:t>2,500,000.00</w:t>
      </w:r>
      <w:r>
        <w:rPr>
          <w:rFonts w:ascii="Times New Roman"/>
          <w:sz w:val="17"/>
        </w:rPr>
      </w:r>
    </w:p>
    <w:p>
      <w:pPr>
        <w:spacing w:after="0" w:line="248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2560" w:space="40"/>
            <w:col w:w="7920"/>
          </w:cols>
        </w:sectPr>
      </w:pPr>
    </w:p>
    <w:p>
      <w:pPr>
        <w:tabs>
          <w:tab w:pos="1805" w:val="left" w:leader="none"/>
          <w:tab w:pos="3955" w:val="left" w:leader="none"/>
          <w:tab w:pos="6216" w:val="left" w:leader="none"/>
          <w:tab w:pos="8688" w:val="left" w:leader="none"/>
        </w:tabs>
        <w:spacing w:before="131"/>
        <w:ind w:left="1368" w:right="66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40,260,119.08</w:t>
        <w:tab/>
        <w:t>40,260,119.08</w:t>
        <w:tab/>
        <w:t>40,260,119.08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6" w:lineRule="exact"/>
        <w:ind w:left="672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58.2pt;height:4.350pt;mso-position-horizontal-relative:char;mso-position-vertical-relative:line" coordorigin="0,0" coordsize="9164,87">
            <v:group style="position:absolute;left:29;top:58;width:1935;height:2" coordorigin="29,58" coordsize="1935,2">
              <v:shape style="position:absolute;left:29;top:58;width:1935;height:2" coordorigin="29,58" coordsize="1935,0" path="m29,58l1963,58e" filled="false" stroked="true" strokeweight="2.88pt" strokecolor="#000000">
                <v:path arrowok="t"/>
              </v:shape>
            </v:group>
            <v:group style="position:absolute;left:29;top:7;width:1935;height:2" coordorigin="29,7" coordsize="1935,2">
              <v:shape style="position:absolute;left:29;top:7;width:1935;height:2" coordorigin="29,7" coordsize="1935,0" path="m29,7l1963,7e" filled="false" stroked="true" strokeweight=".72pt" strokecolor="#000000">
                <v:path arrowok="t"/>
              </v:shape>
            </v:group>
            <v:group style="position:absolute;left:1963;top:7;width:87;height:2" coordorigin="1963,7" coordsize="87,2">
              <v:shape style="position:absolute;left:1963;top:7;width:87;height:2" coordorigin="1963,7" coordsize="87,0" path="m1963,7l2050,7e" filled="false" stroked="true" strokeweight=".72pt" strokecolor="#000000">
                <v:path arrowok="t"/>
              </v:shape>
            </v:group>
            <v:group style="position:absolute;left:1963;top:58;width:87;height:2" coordorigin="1963,58" coordsize="87,2">
              <v:shape style="position:absolute;left:1963;top:58;width:87;height:2" coordorigin="1963,58" coordsize="87,0" path="m1963,58l2050,58e" filled="false" stroked="true" strokeweight="2.88pt" strokecolor="#000000">
                <v:path arrowok="t"/>
              </v:shape>
            </v:group>
            <v:group style="position:absolute;left:2050;top:58;width:1104;height:2" coordorigin="2050,58" coordsize="1104,2">
              <v:shape style="position:absolute;left:2050;top:58;width:1104;height:2" coordorigin="2050,58" coordsize="1104,0" path="m2050,58l3154,58e" filled="false" stroked="true" strokeweight="2.88pt" strokecolor="#000000">
                <v:path arrowok="t"/>
              </v:shape>
            </v:group>
            <v:group style="position:absolute;left:2050;top:7;width:1104;height:2" coordorigin="2050,7" coordsize="1104,2">
              <v:shape style="position:absolute;left:2050;top:7;width:1104;height:2" coordorigin="2050,7" coordsize="1104,0" path="m2050,7l3154,7e" filled="false" stroked="true" strokeweight=".72pt" strokecolor="#000000">
                <v:path arrowok="t"/>
              </v:shape>
            </v:group>
            <v:group style="position:absolute;left:3154;top:7;width:87;height:2" coordorigin="3154,7" coordsize="87,2">
              <v:shape style="position:absolute;left:3154;top:7;width:87;height:2" coordorigin="3154,7" coordsize="87,0" path="m3154,7l3240,7e" filled="false" stroked="true" strokeweight=".72pt" strokecolor="#000000">
                <v:path arrowok="t"/>
              </v:shape>
            </v:group>
            <v:group style="position:absolute;left:3154;top:58;width:87;height:2" coordorigin="3154,58" coordsize="87,2">
              <v:shape style="position:absolute;left:3154;top:58;width:87;height:2" coordorigin="3154,58" coordsize="87,0" path="m3154,58l3240,58e" filled="false" stroked="true" strokeweight="2.88pt" strokecolor="#000000">
                <v:path arrowok="t"/>
              </v:shape>
            </v:group>
            <v:group style="position:absolute;left:3240;top:58;width:1301;height:2" coordorigin="3240,58" coordsize="1301,2">
              <v:shape style="position:absolute;left:3240;top:58;width:1301;height:2" coordorigin="3240,58" coordsize="1301,0" path="m3240,58l4541,58e" filled="false" stroked="true" strokeweight="2.88pt" strokecolor="#000000">
                <v:path arrowok="t"/>
              </v:shape>
            </v:group>
            <v:group style="position:absolute;left:3240;top:7;width:1301;height:2" coordorigin="3240,7" coordsize="1301,2">
              <v:shape style="position:absolute;left:3240;top:7;width:1301;height:2" coordorigin="3240,7" coordsize="1301,0" path="m3240,7l4541,7e" filled="false" stroked="true" strokeweight=".72pt" strokecolor="#000000">
                <v:path arrowok="t"/>
              </v:shape>
            </v:group>
            <v:group style="position:absolute;left:4541;top:7;width:87;height:2" coordorigin="4541,7" coordsize="87,2">
              <v:shape style="position:absolute;left:4541;top:7;width:87;height:2" coordorigin="4541,7" coordsize="87,0" path="m4541,7l4627,7e" filled="false" stroked="true" strokeweight=".72pt" strokecolor="#000000">
                <v:path arrowok="t"/>
              </v:shape>
            </v:group>
            <v:group style="position:absolute;left:4541;top:58;width:87;height:2" coordorigin="4541,58" coordsize="87,2">
              <v:shape style="position:absolute;left:4541;top:58;width:87;height:2" coordorigin="4541,58" coordsize="87,0" path="m4541,58l4627,58e" filled="false" stroked="true" strokeweight="2.88pt" strokecolor="#000000">
                <v:path arrowok="t"/>
              </v:shape>
            </v:group>
            <v:group style="position:absolute;left:4627;top:58;width:773;height:2" coordorigin="4627,58" coordsize="773,2">
              <v:shape style="position:absolute;left:4627;top:58;width:773;height:2" coordorigin="4627,58" coordsize="773,0" path="m4627,58l5400,58e" filled="false" stroked="true" strokeweight="2.88pt" strokecolor="#000000">
                <v:path arrowok="t"/>
              </v:shape>
            </v:group>
            <v:group style="position:absolute;left:4627;top:7;width:773;height:2" coordorigin="4627,7" coordsize="773,2">
              <v:shape style="position:absolute;left:4627;top:7;width:773;height:2" coordorigin="4627,7" coordsize="773,0" path="m4627,7l5400,7e" filled="false" stroked="true" strokeweight=".72pt" strokecolor="#000000">
                <v:path arrowok="t"/>
              </v:shape>
            </v:group>
            <v:group style="position:absolute;left:5400;top:7;width:87;height:2" coordorigin="5400,7" coordsize="87,2">
              <v:shape style="position:absolute;left:5400;top:7;width:87;height:2" coordorigin="5400,7" coordsize="87,0" path="m5400,7l5486,7e" filled="false" stroked="true" strokeweight=".72pt" strokecolor="#000000">
                <v:path arrowok="t"/>
              </v:shape>
            </v:group>
            <v:group style="position:absolute;left:5400;top:58;width:87;height:2" coordorigin="5400,58" coordsize="87,2">
              <v:shape style="position:absolute;left:5400;top:58;width:87;height:2" coordorigin="5400,58" coordsize="87,0" path="m5400,58l5486,58e" filled="false" stroked="true" strokeweight="2.88pt" strokecolor="#000000">
                <v:path arrowok="t"/>
              </v:shape>
            </v:group>
            <v:group style="position:absolute;left:5486;top:58;width:1200;height:2" coordorigin="5486,58" coordsize="1200,2">
              <v:shape style="position:absolute;left:5486;top:58;width:1200;height:2" coordorigin="5486,58" coordsize="1200,0" path="m5486,58l6686,58e" filled="false" stroked="true" strokeweight="2.88pt" strokecolor="#000000">
                <v:path arrowok="t"/>
              </v:shape>
            </v:group>
            <v:group style="position:absolute;left:5486;top:7;width:1200;height:2" coordorigin="5486,7" coordsize="1200,2">
              <v:shape style="position:absolute;left:5486;top:7;width:1200;height:2" coordorigin="5486,7" coordsize="1200,0" path="m5486,7l6686,7e" filled="false" stroked="true" strokeweight=".72pt" strokecolor="#000000">
                <v:path arrowok="t"/>
              </v:shape>
            </v:group>
            <v:group style="position:absolute;left:6686;top:7;width:87;height:2" coordorigin="6686,7" coordsize="87,2">
              <v:shape style="position:absolute;left:6686;top:7;width:87;height:2" coordorigin="6686,7" coordsize="87,0" path="m6686,7l6773,7e" filled="false" stroked="true" strokeweight=".72pt" strokecolor="#000000">
                <v:path arrowok="t"/>
              </v:shape>
            </v:group>
            <v:group style="position:absolute;left:6686;top:58;width:87;height:2" coordorigin="6686,58" coordsize="87,2">
              <v:shape style="position:absolute;left:6686;top:58;width:87;height:2" coordorigin="6686,58" coordsize="87,0" path="m6686,58l6773,58e" filled="false" stroked="true" strokeweight="2.88pt" strokecolor="#000000">
                <v:path arrowok="t"/>
              </v:shape>
            </v:group>
            <v:group style="position:absolute;left:6773;top:58;width:1133;height:2" coordorigin="6773,58" coordsize="1133,2">
              <v:shape style="position:absolute;left:6773;top:58;width:1133;height:2" coordorigin="6773,58" coordsize="1133,0" path="m6773,58l7906,58e" filled="false" stroked="true" strokeweight="2.88pt" strokecolor="#000000">
                <v:path arrowok="t"/>
              </v:shape>
            </v:group>
            <v:group style="position:absolute;left:6773;top:7;width:1133;height:2" coordorigin="6773,7" coordsize="1133,2">
              <v:shape style="position:absolute;left:6773;top:7;width:1133;height:2" coordorigin="6773,7" coordsize="1133,0" path="m6773,7l7906,7e" filled="false" stroked="true" strokeweight=".72pt" strokecolor="#000000">
                <v:path arrowok="t"/>
              </v:shape>
            </v:group>
            <v:group style="position:absolute;left:7906;top:7;width:87;height:2" coordorigin="7906,7" coordsize="87,2">
              <v:shape style="position:absolute;left:7906;top:7;width:87;height:2" coordorigin="7906,7" coordsize="87,0" path="m7906,7l7992,7e" filled="false" stroked="true" strokeweight=".72pt" strokecolor="#000000">
                <v:path arrowok="t"/>
              </v:shape>
            </v:group>
            <v:group style="position:absolute;left:7906;top:58;width:87;height:2" coordorigin="7906,58" coordsize="87,2">
              <v:shape style="position:absolute;left:7906;top:58;width:87;height:2" coordorigin="7906,58" coordsize="87,0" path="m7906,58l7992,58e" filled="false" stroked="true" strokeweight="2.88pt" strokecolor="#000000">
                <v:path arrowok="t"/>
              </v:shape>
            </v:group>
            <v:group style="position:absolute;left:7992;top:58;width:1143;height:2" coordorigin="7992,58" coordsize="1143,2">
              <v:shape style="position:absolute;left:7992;top:58;width:1143;height:2" coordorigin="7992,58" coordsize="1143,0" path="m7992,58l9134,58e" filled="false" stroked="true" strokeweight="2.88pt" strokecolor="#000000">
                <v:path arrowok="t"/>
              </v:shape>
            </v:group>
            <v:group style="position:absolute;left:7992;top:7;width:1143;height:2" coordorigin="7992,7" coordsize="1143,2">
              <v:shape style="position:absolute;left:7992;top:7;width:1143;height:2" coordorigin="7992,7" coordsize="1143,0" path="m7992,7l913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5" w:lineRule="exact" w:before="0"/>
        <w:ind w:left="1100" w:right="6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(3)</w:t>
      </w:r>
      <w:r>
        <w:rPr>
          <w:rFonts w:ascii="Times New Roman" w:hAnsi="Times New Roman" w:cs="Times New Roman" w:eastAsia="Times New Roman" w:hint="default"/>
          <w:b/>
          <w:bCs/>
          <w:spacing w:val="-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权益法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after="0" w:line="245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10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93.45pt;height:4.350pt;mso-position-horizontal-relative:char;mso-position-vertical-relative:line" coordorigin="0,0" coordsize="9869,87">
            <v:group style="position:absolute;left:29;top:29;width:1844;height:2" coordorigin="29,29" coordsize="1844,2">
              <v:shape style="position:absolute;left:29;top:29;width:1844;height:2" coordorigin="29,29" coordsize="1844,0" path="m29,29l1872,29e" filled="false" stroked="true" strokeweight="2.88pt" strokecolor="#000000">
                <v:path arrowok="t"/>
              </v:shape>
            </v:group>
            <v:group style="position:absolute;left:29;top:79;width:1844;height:2" coordorigin="29,79" coordsize="1844,2">
              <v:shape style="position:absolute;left:29;top:79;width:1844;height:2" coordorigin="29,79" coordsize="1844,0" path="m29,79l1872,79e" filled="false" stroked="true" strokeweight=".72pt" strokecolor="#000000">
                <v:path arrowok="t"/>
              </v:shape>
            </v:group>
            <v:group style="position:absolute;left:1872;top:29;width:82;height:2" coordorigin="1872,29" coordsize="82,2">
              <v:shape style="position:absolute;left:1872;top:29;width:82;height:2" coordorigin="1872,29" coordsize="82,0" path="m1872,29l1954,29e" filled="false" stroked="true" strokeweight="2.88pt" strokecolor="#000000">
                <v:path arrowok="t"/>
              </v:shape>
            </v:group>
            <v:group style="position:absolute;left:1872;top:79;width:82;height:2" coordorigin="1872,79" coordsize="82,2">
              <v:shape style="position:absolute;left:1872;top:79;width:82;height:2" coordorigin="1872,79" coordsize="82,0" path="m1872,79l1954,79e" filled="false" stroked="true" strokeweight=".72pt" strokecolor="#000000">
                <v:path arrowok="t"/>
              </v:shape>
            </v:group>
            <v:group style="position:absolute;left:1954;top:29;width:1052;height:2" coordorigin="1954,29" coordsize="1052,2">
              <v:shape style="position:absolute;left:1954;top:29;width:1052;height:2" coordorigin="1954,29" coordsize="1052,0" path="m1954,29l3005,29e" filled="false" stroked="true" strokeweight="2.88pt" strokecolor="#000000">
                <v:path arrowok="t"/>
              </v:shape>
            </v:group>
            <v:group style="position:absolute;left:1954;top:79;width:1052;height:2" coordorigin="1954,79" coordsize="1052,2">
              <v:shape style="position:absolute;left:1954;top:79;width:1052;height:2" coordorigin="1954,79" coordsize="1052,0" path="m1954,79l3005,79e" filled="false" stroked="true" strokeweight=".72pt" strokecolor="#000000">
                <v:path arrowok="t"/>
              </v:shape>
            </v:group>
            <v:group style="position:absolute;left:3005;top:29;width:87;height:2" coordorigin="3005,29" coordsize="87,2">
              <v:shape style="position:absolute;left:3005;top:29;width:87;height:2" coordorigin="3005,29" coordsize="87,0" path="m3005,29l3091,29e" filled="false" stroked="true" strokeweight="2.88pt" strokecolor="#000000">
                <v:path arrowok="t"/>
              </v:shape>
            </v:group>
            <v:group style="position:absolute;left:3005;top:79;width:87;height:2" coordorigin="3005,79" coordsize="87,2">
              <v:shape style="position:absolute;left:3005;top:79;width:87;height:2" coordorigin="3005,79" coordsize="87,0" path="m3005,79l3091,79e" filled="false" stroked="true" strokeweight=".72pt" strokecolor="#000000">
                <v:path arrowok="t"/>
              </v:shape>
            </v:group>
            <v:group style="position:absolute;left:3091;top:29;width:768;height:2" coordorigin="3091,29" coordsize="768,2">
              <v:shape style="position:absolute;left:3091;top:29;width:768;height:2" coordorigin="3091,29" coordsize="768,0" path="m3091,29l3859,29e" filled="false" stroked="true" strokeweight="2.88pt" strokecolor="#000000">
                <v:path arrowok="t"/>
              </v:shape>
            </v:group>
            <v:group style="position:absolute;left:3091;top:79;width:768;height:2" coordorigin="3091,79" coordsize="768,2">
              <v:shape style="position:absolute;left:3091;top:79;width:768;height:2" coordorigin="3091,79" coordsize="768,0" path="m3091,79l3859,79e" filled="false" stroked="true" strokeweight=".72pt" strokecolor="#000000">
                <v:path arrowok="t"/>
              </v:shape>
            </v:group>
            <v:group style="position:absolute;left:3859;top:29;width:87;height:2" coordorigin="3859,29" coordsize="87,2">
              <v:shape style="position:absolute;left:3859;top:29;width:87;height:2" coordorigin="3859,29" coordsize="87,0" path="m3859,29l3946,29e" filled="false" stroked="true" strokeweight="2.88pt" strokecolor="#000000">
                <v:path arrowok="t"/>
              </v:shape>
            </v:group>
            <v:group style="position:absolute;left:3859;top:79;width:87;height:2" coordorigin="3859,79" coordsize="87,2">
              <v:shape style="position:absolute;left:3859;top:79;width:87;height:2" coordorigin="3859,79" coordsize="87,0" path="m3859,79l3946,79e" filled="false" stroked="true" strokeweight=".72pt" strokecolor="#000000">
                <v:path arrowok="t"/>
              </v:shape>
            </v:group>
            <v:group style="position:absolute;left:3946;top:29;width:932;height:2" coordorigin="3946,29" coordsize="932,2">
              <v:shape style="position:absolute;left:3946;top:29;width:932;height:2" coordorigin="3946,29" coordsize="932,0" path="m3946,29l4877,29e" filled="false" stroked="true" strokeweight="2.88pt" strokecolor="#000000">
                <v:path arrowok="t"/>
              </v:shape>
            </v:group>
            <v:group style="position:absolute;left:3946;top:79;width:932;height:2" coordorigin="3946,79" coordsize="932,2">
              <v:shape style="position:absolute;left:3946;top:79;width:932;height:2" coordorigin="3946,79" coordsize="932,0" path="m3946,79l4877,79e" filled="false" stroked="true" strokeweight=".72pt" strokecolor="#000000">
                <v:path arrowok="t"/>
              </v:shape>
            </v:group>
            <v:group style="position:absolute;left:4877;top:29;width:82;height:2" coordorigin="4877,29" coordsize="82,2">
              <v:shape style="position:absolute;left:4877;top:29;width:82;height:2" coordorigin="4877,29" coordsize="82,0" path="m4877,29l4958,29e" filled="false" stroked="true" strokeweight="2.88pt" strokecolor="#000000">
                <v:path arrowok="t"/>
              </v:shape>
            </v:group>
            <v:group style="position:absolute;left:4877;top:79;width:82;height:2" coordorigin="4877,79" coordsize="82,2">
              <v:shape style="position:absolute;left:4877;top:79;width:82;height:2" coordorigin="4877,79" coordsize="82,0" path="m4877,79l4958,79e" filled="false" stroked="true" strokeweight=".72pt" strokecolor="#000000">
                <v:path arrowok="t"/>
              </v:shape>
            </v:group>
            <v:group style="position:absolute;left:4958;top:29;width:1052;height:2" coordorigin="4958,29" coordsize="1052,2">
              <v:shape style="position:absolute;left:4958;top:29;width:1052;height:2" coordorigin="4958,29" coordsize="1052,0" path="m4958,29l6010,29e" filled="false" stroked="true" strokeweight="2.88pt" strokecolor="#000000">
                <v:path arrowok="t"/>
              </v:shape>
            </v:group>
            <v:group style="position:absolute;left:4958;top:79;width:1052;height:2" coordorigin="4958,79" coordsize="1052,2">
              <v:shape style="position:absolute;left:4958;top:79;width:1052;height:2" coordorigin="4958,79" coordsize="1052,0" path="m4958,79l6010,79e" filled="false" stroked="true" strokeweight=".72pt" strokecolor="#000000">
                <v:path arrowok="t"/>
              </v:shape>
            </v:group>
            <v:group style="position:absolute;left:6010;top:29;width:87;height:2" coordorigin="6010,29" coordsize="87,2">
              <v:shape style="position:absolute;left:6010;top:29;width:87;height:2" coordorigin="6010,29" coordsize="87,0" path="m6010,29l6096,29e" filled="false" stroked="true" strokeweight="2.88pt" strokecolor="#000000">
                <v:path arrowok="t"/>
              </v:shape>
            </v:group>
            <v:group style="position:absolute;left:6010;top:79;width:87;height:2" coordorigin="6010,79" coordsize="87,2">
              <v:shape style="position:absolute;left:6010;top:79;width:87;height:2" coordorigin="6010,79" coordsize="87,0" path="m6010,79l6096,79e" filled="false" stroked="true" strokeweight=".72pt" strokecolor="#000000">
                <v:path arrowok="t"/>
              </v:shape>
            </v:group>
            <v:group style="position:absolute;left:6096;top:29;width:956;height:2" coordorigin="6096,29" coordsize="956,2">
              <v:shape style="position:absolute;left:6096;top:29;width:956;height:2" coordorigin="6096,29" coordsize="956,0" path="m6096,29l7051,29e" filled="false" stroked="true" strokeweight="2.88pt" strokecolor="#000000">
                <v:path arrowok="t"/>
              </v:shape>
            </v:group>
            <v:group style="position:absolute;left:6096;top:79;width:956;height:2" coordorigin="6096,79" coordsize="956,2">
              <v:shape style="position:absolute;left:6096;top:79;width:956;height:2" coordorigin="6096,79" coordsize="956,0" path="m6096,79l7051,79e" filled="false" stroked="true" strokeweight=".72pt" strokecolor="#000000">
                <v:path arrowok="t"/>
              </v:shape>
            </v:group>
            <v:group style="position:absolute;left:7051;top:29;width:87;height:2" coordorigin="7051,29" coordsize="87,2">
              <v:shape style="position:absolute;left:7051;top:29;width:87;height:2" coordorigin="7051,29" coordsize="87,0" path="m7051,29l7138,29e" filled="false" stroked="true" strokeweight="2.88pt" strokecolor="#000000">
                <v:path arrowok="t"/>
              </v:shape>
            </v:group>
            <v:group style="position:absolute;left:7051;top:79;width:87;height:2" coordorigin="7051,79" coordsize="87,2">
              <v:shape style="position:absolute;left:7051;top:79;width:87;height:2" coordorigin="7051,79" coordsize="87,0" path="m7051,79l7138,79e" filled="false" stroked="true" strokeweight=".72pt" strokecolor="#000000">
                <v:path arrowok="t"/>
              </v:shape>
            </v:group>
            <v:group style="position:absolute;left:7138;top:29;width:548;height:2" coordorigin="7138,29" coordsize="548,2">
              <v:shape style="position:absolute;left:7138;top:29;width:548;height:2" coordorigin="7138,29" coordsize="548,0" path="m7138,29l7685,29e" filled="false" stroked="true" strokeweight="2.88pt" strokecolor="#000000">
                <v:path arrowok="t"/>
              </v:shape>
            </v:group>
            <v:group style="position:absolute;left:7138;top:79;width:548;height:2" coordorigin="7138,79" coordsize="548,2">
              <v:shape style="position:absolute;left:7138;top:79;width:548;height:2" coordorigin="7138,79" coordsize="548,0" path="m7138,79l7685,79e" filled="false" stroked="true" strokeweight=".72pt" strokecolor="#000000">
                <v:path arrowok="t"/>
              </v:shape>
            </v:group>
            <v:group style="position:absolute;left:7685;top:29;width:82;height:2" coordorigin="7685,29" coordsize="82,2">
              <v:shape style="position:absolute;left:7685;top:29;width:82;height:2" coordorigin="7685,29" coordsize="82,0" path="m7685,29l7766,29e" filled="false" stroked="true" strokeweight="2.88pt" strokecolor="#000000">
                <v:path arrowok="t"/>
              </v:shape>
            </v:group>
            <v:group style="position:absolute;left:7685;top:79;width:82;height:2" coordorigin="7685,79" coordsize="82,2">
              <v:shape style="position:absolute;left:7685;top:79;width:82;height:2" coordorigin="7685,79" coordsize="82,0" path="m7685,79l7766,79e" filled="false" stroked="true" strokeweight=".72pt" strokecolor="#000000">
                <v:path arrowok="t"/>
              </v:shape>
            </v:group>
            <v:group style="position:absolute;left:7766;top:29;width:908;height:2" coordorigin="7766,29" coordsize="908,2">
              <v:shape style="position:absolute;left:7766;top:29;width:908;height:2" coordorigin="7766,29" coordsize="908,0" path="m7766,29l8674,29e" filled="false" stroked="true" strokeweight="2.88pt" strokecolor="#000000">
                <v:path arrowok="t"/>
              </v:shape>
            </v:group>
            <v:group style="position:absolute;left:7766;top:79;width:908;height:2" coordorigin="7766,79" coordsize="908,2">
              <v:shape style="position:absolute;left:7766;top:79;width:908;height:2" coordorigin="7766,79" coordsize="908,0" path="m7766,79l8674,79e" filled="false" stroked="true" strokeweight=".72pt" strokecolor="#000000">
                <v:path arrowok="t"/>
              </v:shape>
            </v:group>
            <v:group style="position:absolute;left:8674;top:29;width:82;height:2" coordorigin="8674,29" coordsize="82,2">
              <v:shape style="position:absolute;left:8674;top:29;width:82;height:2" coordorigin="8674,29" coordsize="82,0" path="m8674,29l8755,29e" filled="false" stroked="true" strokeweight="2.88pt" strokecolor="#000000">
                <v:path arrowok="t"/>
              </v:shape>
            </v:group>
            <v:group style="position:absolute;left:8674;top:79;width:82;height:2" coordorigin="8674,79" coordsize="82,2">
              <v:shape style="position:absolute;left:8674;top:79;width:82;height:2" coordorigin="8674,79" coordsize="82,0" path="m8674,79l8755,79e" filled="false" stroked="true" strokeweight=".72pt" strokecolor="#000000">
                <v:path arrowok="t"/>
              </v:shape>
            </v:group>
            <v:group style="position:absolute;left:8755;top:29;width:1085;height:2" coordorigin="8755,29" coordsize="1085,2">
              <v:shape style="position:absolute;left:8755;top:29;width:1085;height:2" coordorigin="8755,29" coordsize="1085,0" path="m8755,29l9840,29e" filled="false" stroked="true" strokeweight="2.88pt" strokecolor="#000000">
                <v:path arrowok="t"/>
              </v:shape>
            </v:group>
            <v:group style="position:absolute;left:8755;top:79;width:1085;height:2" coordorigin="8755,79" coordsize="1085,2">
              <v:shape style="position:absolute;left:8755;top:79;width:1085;height:2" coordorigin="8755,79" coordsize="1085,0" path="m8755,79l984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footerReference w:type="default" r:id="rId116"/>
          <w:pgSz w:w="11900" w:h="16820"/>
          <w:pgMar w:footer="1407" w:header="1402" w:top="1800" w:bottom="1600" w:left="360" w:right="1220"/>
          <w:pgNumType w:start="105"/>
        </w:sectPr>
      </w:pPr>
    </w:p>
    <w:p>
      <w:pPr>
        <w:tabs>
          <w:tab w:pos="2092" w:val="left" w:leader="none"/>
        </w:tabs>
        <w:spacing w:line="276" w:lineRule="exact" w:before="90"/>
        <w:ind w:left="4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始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  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初余额 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本年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新增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w w:val="105"/>
          <w:position w:val="11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before="90"/>
        <w:ind w:left="137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期权益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3" w:lineRule="auto" w:before="78"/>
        <w:ind w:left="161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分得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5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权益增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  <w:r>
        <w:rPr/>
        <w:br w:type="column"/>
      </w:r>
      <w:r>
        <w:rPr>
          <w:rFonts w:ascii="宋体"/>
          <w:b/>
          <w:sz w:val="15"/>
        </w:rPr>
      </w:r>
    </w:p>
    <w:p>
      <w:pPr>
        <w:spacing w:line="166" w:lineRule="exact" w:before="0"/>
        <w:ind w:left="21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6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1220"/>
          <w:cols w:num="4" w:equalWidth="0">
            <w:col w:w="6097" w:space="40"/>
            <w:col w:w="868" w:space="40"/>
            <w:col w:w="1703" w:space="40"/>
            <w:col w:w="153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171" w:lineRule="exact" w:before="0"/>
        <w:ind w:left="148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4.48pt;margin-top:-.152249pt;width:491.05pt;height:.5pt;mso-position-horizontal-relative:page;mso-position-vertical-relative:paragraph;z-index:-585976" coordorigin="490,-3" coordsize="9821,10">
            <v:group style="position:absolute;left:494;top:2;width:1844;height:2" coordorigin="494,2" coordsize="1844,2">
              <v:shape style="position:absolute;left:494;top:2;width:1844;height:2" coordorigin="494,2" coordsize="1844,0" path="m494,2l2338,2e" filled="false" stroked="true" strokeweight=".48pt" strokecolor="#000000">
                <v:path arrowok="t"/>
              </v:shape>
            </v:group>
            <v:group style="position:absolute;left:2338;top:2;width:10;height:2" coordorigin="2338,2" coordsize="10,2">
              <v:shape style="position:absolute;left:2338;top:2;width:10;height:2" coordorigin="2338,2" coordsize="10,0" path="m2338,2l2347,2e" filled="false" stroked="true" strokeweight=".48pt" strokecolor="#000000">
                <v:path arrowok="t"/>
              </v:shape>
            </v:group>
            <v:group style="position:absolute;left:2347;top:2;width:1124;height:2" coordorigin="2347,2" coordsize="1124,2">
              <v:shape style="position:absolute;left:2347;top:2;width:1124;height:2" coordorigin="2347,2" coordsize="1124,0" path="m2347,2l3470,2e" filled="false" stroked="true" strokeweight=".48pt" strokecolor="#000000">
                <v:path arrowok="t"/>
              </v:shape>
            </v:group>
            <v:group style="position:absolute;left:3470;top:2;width:10;height:2" coordorigin="3470,2" coordsize="10,2">
              <v:shape style="position:absolute;left:3470;top:2;width:10;height:2" coordorigin="3470,2" coordsize="10,0" path="m3470,2l3480,2e" filled="false" stroked="true" strokeweight=".48pt" strokecolor="#000000">
                <v:path arrowok="t"/>
              </v:shape>
            </v:group>
            <v:group style="position:absolute;left:3480;top:2;width:845;height:2" coordorigin="3480,2" coordsize="845,2">
              <v:shape style="position:absolute;left:3480;top:2;width:845;height:2" coordorigin="3480,2" coordsize="845,0" path="m3480,2l4325,2e" filled="false" stroked="true" strokeweight=".48pt" strokecolor="#000000">
                <v:path arrowok="t"/>
              </v:shape>
            </v:group>
            <v:group style="position:absolute;left:4325;top:2;width:10;height:2" coordorigin="4325,2" coordsize="10,2">
              <v:shape style="position:absolute;left:4325;top:2;width:10;height:2" coordorigin="4325,2" coordsize="10,0" path="m4325,2l4334,2e" filled="false" stroked="true" strokeweight=".48pt" strokecolor="#000000">
                <v:path arrowok="t"/>
              </v:shape>
            </v:group>
            <v:group style="position:absolute;left:4334;top:2;width:1008;height:2" coordorigin="4334,2" coordsize="1008,2">
              <v:shape style="position:absolute;left:4334;top:2;width:1008;height:2" coordorigin="4334,2" coordsize="1008,0" path="m4334,2l5342,2e" filled="false" stroked="true" strokeweight=".48pt" strokecolor="#000000">
                <v:path arrowok="t"/>
              </v:shape>
            </v:group>
            <v:group style="position:absolute;left:5342;top:2;width:10;height:2" coordorigin="5342,2" coordsize="10,2">
              <v:shape style="position:absolute;left:5342;top:2;width:10;height:2" coordorigin="5342,2" coordsize="10,0" path="m5342,2l5352,2e" filled="false" stroked="true" strokeweight=".48pt" strokecolor="#000000">
                <v:path arrowok="t"/>
              </v:shape>
            </v:group>
            <v:group style="position:absolute;left:5352;top:2;width:1124;height:2" coordorigin="5352,2" coordsize="1124,2">
              <v:shape style="position:absolute;left:5352;top:2;width:1124;height:2" coordorigin="5352,2" coordsize="1124,0" path="m5352,2l6475,2e" filled="false" stroked="true" strokeweight=".48pt" strokecolor="#000000">
                <v:path arrowok="t"/>
              </v:shape>
            </v:group>
            <v:group style="position:absolute;left:6475;top:2;width:10;height:2" coordorigin="6475,2" coordsize="10,2">
              <v:shape style="position:absolute;left:6475;top:2;width:10;height:2" coordorigin="6475,2" coordsize="10,0" path="m6475,2l6485,2e" filled="false" stroked="true" strokeweight=".48pt" strokecolor="#000000">
                <v:path arrowok="t"/>
              </v:shape>
            </v:group>
            <v:group style="position:absolute;left:6485;top:2;width:1032;height:2" coordorigin="6485,2" coordsize="1032,2">
              <v:shape style="position:absolute;left:6485;top:2;width:1032;height:2" coordorigin="6485,2" coordsize="1032,0" path="m6485,2l7517,2e" filled="false" stroked="true" strokeweight=".48pt" strokecolor="#000000">
                <v:path arrowok="t"/>
              </v:shape>
            </v:group>
            <v:group style="position:absolute;left:7517;top:2;width:10;height:2" coordorigin="7517,2" coordsize="10,2">
              <v:shape style="position:absolute;left:7517;top:2;width:10;height:2" coordorigin="7517,2" coordsize="10,0" path="m7517,2l7526,2e" filled="false" stroked="true" strokeweight=".48pt" strokecolor="#000000">
                <v:path arrowok="t"/>
              </v:shape>
            </v:group>
            <v:group style="position:absolute;left:7526;top:2;width:624;height:2" coordorigin="7526,2" coordsize="624,2">
              <v:shape style="position:absolute;left:7526;top:2;width:624;height:2" coordorigin="7526,2" coordsize="624,0" path="m7526,2l8150,2e" filled="false" stroked="true" strokeweight=".48pt" strokecolor="#000000">
                <v:path arrowok="t"/>
              </v:shape>
            </v:group>
            <v:group style="position:absolute;left:8150;top:2;width:5;height:2" coordorigin="8150,2" coordsize="5,2">
              <v:shape style="position:absolute;left:8150;top:2;width:5;height:2" coordorigin="8150,2" coordsize="5,0" path="m8150,2l8155,2e" filled="false" stroked="true" strokeweight=".48pt" strokecolor="#000000">
                <v:path arrowok="t"/>
              </v:shape>
            </v:group>
            <v:group style="position:absolute;left:8155;top:2;width:984;height:2" coordorigin="8155,2" coordsize="984,2">
              <v:shape style="position:absolute;left:8155;top:2;width:984;height:2" coordorigin="8155,2" coordsize="984,0" path="m8155,2l9139,2e" filled="false" stroked="true" strokeweight=".48pt" strokecolor="#000000">
                <v:path arrowok="t"/>
              </v:shape>
            </v:group>
            <v:group style="position:absolute;left:9139;top:2;width:10;height:2" coordorigin="9139,2" coordsize="10,2">
              <v:shape style="position:absolute;left:9139;top:2;width:10;height:2" coordorigin="9139,2" coordsize="10,0" path="m9139,2l9149,2e" filled="false" stroked="true" strokeweight=".48pt" strokecolor="#000000">
                <v:path arrowok="t"/>
              </v:shape>
            </v:group>
            <v:group style="position:absolute;left:9149;top:2;width:1157;height:2" coordorigin="9149,2" coordsize="1157,2">
              <v:shape style="position:absolute;left:9149;top:2;width:1157;height:2" coordorigin="9149,2" coordsize="1157,0" path="m9149,2l10306,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spacing w:val="4"/>
          <w:w w:val="105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4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spacing w:line="123" w:lineRule="exact" w:before="0"/>
        <w:ind w:left="148" w:right="-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追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加投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075" w:val="left" w:leader="none"/>
          <w:tab w:pos="1886" w:val="left" w:leader="none"/>
        </w:tabs>
        <w:spacing w:line="243" w:lineRule="exact" w:before="0"/>
        <w:ind w:left="14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利额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3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360" w:right="1220"/>
          <w:cols w:num="3" w:equalWidth="0">
            <w:col w:w="1983" w:space="1891"/>
            <w:col w:w="2228" w:space="119"/>
            <w:col w:w="4099"/>
          </w:cols>
        </w:sectPr>
      </w:pPr>
    </w:p>
    <w:p>
      <w:pPr>
        <w:tabs>
          <w:tab w:pos="2145" w:val="left" w:leader="none"/>
          <w:tab w:pos="4012" w:val="left" w:leader="none"/>
          <w:tab w:pos="5385" w:val="left" w:leader="none"/>
          <w:tab w:pos="8975" w:val="left" w:leader="none"/>
        </w:tabs>
        <w:spacing w:line="287" w:lineRule="exact" w:before="0"/>
        <w:ind w:left="14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23.4pt;margin-top:16.985502pt;width:493.2pt;height:4.1pt;mso-position-horizontal-relative:page;mso-position-vertical-relative:paragraph;z-index:-585952" coordorigin="468,340" coordsize="9864,82">
            <v:group style="position:absolute;left:494;top:395;width:1844;height:2" coordorigin="494,395" coordsize="1844,2">
              <v:shape style="position:absolute;left:494;top:395;width:1844;height:2" coordorigin="494,395" coordsize="1844,0" path="m494,395l2338,395e" filled="false" stroked="true" strokeweight="2.64pt" strokecolor="#000000">
                <v:path arrowok="t"/>
              </v:shape>
            </v:group>
            <v:group style="position:absolute;left:494;top:347;width:1844;height:2" coordorigin="494,347" coordsize="1844,2">
              <v:shape style="position:absolute;left:494;top:347;width:1844;height:2" coordorigin="494,347" coordsize="1844,0" path="m494,347l2338,347e" filled="false" stroked="true" strokeweight=".72pt" strokecolor="#000000">
                <v:path arrowok="t"/>
              </v:shape>
            </v:group>
            <v:group style="position:absolute;left:2338;top:347;width:82;height:2" coordorigin="2338,347" coordsize="82,2">
              <v:shape style="position:absolute;left:2338;top:347;width:82;height:2" coordorigin="2338,347" coordsize="82,0" path="m2338,347l2419,347e" filled="false" stroked="true" strokeweight=".72pt" strokecolor="#000000">
                <v:path arrowok="t"/>
              </v:shape>
            </v:group>
            <v:group style="position:absolute;left:2338;top:395;width:82;height:2" coordorigin="2338,395" coordsize="82,2">
              <v:shape style="position:absolute;left:2338;top:395;width:82;height:2" coordorigin="2338,395" coordsize="82,0" path="m2338,395l2419,395e" filled="false" stroked="true" strokeweight="2.64pt" strokecolor="#000000">
                <v:path arrowok="t"/>
              </v:shape>
            </v:group>
            <v:group style="position:absolute;left:2419;top:395;width:1052;height:2" coordorigin="2419,395" coordsize="1052,2">
              <v:shape style="position:absolute;left:2419;top:395;width:1052;height:2" coordorigin="2419,395" coordsize="1052,0" path="m2419,395l3470,395e" filled="false" stroked="true" strokeweight="2.64pt" strokecolor="#000000">
                <v:path arrowok="t"/>
              </v:shape>
            </v:group>
            <v:group style="position:absolute;left:2419;top:347;width:1052;height:2" coordorigin="2419,347" coordsize="1052,2">
              <v:shape style="position:absolute;left:2419;top:347;width:1052;height:2" coordorigin="2419,347" coordsize="1052,0" path="m2419,347l3470,347e" filled="false" stroked="true" strokeweight=".72pt" strokecolor="#000000">
                <v:path arrowok="t"/>
              </v:shape>
            </v:group>
            <v:group style="position:absolute;left:3470;top:347;width:87;height:2" coordorigin="3470,347" coordsize="87,2">
              <v:shape style="position:absolute;left:3470;top:347;width:87;height:2" coordorigin="3470,347" coordsize="87,0" path="m3470,347l3557,347e" filled="false" stroked="true" strokeweight=".72pt" strokecolor="#000000">
                <v:path arrowok="t"/>
              </v:shape>
            </v:group>
            <v:group style="position:absolute;left:3470;top:395;width:87;height:2" coordorigin="3470,395" coordsize="87,2">
              <v:shape style="position:absolute;left:3470;top:395;width:87;height:2" coordorigin="3470,395" coordsize="87,0" path="m3470,395l3557,395e" filled="false" stroked="true" strokeweight="2.64pt" strokecolor="#000000">
                <v:path arrowok="t"/>
              </v:shape>
            </v:group>
            <v:group style="position:absolute;left:3557;top:395;width:768;height:2" coordorigin="3557,395" coordsize="768,2">
              <v:shape style="position:absolute;left:3557;top:395;width:768;height:2" coordorigin="3557,395" coordsize="768,0" path="m3557,395l4325,395e" filled="false" stroked="true" strokeweight="2.64pt" strokecolor="#000000">
                <v:path arrowok="t"/>
              </v:shape>
            </v:group>
            <v:group style="position:absolute;left:3557;top:347;width:768;height:2" coordorigin="3557,347" coordsize="768,2">
              <v:shape style="position:absolute;left:3557;top:347;width:768;height:2" coordorigin="3557,347" coordsize="768,0" path="m3557,347l4325,347e" filled="false" stroked="true" strokeweight=".72pt" strokecolor="#000000">
                <v:path arrowok="t"/>
              </v:shape>
            </v:group>
            <v:group style="position:absolute;left:4325;top:347;width:87;height:2" coordorigin="4325,347" coordsize="87,2">
              <v:shape style="position:absolute;left:4325;top:347;width:87;height:2" coordorigin="4325,347" coordsize="87,0" path="m4325,347l4411,347e" filled="false" stroked="true" strokeweight=".72pt" strokecolor="#000000">
                <v:path arrowok="t"/>
              </v:shape>
            </v:group>
            <v:group style="position:absolute;left:4325;top:395;width:87;height:2" coordorigin="4325,395" coordsize="87,2">
              <v:shape style="position:absolute;left:4325;top:395;width:87;height:2" coordorigin="4325,395" coordsize="87,0" path="m4325,395l4411,395e" filled="false" stroked="true" strokeweight="2.64pt" strokecolor="#000000">
                <v:path arrowok="t"/>
              </v:shape>
            </v:group>
            <v:group style="position:absolute;left:4411;top:395;width:932;height:2" coordorigin="4411,395" coordsize="932,2">
              <v:shape style="position:absolute;left:4411;top:395;width:932;height:2" coordorigin="4411,395" coordsize="932,0" path="m4411,395l5342,395e" filled="false" stroked="true" strokeweight="2.64pt" strokecolor="#000000">
                <v:path arrowok="t"/>
              </v:shape>
            </v:group>
            <v:group style="position:absolute;left:4411;top:347;width:932;height:2" coordorigin="4411,347" coordsize="932,2">
              <v:shape style="position:absolute;left:4411;top:347;width:932;height:2" coordorigin="4411,347" coordsize="932,0" path="m4411,347l5342,347e" filled="false" stroked="true" strokeweight=".72pt" strokecolor="#000000">
                <v:path arrowok="t"/>
              </v:shape>
            </v:group>
            <v:group style="position:absolute;left:5342;top:347;width:82;height:2" coordorigin="5342,347" coordsize="82,2">
              <v:shape style="position:absolute;left:5342;top:347;width:82;height:2" coordorigin="5342,347" coordsize="82,0" path="m5342,347l5424,347e" filled="false" stroked="true" strokeweight=".72pt" strokecolor="#000000">
                <v:path arrowok="t"/>
              </v:shape>
            </v:group>
            <v:group style="position:absolute;left:5342;top:395;width:82;height:2" coordorigin="5342,395" coordsize="82,2">
              <v:shape style="position:absolute;left:5342;top:395;width:82;height:2" coordorigin="5342,395" coordsize="82,0" path="m5342,395l5424,395e" filled="false" stroked="true" strokeweight="2.64pt" strokecolor="#000000">
                <v:path arrowok="t"/>
              </v:shape>
            </v:group>
            <v:group style="position:absolute;left:5424;top:395;width:1052;height:2" coordorigin="5424,395" coordsize="1052,2">
              <v:shape style="position:absolute;left:5424;top:395;width:1052;height:2" coordorigin="5424,395" coordsize="1052,0" path="m5424,395l6475,395e" filled="false" stroked="true" strokeweight="2.64pt" strokecolor="#000000">
                <v:path arrowok="t"/>
              </v:shape>
            </v:group>
            <v:group style="position:absolute;left:5424;top:347;width:1052;height:2" coordorigin="5424,347" coordsize="1052,2">
              <v:shape style="position:absolute;left:5424;top:347;width:1052;height:2" coordorigin="5424,347" coordsize="1052,0" path="m5424,347l6475,347e" filled="false" stroked="true" strokeweight=".72pt" strokecolor="#000000">
                <v:path arrowok="t"/>
              </v:shape>
            </v:group>
            <v:group style="position:absolute;left:6475;top:347;width:87;height:2" coordorigin="6475,347" coordsize="87,2">
              <v:shape style="position:absolute;left:6475;top:347;width:87;height:2" coordorigin="6475,347" coordsize="87,0" path="m6475,347l6562,347e" filled="false" stroked="true" strokeweight=".72pt" strokecolor="#000000">
                <v:path arrowok="t"/>
              </v:shape>
            </v:group>
            <v:group style="position:absolute;left:6475;top:395;width:87;height:2" coordorigin="6475,395" coordsize="87,2">
              <v:shape style="position:absolute;left:6475;top:395;width:87;height:2" coordorigin="6475,395" coordsize="87,0" path="m6475,395l6562,395e" filled="false" stroked="true" strokeweight="2.64pt" strokecolor="#000000">
                <v:path arrowok="t"/>
              </v:shape>
            </v:group>
            <v:group style="position:absolute;left:6562;top:395;width:956;height:2" coordorigin="6562,395" coordsize="956,2">
              <v:shape style="position:absolute;left:6562;top:395;width:956;height:2" coordorigin="6562,395" coordsize="956,0" path="m6562,395l7517,395e" filled="false" stroked="true" strokeweight="2.64pt" strokecolor="#000000">
                <v:path arrowok="t"/>
              </v:shape>
            </v:group>
            <v:group style="position:absolute;left:6562;top:347;width:956;height:2" coordorigin="6562,347" coordsize="956,2">
              <v:shape style="position:absolute;left:6562;top:347;width:956;height:2" coordorigin="6562,347" coordsize="956,0" path="m6562,347l7517,347e" filled="false" stroked="true" strokeweight=".72pt" strokecolor="#000000">
                <v:path arrowok="t"/>
              </v:shape>
            </v:group>
            <v:group style="position:absolute;left:7517;top:347;width:87;height:2" coordorigin="7517,347" coordsize="87,2">
              <v:shape style="position:absolute;left:7517;top:347;width:87;height:2" coordorigin="7517,347" coordsize="87,0" path="m7517,347l7603,347e" filled="false" stroked="true" strokeweight=".72pt" strokecolor="#000000">
                <v:path arrowok="t"/>
              </v:shape>
            </v:group>
            <v:group style="position:absolute;left:7517;top:395;width:87;height:2" coordorigin="7517,395" coordsize="87,2">
              <v:shape style="position:absolute;left:7517;top:395;width:87;height:2" coordorigin="7517,395" coordsize="87,0" path="m7517,395l7603,395e" filled="false" stroked="true" strokeweight="2.64pt" strokecolor="#000000">
                <v:path arrowok="t"/>
              </v:shape>
            </v:group>
            <v:group style="position:absolute;left:7603;top:395;width:548;height:2" coordorigin="7603,395" coordsize="548,2">
              <v:shape style="position:absolute;left:7603;top:395;width:548;height:2" coordorigin="7603,395" coordsize="548,0" path="m7603,395l8150,395e" filled="false" stroked="true" strokeweight="2.64pt" strokecolor="#000000">
                <v:path arrowok="t"/>
              </v:shape>
            </v:group>
            <v:group style="position:absolute;left:7603;top:347;width:548;height:2" coordorigin="7603,347" coordsize="548,2">
              <v:shape style="position:absolute;left:7603;top:347;width:548;height:2" coordorigin="7603,347" coordsize="548,0" path="m7603,347l8150,347e" filled="false" stroked="true" strokeweight=".72pt" strokecolor="#000000">
                <v:path arrowok="t"/>
              </v:shape>
            </v:group>
            <v:group style="position:absolute;left:8150;top:347;width:82;height:2" coordorigin="8150,347" coordsize="82,2">
              <v:shape style="position:absolute;left:8150;top:347;width:82;height:2" coordorigin="8150,347" coordsize="82,0" path="m8150,347l8232,347e" filled="false" stroked="true" strokeweight=".72pt" strokecolor="#000000">
                <v:path arrowok="t"/>
              </v:shape>
            </v:group>
            <v:group style="position:absolute;left:8150;top:395;width:82;height:2" coordorigin="8150,395" coordsize="82,2">
              <v:shape style="position:absolute;left:8150;top:395;width:82;height:2" coordorigin="8150,395" coordsize="82,0" path="m8150,395l8232,395e" filled="false" stroked="true" strokeweight="2.64pt" strokecolor="#000000">
                <v:path arrowok="t"/>
              </v:shape>
            </v:group>
            <v:group style="position:absolute;left:8232;top:395;width:908;height:2" coordorigin="8232,395" coordsize="908,2">
              <v:shape style="position:absolute;left:8232;top:395;width:908;height:2" coordorigin="8232,395" coordsize="908,0" path="m8232,395l9139,395e" filled="false" stroked="true" strokeweight="2.64pt" strokecolor="#000000">
                <v:path arrowok="t"/>
              </v:shape>
            </v:group>
            <v:group style="position:absolute;left:8232;top:347;width:908;height:2" coordorigin="8232,347" coordsize="908,2">
              <v:shape style="position:absolute;left:8232;top:347;width:908;height:2" coordorigin="8232,347" coordsize="908,0" path="m8232,347l9139,347e" filled="false" stroked="true" strokeweight=".72pt" strokecolor="#000000">
                <v:path arrowok="t"/>
              </v:shape>
            </v:group>
            <v:group style="position:absolute;left:9139;top:347;width:82;height:2" coordorigin="9139,347" coordsize="82,2">
              <v:shape style="position:absolute;left:9139;top:347;width:82;height:2" coordorigin="9139,347" coordsize="82,0" path="m9139,347l9221,347e" filled="false" stroked="true" strokeweight=".72pt" strokecolor="#000000">
                <v:path arrowok="t"/>
              </v:shape>
            </v:group>
            <v:group style="position:absolute;left:9139;top:395;width:82;height:2" coordorigin="9139,395" coordsize="82,2">
              <v:shape style="position:absolute;left:9139;top:395;width:82;height:2" coordorigin="9139,395" coordsize="82,0" path="m9139,395l9221,395e" filled="false" stroked="true" strokeweight="2.64pt" strokecolor="#000000">
                <v:path arrowok="t"/>
              </v:shape>
            </v:group>
            <v:group style="position:absolute;left:9221;top:395;width:1085;height:2" coordorigin="9221,395" coordsize="1085,2">
              <v:shape style="position:absolute;left:9221;top:395;width:1085;height:2" coordorigin="9221,395" coordsize="1085,0" path="m9221,395l10306,395e" filled="false" stroked="true" strokeweight="2.64pt" strokecolor="#000000">
                <v:path arrowok="t"/>
              </v:shape>
            </v:group>
            <v:group style="position:absolute;left:9221;top:347;width:1085;height:2" coordorigin="9221,347" coordsize="1085,2">
              <v:shape style="position:absolute;left:9221;top:347;width:1085;height:2" coordorigin="9221,347" coordsize="1085,0" path="m9221,347l10306,3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2,550,000.00</w:t>
        <w:tab/>
        <w:t>2,550,000.00</w:t>
        <w:tab/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30%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07"/>
        <w:ind w:left="14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153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-3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19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0.65pt;height:4.1pt;mso-position-horizontal-relative:char;mso-position-vertical-relative:line" coordorigin="0,0" coordsize="8813,82">
            <v:group style="position:absolute;left:26;top:26;width:1224;height:2" coordorigin="26,26" coordsize="1224,2">
              <v:shape style="position:absolute;left:26;top:26;width:1224;height:2" coordorigin="26,26" coordsize="1224,0" path="m26,26l1250,26e" filled="false" stroked="true" strokeweight="2.64pt" strokecolor="#000000">
                <v:path arrowok="t"/>
              </v:shape>
            </v:group>
            <v:group style="position:absolute;left:26;top:74;width:1224;height:2" coordorigin="26,74" coordsize="1224,2">
              <v:shape style="position:absolute;left:26;top:74;width:1224;height:2" coordorigin="26,74" coordsize="1224,0" path="m26,74l1250,74e" filled="false" stroked="true" strokeweight=".72pt" strokecolor="#000000">
                <v:path arrowok="t"/>
              </v:shape>
            </v:group>
            <v:group style="position:absolute;left:1250;top:26;width:87;height:2" coordorigin="1250,26" coordsize="87,2">
              <v:shape style="position:absolute;left:1250;top:26;width:87;height:2" coordorigin="1250,26" coordsize="87,0" path="m1250,26l1337,26e" filled="false" stroked="true" strokeweight="2.64pt" strokecolor="#000000">
                <v:path arrowok="t"/>
              </v:shape>
            </v:group>
            <v:group style="position:absolute;left:1250;top:74;width:87;height:2" coordorigin="1250,74" coordsize="87,2">
              <v:shape style="position:absolute;left:1250;top:74;width:87;height:2" coordorigin="1250,74" coordsize="87,0" path="m1250,74l1337,74e" filled="false" stroked="true" strokeweight=".72pt" strokecolor="#000000">
                <v:path arrowok="t"/>
              </v:shape>
            </v:group>
            <v:group style="position:absolute;left:1337;top:26;width:2424;height:2" coordorigin="1337,26" coordsize="2424,2">
              <v:shape style="position:absolute;left:1337;top:26;width:2424;height:2" coordorigin="1337,26" coordsize="2424,0" path="m1337,26l3761,26e" filled="false" stroked="true" strokeweight="2.64pt" strokecolor="#000000">
                <v:path arrowok="t"/>
              </v:shape>
            </v:group>
            <v:group style="position:absolute;left:1337;top:74;width:2424;height:2" coordorigin="1337,74" coordsize="2424,2">
              <v:shape style="position:absolute;left:1337;top:74;width:2424;height:2" coordorigin="1337,74" coordsize="2424,0" path="m1337,74l3761,74e" filled="false" stroked="true" strokeweight=".72pt" strokecolor="#000000">
                <v:path arrowok="t"/>
              </v:shape>
            </v:group>
            <v:group style="position:absolute;left:3761;top:26;width:82;height:2" coordorigin="3761,26" coordsize="82,2">
              <v:shape style="position:absolute;left:3761;top:26;width:82;height:2" coordorigin="3761,26" coordsize="82,0" path="m3761,26l3842,26e" filled="false" stroked="true" strokeweight="2.64pt" strokecolor="#000000">
                <v:path arrowok="t"/>
              </v:shape>
            </v:group>
            <v:group style="position:absolute;left:3761;top:74;width:82;height:2" coordorigin="3761,74" coordsize="82,2">
              <v:shape style="position:absolute;left:3761;top:74;width:82;height:2" coordorigin="3761,74" coordsize="82,0" path="m3761,74l3842,74e" filled="false" stroked="true" strokeweight=".72pt" strokecolor="#000000">
                <v:path arrowok="t"/>
              </v:shape>
            </v:group>
            <v:group style="position:absolute;left:3842;top:26;width:2429;height:2" coordorigin="3842,26" coordsize="2429,2">
              <v:shape style="position:absolute;left:3842;top:26;width:2429;height:2" coordorigin="3842,26" coordsize="2429,0" path="m3842,26l6271,26e" filled="false" stroked="true" strokeweight="2.64pt" strokecolor="#000000">
                <v:path arrowok="t"/>
              </v:shape>
            </v:group>
            <v:group style="position:absolute;left:3842;top:74;width:2429;height:2" coordorigin="3842,74" coordsize="2429,2">
              <v:shape style="position:absolute;left:3842;top:74;width:2429;height:2" coordorigin="3842,74" coordsize="2429,0" path="m3842,74l6271,74e" filled="false" stroked="true" strokeweight=".72pt" strokecolor="#000000">
                <v:path arrowok="t"/>
              </v:shape>
            </v:group>
            <v:group style="position:absolute;left:6271;top:26;width:87;height:2" coordorigin="6271,26" coordsize="87,2">
              <v:shape style="position:absolute;left:6271;top:26;width:87;height:2" coordorigin="6271,26" coordsize="87,0" path="m6271,26l6358,26e" filled="false" stroked="true" strokeweight="2.64pt" strokecolor="#000000">
                <v:path arrowok="t"/>
              </v:shape>
            </v:group>
            <v:group style="position:absolute;left:6271;top:74;width:87;height:2" coordorigin="6271,74" coordsize="87,2">
              <v:shape style="position:absolute;left:6271;top:74;width:87;height:2" coordorigin="6271,74" coordsize="87,0" path="m6271,74l6358,74e" filled="false" stroked="true" strokeweight=".72pt" strokecolor="#000000">
                <v:path arrowok="t"/>
              </v:shape>
            </v:group>
            <v:group style="position:absolute;left:6358;top:26;width:2429;height:2" coordorigin="6358,26" coordsize="2429,2">
              <v:shape style="position:absolute;left:6358;top:26;width:2429;height:2" coordorigin="6358,26" coordsize="2429,0" path="m6358,26l8786,26e" filled="false" stroked="true" strokeweight="2.64pt" strokecolor="#000000">
                <v:path arrowok="t"/>
              </v:shape>
            </v:group>
            <v:group style="position:absolute;left:6358;top:74;width:2429;height:2" coordorigin="6358,74" coordsize="2429,2">
              <v:shape style="position:absolute;left:6358;top:74;width:2429;height:2" coordorigin="6358,74" coordsize="2429,0" path="m6358,74l878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878" w:val="left" w:leader="none"/>
          <w:tab w:pos="5870" w:val="left" w:leader="none"/>
          <w:tab w:pos="6388" w:val="left" w:leader="none"/>
          <w:tab w:pos="8380" w:val="left" w:leader="none"/>
          <w:tab w:pos="8899" w:val="left" w:leader="none"/>
        </w:tabs>
        <w:spacing w:before="18"/>
        <w:ind w:left="33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199997pt;margin-top:8.476477pt;width:439.75pt;height:162.7pt;mso-position-horizontal-relative:page;mso-position-vertical-relative:paragraph;z-index: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4"/>
                    <w:gridCol w:w="2501"/>
                    <w:gridCol w:w="1308"/>
                    <w:gridCol w:w="1303"/>
                    <w:gridCol w:w="1255"/>
                    <w:gridCol w:w="1194"/>
                  </w:tblGrid>
                  <w:tr>
                    <w:trPr>
                      <w:trHeight w:val="455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7" w:val="left" w:leader="none"/>
                          </w:tabs>
                          <w:spacing w:line="177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行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7" w:val="left" w:leader="none"/>
                          </w:tabs>
                          <w:spacing w:line="240" w:lineRule="auto" w:before="155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1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1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03" w:hRule="exact"/>
                    </w:trPr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258,720,188.61227,037,043.17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200,738,875.25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186,738,783.67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57,981,313.36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40,298,259.50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2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谐振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221,502,240.00187,278,316.95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177,249,440.46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157,049,239.17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44,252,799.54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30,229,077.78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振荡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37,217,948.61 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39,758,726.22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23,489,434.79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29,689,544.50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13,728,513.82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10,069,181.72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其他业务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54" w:val="left" w:leader="none"/>
                          </w:tabs>
                          <w:spacing w:line="240" w:lineRule="auto" w:before="140"/>
                          <w:ind w:left="18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9,154,373.82</w:t>
                          <w:tab/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584,973.68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8,986,410.15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452,818.39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167,963.67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132,155.29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26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54" w:val="left" w:leader="none"/>
                          </w:tabs>
                          <w:spacing w:line="240" w:lineRule="auto" w:before="126"/>
                          <w:ind w:left="18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9,154,373.82</w:t>
                          <w:tab/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584,973.68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8,986,410.15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452,818.39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167,963.67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132,155.29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4" w:hRule="exact"/>
                    </w:trPr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0" w:lineRule="auto" w:before="86"/>
                          <w:ind w:right="13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267,874,562.43227,622,016.85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209,725,285.40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187,191,602.06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58,149,277.03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7"/>
                          </w:rPr>
                          <w:t>40,430,414.79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  <w:tab/>
        <w:t>入</w:t>
        <w:tab/>
        <w:t>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毛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81" w:lineRule="exact"/>
        <w:ind w:left="118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1.6pt;height:4.1pt;mso-position-horizontal-relative:char;mso-position-vertical-relative:line" coordorigin="0,0" coordsize="8832,82">
            <v:group style="position:absolute;left:29;top:53;width:1253;height:2" coordorigin="29,53" coordsize="1253,2">
              <v:shape style="position:absolute;left:29;top:53;width:1253;height:2" coordorigin="29,53" coordsize="1253,0" path="m29,53l1282,53e" filled="false" stroked="true" strokeweight="2.88pt" strokecolor="#000000">
                <v:path arrowok="t"/>
              </v:shape>
            </v:group>
            <v:group style="position:absolute;left:29;top:5;width:1253;height:2" coordorigin="29,5" coordsize="1253,2">
              <v:shape style="position:absolute;left:29;top:5;width:1253;height:2" coordorigin="29,5" coordsize="1253,0" path="m29,5l1282,5e" filled="false" stroked="true" strokeweight=".48pt" strokecolor="#000000">
                <v:path arrowok="t"/>
              </v:shape>
            </v:group>
            <v:group style="position:absolute;left:1282;top:5;width:82;height:2" coordorigin="1282,5" coordsize="82,2">
              <v:shape style="position:absolute;left:1282;top:5;width:82;height:2" coordorigin="1282,5" coordsize="82,0" path="m1282,5l1363,5e" filled="false" stroked="true" strokeweight=".48pt" strokecolor="#000000">
                <v:path arrowok="t"/>
              </v:shape>
            </v:group>
            <v:group style="position:absolute;left:1282;top:53;width:82;height:2" coordorigin="1282,53" coordsize="82,2">
              <v:shape style="position:absolute;left:1282;top:53;width:82;height:2" coordorigin="1282,53" coordsize="82,0" path="m1282,53l1363,53e" filled="false" stroked="true" strokeweight="2.88pt" strokecolor="#000000">
                <v:path arrowok="t"/>
              </v:shape>
            </v:group>
            <v:group style="position:absolute;left:1363;top:53;width:1172;height:2" coordorigin="1363,53" coordsize="1172,2">
              <v:shape style="position:absolute;left:1363;top:53;width:1172;height:2" coordorigin="1363,53" coordsize="1172,0" path="m1363,53l2534,53e" filled="false" stroked="true" strokeweight="2.88pt" strokecolor="#000000">
                <v:path arrowok="t"/>
              </v:shape>
            </v:group>
            <v:group style="position:absolute;left:1363;top:5;width:1172;height:2" coordorigin="1363,5" coordsize="1172,2">
              <v:shape style="position:absolute;left:1363;top:5;width:1172;height:2" coordorigin="1363,5" coordsize="1172,0" path="m1363,5l2534,5e" filled="false" stroked="true" strokeweight=".48pt" strokecolor="#000000">
                <v:path arrowok="t"/>
              </v:shape>
            </v:group>
            <v:group style="position:absolute;left:2534;top:5;width:82;height:2" coordorigin="2534,5" coordsize="82,2">
              <v:shape style="position:absolute;left:2534;top:5;width:82;height:2" coordorigin="2534,5" coordsize="82,0" path="m2534,5l2616,5e" filled="false" stroked="true" strokeweight=".48pt" strokecolor="#000000">
                <v:path arrowok="t"/>
              </v:shape>
            </v:group>
            <v:group style="position:absolute;left:2534;top:53;width:82;height:2" coordorigin="2534,53" coordsize="82,2">
              <v:shape style="position:absolute;left:2534;top:53;width:82;height:2" coordorigin="2534,53" coordsize="82,0" path="m2534,53l2616,53e" filled="false" stroked="true" strokeweight="2.88pt" strokecolor="#000000">
                <v:path arrowok="t"/>
              </v:shape>
            </v:group>
            <v:group style="position:absolute;left:2616;top:53;width:1172;height:2" coordorigin="2616,53" coordsize="1172,2">
              <v:shape style="position:absolute;left:2616;top:53;width:1172;height:2" coordorigin="2616,53" coordsize="1172,0" path="m2616,53l3787,53e" filled="false" stroked="true" strokeweight="2.88pt" strokecolor="#000000">
                <v:path arrowok="t"/>
              </v:shape>
            </v:group>
            <v:group style="position:absolute;left:2616;top:5;width:1172;height:2" coordorigin="2616,5" coordsize="1172,2">
              <v:shape style="position:absolute;left:2616;top:5;width:1172;height:2" coordorigin="2616,5" coordsize="1172,0" path="m2616,5l3787,5e" filled="false" stroked="true" strokeweight=".48pt" strokecolor="#000000">
                <v:path arrowok="t"/>
              </v:shape>
            </v:group>
            <v:group style="position:absolute;left:3787;top:5;width:82;height:2" coordorigin="3787,5" coordsize="82,2">
              <v:shape style="position:absolute;left:3787;top:5;width:82;height:2" coordorigin="3787,5" coordsize="82,0" path="m3787,5l3869,5e" filled="false" stroked="true" strokeweight=".48pt" strokecolor="#000000">
                <v:path arrowok="t"/>
              </v:shape>
            </v:group>
            <v:group style="position:absolute;left:3787;top:53;width:82;height:2" coordorigin="3787,53" coordsize="82,2">
              <v:shape style="position:absolute;left:3787;top:53;width:82;height:2" coordorigin="3787,53" coordsize="82,0" path="m3787,53l3869,53e" filled="false" stroked="true" strokeweight="2.88pt" strokecolor="#000000">
                <v:path arrowok="t"/>
              </v:shape>
            </v:group>
            <v:group style="position:absolute;left:3869;top:53;width:1172;height:2" coordorigin="3869,53" coordsize="1172,2">
              <v:shape style="position:absolute;left:3869;top:53;width:1172;height:2" coordorigin="3869,53" coordsize="1172,0" path="m3869,53l5040,53e" filled="false" stroked="true" strokeweight="2.88pt" strokecolor="#000000">
                <v:path arrowok="t"/>
              </v:shape>
            </v:group>
            <v:group style="position:absolute;left:3869;top:5;width:1172;height:2" coordorigin="3869,5" coordsize="1172,2">
              <v:shape style="position:absolute;left:3869;top:5;width:1172;height:2" coordorigin="3869,5" coordsize="1172,0" path="m3869,5l5040,5e" filled="false" stroked="true" strokeweight=".48pt" strokecolor="#000000">
                <v:path arrowok="t"/>
              </v:shape>
            </v:group>
            <v:group style="position:absolute;left:5040;top:5;width:82;height:2" coordorigin="5040,5" coordsize="82,2">
              <v:shape style="position:absolute;left:5040;top:5;width:82;height:2" coordorigin="5040,5" coordsize="82,0" path="m5040,5l5122,5e" filled="false" stroked="true" strokeweight=".48pt" strokecolor="#000000">
                <v:path arrowok="t"/>
              </v:shape>
            </v:group>
            <v:group style="position:absolute;left:5040;top:53;width:82;height:2" coordorigin="5040,53" coordsize="82,2">
              <v:shape style="position:absolute;left:5040;top:53;width:82;height:2" coordorigin="5040,53" coordsize="82,0" path="m5040,53l5122,53e" filled="false" stroked="true" strokeweight="2.88pt" strokecolor="#000000">
                <v:path arrowok="t"/>
              </v:shape>
            </v:group>
            <v:group style="position:absolute;left:5122;top:53;width:1167;height:2" coordorigin="5122,53" coordsize="1167,2">
              <v:shape style="position:absolute;left:5122;top:53;width:1167;height:2" coordorigin="5122,53" coordsize="1167,0" path="m5122,53l6288,53e" filled="false" stroked="true" strokeweight="2.88pt" strokecolor="#000000">
                <v:path arrowok="t"/>
              </v:shape>
            </v:group>
            <v:group style="position:absolute;left:5122;top:5;width:1167;height:2" coordorigin="5122,5" coordsize="1167,2">
              <v:shape style="position:absolute;left:5122;top:5;width:1167;height:2" coordorigin="5122,5" coordsize="1167,0" path="m5122,5l6288,5e" filled="false" stroked="true" strokeweight=".48pt" strokecolor="#000000">
                <v:path arrowok="t"/>
              </v:shape>
            </v:group>
            <v:group style="position:absolute;left:6288;top:5;width:87;height:2" coordorigin="6288,5" coordsize="87,2">
              <v:shape style="position:absolute;left:6288;top:5;width:87;height:2" coordorigin="6288,5" coordsize="87,0" path="m6288,5l6374,5e" filled="false" stroked="true" strokeweight=".48pt" strokecolor="#000000">
                <v:path arrowok="t"/>
              </v:shape>
            </v:group>
            <v:group style="position:absolute;left:6288;top:53;width:87;height:2" coordorigin="6288,53" coordsize="87,2">
              <v:shape style="position:absolute;left:6288;top:53;width:87;height:2" coordorigin="6288,53" coordsize="87,0" path="m6288,53l6374,53e" filled="false" stroked="true" strokeweight="2.88pt" strokecolor="#000000">
                <v:path arrowok="t"/>
              </v:shape>
            </v:group>
            <v:group style="position:absolute;left:6374;top:53;width:1172;height:2" coordorigin="6374,53" coordsize="1172,2">
              <v:shape style="position:absolute;left:6374;top:53;width:1172;height:2" coordorigin="6374,53" coordsize="1172,0" path="m6374,53l7546,53e" filled="false" stroked="true" strokeweight="2.88pt" strokecolor="#000000">
                <v:path arrowok="t"/>
              </v:shape>
            </v:group>
            <v:group style="position:absolute;left:6374;top:5;width:1172;height:2" coordorigin="6374,5" coordsize="1172,2">
              <v:shape style="position:absolute;left:6374;top:5;width:1172;height:2" coordorigin="6374,5" coordsize="1172,0" path="m6374,5l7546,5e" filled="false" stroked="true" strokeweight=".48pt" strokecolor="#000000">
                <v:path arrowok="t"/>
              </v:shape>
            </v:group>
            <v:group style="position:absolute;left:7546;top:5;width:87;height:2" coordorigin="7546,5" coordsize="87,2">
              <v:shape style="position:absolute;left:7546;top:5;width:87;height:2" coordorigin="7546,5" coordsize="87,0" path="m7546,5l7632,5e" filled="false" stroked="true" strokeweight=".48pt" strokecolor="#000000">
                <v:path arrowok="t"/>
              </v:shape>
            </v:group>
            <v:group style="position:absolute;left:7546;top:53;width:87;height:2" coordorigin="7546,53" coordsize="87,2">
              <v:shape style="position:absolute;left:7546;top:53;width:87;height:2" coordorigin="7546,53" coordsize="87,0" path="m7546,53l7632,53e" filled="false" stroked="true" strokeweight="2.88pt" strokecolor="#000000">
                <v:path arrowok="t"/>
              </v:shape>
            </v:group>
            <v:group style="position:absolute;left:7632;top:53;width:1172;height:2" coordorigin="7632,53" coordsize="1172,2">
              <v:shape style="position:absolute;left:7632;top:53;width:1172;height:2" coordorigin="7632,53" coordsize="1172,0" path="m7632,53l8803,53e" filled="false" stroked="true" strokeweight="2.88pt" strokecolor="#000000">
                <v:path arrowok="t"/>
              </v:shape>
            </v:group>
            <v:group style="position:absolute;left:7632;top:5;width:1172;height:2" coordorigin="7632,5" coordsize="1172,2">
              <v:shape style="position:absolute;left:7632;top:5;width:1172;height:2" coordorigin="7632,5" coordsize="1172,0" path="m7632,5l880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43"/>
        <w:ind w:left="153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-3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地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区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86" w:lineRule="exact"/>
        <w:ind w:left="1219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7.55pt;height:4.350pt;mso-position-horizontal-relative:char;mso-position-vertical-relative:line" coordorigin="0,0" coordsize="8751,87">
            <v:group style="position:absolute;left:29;top:29;width:1268;height:2" coordorigin="29,29" coordsize="1268,2">
              <v:shape style="position:absolute;left:29;top:29;width:1268;height:2" coordorigin="29,29" coordsize="1268,0" path="m29,29l1296,29e" filled="false" stroked="true" strokeweight="2.88pt" strokecolor="#000000">
                <v:path arrowok="t"/>
              </v:shape>
            </v:group>
            <v:group style="position:absolute;left:29;top:79;width:1268;height:2" coordorigin="29,79" coordsize="1268,2">
              <v:shape style="position:absolute;left:29;top:79;width:1268;height:2" coordorigin="29,79" coordsize="1268,0" path="m29,79l1296,79e" filled="false" stroked="true" strokeweight=".72pt" strokecolor="#000000">
                <v:path arrowok="t"/>
              </v:shape>
            </v:group>
            <v:group style="position:absolute;left:1296;top:29;width:82;height:2" coordorigin="1296,29" coordsize="82,2">
              <v:shape style="position:absolute;left:1296;top:29;width:82;height:2" coordorigin="1296,29" coordsize="82,0" path="m1296,29l1378,29e" filled="false" stroked="true" strokeweight="2.88pt" strokecolor="#000000">
                <v:path arrowok="t"/>
              </v:shape>
            </v:group>
            <v:group style="position:absolute;left:1296;top:79;width:82;height:2" coordorigin="1296,79" coordsize="82,2">
              <v:shape style="position:absolute;left:1296;top:79;width:82;height:2" coordorigin="1296,79" coordsize="82,0" path="m1296,79l1378,79e" filled="false" stroked="true" strokeweight=".72pt" strokecolor="#000000">
                <v:path arrowok="t"/>
              </v:shape>
            </v:group>
            <v:group style="position:absolute;left:1378;top:29;width:2468;height:2" coordorigin="1378,29" coordsize="2468,2">
              <v:shape style="position:absolute;left:1378;top:29;width:2468;height:2" coordorigin="1378,29" coordsize="2468,0" path="m1378,29l3845,29e" filled="false" stroked="true" strokeweight="2.88pt" strokecolor="#000000">
                <v:path arrowok="t"/>
              </v:shape>
            </v:group>
            <v:group style="position:absolute;left:1378;top:79;width:2468;height:2" coordorigin="1378,79" coordsize="2468,2">
              <v:shape style="position:absolute;left:1378;top:79;width:2468;height:2" coordorigin="1378,79" coordsize="2468,0" path="m1378,79l3845,79e" filled="false" stroked="true" strokeweight=".72pt" strokecolor="#000000">
                <v:path arrowok="t"/>
              </v:shape>
            </v:group>
            <v:group style="position:absolute;left:3845;top:29;width:87;height:2" coordorigin="3845,29" coordsize="87,2">
              <v:shape style="position:absolute;left:3845;top:29;width:87;height:2" coordorigin="3845,29" coordsize="87,0" path="m3845,29l3931,29e" filled="false" stroked="true" strokeweight="2.88pt" strokecolor="#000000">
                <v:path arrowok="t"/>
              </v:shape>
            </v:group>
            <v:group style="position:absolute;left:3845;top:79;width:87;height:2" coordorigin="3845,79" coordsize="87,2">
              <v:shape style="position:absolute;left:3845;top:79;width:87;height:2" coordorigin="3845,79" coordsize="87,0" path="m3845,79l3931,79e" filled="false" stroked="true" strokeweight=".72pt" strokecolor="#000000">
                <v:path arrowok="t"/>
              </v:shape>
            </v:group>
            <v:group style="position:absolute;left:3931;top:29;width:2367;height:2" coordorigin="3931,29" coordsize="2367,2">
              <v:shape style="position:absolute;left:3931;top:29;width:2367;height:2" coordorigin="3931,29" coordsize="2367,0" path="m3931,29l6298,29e" filled="false" stroked="true" strokeweight="2.88pt" strokecolor="#000000">
                <v:path arrowok="t"/>
              </v:shape>
            </v:group>
            <v:group style="position:absolute;left:3931;top:79;width:2367;height:2" coordorigin="3931,79" coordsize="2367,2">
              <v:shape style="position:absolute;left:3931;top:79;width:2367;height:2" coordorigin="3931,79" coordsize="2367,0" path="m3931,79l6298,79e" filled="false" stroked="true" strokeweight=".72pt" strokecolor="#000000">
                <v:path arrowok="t"/>
              </v:shape>
            </v:group>
            <v:group style="position:absolute;left:6298;top:29;width:87;height:2" coordorigin="6298,29" coordsize="87,2">
              <v:shape style="position:absolute;left:6298;top:29;width:87;height:2" coordorigin="6298,29" coordsize="87,0" path="m6298,29l6384,29e" filled="false" stroked="true" strokeweight="2.88pt" strokecolor="#000000">
                <v:path arrowok="t"/>
              </v:shape>
            </v:group>
            <v:group style="position:absolute;left:6298;top:79;width:87;height:2" coordorigin="6298,79" coordsize="87,2">
              <v:shape style="position:absolute;left:6298;top:79;width:87;height:2" coordorigin="6298,79" coordsize="87,0" path="m6298,79l6384,79e" filled="false" stroked="true" strokeweight=".72pt" strokecolor="#000000">
                <v:path arrowok="t"/>
              </v:shape>
            </v:group>
            <v:group style="position:absolute;left:6384;top:29;width:2338;height:2" coordorigin="6384,29" coordsize="2338,2">
              <v:shape style="position:absolute;left:6384;top:29;width:2338;height:2" coordorigin="6384,29" coordsize="2338,0" path="m6384,29l8722,29e" filled="false" stroked="true" strokeweight="2.88pt" strokecolor="#000000">
                <v:path arrowok="t"/>
              </v:shape>
            </v:group>
            <v:group style="position:absolute;left:6384;top:79;width:2338;height:2" coordorigin="6384,79" coordsize="2338,2">
              <v:shape style="position:absolute;left:6384;top:79;width:2338;height:2" coordorigin="6384,79" coordsize="2338,0" path="m6384,79l8722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tabs>
          <w:tab w:pos="4703" w:val="left" w:leader="none"/>
          <w:tab w:pos="7137" w:val="left" w:leader="none"/>
        </w:tabs>
        <w:spacing w:line="219" w:lineRule="exact" w:before="54"/>
        <w:ind w:left="220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收入</w:t>
        <w:tab/>
        <w:t>主营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毛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tabs>
          <w:tab w:pos="2011" w:val="left" w:leader="none"/>
        </w:tabs>
        <w:spacing w:line="219" w:lineRule="exact" w:before="0"/>
        <w:ind w:left="157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427" w:val="left" w:leader="none"/>
          <w:tab w:pos="4699" w:val="left" w:leader="none"/>
          <w:tab w:pos="5927" w:val="left" w:leader="none"/>
          <w:tab w:pos="7156" w:val="left" w:leader="none"/>
          <w:tab w:pos="8366" w:val="left" w:leader="none"/>
        </w:tabs>
        <w:spacing w:before="80"/>
        <w:ind w:left="215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  <w:t>上期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  <w:t>上期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24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5.15pt;height:.5pt;mso-position-horizontal-relative:char;mso-position-vertical-relative:line" coordorigin="0,0" coordsize="8703,10">
            <v:group style="position:absolute;left:5;top:5;width:1268;height:2" coordorigin="5,5" coordsize="1268,2">
              <v:shape style="position:absolute;left:5;top:5;width:1268;height:2" coordorigin="5,5" coordsize="1268,0" path="m5,5l1272,5e" filled="false" stroked="true" strokeweight=".48pt" strokecolor="#000000">
                <v:path arrowok="t"/>
              </v:shape>
            </v:group>
            <v:group style="position:absolute;left:1272;top:5;width:10;height:2" coordorigin="1272,5" coordsize="10,2">
              <v:shape style="position:absolute;left:1272;top:5;width:10;height:2" coordorigin="1272,5" coordsize="10,0" path="m1272,5l1282,5e" filled="false" stroked="true" strokeweight=".48pt" strokecolor="#000000">
                <v:path arrowok="t"/>
              </v:shape>
            </v:group>
            <v:group style="position:absolute;left:1282;top:5;width:1215;height:2" coordorigin="1282,5" coordsize="1215,2">
              <v:shape style="position:absolute;left:1282;top:5;width:1215;height:2" coordorigin="1282,5" coordsize="1215,0" path="m1282,5l2496,5e" filled="false" stroked="true" strokeweight=".48pt" strokecolor="#000000">
                <v:path arrowok="t"/>
              </v:shape>
            </v:group>
            <v:group style="position:absolute;left:2496;top:5;width:10;height:2" coordorigin="2496,5" coordsize="10,2">
              <v:shape style="position:absolute;left:2496;top:5;width:10;height:2" coordorigin="2496,5" coordsize="10,0" path="m2496,5l2506,5e" filled="false" stroked="true" strokeweight=".48pt" strokecolor="#000000">
                <v:path arrowok="t"/>
              </v:shape>
            </v:group>
            <v:group style="position:absolute;left:2506;top:5;width:1316;height:2" coordorigin="2506,5" coordsize="1316,2">
              <v:shape style="position:absolute;left:2506;top:5;width:1316;height:2" coordorigin="2506,5" coordsize="1316,0" path="m2506,5l3821,5e" filled="false" stroked="true" strokeweight=".48pt" strokecolor="#000000">
                <v:path arrowok="t"/>
              </v:shape>
            </v:group>
            <v:group style="position:absolute;left:3821;top:5;width:10;height:2" coordorigin="3821,5" coordsize="10,2">
              <v:shape style="position:absolute;left:3821;top:5;width:10;height:2" coordorigin="3821,5" coordsize="10,0" path="m3821,5l3830,5e" filled="false" stroked="true" strokeweight=".48pt" strokecolor="#000000">
                <v:path arrowok="t"/>
              </v:shape>
            </v:group>
            <v:group style="position:absolute;left:3830;top:5;width:1205;height:2" coordorigin="3830,5" coordsize="1205,2">
              <v:shape style="position:absolute;left:3830;top:5;width:1205;height:2" coordorigin="3830,5" coordsize="1205,0" path="m3830,5l5035,5e" filled="false" stroked="true" strokeweight=".48pt" strokecolor="#000000">
                <v:path arrowok="t"/>
              </v:shape>
            </v:group>
            <v:group style="position:absolute;left:5035;top:5;width:10;height:2" coordorigin="5035,5" coordsize="10,2">
              <v:shape style="position:absolute;left:5035;top:5;width:10;height:2" coordorigin="5035,5" coordsize="10,0" path="m5035,5l5045,5e" filled="false" stroked="true" strokeweight=".48pt" strokecolor="#000000">
                <v:path arrowok="t"/>
              </v:shape>
            </v:group>
            <v:group style="position:absolute;left:5045;top:5;width:1229;height:2" coordorigin="5045,5" coordsize="1229,2">
              <v:shape style="position:absolute;left:5045;top:5;width:1229;height:2" coordorigin="5045,5" coordsize="1229,0" path="m5045,5l6274,5e" filled="false" stroked="true" strokeweight=".48pt" strokecolor="#000000">
                <v:path arrowok="t"/>
              </v:shape>
            </v:group>
            <v:group style="position:absolute;left:6274;top:5;width:10;height:2" coordorigin="6274,5" coordsize="10,2">
              <v:shape style="position:absolute;left:6274;top:5;width:10;height:2" coordorigin="6274,5" coordsize="10,0" path="m6274,5l6283,5e" filled="false" stroked="true" strokeweight=".48pt" strokecolor="#000000">
                <v:path arrowok="t"/>
              </v:shape>
            </v:group>
            <v:group style="position:absolute;left:6283;top:5;width:1215;height:2" coordorigin="6283,5" coordsize="1215,2">
              <v:shape style="position:absolute;left:6283;top:5;width:1215;height:2" coordorigin="6283,5" coordsize="1215,0" path="m6283,5l7498,5e" filled="false" stroked="true" strokeweight=".48pt" strokecolor="#000000">
                <v:path arrowok="t"/>
              </v:shape>
            </v:group>
            <v:group style="position:absolute;left:7498;top:5;width:10;height:2" coordorigin="7498,5" coordsize="10,2">
              <v:shape style="position:absolute;left:7498;top:5;width:10;height:2" coordorigin="7498,5" coordsize="10,0" path="m7498,5l7507,5e" filled="false" stroked="true" strokeweight=".48pt" strokecolor="#000000">
                <v:path arrowok="t"/>
              </v:shape>
            </v:group>
            <v:group style="position:absolute;left:7507;top:5;width:1191;height:2" coordorigin="7507,5" coordsize="1191,2">
              <v:shape style="position:absolute;left:7507;top:5;width:1191;height:2" coordorigin="7507,5" coordsize="1191,0" path="m7507,5l86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15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"/>
        <w:gridCol w:w="480"/>
        <w:gridCol w:w="1459"/>
        <w:gridCol w:w="3778"/>
        <w:gridCol w:w="1210"/>
        <w:gridCol w:w="1165"/>
      </w:tblGrid>
      <w:tr>
        <w:trPr>
          <w:trHeight w:val="453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45,222,022.76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95,464,378.50    30,159,587.95   </w:t>
            </w:r>
            <w:r>
              <w:rPr>
                <w:rFonts w:ascii="Times New Roman"/>
                <w:spacing w:val="40"/>
                <w:w w:val="105"/>
                <w:sz w:val="17"/>
              </w:rPr>
              <w:t> </w:t>
            </w:r>
            <w:r>
              <w:rPr>
                <w:rFonts w:ascii="Times New Roman"/>
                <w:spacing w:val="2"/>
                <w:w w:val="105"/>
                <w:sz w:val="17"/>
              </w:rPr>
              <w:t>66,018,045.06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15,062,434.81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29,446,333.44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09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213,498,165.85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131,572,664.67  170,579,287.30 </w:t>
            </w:r>
            <w:r>
              <w:rPr>
                <w:rFonts w:ascii="Times New Roman"/>
                <w:spacing w:val="38"/>
                <w:w w:val="105"/>
                <w:sz w:val="17"/>
              </w:rPr>
              <w:t> </w:t>
            </w:r>
            <w:r>
              <w:rPr>
                <w:rFonts w:ascii="Times New Roman"/>
                <w:spacing w:val="2"/>
                <w:w w:val="105"/>
                <w:sz w:val="17"/>
              </w:rPr>
              <w:t>120,720,738.61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42,918,878.55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10,851,926.06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8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5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258,720,188.61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227,037,043.17  200,738,875.25 </w:t>
            </w:r>
            <w:r>
              <w:rPr>
                <w:rFonts w:ascii="Times New Roman"/>
                <w:b/>
                <w:spacing w:val="38"/>
                <w:w w:val="105"/>
                <w:sz w:val="17"/>
              </w:rPr>
              <w:t> </w:t>
            </w:r>
            <w:r>
              <w:rPr>
                <w:rFonts w:ascii="Times New Roman"/>
                <w:b/>
                <w:spacing w:val="2"/>
                <w:w w:val="105"/>
                <w:sz w:val="17"/>
              </w:rPr>
              <w:t>186,738,783.67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57,981,313.36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2"/>
                <w:w w:val="105"/>
                <w:sz w:val="17"/>
              </w:rPr>
              <w:t>40,298,259.50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6" w:lineRule="exact"/>
        <w:ind w:left="1219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7.55pt;height:4.350pt;mso-position-horizontal-relative:char;mso-position-vertical-relative:line" coordorigin="0,0" coordsize="8751,87">
            <v:group style="position:absolute;left:29;top:58;width:1268;height:2" coordorigin="29,58" coordsize="1268,2">
              <v:shape style="position:absolute;left:29;top:58;width:1268;height:2" coordorigin="29,58" coordsize="1268,0" path="m29,58l1296,58e" filled="false" stroked="true" strokeweight="2.88pt" strokecolor="#000000">
                <v:path arrowok="t"/>
              </v:shape>
            </v:group>
            <v:group style="position:absolute;left:29;top:7;width:1268;height:2" coordorigin="29,7" coordsize="1268,2">
              <v:shape style="position:absolute;left:29;top:7;width:1268;height:2" coordorigin="29,7" coordsize="1268,0" path="m29,7l1296,7e" filled="false" stroked="true" strokeweight=".72pt" strokecolor="#000000">
                <v:path arrowok="t"/>
              </v:shape>
            </v:group>
            <v:group style="position:absolute;left:1296;top:7;width:82;height:2" coordorigin="1296,7" coordsize="82,2">
              <v:shape style="position:absolute;left:1296;top:7;width:82;height:2" coordorigin="1296,7" coordsize="82,0" path="m1296,7l1378,7e" filled="false" stroked="true" strokeweight=".72pt" strokecolor="#000000">
                <v:path arrowok="t"/>
              </v:shape>
            </v:group>
            <v:group style="position:absolute;left:1296;top:58;width:82;height:2" coordorigin="1296,58" coordsize="82,2">
              <v:shape style="position:absolute;left:1296;top:58;width:82;height:2" coordorigin="1296,58" coordsize="82,0" path="m1296,58l1378,58e" filled="false" stroked="true" strokeweight="2.88pt" strokecolor="#000000">
                <v:path arrowok="t"/>
              </v:shape>
            </v:group>
            <v:group style="position:absolute;left:1378;top:58;width:1143;height:2" coordorigin="1378,58" coordsize="1143,2">
              <v:shape style="position:absolute;left:1378;top:58;width:1143;height:2" coordorigin="1378,58" coordsize="1143,0" path="m1378,58l2520,58e" filled="false" stroked="true" strokeweight="2.88pt" strokecolor="#000000">
                <v:path arrowok="t"/>
              </v:shape>
            </v:group>
            <v:group style="position:absolute;left:1378;top:7;width:1143;height:2" coordorigin="1378,7" coordsize="1143,2">
              <v:shape style="position:absolute;left:1378;top:7;width:1143;height:2" coordorigin="1378,7" coordsize="1143,0" path="m1378,7l2520,7e" filled="false" stroked="true" strokeweight=".72pt" strokecolor="#000000">
                <v:path arrowok="t"/>
              </v:shape>
            </v:group>
            <v:group style="position:absolute;left:2520;top:7;width:82;height:2" coordorigin="2520,7" coordsize="82,2">
              <v:shape style="position:absolute;left:2520;top:7;width:82;height:2" coordorigin="2520,7" coordsize="82,0" path="m2520,7l2602,7e" filled="false" stroked="true" strokeweight=".72pt" strokecolor="#000000">
                <v:path arrowok="t"/>
              </v:shape>
            </v:group>
            <v:group style="position:absolute;left:2520;top:58;width:82;height:2" coordorigin="2520,58" coordsize="82,2">
              <v:shape style="position:absolute;left:2520;top:58;width:82;height:2" coordorigin="2520,58" coordsize="82,0" path="m2520,58l2602,58e" filled="false" stroked="true" strokeweight="2.88pt" strokecolor="#000000">
                <v:path arrowok="t"/>
              </v:shape>
            </v:group>
            <v:group style="position:absolute;left:2602;top:58;width:1244;height:2" coordorigin="2602,58" coordsize="1244,2">
              <v:shape style="position:absolute;left:2602;top:58;width:1244;height:2" coordorigin="2602,58" coordsize="1244,0" path="m2602,58l3845,58e" filled="false" stroked="true" strokeweight="2.88pt" strokecolor="#000000">
                <v:path arrowok="t"/>
              </v:shape>
            </v:group>
            <v:group style="position:absolute;left:2602;top:7;width:1244;height:2" coordorigin="2602,7" coordsize="1244,2">
              <v:shape style="position:absolute;left:2602;top:7;width:1244;height:2" coordorigin="2602,7" coordsize="1244,0" path="m2602,7l3845,7e" filled="false" stroked="true" strokeweight=".72pt" strokecolor="#000000">
                <v:path arrowok="t"/>
              </v:shape>
            </v:group>
            <v:group style="position:absolute;left:3845;top:7;width:87;height:2" coordorigin="3845,7" coordsize="87,2">
              <v:shape style="position:absolute;left:3845;top:7;width:87;height:2" coordorigin="3845,7" coordsize="87,0" path="m3845,7l3931,7e" filled="false" stroked="true" strokeweight=".72pt" strokecolor="#000000">
                <v:path arrowok="t"/>
              </v:shape>
            </v:group>
            <v:group style="position:absolute;left:3845;top:58;width:87;height:2" coordorigin="3845,58" coordsize="87,2">
              <v:shape style="position:absolute;left:3845;top:58;width:87;height:2" coordorigin="3845,58" coordsize="87,0" path="m3845,58l3931,58e" filled="false" stroked="true" strokeweight="2.88pt" strokecolor="#000000">
                <v:path arrowok="t"/>
              </v:shape>
            </v:group>
            <v:group style="position:absolute;left:3931;top:58;width:1128;height:2" coordorigin="3931,58" coordsize="1128,2">
              <v:shape style="position:absolute;left:3931;top:58;width:1128;height:2" coordorigin="3931,58" coordsize="1128,0" path="m3931,58l5059,58e" filled="false" stroked="true" strokeweight="2.88pt" strokecolor="#000000">
                <v:path arrowok="t"/>
              </v:shape>
            </v:group>
            <v:group style="position:absolute;left:3931;top:7;width:1128;height:2" coordorigin="3931,7" coordsize="1128,2">
              <v:shape style="position:absolute;left:3931;top:7;width:1128;height:2" coordorigin="3931,7" coordsize="1128,0" path="m3931,7l5059,7e" filled="false" stroked="true" strokeweight=".72pt" strokecolor="#000000">
                <v:path arrowok="t"/>
              </v:shape>
            </v:group>
            <v:group style="position:absolute;left:5059;top:7;width:87;height:2" coordorigin="5059,7" coordsize="87,2">
              <v:shape style="position:absolute;left:5059;top:7;width:87;height:2" coordorigin="5059,7" coordsize="87,0" path="m5059,7l5146,7e" filled="false" stroked="true" strokeweight=".72pt" strokecolor="#000000">
                <v:path arrowok="t"/>
              </v:shape>
            </v:group>
            <v:group style="position:absolute;left:5059;top:58;width:87;height:2" coordorigin="5059,58" coordsize="87,2">
              <v:shape style="position:absolute;left:5059;top:58;width:87;height:2" coordorigin="5059,58" coordsize="87,0" path="m5059,58l5146,58e" filled="false" stroked="true" strokeweight="2.88pt" strokecolor="#000000">
                <v:path arrowok="t"/>
              </v:shape>
            </v:group>
            <v:group style="position:absolute;left:5146;top:58;width:1152;height:2" coordorigin="5146,58" coordsize="1152,2">
              <v:shape style="position:absolute;left:5146;top:58;width:1152;height:2" coordorigin="5146,58" coordsize="1152,0" path="m5146,58l6298,58e" filled="false" stroked="true" strokeweight="2.88pt" strokecolor="#000000">
                <v:path arrowok="t"/>
              </v:shape>
            </v:group>
            <v:group style="position:absolute;left:5146;top:7;width:1152;height:2" coordorigin="5146,7" coordsize="1152,2">
              <v:shape style="position:absolute;left:5146;top:7;width:1152;height:2" coordorigin="5146,7" coordsize="1152,0" path="m5146,7l6298,7e" filled="false" stroked="true" strokeweight=".72pt" strokecolor="#000000">
                <v:path arrowok="t"/>
              </v:shape>
            </v:group>
            <v:group style="position:absolute;left:6298;top:7;width:87;height:2" coordorigin="6298,7" coordsize="87,2">
              <v:shape style="position:absolute;left:6298;top:7;width:87;height:2" coordorigin="6298,7" coordsize="87,0" path="m6298,7l6384,7e" filled="false" stroked="true" strokeweight=".72pt" strokecolor="#000000">
                <v:path arrowok="t"/>
              </v:shape>
            </v:group>
            <v:group style="position:absolute;left:6298;top:58;width:87;height:2" coordorigin="6298,58" coordsize="87,2">
              <v:shape style="position:absolute;left:6298;top:58;width:87;height:2" coordorigin="6298,58" coordsize="87,0" path="m6298,58l6384,58e" filled="false" stroked="true" strokeweight="2.88pt" strokecolor="#000000">
                <v:path arrowok="t"/>
              </v:shape>
            </v:group>
            <v:group style="position:absolute;left:6384;top:58;width:1138;height:2" coordorigin="6384,58" coordsize="1138,2">
              <v:shape style="position:absolute;left:6384;top:58;width:1138;height:2" coordorigin="6384,58" coordsize="1138,0" path="m6384,58l7522,58e" filled="false" stroked="true" strokeweight="2.88pt" strokecolor="#000000">
                <v:path arrowok="t"/>
              </v:shape>
            </v:group>
            <v:group style="position:absolute;left:6384;top:7;width:1138;height:2" coordorigin="6384,7" coordsize="1138,2">
              <v:shape style="position:absolute;left:6384;top:7;width:1138;height:2" coordorigin="6384,7" coordsize="1138,0" path="m6384,7l7522,7e" filled="false" stroked="true" strokeweight=".72pt" strokecolor="#000000">
                <v:path arrowok="t"/>
              </v:shape>
            </v:group>
            <v:group style="position:absolute;left:7522;top:7;width:87;height:2" coordorigin="7522,7" coordsize="87,2">
              <v:shape style="position:absolute;left:7522;top:7;width:87;height:2" coordorigin="7522,7" coordsize="87,0" path="m7522,7l7608,7e" filled="false" stroked="true" strokeweight=".72pt" strokecolor="#000000">
                <v:path arrowok="t"/>
              </v:shape>
            </v:group>
            <v:group style="position:absolute;left:7522;top:58;width:87;height:2" coordorigin="7522,58" coordsize="87,2">
              <v:shape style="position:absolute;left:7522;top:58;width:87;height:2" coordorigin="7522,58" coordsize="87,0" path="m7522,58l7608,58e" filled="false" stroked="true" strokeweight="2.88pt" strokecolor="#000000">
                <v:path arrowok="t"/>
              </v:shape>
            </v:group>
            <v:group style="position:absolute;left:7608;top:58;width:1114;height:2" coordorigin="7608,58" coordsize="1114,2">
              <v:shape style="position:absolute;left:7608;top:58;width:1114;height:2" coordorigin="7608,58" coordsize="1114,0" path="m7608,58l8722,58e" filled="false" stroked="true" strokeweight="2.88pt" strokecolor="#000000">
                <v:path arrowok="t"/>
              </v:shape>
            </v:group>
            <v:group style="position:absolute;left:7608;top:7;width:1114;height:2" coordorigin="7608,7" coordsize="1114,2">
              <v:shape style="position:absolute;left:7608;top:7;width:1114;height:2" coordorigin="7608,7" coordsize="1114,0" path="m7608,7l87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1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五名</w:t>
      </w:r>
      <w:r>
        <w:rPr>
          <w:rFonts w:ascii="宋体" w:hAnsi="宋体" w:cs="宋体" w:eastAsia="宋体" w:hint="default"/>
          <w:w w:val="105"/>
          <w:sz w:val="17"/>
          <w:szCs w:val="17"/>
        </w:rPr>
        <w:t>客户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总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128,543,928.44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w w:val="105"/>
          <w:sz w:val="17"/>
          <w:szCs w:val="17"/>
        </w:rPr>
        <w:t>全</w:t>
      </w:r>
      <w:r>
        <w:rPr>
          <w:rFonts w:ascii="宋体" w:hAnsi="宋体" w:cs="宋体" w:eastAsia="宋体" w:hint="default"/>
          <w:w w:val="105"/>
          <w:sz w:val="17"/>
          <w:szCs w:val="17"/>
        </w:rPr>
        <w:t>部销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47.99%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9"/>
        <w:gridCol w:w="2105"/>
        <w:gridCol w:w="1486"/>
      </w:tblGrid>
      <w:tr>
        <w:trPr>
          <w:trHeight w:val="381" w:hRule="exact"/>
        </w:trPr>
        <w:tc>
          <w:tcPr>
            <w:tcW w:w="3909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3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90" w:type="dxa"/>
            <w:gridSpan w:val="2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3909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14" w:val="left" w:leader="none"/>
              </w:tabs>
              <w:spacing w:line="240" w:lineRule="auto" w:before="56"/>
              <w:ind w:left="15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5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48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39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、子公司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16,827,028.87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3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1,736,700.01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390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55"/>
              <w:ind w:right="5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18,563,728.88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94" w:hRule="exact"/>
        </w:trPr>
        <w:tc>
          <w:tcPr>
            <w:tcW w:w="3909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0" w:val="left" w:leader="none"/>
              </w:tabs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sz w:val="20"/>
                <w:szCs w:val="20"/>
              </w:rPr>
              <w:t>七、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0"/>
                <w:szCs w:val="20"/>
              </w:rPr>
              <w:tab/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关联方关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35"/>
        <w:ind w:left="14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标准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121"/>
        <w:ind w:left="14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360" w:right="12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43"/>
        <w:ind w:left="559" w:right="81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定一</w:t>
      </w:r>
      <w:r>
        <w:rPr>
          <w:rFonts w:ascii="宋体" w:hAnsi="宋体" w:cs="宋体" w:eastAsia="宋体" w:hint="default"/>
          <w:w w:val="105"/>
          <w:sz w:val="20"/>
          <w:szCs w:val="20"/>
        </w:rPr>
        <w:t>个公司的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以从该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动中</w:t>
      </w:r>
      <w:r>
        <w:rPr>
          <w:rFonts w:ascii="宋体" w:hAnsi="宋体" w:cs="宋体" w:eastAsia="宋体" w:hint="default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所共有的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364" w:lineRule="auto" w:before="32"/>
        <w:ind w:left="559" w:right="81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策需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享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方一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存在。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个公司的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362" w:lineRule="auto" w:before="32"/>
        <w:ind w:left="559" w:right="195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起</w:t>
      </w:r>
      <w:r>
        <w:rPr>
          <w:rFonts w:ascii="宋体" w:hAnsi="宋体" w:cs="宋体" w:eastAsia="宋体" w:hint="default"/>
          <w:w w:val="105"/>
          <w:sz w:val="20"/>
          <w:szCs w:val="20"/>
        </w:rPr>
        <w:t>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这</w:t>
      </w:r>
      <w:r>
        <w:rPr>
          <w:rFonts w:ascii="宋体" w:hAnsi="宋体" w:cs="宋体" w:eastAsia="宋体" w:hint="default"/>
          <w:w w:val="105"/>
          <w:sz w:val="20"/>
          <w:szCs w:val="20"/>
        </w:rPr>
        <w:t>些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关联方关系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、关联方简介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的关联方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274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.25pt;height:4.1pt;mso-position-horizontal-relative:char;mso-position-vertical-relative:line" coordorigin="0,0" coordsize="8885,82">
            <v:group style="position:absolute;left:26;top:26;width:1796;height:2" coordorigin="26,26" coordsize="1796,2">
              <v:shape style="position:absolute;left:26;top:26;width:1796;height:2" coordorigin="26,26" coordsize="1796,0" path="m26,26l1822,26e" filled="false" stroked="true" strokeweight="2.64pt" strokecolor="#000000">
                <v:path arrowok="t"/>
              </v:shape>
            </v:group>
            <v:group style="position:absolute;left:26;top:74;width:1796;height:2" coordorigin="26,74" coordsize="1796,2">
              <v:shape style="position:absolute;left:26;top:74;width:1796;height:2" coordorigin="26,74" coordsize="1796,0" path="m26,74l1822,74e" filled="false" stroked="true" strokeweight=".72pt" strokecolor="#000000">
                <v:path arrowok="t"/>
              </v:shape>
            </v:group>
            <v:group style="position:absolute;left:1822;top:26;width:87;height:2" coordorigin="1822,26" coordsize="87,2">
              <v:shape style="position:absolute;left:1822;top:26;width:87;height:2" coordorigin="1822,26" coordsize="87,0" path="m1822,26l1908,26e" filled="false" stroked="true" strokeweight="2.64pt" strokecolor="#000000">
                <v:path arrowok="t"/>
              </v:shape>
            </v:group>
            <v:group style="position:absolute;left:1822;top:74;width:87;height:2" coordorigin="1822,74" coordsize="87,2">
              <v:shape style="position:absolute;left:1822;top:74;width:87;height:2" coordorigin="1822,74" coordsize="87,0" path="m1822,74l1908,74e" filled="false" stroked="true" strokeweight=".72pt" strokecolor="#000000">
                <v:path arrowok="t"/>
              </v:shape>
            </v:group>
            <v:group style="position:absolute;left:1908;top:26;width:855;height:2" coordorigin="1908,26" coordsize="855,2">
              <v:shape style="position:absolute;left:1908;top:26;width:855;height:2" coordorigin="1908,26" coordsize="855,0" path="m1908,26l2762,26e" filled="false" stroked="true" strokeweight="2.64pt" strokecolor="#000000">
                <v:path arrowok="t"/>
              </v:shape>
            </v:group>
            <v:group style="position:absolute;left:1908;top:74;width:855;height:2" coordorigin="1908,74" coordsize="855,2">
              <v:shape style="position:absolute;left:1908;top:74;width:855;height:2" coordorigin="1908,74" coordsize="855,0" path="m1908,74l2762,74e" filled="false" stroked="true" strokeweight=".72pt" strokecolor="#000000">
                <v:path arrowok="t"/>
              </v:shape>
            </v:group>
            <v:group style="position:absolute;left:2762;top:26;width:82;height:2" coordorigin="2762,26" coordsize="82,2">
              <v:shape style="position:absolute;left:2762;top:26;width:82;height:2" coordorigin="2762,26" coordsize="82,0" path="m2762,26l2844,26e" filled="false" stroked="true" strokeweight="2.64pt" strokecolor="#000000">
                <v:path arrowok="t"/>
              </v:shape>
            </v:group>
            <v:group style="position:absolute;left:2762;top:74;width:82;height:2" coordorigin="2762,74" coordsize="82,2">
              <v:shape style="position:absolute;left:2762;top:74;width:82;height:2" coordorigin="2762,74" coordsize="82,0" path="m2762,74l2844,74e" filled="false" stroked="true" strokeweight=".72pt" strokecolor="#000000">
                <v:path arrowok="t"/>
              </v:shape>
            </v:group>
            <v:group style="position:absolute;left:2844;top:26;width:1752;height:2" coordorigin="2844,26" coordsize="1752,2">
              <v:shape style="position:absolute;left:2844;top:26;width:1752;height:2" coordorigin="2844,26" coordsize="1752,0" path="m2844,26l4596,26e" filled="false" stroked="true" strokeweight="2.64pt" strokecolor="#000000">
                <v:path arrowok="t"/>
              </v:shape>
            </v:group>
            <v:group style="position:absolute;left:2844;top:74;width:1752;height:2" coordorigin="2844,74" coordsize="1752,2">
              <v:shape style="position:absolute;left:2844;top:74;width:1752;height:2" coordorigin="2844,74" coordsize="1752,0" path="m2844,74l4596,74e" filled="false" stroked="true" strokeweight=".72pt" strokecolor="#000000">
                <v:path arrowok="t"/>
              </v:shape>
            </v:group>
            <v:group style="position:absolute;left:4596;top:26;width:87;height:2" coordorigin="4596,26" coordsize="87,2">
              <v:shape style="position:absolute;left:4596;top:26;width:87;height:2" coordorigin="4596,26" coordsize="87,0" path="m4596,26l4682,26e" filled="false" stroked="true" strokeweight="2.64pt" strokecolor="#000000">
                <v:path arrowok="t"/>
              </v:shape>
            </v:group>
            <v:group style="position:absolute;left:4596;top:74;width:87;height:2" coordorigin="4596,74" coordsize="87,2">
              <v:shape style="position:absolute;left:4596;top:74;width:87;height:2" coordorigin="4596,74" coordsize="87,0" path="m4596,74l4682,74e" filled="false" stroked="true" strokeweight=".72pt" strokecolor="#000000">
                <v:path arrowok="t"/>
              </v:shape>
            </v:group>
            <v:group style="position:absolute;left:4682;top:26;width:1037;height:2" coordorigin="4682,26" coordsize="1037,2">
              <v:shape style="position:absolute;left:4682;top:26;width:1037;height:2" coordorigin="4682,26" coordsize="1037,0" path="m4682,26l5719,26e" filled="false" stroked="true" strokeweight="2.64pt" strokecolor="#000000">
                <v:path arrowok="t"/>
              </v:shape>
            </v:group>
            <v:group style="position:absolute;left:4682;top:74;width:1037;height:2" coordorigin="4682,74" coordsize="1037,2">
              <v:shape style="position:absolute;left:4682;top:74;width:1037;height:2" coordorigin="4682,74" coordsize="1037,0" path="m4682,74l5719,74e" filled="false" stroked="true" strokeweight=".72pt" strokecolor="#000000">
                <v:path arrowok="t"/>
              </v:shape>
            </v:group>
            <v:group style="position:absolute;left:5719;top:26;width:82;height:2" coordorigin="5719,26" coordsize="82,2">
              <v:shape style="position:absolute;left:5719;top:26;width:82;height:2" coordorigin="5719,26" coordsize="82,0" path="m5719,26l5801,26e" filled="false" stroked="true" strokeweight="2.64pt" strokecolor="#000000">
                <v:path arrowok="t"/>
              </v:shape>
            </v:group>
            <v:group style="position:absolute;left:5719;top:74;width:82;height:2" coordorigin="5719,74" coordsize="82,2">
              <v:shape style="position:absolute;left:5719;top:74;width:82;height:2" coordorigin="5719,74" coordsize="82,0" path="m5719,74l5801,74e" filled="false" stroked="true" strokeweight=".72pt" strokecolor="#000000">
                <v:path arrowok="t"/>
              </v:shape>
            </v:group>
            <v:group style="position:absolute;left:5801;top:26;width:936;height:2" coordorigin="5801,26" coordsize="936,2">
              <v:shape style="position:absolute;left:5801;top:26;width:936;height:2" coordorigin="5801,26" coordsize="936,0" path="m5801,26l6737,26e" filled="false" stroked="true" strokeweight="2.64pt" strokecolor="#000000">
                <v:path arrowok="t"/>
              </v:shape>
            </v:group>
            <v:group style="position:absolute;left:5801;top:74;width:936;height:2" coordorigin="5801,74" coordsize="936,2">
              <v:shape style="position:absolute;left:5801;top:74;width:936;height:2" coordorigin="5801,74" coordsize="936,0" path="m5801,74l6737,74e" filled="false" stroked="true" strokeweight=".72pt" strokecolor="#000000">
                <v:path arrowok="t"/>
              </v:shape>
            </v:group>
            <v:group style="position:absolute;left:6737;top:26;width:82;height:2" coordorigin="6737,26" coordsize="82,2">
              <v:shape style="position:absolute;left:6737;top:26;width:82;height:2" coordorigin="6737,26" coordsize="82,0" path="m6737,26l6818,26e" filled="false" stroked="true" strokeweight="2.64pt" strokecolor="#000000">
                <v:path arrowok="t"/>
              </v:shape>
            </v:group>
            <v:group style="position:absolute;left:6737;top:74;width:82;height:2" coordorigin="6737,74" coordsize="82,2">
              <v:shape style="position:absolute;left:6737;top:74;width:82;height:2" coordorigin="6737,74" coordsize="82,0" path="m6737,74l6818,74e" filled="false" stroked="true" strokeweight=".72pt" strokecolor="#000000">
                <v:path arrowok="t"/>
              </v:shape>
            </v:group>
            <v:group style="position:absolute;left:6818;top:26;width:826;height:2" coordorigin="6818,26" coordsize="826,2">
              <v:shape style="position:absolute;left:6818;top:26;width:826;height:2" coordorigin="6818,26" coordsize="826,0" path="m6818,26l7644,26e" filled="false" stroked="true" strokeweight="2.64pt" strokecolor="#000000">
                <v:path arrowok="t"/>
              </v:shape>
            </v:group>
            <v:group style="position:absolute;left:6818;top:74;width:826;height:2" coordorigin="6818,74" coordsize="826,2">
              <v:shape style="position:absolute;left:6818;top:74;width:826;height:2" coordorigin="6818,74" coordsize="826,0" path="m6818,74l7644,74e" filled="false" stroked="true" strokeweight=".72pt" strokecolor="#000000">
                <v:path arrowok="t"/>
              </v:shape>
            </v:group>
            <v:group style="position:absolute;left:7644;top:26;width:82;height:2" coordorigin="7644,26" coordsize="82,2">
              <v:shape style="position:absolute;left:7644;top:26;width:82;height:2" coordorigin="7644,26" coordsize="82,0" path="m7644,26l7726,26e" filled="false" stroked="true" strokeweight="2.64pt" strokecolor="#000000">
                <v:path arrowok="t"/>
              </v:shape>
            </v:group>
            <v:group style="position:absolute;left:7644;top:74;width:82;height:2" coordorigin="7644,74" coordsize="82,2">
              <v:shape style="position:absolute;left:7644;top:74;width:82;height:2" coordorigin="7644,74" coordsize="82,0" path="m7644,74l7726,74e" filled="false" stroked="true" strokeweight=".72pt" strokecolor="#000000">
                <v:path arrowok="t"/>
              </v:shape>
            </v:group>
            <v:group style="position:absolute;left:7726;top:26;width:1133;height:2" coordorigin="7726,26" coordsize="1133,2">
              <v:shape style="position:absolute;left:7726;top:26;width:1133;height:2" coordorigin="7726,26" coordsize="1133,0" path="m7726,26l8858,26e" filled="false" stroked="true" strokeweight="2.64pt" strokecolor="#000000">
                <v:path arrowok="t"/>
              </v:shape>
            </v:group>
            <v:group style="position:absolute;left:7726;top:74;width:1133;height:2" coordorigin="7726,74" coordsize="1133,2">
              <v:shape style="position:absolute;left:7726;top:74;width:1133;height:2" coordorigin="7726,74" coordsize="1133,0" path="m7726,74l8858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footerReference w:type="default" r:id="rId117"/>
          <w:pgSz w:w="11900" w:h="16820"/>
          <w:pgMar w:footer="1407" w:header="1402" w:top="1800" w:bottom="1600" w:left="1240" w:right="1220"/>
          <w:pgNumType w:start="106"/>
        </w:sectPr>
      </w:pPr>
    </w:p>
    <w:p>
      <w:pPr>
        <w:tabs>
          <w:tab w:pos="2211" w:val="left" w:leader="none"/>
          <w:tab w:pos="3343" w:val="left" w:leader="none"/>
          <w:tab w:pos="5071" w:val="left" w:leader="none"/>
        </w:tabs>
        <w:spacing w:line="281" w:lineRule="exact" w:before="13"/>
        <w:ind w:left="593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地址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主  营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务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position w:val="1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3"/>
          <w:w w:val="105"/>
          <w:position w:val="11"/>
          <w:sz w:val="17"/>
          <w:szCs w:val="17"/>
        </w:rPr>
        <w:t>本公司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1" w:lineRule="exact" w:before="0"/>
        <w:ind w:left="0" w:right="18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6.800003pt;margin-top:11.926187pt;width:442.1pt;height:.5pt;mso-position-horizontal-relative:page;mso-position-vertical-relative:paragraph;z-index:4696" coordorigin="1536,239" coordsize="8842,10">
            <v:group style="position:absolute;left:1541;top:243;width:1796;height:2" coordorigin="1541,243" coordsize="1796,2">
              <v:shape style="position:absolute;left:1541;top:243;width:1796;height:2" coordorigin="1541,243" coordsize="1796,0" path="m1541,243l3336,243e" filled="false" stroked="true" strokeweight=".48pt" strokecolor="#000000">
                <v:path arrowok="t"/>
              </v:shape>
            </v:group>
            <v:group style="position:absolute;left:3336;top:243;width:10;height:2" coordorigin="3336,243" coordsize="10,2">
              <v:shape style="position:absolute;left:3336;top:243;width:10;height:2" coordorigin="3336,243" coordsize="10,0" path="m3336,243l3346,243e" filled="false" stroked="true" strokeweight=".48pt" strokecolor="#000000">
                <v:path arrowok="t"/>
              </v:shape>
            </v:group>
            <v:group style="position:absolute;left:3346;top:243;width:932;height:2" coordorigin="3346,243" coordsize="932,2">
              <v:shape style="position:absolute;left:3346;top:243;width:932;height:2" coordorigin="3346,243" coordsize="932,0" path="m3346,243l4277,243e" filled="false" stroked="true" strokeweight=".48pt" strokecolor="#000000">
                <v:path arrowok="t"/>
              </v:shape>
            </v:group>
            <v:group style="position:absolute;left:4277;top:243;width:10;height:2" coordorigin="4277,243" coordsize="10,2">
              <v:shape style="position:absolute;left:4277;top:243;width:10;height:2" coordorigin="4277,243" coordsize="10,0" path="m4277,243l4286,243e" filled="false" stroked="true" strokeweight=".48pt" strokecolor="#000000">
                <v:path arrowok="t"/>
              </v:shape>
            </v:group>
            <v:group style="position:absolute;left:4286;top:243;width:1824;height:2" coordorigin="4286,243" coordsize="1824,2">
              <v:shape style="position:absolute;left:4286;top:243;width:1824;height:2" coordorigin="4286,243" coordsize="1824,0" path="m4286,243l6110,243e" filled="false" stroked="true" strokeweight=".48pt" strokecolor="#000000">
                <v:path arrowok="t"/>
              </v:shape>
            </v:group>
            <v:group style="position:absolute;left:6110;top:243;width:10;height:2" coordorigin="6110,243" coordsize="10,2">
              <v:shape style="position:absolute;left:6110;top:243;width:10;height:2" coordorigin="6110,243" coordsize="10,0" path="m6110,243l6120,243e" filled="false" stroked="true" strokeweight=".48pt" strokecolor="#000000">
                <v:path arrowok="t"/>
              </v:shape>
            </v:group>
            <v:group style="position:absolute;left:6120;top:243;width:1114;height:2" coordorigin="6120,243" coordsize="1114,2">
              <v:shape style="position:absolute;left:6120;top:243;width:1114;height:2" coordorigin="6120,243" coordsize="1114,0" path="m6120,243l7234,243e" filled="false" stroked="true" strokeweight=".48pt" strokecolor="#000000">
                <v:path arrowok="t"/>
              </v:shape>
            </v:group>
            <v:group style="position:absolute;left:7234;top:243;width:10;height:2" coordorigin="7234,243" coordsize="10,2">
              <v:shape style="position:absolute;left:7234;top:243;width:10;height:2" coordorigin="7234,243" coordsize="10,0" path="m7234,243l7243,243e" filled="false" stroked="true" strokeweight=".48pt" strokecolor="#000000">
                <v:path arrowok="t"/>
              </v:shape>
            </v:group>
            <v:group style="position:absolute;left:7243;top:243;width:1008;height:2" coordorigin="7243,243" coordsize="1008,2">
              <v:shape style="position:absolute;left:7243;top:243;width:1008;height:2" coordorigin="7243,243" coordsize="1008,0" path="m7243,243l8251,243e" filled="false" stroked="true" strokeweight=".48pt" strokecolor="#000000">
                <v:path arrowok="t"/>
              </v:shape>
            </v:group>
            <v:group style="position:absolute;left:8251;top:243;width:10;height:2" coordorigin="8251,243" coordsize="10,2">
              <v:shape style="position:absolute;left:8251;top:243;width:10;height:2" coordorigin="8251,243" coordsize="10,0" path="m8251,243l8261,243e" filled="false" stroked="true" strokeweight=".48pt" strokecolor="#000000">
                <v:path arrowok="t"/>
              </v:shape>
            </v:group>
            <v:group style="position:absolute;left:8261;top:243;width:898;height:2" coordorigin="8261,243" coordsize="898,2">
              <v:shape style="position:absolute;left:8261;top:243;width:898;height:2" coordorigin="8261,243" coordsize="898,0" path="m8261,243l9158,243e" filled="false" stroked="true" strokeweight=".48pt" strokecolor="#000000">
                <v:path arrowok="t"/>
              </v:shape>
            </v:group>
            <v:group style="position:absolute;left:9158;top:243;width:10;height:2" coordorigin="9158,243" coordsize="10,2">
              <v:shape style="position:absolute;left:9158;top:243;width:10;height:2" coordorigin="9158,243" coordsize="10,0" path="m9158,243l9168,243e" filled="false" stroked="true" strokeweight=".48pt" strokecolor="#000000">
                <v:path arrowok="t"/>
              </v:shape>
            </v:group>
            <v:group style="position:absolute;left:9168;top:243;width:1205;height:2" coordorigin="9168,243" coordsize="1205,2">
              <v:shape style="position:absolute;left:9168;top:243;width:1205;height:2" coordorigin="9168,243" coordsize="1205,0" path="m9168,243l10373,24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13"/>
        <w:ind w:left="391" w:right="-16" w:hanging="8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济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质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或类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13"/>
        <w:ind w:left="377" w:right="-12" w:hanging="8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pacing w:val="-8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3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组织机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代码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5802" w:space="40"/>
            <w:col w:w="1031" w:space="40"/>
            <w:col w:w="834" w:space="40"/>
            <w:col w:w="1653"/>
          </w:cols>
        </w:sectPr>
      </w:pPr>
    </w:p>
    <w:p>
      <w:pPr>
        <w:spacing w:before="106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1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106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4"/>
          <w:w w:val="105"/>
        </w:rPr>
        <w:br w:type="column"/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14"/>
          <w:sz w:val="17"/>
          <w:szCs w:val="17"/>
        </w:rPr>
      </w:r>
    </w:p>
    <w:p>
      <w:pPr>
        <w:tabs>
          <w:tab w:pos="1097" w:val="left" w:leader="none"/>
          <w:tab w:pos="2988" w:val="left" w:leader="none"/>
        </w:tabs>
        <w:spacing w:line="276" w:lineRule="exact" w:before="0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14"/>
          <w:position w:val="-10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14"/>
          <w:position w:val="-10"/>
          <w:sz w:val="17"/>
          <w:szCs w:val="17"/>
        </w:rPr>
        <w:t>田县</w:t>
        <w:tab/>
      </w:r>
      <w:r>
        <w:rPr>
          <w:rFonts w:ascii="宋体" w:hAnsi="宋体" w:cs="宋体" w:eastAsia="宋体" w:hint="default"/>
          <w:spacing w:val="-18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18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18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售</w:t>
        <w:tab/>
      </w:r>
      <w:r>
        <w:rPr>
          <w:rFonts w:ascii="宋体" w:hAnsi="宋体" w:cs="宋体" w:eastAsia="宋体" w:hint="default"/>
          <w:spacing w:val="-18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spacing w:val="-18"/>
          <w:sz w:val="17"/>
          <w:szCs w:val="17"/>
        </w:rPr>
        <w:t>股东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0"/>
        <w:ind w:left="10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1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1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3"/>
          <w:sz w:val="17"/>
          <w:szCs w:val="17"/>
        </w:rPr>
      </w:r>
    </w:p>
    <w:p>
      <w:pPr>
        <w:spacing w:line="166" w:lineRule="exact" w:before="106"/>
        <w:ind w:left="3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0"/>
          <w:w w:val="105"/>
        </w:rPr>
        <w:br w:type="column"/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56" w:val="left" w:leader="none"/>
          <w:tab w:pos="3080" w:val="right" w:leader="none"/>
        </w:tabs>
        <w:spacing w:line="276" w:lineRule="exact" w:before="0"/>
        <w:ind w:left="47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孟令富</w:t>
      </w:r>
      <w:r>
        <w:rPr>
          <w:rFonts w:ascii="Times New Roman" w:hAnsi="Times New Roman" w:cs="Times New Roman" w:eastAsia="Times New Roman" w:hint="default"/>
          <w:spacing w:val="-20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10519867-4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2010" w:space="40"/>
            <w:col w:w="3791" w:space="40"/>
            <w:col w:w="3559"/>
          </w:cols>
        </w:sectPr>
      </w:pPr>
    </w:p>
    <w:p>
      <w:pPr>
        <w:tabs>
          <w:tab w:pos="2412" w:val="left" w:leader="none"/>
        </w:tabs>
        <w:spacing w:line="120" w:lineRule="auto" w:before="102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0"/>
          <w:w w:val="105"/>
          <w:position w:val="12"/>
          <w:sz w:val="17"/>
          <w:szCs w:val="17"/>
        </w:rPr>
        <w:t>深圳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3"/>
        <w:ind w:left="3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1"/>
        </w:rPr>
        <w:br w:type="column"/>
      </w:r>
      <w:r>
        <w:rPr>
          <w:rFonts w:ascii="宋体" w:hAnsi="宋体" w:cs="宋体" w:eastAsia="宋体" w:hint="default"/>
          <w:spacing w:val="-21"/>
          <w:sz w:val="17"/>
          <w:szCs w:val="17"/>
        </w:rPr>
        <w:t>及整</w:t>
      </w:r>
      <w:r>
        <w:rPr>
          <w:rFonts w:ascii="宋体" w:hAnsi="宋体" w:cs="宋体" w:eastAsia="宋体" w:hint="default"/>
          <w:i/>
          <w:spacing w:val="-21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1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1"/>
          <w:sz w:val="17"/>
          <w:szCs w:val="17"/>
        </w:rPr>
        <w:t>、电子</w:t>
      </w:r>
      <w:r>
        <w:rPr>
          <w:rFonts w:ascii="宋体" w:hAnsi="宋体" w:cs="宋体" w:eastAsia="宋体" w:hint="default"/>
          <w:spacing w:val="-21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2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1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仪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仪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1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</w:rPr>
        <w:br w:type="column"/>
      </w:r>
      <w:r>
        <w:rPr>
          <w:rFonts w:ascii="宋体" w:hAnsi="宋体" w:cs="宋体" w:eastAsia="宋体" w:hint="default"/>
          <w:spacing w:val="-1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1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before="8"/>
        <w:ind w:left="13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98%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3"/>
        <w:ind w:left="3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0"/>
          <w:w w:val="105"/>
        </w:rPr>
        <w:br w:type="column"/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42" w:val="left" w:leader="none"/>
          <w:tab w:pos="2191" w:val="left" w:leader="none"/>
        </w:tabs>
        <w:spacing w:line="289" w:lineRule="exact" w:before="0"/>
        <w:ind w:left="45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14"/>
          <w:sz w:val="17"/>
          <w:szCs w:val="17"/>
        </w:rPr>
        <w:t>毕立</w:t>
      </w:r>
      <w:r>
        <w:rPr>
          <w:rFonts w:ascii="宋体" w:hAnsi="宋体" w:cs="宋体" w:eastAsia="宋体" w:hint="default"/>
          <w:spacing w:val="-14"/>
          <w:sz w:val="17"/>
          <w:szCs w:val="17"/>
        </w:rPr>
        <w:t>新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73109620-2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2730" w:space="40"/>
            <w:col w:w="2101" w:space="40"/>
            <w:col w:w="945" w:space="40"/>
            <w:col w:w="3544"/>
          </w:cols>
        </w:sectPr>
      </w:pPr>
    </w:p>
    <w:p>
      <w:pPr>
        <w:spacing w:line="249" w:lineRule="auto" w:before="62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156" w:lineRule="exact"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北京晶源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</w:t>
      </w:r>
    </w:p>
    <w:p>
      <w:pPr>
        <w:spacing w:line="249" w:lineRule="auto" w:before="62"/>
        <w:ind w:left="286" w:right="-1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4"/>
          <w:w w:val="105"/>
        </w:rPr>
        <w:br w:type="column"/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62"/>
        <w:ind w:left="276" w:right="2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14"/>
          <w:w w:val="105"/>
        </w:rPr>
        <w:br w:type="column"/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7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17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17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7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7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7"/>
          <w:sz w:val="17"/>
          <w:szCs w:val="17"/>
        </w:rPr>
      </w:r>
    </w:p>
    <w:p>
      <w:pPr>
        <w:spacing w:line="244" w:lineRule="auto" w:before="58"/>
        <w:ind w:left="276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镜片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真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空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镀膜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；销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仪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仪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、电子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自产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6" w:lineRule="exact" w:before="4"/>
        <w:ind w:left="276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的出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2"/>
        <w:ind w:left="1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</w:rPr>
        <w:br w:type="column"/>
      </w:r>
      <w:r>
        <w:rPr>
          <w:rFonts w:ascii="宋体" w:hAnsi="宋体" w:cs="宋体" w:eastAsia="宋体" w:hint="default"/>
          <w:spacing w:val="-1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1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before="8"/>
        <w:ind w:left="199" w:right="0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75%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56" w:lineRule="exact" w:before="0"/>
        <w:ind w:left="1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1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line="249" w:lineRule="auto" w:before="62"/>
        <w:ind w:left="30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20"/>
        </w:rPr>
        <w:br w:type="column"/>
      </w:r>
      <w:r>
        <w:rPr>
          <w:rFonts w:ascii="宋体" w:hAnsi="宋体" w:cs="宋体" w:eastAsia="宋体" w:hint="default"/>
          <w:spacing w:val="-2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5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156" w:lineRule="exact" w:before="0"/>
        <w:ind w:left="30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91" w:val="right" w:leader="none"/>
        </w:tabs>
        <w:spacing w:before="177"/>
        <w:ind w:left="3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0"/>
          <w:w w:val="105"/>
        </w:rPr>
        <w:br w:type="column"/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阎永江</w:t>
      </w:r>
      <w:r>
        <w:rPr>
          <w:rFonts w:ascii="Times New Roman" w:hAnsi="Times New Roman" w:cs="Times New Roman" w:eastAsia="Times New Roman" w:hint="default"/>
          <w:spacing w:val="-20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73435743-9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6" w:equalWidth="0">
            <w:col w:w="2010" w:space="40"/>
            <w:col w:w="781" w:space="40"/>
            <w:col w:w="1929" w:space="40"/>
            <w:col w:w="1017" w:space="40"/>
            <w:col w:w="935" w:space="40"/>
            <w:col w:w="2568"/>
          </w:cols>
        </w:sectPr>
      </w:pPr>
    </w:p>
    <w:p>
      <w:pPr>
        <w:tabs>
          <w:tab w:pos="2412" w:val="left" w:leader="none"/>
        </w:tabs>
        <w:spacing w:line="292" w:lineRule="exact" w:before="0"/>
        <w:ind w:left="415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子</w:t>
      </w:r>
      <w:r>
        <w:rPr>
          <w:rFonts w:ascii="宋体" w:hAnsi="宋体" w:cs="宋体" w:eastAsia="宋体" w:hint="default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z w:val="17"/>
          <w:szCs w:val="17"/>
        </w:rPr>
        <w:t>件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0"/>
          <w:w w:val="105"/>
          <w:position w:val="12"/>
          <w:sz w:val="17"/>
          <w:szCs w:val="17"/>
        </w:rPr>
        <w:t>北京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166" w:lineRule="exact" w:before="236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69"/>
        <w:ind w:left="377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3"/>
        </w:rPr>
        <w:br w:type="column"/>
      </w:r>
      <w:r>
        <w:rPr>
          <w:rFonts w:ascii="宋体" w:hAnsi="宋体" w:cs="宋体" w:eastAsia="宋体" w:hint="default"/>
          <w:spacing w:val="-13"/>
          <w:sz w:val="17"/>
          <w:szCs w:val="17"/>
        </w:rPr>
        <w:t>和本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需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13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辅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4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家</w:t>
      </w:r>
      <w:r>
        <w:rPr>
          <w:rFonts w:ascii="宋体" w:hAnsi="宋体" w:cs="宋体" w:eastAsia="宋体" w:hint="default"/>
          <w:i/>
          <w:spacing w:val="-13"/>
          <w:sz w:val="17"/>
          <w:szCs w:val="17"/>
        </w:rPr>
        <w:t>限定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公司</w:t>
      </w:r>
      <w:r>
        <w:rPr>
          <w:rFonts w:ascii="宋体" w:hAnsi="宋体" w:cs="宋体" w:eastAsia="宋体" w:hint="default"/>
          <w:i/>
          <w:spacing w:val="-13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禁</w:t>
      </w:r>
      <w:r>
        <w:rPr>
          <w:rFonts w:ascii="宋体" w:hAnsi="宋体" w:cs="宋体" w:eastAsia="宋体" w:hint="default"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除外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7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w w:val="105"/>
          <w:sz w:val="17"/>
          <w:szCs w:val="17"/>
        </w:rPr>
        <w:t>易（</w:t>
      </w:r>
      <w:r>
        <w:rPr>
          <w:rFonts w:ascii="宋体" w:hAnsi="宋体" w:cs="宋体" w:eastAsia="宋体" w:hint="default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卖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before="69"/>
        <w:ind w:left="161" w:right="-1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2"/>
          <w:w w:val="105"/>
        </w:rPr>
        <w:br w:type="column"/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100%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99" w:val="left" w:leader="none"/>
          <w:tab w:pos="3023" w:val="right" w:leader="none"/>
        </w:tabs>
        <w:spacing w:line="297" w:lineRule="exact" w:before="0"/>
        <w:ind w:left="4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0"/>
        </w:rPr>
        <w:br w:type="column"/>
      </w:r>
      <w:r>
        <w:rPr>
          <w:rFonts w:ascii="宋体" w:hAnsi="宋体" w:cs="宋体" w:eastAsia="宋体" w:hint="default"/>
          <w:spacing w:val="-10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阎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立群</w:t>
      </w:r>
      <w:r>
        <w:rPr>
          <w:rFonts w:ascii="Times New Roman" w:hAnsi="Times New Roman" w:cs="Times New Roman" w:eastAsia="Times New Roman" w:hint="default"/>
          <w:spacing w:val="-20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75960844-1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97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2730" w:space="40"/>
            <w:col w:w="2029" w:space="40"/>
            <w:col w:w="1031" w:space="68"/>
            <w:col w:w="3502"/>
          </w:cols>
        </w:sectPr>
      </w:pPr>
    </w:p>
    <w:p>
      <w:pPr>
        <w:tabs>
          <w:tab w:pos="2393" w:val="left" w:leader="none"/>
        </w:tabs>
        <w:spacing w:line="249" w:lineRule="auto" w:before="64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1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简称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</w:t>
        <w:tab/>
      </w:r>
      <w:r>
        <w:rPr>
          <w:rFonts w:ascii="宋体" w:hAnsi="宋体" w:cs="宋体" w:eastAsia="宋体" w:hint="default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8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spacing w:val="-18"/>
          <w:w w:val="104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8"/>
          <w:w w:val="104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8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18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8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156" w:lineRule="exact"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苏州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358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44" w:lineRule="auto" w:before="8"/>
        <w:ind w:left="35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7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15"/>
          <w:w w:val="104"/>
          <w:sz w:val="17"/>
          <w:szCs w:val="17"/>
        </w:rPr>
        <w:t>兴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实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另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申</w:t>
      </w:r>
      <w:r>
        <w:rPr>
          <w:rFonts w:ascii="宋体" w:hAnsi="宋体" w:cs="宋体" w:eastAsia="宋体" w:hint="default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         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6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spacing w:val="-6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7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讯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器材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7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</w:p>
    <w:p>
      <w:pPr>
        <w:spacing w:line="152" w:lineRule="exact" w:before="4"/>
        <w:ind w:left="358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w w:val="105"/>
          <w:sz w:val="17"/>
          <w:szCs w:val="17"/>
        </w:rPr>
        <w:t>电及</w:t>
      </w:r>
      <w:r>
        <w:rPr>
          <w:rFonts w:ascii="宋体" w:hAnsi="宋体" w:cs="宋体" w:eastAsia="宋体" w:hint="default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汽</w:t>
      </w:r>
      <w:r>
        <w:rPr>
          <w:rFonts w:ascii="宋体" w:hAnsi="宋体" w:cs="宋体" w:eastAsia="宋体" w:hint="default"/>
          <w:w w:val="105"/>
          <w:sz w:val="17"/>
          <w:szCs w:val="17"/>
        </w:rPr>
        <w:t>车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42" w:right="-17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  <w:w w:val="105"/>
        </w:rPr>
        <w:br w:type="column"/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before="8"/>
        <w:ind w:left="94" w:right="-17" w:firstLine="4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50%</w:t>
      </w:r>
      <w:r>
        <w:rPr>
          <w:rFonts w:ascii="宋体" w:hAnsi="宋体" w:cs="宋体" w:eastAsia="宋体" w:hint="default"/>
          <w:spacing w:val="-1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9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控</w:t>
      </w:r>
    </w:p>
    <w:p>
      <w:pPr>
        <w:spacing w:line="177" w:lineRule="exact" w:before="0"/>
        <w:ind w:left="2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20"/>
        </w:rPr>
        <w:br w:type="column"/>
      </w:r>
      <w:r>
        <w:rPr>
          <w:rFonts w:ascii="宋体" w:hAnsi="宋体" w:cs="宋体" w:eastAsia="宋体" w:hint="default"/>
          <w:spacing w:val="-2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"/>
        <w:ind w:left="2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56" w:lineRule="exact" w:before="0"/>
        <w:ind w:left="2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17" w:val="left" w:leader="none"/>
        </w:tabs>
        <w:spacing w:before="64"/>
        <w:ind w:left="31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12"/>
        </w:rPr>
        <w:br w:type="column"/>
      </w:r>
      <w:r>
        <w:rPr>
          <w:rFonts w:ascii="宋体" w:hAnsi="宋体" w:cs="宋体" w:eastAsia="宋体" w:hint="default"/>
          <w:i/>
          <w:spacing w:val="12"/>
          <w:sz w:val="17"/>
          <w:szCs w:val="17"/>
        </w:rPr>
        <w:t>阎永江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67000584-7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2749" w:space="40"/>
            <w:col w:w="2072" w:space="40"/>
            <w:col w:w="978" w:space="40"/>
            <w:col w:w="911" w:space="40"/>
            <w:col w:w="2570"/>
          </w:cols>
        </w:sectPr>
      </w:pPr>
    </w:p>
    <w:p>
      <w:pPr>
        <w:tabs>
          <w:tab w:pos="2393" w:val="left" w:leader="none"/>
        </w:tabs>
        <w:spacing w:line="297" w:lineRule="exact" w:before="0"/>
        <w:ind w:left="415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z w:val="17"/>
          <w:szCs w:val="17"/>
        </w:rPr>
        <w:t>苏州</w:t>
      </w:r>
    </w:p>
    <w:p>
      <w:pPr>
        <w:spacing w:line="249" w:lineRule="auto" w:before="69"/>
        <w:ind w:left="358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工业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电子电</w:t>
      </w:r>
      <w:r>
        <w:rPr>
          <w:rFonts w:ascii="宋体" w:hAnsi="宋体" w:cs="宋体" w:eastAsia="宋体" w:hint="default"/>
          <w:spacing w:val="-8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4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；以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2" w:lineRule="exact" w:before="0"/>
        <w:ind w:left="199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100%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2"/>
          <w:sz w:val="17"/>
          <w:szCs w:val="17"/>
        </w:rPr>
      </w:r>
    </w:p>
    <w:p>
      <w:pPr>
        <w:spacing w:line="220" w:lineRule="exact" w:before="0"/>
        <w:ind w:left="19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41" w:val="left" w:leader="none"/>
          <w:tab w:pos="2148" w:val="left" w:leader="none"/>
        </w:tabs>
        <w:spacing w:line="297" w:lineRule="exact" w:before="0"/>
        <w:ind w:left="4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0"/>
        </w:rPr>
        <w:br w:type="column"/>
      </w:r>
      <w:r>
        <w:rPr>
          <w:rFonts w:ascii="宋体" w:hAnsi="宋体" w:cs="宋体" w:eastAsia="宋体" w:hint="default"/>
          <w:spacing w:val="-10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12"/>
          <w:sz w:val="17"/>
          <w:szCs w:val="17"/>
        </w:rPr>
        <w:t>陈</w:t>
      </w:r>
      <w:r>
        <w:rPr>
          <w:rFonts w:ascii="宋体" w:hAnsi="宋体" w:cs="宋体" w:eastAsia="宋体" w:hint="default"/>
          <w:spacing w:val="12"/>
          <w:sz w:val="17"/>
          <w:szCs w:val="17"/>
        </w:rPr>
        <w:t>荣</w:t>
      </w:r>
      <w:r>
        <w:rPr>
          <w:rFonts w:ascii="宋体" w:hAnsi="宋体" w:cs="宋体" w:eastAsia="宋体" w:hint="default"/>
          <w:spacing w:val="12"/>
          <w:sz w:val="17"/>
          <w:szCs w:val="17"/>
        </w:rPr>
        <w:t>龙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67391480-0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97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2749" w:space="40"/>
            <w:col w:w="1996" w:space="40"/>
            <w:col w:w="1031" w:space="83"/>
            <w:col w:w="3501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footerReference w:type="default" r:id="rId118"/>
          <w:pgSz w:w="11900" w:h="16820"/>
          <w:pgMar w:footer="1407" w:header="1402" w:top="1800" w:bottom="1600" w:left="1080" w:right="1080"/>
          <w:pgNumType w:start="107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169" w:lineRule="exact" w:before="114"/>
        <w:ind w:left="576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w w:val="105"/>
          <w:sz w:val="17"/>
          <w:szCs w:val="17"/>
        </w:rPr>
        <w:t>海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53" w:val="left" w:leader="none"/>
        </w:tabs>
        <w:spacing w:line="289" w:lineRule="exact" w:before="0"/>
        <w:ind w:left="575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海</w:t>
      </w:r>
    </w:p>
    <w:p>
      <w:pPr>
        <w:spacing w:line="244" w:lineRule="auto" w:before="54"/>
        <w:ind w:left="358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7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税区企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税区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简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咨</w:t>
      </w:r>
      <w:r>
        <w:rPr>
          <w:rFonts w:ascii="宋体" w:hAnsi="宋体" w:cs="宋体" w:eastAsia="宋体" w:hint="default"/>
          <w:w w:val="105"/>
          <w:sz w:val="17"/>
          <w:szCs w:val="17"/>
        </w:rPr>
        <w:t>询</w:t>
      </w:r>
      <w:r>
        <w:rPr>
          <w:rFonts w:ascii="宋体" w:hAnsi="宋体" w:cs="宋体" w:eastAsia="宋体" w:hint="default"/>
          <w:w w:val="105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（除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spacing w:val="-7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纪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许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可</w:t>
      </w:r>
      <w:r>
        <w:rPr>
          <w:rFonts w:ascii="宋体" w:hAnsi="宋体" w:cs="宋体" w:eastAsia="宋体" w:hint="default"/>
          <w:i/>
          <w:spacing w:val="-15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营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凭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许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证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营）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10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49"/>
        <w:ind w:left="9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8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100%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子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169" w:lineRule="exact" w:before="0"/>
        <w:ind w:left="27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60" w:val="left" w:leader="none"/>
          <w:tab w:pos="2167" w:val="left" w:leader="none"/>
        </w:tabs>
        <w:spacing w:line="289" w:lineRule="exact" w:before="0"/>
        <w:ind w:left="43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12"/>
          <w:sz w:val="17"/>
          <w:szCs w:val="17"/>
        </w:rPr>
        <w:t>陈</w:t>
      </w:r>
      <w:r>
        <w:rPr>
          <w:rFonts w:ascii="宋体" w:hAnsi="宋体" w:cs="宋体" w:eastAsia="宋体" w:hint="default"/>
          <w:spacing w:val="12"/>
          <w:sz w:val="17"/>
          <w:szCs w:val="17"/>
        </w:rPr>
        <w:t>荣</w:t>
      </w:r>
      <w:r>
        <w:rPr>
          <w:rFonts w:ascii="宋体" w:hAnsi="宋体" w:cs="宋体" w:eastAsia="宋体" w:hint="default"/>
          <w:spacing w:val="12"/>
          <w:sz w:val="17"/>
          <w:szCs w:val="17"/>
        </w:rPr>
        <w:t>龙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67937245-9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080" w:right="1080"/>
          <w:cols w:num="4" w:equalWidth="0">
            <w:col w:w="2909" w:space="40"/>
            <w:col w:w="2072" w:space="40"/>
            <w:col w:w="978" w:space="40"/>
            <w:col w:w="3661"/>
          </w:cols>
        </w:sectPr>
      </w:pPr>
    </w:p>
    <w:p>
      <w:pPr>
        <w:spacing w:before="84"/>
        <w:ind w:left="8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5.720001pt;margin-top:1.4797pt;width:444.25pt;height:4.1pt;mso-position-horizontal-relative:page;mso-position-vertical-relative:paragraph;z-index:-585760" coordorigin="1514,30" coordsize="8885,82">
            <v:group style="position:absolute;left:1541;top:85;width:1796;height:2" coordorigin="1541,85" coordsize="1796,2">
              <v:shape style="position:absolute;left:1541;top:85;width:1796;height:2" coordorigin="1541,85" coordsize="1796,0" path="m1541,85l3336,85e" filled="false" stroked="true" strokeweight="2.64pt" strokecolor="#000000">
                <v:path arrowok="t"/>
              </v:shape>
            </v:group>
            <v:group style="position:absolute;left:1541;top:37;width:1796;height:2" coordorigin="1541,37" coordsize="1796,2">
              <v:shape style="position:absolute;left:1541;top:37;width:1796;height:2" coordorigin="1541,37" coordsize="1796,0" path="m1541,37l3336,37e" filled="false" stroked="true" strokeweight=".72pt" strokecolor="#000000">
                <v:path arrowok="t"/>
              </v:shape>
            </v:group>
            <v:group style="position:absolute;left:3336;top:37;width:87;height:2" coordorigin="3336,37" coordsize="87,2">
              <v:shape style="position:absolute;left:3336;top:37;width:87;height:2" coordorigin="3336,37" coordsize="87,0" path="m3336,37l3422,37e" filled="false" stroked="true" strokeweight=".72pt" strokecolor="#000000">
                <v:path arrowok="t"/>
              </v:shape>
            </v:group>
            <v:group style="position:absolute;left:3336;top:85;width:87;height:2" coordorigin="3336,85" coordsize="87,2">
              <v:shape style="position:absolute;left:3336;top:85;width:87;height:2" coordorigin="3336,85" coordsize="87,0" path="m3336,85l3422,85e" filled="false" stroked="true" strokeweight="2.64pt" strokecolor="#000000">
                <v:path arrowok="t"/>
              </v:shape>
            </v:group>
            <v:group style="position:absolute;left:3422;top:85;width:855;height:2" coordorigin="3422,85" coordsize="855,2">
              <v:shape style="position:absolute;left:3422;top:85;width:855;height:2" coordorigin="3422,85" coordsize="855,0" path="m3422,85l4277,85e" filled="false" stroked="true" strokeweight="2.64pt" strokecolor="#000000">
                <v:path arrowok="t"/>
              </v:shape>
            </v:group>
            <v:group style="position:absolute;left:3422;top:37;width:855;height:2" coordorigin="3422,37" coordsize="855,2">
              <v:shape style="position:absolute;left:3422;top:37;width:855;height:2" coordorigin="3422,37" coordsize="855,0" path="m3422,37l4277,37e" filled="false" stroked="true" strokeweight=".72pt" strokecolor="#000000">
                <v:path arrowok="t"/>
              </v:shape>
            </v:group>
            <v:group style="position:absolute;left:4277;top:37;width:82;height:2" coordorigin="4277,37" coordsize="82,2">
              <v:shape style="position:absolute;left:4277;top:37;width:82;height:2" coordorigin="4277,37" coordsize="82,0" path="m4277,37l4358,37e" filled="false" stroked="true" strokeweight=".72pt" strokecolor="#000000">
                <v:path arrowok="t"/>
              </v:shape>
            </v:group>
            <v:group style="position:absolute;left:4277;top:85;width:82;height:2" coordorigin="4277,85" coordsize="82,2">
              <v:shape style="position:absolute;left:4277;top:85;width:82;height:2" coordorigin="4277,85" coordsize="82,0" path="m4277,85l4358,85e" filled="false" stroked="true" strokeweight="2.64pt" strokecolor="#000000">
                <v:path arrowok="t"/>
              </v:shape>
            </v:group>
            <v:group style="position:absolute;left:4358;top:85;width:1752;height:2" coordorigin="4358,85" coordsize="1752,2">
              <v:shape style="position:absolute;left:4358;top:85;width:1752;height:2" coordorigin="4358,85" coordsize="1752,0" path="m4358,85l6110,85e" filled="false" stroked="true" strokeweight="2.64pt" strokecolor="#000000">
                <v:path arrowok="t"/>
              </v:shape>
            </v:group>
            <v:group style="position:absolute;left:4358;top:37;width:1752;height:2" coordorigin="4358,37" coordsize="1752,2">
              <v:shape style="position:absolute;left:4358;top:37;width:1752;height:2" coordorigin="4358,37" coordsize="1752,0" path="m4358,37l6110,37e" filled="false" stroked="true" strokeweight=".72pt" strokecolor="#000000">
                <v:path arrowok="t"/>
              </v:shape>
            </v:group>
            <v:group style="position:absolute;left:6110;top:37;width:87;height:2" coordorigin="6110,37" coordsize="87,2">
              <v:shape style="position:absolute;left:6110;top:37;width:87;height:2" coordorigin="6110,37" coordsize="87,0" path="m6110,37l6197,37e" filled="false" stroked="true" strokeweight=".72pt" strokecolor="#000000">
                <v:path arrowok="t"/>
              </v:shape>
            </v:group>
            <v:group style="position:absolute;left:6110;top:85;width:87;height:2" coordorigin="6110,85" coordsize="87,2">
              <v:shape style="position:absolute;left:6110;top:85;width:87;height:2" coordorigin="6110,85" coordsize="87,0" path="m6110,85l6197,85e" filled="false" stroked="true" strokeweight="2.64pt" strokecolor="#000000">
                <v:path arrowok="t"/>
              </v:shape>
            </v:group>
            <v:group style="position:absolute;left:6197;top:85;width:1037;height:2" coordorigin="6197,85" coordsize="1037,2">
              <v:shape style="position:absolute;left:6197;top:85;width:1037;height:2" coordorigin="6197,85" coordsize="1037,0" path="m6197,85l7234,85e" filled="false" stroked="true" strokeweight="2.64pt" strokecolor="#000000">
                <v:path arrowok="t"/>
              </v:shape>
            </v:group>
            <v:group style="position:absolute;left:6197;top:37;width:1037;height:2" coordorigin="6197,37" coordsize="1037,2">
              <v:shape style="position:absolute;left:6197;top:37;width:1037;height:2" coordorigin="6197,37" coordsize="1037,0" path="m6197,37l7234,37e" filled="false" stroked="true" strokeweight=".72pt" strokecolor="#000000">
                <v:path arrowok="t"/>
              </v:shape>
            </v:group>
            <v:group style="position:absolute;left:7234;top:37;width:82;height:2" coordorigin="7234,37" coordsize="82,2">
              <v:shape style="position:absolute;left:7234;top:37;width:82;height:2" coordorigin="7234,37" coordsize="82,0" path="m7234,37l7315,37e" filled="false" stroked="true" strokeweight=".72pt" strokecolor="#000000">
                <v:path arrowok="t"/>
              </v:shape>
            </v:group>
            <v:group style="position:absolute;left:7234;top:85;width:82;height:2" coordorigin="7234,85" coordsize="82,2">
              <v:shape style="position:absolute;left:7234;top:85;width:82;height:2" coordorigin="7234,85" coordsize="82,0" path="m7234,85l7315,85e" filled="false" stroked="true" strokeweight="2.64pt" strokecolor="#000000">
                <v:path arrowok="t"/>
              </v:shape>
            </v:group>
            <v:group style="position:absolute;left:7315;top:85;width:936;height:2" coordorigin="7315,85" coordsize="936,2">
              <v:shape style="position:absolute;left:7315;top:85;width:936;height:2" coordorigin="7315,85" coordsize="936,0" path="m7315,85l8251,85e" filled="false" stroked="true" strokeweight="2.64pt" strokecolor="#000000">
                <v:path arrowok="t"/>
              </v:shape>
            </v:group>
            <v:group style="position:absolute;left:7315;top:37;width:936;height:2" coordorigin="7315,37" coordsize="936,2">
              <v:shape style="position:absolute;left:7315;top:37;width:936;height:2" coordorigin="7315,37" coordsize="936,0" path="m7315,37l8251,37e" filled="false" stroked="true" strokeweight=".72pt" strokecolor="#000000">
                <v:path arrowok="t"/>
              </v:shape>
            </v:group>
            <v:group style="position:absolute;left:8251;top:37;width:82;height:2" coordorigin="8251,37" coordsize="82,2">
              <v:shape style="position:absolute;left:8251;top:37;width:82;height:2" coordorigin="8251,37" coordsize="82,0" path="m8251,37l8333,37e" filled="false" stroked="true" strokeweight=".72pt" strokecolor="#000000">
                <v:path arrowok="t"/>
              </v:shape>
            </v:group>
            <v:group style="position:absolute;left:8251;top:85;width:82;height:2" coordorigin="8251,85" coordsize="82,2">
              <v:shape style="position:absolute;left:8251;top:85;width:82;height:2" coordorigin="8251,85" coordsize="82,0" path="m8251,85l8333,85e" filled="false" stroked="true" strokeweight="2.64pt" strokecolor="#000000">
                <v:path arrowok="t"/>
              </v:shape>
            </v:group>
            <v:group style="position:absolute;left:8333;top:85;width:826;height:2" coordorigin="8333,85" coordsize="826,2">
              <v:shape style="position:absolute;left:8333;top:85;width:826;height:2" coordorigin="8333,85" coordsize="826,0" path="m8333,85l9158,85e" filled="false" stroked="true" strokeweight="2.64pt" strokecolor="#000000">
                <v:path arrowok="t"/>
              </v:shape>
            </v:group>
            <v:group style="position:absolute;left:8333;top:37;width:826;height:2" coordorigin="8333,37" coordsize="826,2">
              <v:shape style="position:absolute;left:8333;top:37;width:826;height:2" coordorigin="8333,37" coordsize="826,0" path="m8333,37l9158,37e" filled="false" stroked="true" strokeweight=".72pt" strokecolor="#000000">
                <v:path arrowok="t"/>
              </v:shape>
            </v:group>
            <v:group style="position:absolute;left:9158;top:37;width:82;height:2" coordorigin="9158,37" coordsize="82,2">
              <v:shape style="position:absolute;left:9158;top:37;width:82;height:2" coordorigin="9158,37" coordsize="82,0" path="m9158,37l9240,37e" filled="false" stroked="true" strokeweight=".72pt" strokecolor="#000000">
                <v:path arrowok="t"/>
              </v:shape>
            </v:group>
            <v:group style="position:absolute;left:9158;top:85;width:82;height:2" coordorigin="9158,85" coordsize="82,2">
              <v:shape style="position:absolute;left:9158;top:85;width:82;height:2" coordorigin="9158,85" coordsize="82,0" path="m9158,85l9240,85e" filled="false" stroked="true" strokeweight="2.64pt" strokecolor="#000000">
                <v:path arrowok="t"/>
              </v:shape>
            </v:group>
            <v:group style="position:absolute;left:9240;top:85;width:1133;height:2" coordorigin="9240,85" coordsize="1133,2">
              <v:shape style="position:absolute;left:9240;top:85;width:1133;height:2" coordorigin="9240,85" coordsize="1133,0" path="m9240,85l10373,85e" filled="false" stroked="true" strokeweight="2.64pt" strokecolor="#000000">
                <v:path arrowok="t"/>
              </v:shape>
            </v:group>
            <v:group style="position:absolute;left:9240;top:37;width:1133;height:2" coordorigin="9240,37" coordsize="1133,2">
              <v:shape style="position:absolute;left:9240;top:37;width:1133;height:2" coordorigin="9240,37" coordsize="1133,0" path="m9240,37l10373,3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的关联方的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注册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资本及其变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471"/>
        <w:gridCol w:w="1382"/>
        <w:gridCol w:w="1351"/>
        <w:gridCol w:w="1430"/>
      </w:tblGrid>
      <w:tr>
        <w:trPr>
          <w:trHeight w:val="475" w:hRule="exact"/>
        </w:trPr>
        <w:tc>
          <w:tcPr>
            <w:tcW w:w="319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8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9" w:hRule="exact"/>
        </w:trPr>
        <w:tc>
          <w:tcPr>
            <w:tcW w:w="31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10,080,000.00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10,080,000.00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4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10,500,000.00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4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29,772,000.00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2"/>
                <w:w w:val="105"/>
                <w:sz w:val="17"/>
              </w:rPr>
              <w:t>29,772,000.00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6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6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苏州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3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86" w:lineRule="exact"/>
        <w:ind w:left="43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.5pt;height:4.350pt;mso-position-horizontal-relative:char;mso-position-vertical-relative:line" coordorigin="0,0" coordsize="8890,87">
            <v:group style="position:absolute;left:29;top:58;width:3092;height:2" coordorigin="29,58" coordsize="3092,2">
              <v:shape style="position:absolute;left:29;top:58;width:3092;height:2" coordorigin="29,58" coordsize="3092,0" path="m29,58l3120,58e" filled="false" stroked="true" strokeweight="2.88pt" strokecolor="#000000">
                <v:path arrowok="t"/>
              </v:shape>
            </v:group>
            <v:group style="position:absolute;left:29;top:7;width:3092;height:2" coordorigin="29,7" coordsize="3092,2">
              <v:shape style="position:absolute;left:29;top:7;width:3092;height:2" coordorigin="29,7" coordsize="3092,0" path="m29,7l3120,7e" filled="false" stroked="true" strokeweight=".72pt" strokecolor="#000000">
                <v:path arrowok="t"/>
              </v:shape>
            </v:group>
            <v:group style="position:absolute;left:3120;top:7;width:82;height:2" coordorigin="3120,7" coordsize="82,2">
              <v:shape style="position:absolute;left:3120;top:7;width:82;height:2" coordorigin="3120,7" coordsize="82,0" path="m3120,7l3202,7e" filled="false" stroked="true" strokeweight=".72pt" strokecolor="#000000">
                <v:path arrowok="t"/>
              </v:shape>
            </v:group>
            <v:group style="position:absolute;left:3120;top:58;width:82;height:2" coordorigin="3120,58" coordsize="82,2">
              <v:shape style="position:absolute;left:3120;top:58;width:82;height:2" coordorigin="3120,58" coordsize="82,0" path="m3120,58l3202,58e" filled="false" stroked="true" strokeweight="2.88pt" strokecolor="#000000">
                <v:path arrowok="t"/>
              </v:shape>
            </v:group>
            <v:group style="position:absolute;left:3202;top:58;width:1421;height:2" coordorigin="3202,58" coordsize="1421,2">
              <v:shape style="position:absolute;left:3202;top:58;width:1421;height:2" coordorigin="3202,58" coordsize="1421,0" path="m3202,58l4622,58e" filled="false" stroked="true" strokeweight="2.88pt" strokecolor="#000000">
                <v:path arrowok="t"/>
              </v:shape>
            </v:group>
            <v:group style="position:absolute;left:3202;top:7;width:1421;height:2" coordorigin="3202,7" coordsize="1421,2">
              <v:shape style="position:absolute;left:3202;top:7;width:1421;height:2" coordorigin="3202,7" coordsize="1421,0" path="m3202,7l4622,7e" filled="false" stroked="true" strokeweight=".72pt" strokecolor="#000000">
                <v:path arrowok="t"/>
              </v:shape>
            </v:group>
            <v:group style="position:absolute;left:4622;top:7;width:87;height:2" coordorigin="4622,7" coordsize="87,2">
              <v:shape style="position:absolute;left:4622;top:7;width:87;height:2" coordorigin="4622,7" coordsize="87,0" path="m4622,7l4709,7e" filled="false" stroked="true" strokeweight=".72pt" strokecolor="#000000">
                <v:path arrowok="t"/>
              </v:shape>
            </v:group>
            <v:group style="position:absolute;left:4622;top:58;width:87;height:2" coordorigin="4622,58" coordsize="87,2">
              <v:shape style="position:absolute;left:4622;top:58;width:87;height:2" coordorigin="4622,58" coordsize="87,0" path="m4622,58l4709,58e" filled="false" stroked="true" strokeweight="2.88pt" strokecolor="#000000">
                <v:path arrowok="t"/>
              </v:shape>
            </v:group>
            <v:group style="position:absolute;left:4709;top:58;width:1292;height:2" coordorigin="4709,58" coordsize="1292,2">
              <v:shape style="position:absolute;left:4709;top:58;width:1292;height:2" coordorigin="4709,58" coordsize="1292,0" path="m4709,58l6000,58e" filled="false" stroked="true" strokeweight="2.88pt" strokecolor="#000000">
                <v:path arrowok="t"/>
              </v:shape>
            </v:group>
            <v:group style="position:absolute;left:4709;top:7;width:1292;height:2" coordorigin="4709,7" coordsize="1292,2">
              <v:shape style="position:absolute;left:4709;top:7;width:1292;height:2" coordorigin="4709,7" coordsize="1292,0" path="m4709,7l6000,7e" filled="false" stroked="true" strokeweight=".72pt" strokecolor="#000000">
                <v:path arrowok="t"/>
              </v:shape>
            </v:group>
            <v:group style="position:absolute;left:6000;top:7;width:87;height:2" coordorigin="6000,7" coordsize="87,2">
              <v:shape style="position:absolute;left:6000;top:7;width:87;height:2" coordorigin="6000,7" coordsize="87,0" path="m6000,7l6086,7e" filled="false" stroked="true" strokeweight=".72pt" strokecolor="#000000">
                <v:path arrowok="t"/>
              </v:shape>
            </v:group>
            <v:group style="position:absolute;left:6000;top:58;width:87;height:2" coordorigin="6000,58" coordsize="87,2">
              <v:shape style="position:absolute;left:6000;top:58;width:87;height:2" coordorigin="6000,58" coordsize="87,0" path="m6000,58l6086,58e" filled="false" stroked="true" strokeweight="2.88pt" strokecolor="#000000">
                <v:path arrowok="t"/>
              </v:shape>
            </v:group>
            <v:group style="position:absolute;left:6086;top:58;width:1320;height:2" coordorigin="6086,58" coordsize="1320,2">
              <v:shape style="position:absolute;left:6086;top:58;width:1320;height:2" coordorigin="6086,58" coordsize="1320,0" path="m6086,58l7406,58e" filled="false" stroked="true" strokeweight="2.88pt" strokecolor="#000000">
                <v:path arrowok="t"/>
              </v:shape>
            </v:group>
            <v:group style="position:absolute;left:6086;top:7;width:1320;height:2" coordorigin="6086,7" coordsize="1320,2">
              <v:shape style="position:absolute;left:6086;top:7;width:1320;height:2" coordorigin="6086,7" coordsize="1320,0" path="m6086,7l7406,7e" filled="false" stroked="true" strokeweight=".72pt" strokecolor="#000000">
                <v:path arrowok="t"/>
              </v:shape>
            </v:group>
            <v:group style="position:absolute;left:7406;top:7;width:87;height:2" coordorigin="7406,7" coordsize="87,2">
              <v:shape style="position:absolute;left:7406;top:7;width:87;height:2" coordorigin="7406,7" coordsize="87,0" path="m7406,7l7493,7e" filled="false" stroked="true" strokeweight=".72pt" strokecolor="#000000">
                <v:path arrowok="t"/>
              </v:shape>
            </v:group>
            <v:group style="position:absolute;left:7406;top:58;width:87;height:2" coordorigin="7406,58" coordsize="87,2">
              <v:shape style="position:absolute;left:7406;top:58;width:87;height:2" coordorigin="7406,58" coordsize="87,0" path="m7406,58l7493,58e" filled="false" stroked="true" strokeweight="2.88pt" strokecolor="#000000">
                <v:path arrowok="t"/>
              </v:shape>
            </v:group>
            <v:group style="position:absolute;left:7493;top:58;width:1368;height:2" coordorigin="7493,58" coordsize="1368,2">
              <v:shape style="position:absolute;left:7493;top:58;width:1368;height:2" coordorigin="7493,58" coordsize="1368,0" path="m7493,58l8861,58e" filled="false" stroked="true" strokeweight="2.88pt" strokecolor="#000000">
                <v:path arrowok="t"/>
              </v:shape>
            </v:group>
            <v:group style="position:absolute;left:7493;top:7;width:1368;height:2" coordorigin="7493,7" coordsize="1368,2">
              <v:shape style="position:absolute;left:7493;top:7;width:1368;height:2" coordorigin="7493,7" coordsize="1368,0" path="m7493,7l886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50" w:lineRule="exact" w:before="0"/>
        <w:ind w:left="7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的关联方所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及其变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86" w:lineRule="exact"/>
        <w:ind w:left="11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76.4pt;height:4.350pt;mso-position-horizontal-relative:char;mso-position-vertical-relative:line" coordorigin="0,0" coordsize="9528,87">
            <v:group style="position:absolute;left:29;top:29;width:3044;height:2" coordorigin="29,29" coordsize="3044,2">
              <v:shape style="position:absolute;left:29;top:29;width:3044;height:2" coordorigin="29,29" coordsize="3044,0" path="m29,29l3072,29e" filled="false" stroked="true" strokeweight="2.88pt" strokecolor="#000000">
                <v:path arrowok="t"/>
              </v:shape>
            </v:group>
            <v:group style="position:absolute;left:29;top:79;width:3044;height:2" coordorigin="29,79" coordsize="3044,2">
              <v:shape style="position:absolute;left:29;top:79;width:3044;height:2" coordorigin="29,79" coordsize="3044,0" path="m29,79l3072,79e" filled="false" stroked="true" strokeweight=".72pt" strokecolor="#000000">
                <v:path arrowok="t"/>
              </v:shape>
            </v:group>
            <v:group style="position:absolute;left:3072;top:29;width:82;height:2" coordorigin="3072,29" coordsize="82,2">
              <v:shape style="position:absolute;left:3072;top:29;width:82;height:2" coordorigin="3072,29" coordsize="82,0" path="m3072,29l3154,29e" filled="false" stroked="true" strokeweight="2.88pt" strokecolor="#000000">
                <v:path arrowok="t"/>
              </v:shape>
            </v:group>
            <v:group style="position:absolute;left:3072;top:79;width:82;height:2" coordorigin="3072,79" coordsize="82,2">
              <v:shape style="position:absolute;left:3072;top:79;width:82;height:2" coordorigin="3072,79" coordsize="82,0" path="m3072,79l3154,79e" filled="false" stroked="true" strokeweight=".72pt" strokecolor="#000000">
                <v:path arrowok="t"/>
              </v:shape>
            </v:group>
            <v:group style="position:absolute;left:3154;top:29;width:1978;height:2" coordorigin="3154,29" coordsize="1978,2">
              <v:shape style="position:absolute;left:3154;top:29;width:1978;height:2" coordorigin="3154,29" coordsize="1978,0" path="m3154,29l5131,29e" filled="false" stroked="true" strokeweight="2.88pt" strokecolor="#000000">
                <v:path arrowok="t"/>
              </v:shape>
            </v:group>
            <v:group style="position:absolute;left:3154;top:79;width:1978;height:2" coordorigin="3154,79" coordsize="1978,2">
              <v:shape style="position:absolute;left:3154;top:79;width:1978;height:2" coordorigin="3154,79" coordsize="1978,0" path="m3154,79l5131,79e" filled="false" stroked="true" strokeweight=".72pt" strokecolor="#000000">
                <v:path arrowok="t"/>
              </v:shape>
            </v:group>
            <v:group style="position:absolute;left:5131;top:29;width:82;height:2" coordorigin="5131,29" coordsize="82,2">
              <v:shape style="position:absolute;left:5131;top:29;width:82;height:2" coordorigin="5131,29" coordsize="82,0" path="m5131,29l5213,29e" filled="false" stroked="true" strokeweight="2.88pt" strokecolor="#000000">
                <v:path arrowok="t"/>
              </v:shape>
            </v:group>
            <v:group style="position:absolute;left:5131;top:79;width:82;height:2" coordorigin="5131,79" coordsize="82,2">
              <v:shape style="position:absolute;left:5131;top:79;width:82;height:2" coordorigin="5131,79" coordsize="82,0" path="m5131,79l5213,79e" filled="false" stroked="true" strokeweight=".72pt" strokecolor="#000000">
                <v:path arrowok="t"/>
              </v:shape>
            </v:group>
            <v:group style="position:absolute;left:5213;top:29;width:1138;height:2" coordorigin="5213,29" coordsize="1138,2">
              <v:shape style="position:absolute;left:5213;top:29;width:1138;height:2" coordorigin="5213,29" coordsize="1138,0" path="m5213,29l6350,29e" filled="false" stroked="true" strokeweight="2.88pt" strokecolor="#000000">
                <v:path arrowok="t"/>
              </v:shape>
            </v:group>
            <v:group style="position:absolute;left:5213;top:79;width:1138;height:2" coordorigin="5213,79" coordsize="1138,2">
              <v:shape style="position:absolute;left:5213;top:79;width:1138;height:2" coordorigin="5213,79" coordsize="1138,0" path="m5213,79l6350,79e" filled="false" stroked="true" strokeweight=".72pt" strokecolor="#000000">
                <v:path arrowok="t"/>
              </v:shape>
            </v:group>
            <v:group style="position:absolute;left:6350;top:29;width:87;height:2" coordorigin="6350,29" coordsize="87,2">
              <v:shape style="position:absolute;left:6350;top:29;width:87;height:2" coordorigin="6350,29" coordsize="87,0" path="m6350,29l6437,29e" filled="false" stroked="true" strokeweight="2.88pt" strokecolor="#000000">
                <v:path arrowok="t"/>
              </v:shape>
            </v:group>
            <v:group style="position:absolute;left:6350;top:79;width:87;height:2" coordorigin="6350,79" coordsize="87,2">
              <v:shape style="position:absolute;left:6350;top:79;width:87;height:2" coordorigin="6350,79" coordsize="87,0" path="m6350,79l6437,79e" filled="false" stroked="true" strokeweight=".72pt" strokecolor="#000000">
                <v:path arrowok="t"/>
              </v:shape>
            </v:group>
            <v:group style="position:absolute;left:6437;top:29;width:965;height:2" coordorigin="6437,29" coordsize="965,2">
              <v:shape style="position:absolute;left:6437;top:29;width:965;height:2" coordorigin="6437,29" coordsize="965,0" path="m6437,29l7402,29e" filled="false" stroked="true" strokeweight="2.88pt" strokecolor="#000000">
                <v:path arrowok="t"/>
              </v:shape>
            </v:group>
            <v:group style="position:absolute;left:6437;top:79;width:965;height:2" coordorigin="6437,79" coordsize="965,2">
              <v:shape style="position:absolute;left:6437;top:79;width:965;height:2" coordorigin="6437,79" coordsize="965,0" path="m6437,79l7402,79e" filled="false" stroked="true" strokeweight=".72pt" strokecolor="#000000">
                <v:path arrowok="t"/>
              </v:shape>
            </v:group>
            <v:group style="position:absolute;left:7402;top:29;width:87;height:2" coordorigin="7402,29" coordsize="87,2">
              <v:shape style="position:absolute;left:7402;top:29;width:87;height:2" coordorigin="7402,29" coordsize="87,0" path="m7402,29l7488,29e" filled="false" stroked="true" strokeweight="2.88pt" strokecolor="#000000">
                <v:path arrowok="t"/>
              </v:shape>
            </v:group>
            <v:group style="position:absolute;left:7402;top:79;width:87;height:2" coordorigin="7402,79" coordsize="87,2">
              <v:shape style="position:absolute;left:7402;top:79;width:87;height:2" coordorigin="7402,79" coordsize="87,0" path="m7402,79l7488,79e" filled="false" stroked="true" strokeweight=".72pt" strokecolor="#000000">
                <v:path arrowok="t"/>
              </v:shape>
            </v:group>
            <v:group style="position:absolute;left:7488;top:29;width:2012;height:2" coordorigin="7488,29" coordsize="2012,2">
              <v:shape style="position:absolute;left:7488;top:29;width:2012;height:2" coordorigin="7488,29" coordsize="2012,0" path="m7488,29l9499,29e" filled="false" stroked="true" strokeweight="2.88pt" strokecolor="#000000">
                <v:path arrowok="t"/>
              </v:shape>
            </v:group>
            <v:group style="position:absolute;left:7488;top:79;width:2012;height:2" coordorigin="7488,79" coordsize="2012,2">
              <v:shape style="position:absolute;left:7488;top:79;width:2012;height:2" coordorigin="7488,79" coordsize="2012,0" path="m7488,79l9499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859" w:val="left" w:leader="none"/>
          <w:tab w:pos="5404" w:val="left" w:leader="none"/>
          <w:tab w:pos="6575" w:val="left" w:leader="none"/>
          <w:tab w:pos="8207" w:val="left" w:leader="none"/>
        </w:tabs>
        <w:spacing w:before="27"/>
        <w:ind w:left="13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期增加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减少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1219"/>
        <w:gridCol w:w="852"/>
        <w:gridCol w:w="1322"/>
        <w:gridCol w:w="811"/>
        <w:gridCol w:w="1346"/>
        <w:gridCol w:w="864"/>
      </w:tblGrid>
      <w:tr>
        <w:trPr>
          <w:trHeight w:val="493" w:hRule="exact"/>
        </w:trPr>
        <w:tc>
          <w:tcPr>
            <w:tcW w:w="30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分比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3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分比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9" w:hRule="exact"/>
        </w:trPr>
        <w:tc>
          <w:tcPr>
            <w:tcW w:w="30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31,767,575.00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35.30%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15,883,787.00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47,651,362.00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35.30%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3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10,290,000.00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98.00%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10,290,000.00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98.00%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3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22,329,000.00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75.00%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22,329,000.00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75.00%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3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1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3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1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50.00%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tabs>
          <w:tab w:pos="5399" w:val="left" w:leader="none"/>
          <w:tab w:pos="7670" w:val="left" w:leader="none"/>
          <w:tab w:pos="8855" w:val="left" w:leader="none"/>
        </w:tabs>
        <w:spacing w:before="54"/>
        <w:ind w:left="24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苏州</w:t>
      </w:r>
      <w:r>
        <w:rPr>
          <w:rFonts w:ascii="宋体" w:hAnsi="宋体" w:cs="宋体" w:eastAsia="宋体" w:hint="default"/>
          <w:sz w:val="17"/>
          <w:szCs w:val="17"/>
        </w:rPr>
        <w:t>晶</w:t>
      </w:r>
      <w:r>
        <w:rPr>
          <w:rFonts w:ascii="宋体" w:hAnsi="宋体" w:cs="宋体" w:eastAsia="宋体" w:hint="default"/>
          <w:sz w:val="17"/>
          <w:szCs w:val="17"/>
        </w:rPr>
        <w:t>健</w:t>
      </w:r>
      <w:r>
        <w:rPr>
          <w:rFonts w:ascii="宋体" w:hAnsi="宋体" w:cs="宋体" w:eastAsia="宋体" w:hint="default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2,000,000.00</w:t>
        <w:tab/>
        <w:t>2,000,000.00</w:t>
        <w:tab/>
      </w:r>
      <w:r>
        <w:rPr>
          <w:rFonts w:ascii="Times New Roman" w:hAnsi="Times New Roman" w:cs="Times New Roman" w:eastAsia="Times New Roman" w:hint="default"/>
          <w:w w:val="105"/>
          <w:position w:val="-5"/>
          <w:sz w:val="17"/>
          <w:szCs w:val="17"/>
        </w:rPr>
        <w:t>100.00%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534" w:val="left" w:leader="none"/>
          <w:tab w:pos="7804" w:val="left" w:leader="none"/>
          <w:tab w:pos="8855" w:val="left" w:leader="none"/>
        </w:tabs>
        <w:spacing w:before="156"/>
        <w:ind w:left="24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海</w:t>
      </w:r>
      <w:r>
        <w:rPr>
          <w:rFonts w:ascii="宋体" w:hAnsi="宋体" w:cs="宋体" w:eastAsia="宋体" w:hint="default"/>
          <w:sz w:val="17"/>
          <w:szCs w:val="17"/>
        </w:rPr>
        <w:t>晶</w:t>
      </w:r>
      <w:r>
        <w:rPr>
          <w:rFonts w:ascii="宋体" w:hAnsi="宋体" w:cs="宋体" w:eastAsia="宋体" w:hint="default"/>
          <w:i/>
          <w:sz w:val="17"/>
          <w:szCs w:val="17"/>
        </w:rPr>
        <w:t>三</w:t>
      </w:r>
      <w:r>
        <w:rPr>
          <w:rFonts w:ascii="宋体" w:hAnsi="宋体" w:cs="宋体" w:eastAsia="宋体" w:hint="default"/>
          <w:sz w:val="17"/>
          <w:szCs w:val="17"/>
        </w:rPr>
        <w:t>进</w:t>
      </w:r>
      <w:r>
        <w:rPr>
          <w:rFonts w:ascii="宋体" w:hAnsi="宋体" w:cs="宋体" w:eastAsia="宋体" w:hint="default"/>
          <w:sz w:val="17"/>
          <w:szCs w:val="17"/>
        </w:rPr>
        <w:t>出</w:t>
      </w:r>
      <w:r>
        <w:rPr>
          <w:rFonts w:ascii="宋体" w:hAnsi="宋体" w:cs="宋体" w:eastAsia="宋体" w:hint="default"/>
          <w:sz w:val="17"/>
          <w:szCs w:val="17"/>
        </w:rPr>
        <w:t>口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500,000.00</w:t>
        <w:tab/>
        <w:t>500,000.00</w:t>
        <w:tab/>
      </w:r>
      <w:r>
        <w:rPr>
          <w:rFonts w:ascii="Times New Roman" w:hAnsi="Times New Roman" w:cs="Times New Roman" w:eastAsia="Times New Roman" w:hint="default"/>
          <w:w w:val="105"/>
          <w:position w:val="-5"/>
          <w:sz w:val="17"/>
          <w:szCs w:val="17"/>
        </w:rPr>
        <w:t>100.00%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81" w:lineRule="exact"/>
        <w:ind w:left="112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76.2pt;height:4.1pt;mso-position-horizontal-relative:char;mso-position-vertical-relative:line" coordorigin="0,0" coordsize="9524,82">
            <v:group style="position:absolute;left:26;top:55;width:3044;height:2" coordorigin="26,55" coordsize="3044,2">
              <v:shape style="position:absolute;left:26;top:55;width:3044;height:2" coordorigin="26,55" coordsize="3044,0" path="m26,55l3070,55e" filled="false" stroked="true" strokeweight="2.64pt" strokecolor="#000000">
                <v:path arrowok="t"/>
              </v:shape>
            </v:group>
            <v:group style="position:absolute;left:26;top:7;width:3044;height:2" coordorigin="26,7" coordsize="3044,2">
              <v:shape style="position:absolute;left:26;top:7;width:3044;height:2" coordorigin="26,7" coordsize="3044,0" path="m26,7l3070,7e" filled="false" stroked="true" strokeweight=".72pt" strokecolor="#000000">
                <v:path arrowok="t"/>
              </v:shape>
            </v:group>
            <v:group style="position:absolute;left:3070;top:7;width:82;height:2" coordorigin="3070,7" coordsize="82,2">
              <v:shape style="position:absolute;left:3070;top:7;width:82;height:2" coordorigin="3070,7" coordsize="82,0" path="m3070,7l3151,7e" filled="false" stroked="true" strokeweight=".72pt" strokecolor="#000000">
                <v:path arrowok="t"/>
              </v:shape>
            </v:group>
            <v:group style="position:absolute;left:3070;top:55;width:82;height:2" coordorigin="3070,55" coordsize="82,2">
              <v:shape style="position:absolute;left:3070;top:55;width:82;height:2" coordorigin="3070,55" coordsize="82,0" path="m3070,55l3151,55e" filled="false" stroked="true" strokeweight="2.64pt" strokecolor="#000000">
                <v:path arrowok="t"/>
              </v:shape>
            </v:group>
            <v:group style="position:absolute;left:3151;top:55;width:1143;height:2" coordorigin="3151,55" coordsize="1143,2">
              <v:shape style="position:absolute;left:3151;top:55;width:1143;height:2" coordorigin="3151,55" coordsize="1143,0" path="m3151,55l4294,55e" filled="false" stroked="true" strokeweight="2.64pt" strokecolor="#000000">
                <v:path arrowok="t"/>
              </v:shape>
            </v:group>
            <v:group style="position:absolute;left:3151;top:7;width:1143;height:2" coordorigin="3151,7" coordsize="1143,2">
              <v:shape style="position:absolute;left:3151;top:7;width:1143;height:2" coordorigin="3151,7" coordsize="1143,0" path="m3151,7l4294,7e" filled="false" stroked="true" strokeweight=".72pt" strokecolor="#000000">
                <v:path arrowok="t"/>
              </v:shape>
            </v:group>
            <v:group style="position:absolute;left:4294;top:7;width:82;height:2" coordorigin="4294,7" coordsize="82,2">
              <v:shape style="position:absolute;left:4294;top:7;width:82;height:2" coordorigin="4294,7" coordsize="82,0" path="m4294,7l4375,7e" filled="false" stroked="true" strokeweight=".72pt" strokecolor="#000000">
                <v:path arrowok="t"/>
              </v:shape>
            </v:group>
            <v:group style="position:absolute;left:4294;top:55;width:82;height:2" coordorigin="4294,55" coordsize="82,2">
              <v:shape style="position:absolute;left:4294;top:55;width:82;height:2" coordorigin="4294,55" coordsize="82,0" path="m4294,55l4375,55e" filled="false" stroked="true" strokeweight="2.64pt" strokecolor="#000000">
                <v:path arrowok="t"/>
              </v:shape>
            </v:group>
            <v:group style="position:absolute;left:4375;top:55;width:754;height:2" coordorigin="4375,55" coordsize="754,2">
              <v:shape style="position:absolute;left:4375;top:55;width:754;height:2" coordorigin="4375,55" coordsize="754,0" path="m4375,55l5129,55e" filled="false" stroked="true" strokeweight="2.64pt" strokecolor="#000000">
                <v:path arrowok="t"/>
              </v:shape>
            </v:group>
            <v:group style="position:absolute;left:4375;top:7;width:754;height:2" coordorigin="4375,7" coordsize="754,2">
              <v:shape style="position:absolute;left:4375;top:7;width:754;height:2" coordorigin="4375,7" coordsize="754,0" path="m4375,7l5129,7e" filled="false" stroked="true" strokeweight=".72pt" strokecolor="#000000">
                <v:path arrowok="t"/>
              </v:shape>
            </v:group>
            <v:group style="position:absolute;left:5129;top:7;width:82;height:2" coordorigin="5129,7" coordsize="82,2">
              <v:shape style="position:absolute;left:5129;top:7;width:82;height:2" coordorigin="5129,7" coordsize="82,0" path="m5129,7l5210,7e" filled="false" stroked="true" strokeweight=".72pt" strokecolor="#000000">
                <v:path arrowok="t"/>
              </v:shape>
            </v:group>
            <v:group style="position:absolute;left:5129;top:55;width:82;height:2" coordorigin="5129,55" coordsize="82,2">
              <v:shape style="position:absolute;left:5129;top:55;width:82;height:2" coordorigin="5129,55" coordsize="82,0" path="m5129,55l5210,55e" filled="false" stroked="true" strokeweight="2.64pt" strokecolor="#000000">
                <v:path arrowok="t"/>
              </v:shape>
            </v:group>
            <v:group style="position:absolute;left:5210;top:55;width:1138;height:2" coordorigin="5210,55" coordsize="1138,2">
              <v:shape style="position:absolute;left:5210;top:55;width:1138;height:2" coordorigin="5210,55" coordsize="1138,0" path="m5210,55l6348,55e" filled="false" stroked="true" strokeweight="2.64pt" strokecolor="#000000">
                <v:path arrowok="t"/>
              </v:shape>
            </v:group>
            <v:group style="position:absolute;left:5210;top:7;width:1138;height:2" coordorigin="5210,7" coordsize="1138,2">
              <v:shape style="position:absolute;left:5210;top:7;width:1138;height:2" coordorigin="5210,7" coordsize="1138,0" path="m5210,7l6348,7e" filled="false" stroked="true" strokeweight=".72pt" strokecolor="#000000">
                <v:path arrowok="t"/>
              </v:shape>
            </v:group>
            <v:group style="position:absolute;left:6348;top:7;width:87;height:2" coordorigin="6348,7" coordsize="87,2">
              <v:shape style="position:absolute;left:6348;top:7;width:87;height:2" coordorigin="6348,7" coordsize="87,0" path="m6348,7l6434,7e" filled="false" stroked="true" strokeweight=".72pt" strokecolor="#000000">
                <v:path arrowok="t"/>
              </v:shape>
            </v:group>
            <v:group style="position:absolute;left:6348;top:55;width:87;height:2" coordorigin="6348,55" coordsize="87,2">
              <v:shape style="position:absolute;left:6348;top:55;width:87;height:2" coordorigin="6348,55" coordsize="87,0" path="m6348,55l6434,55e" filled="false" stroked="true" strokeweight="2.64pt" strokecolor="#000000">
                <v:path arrowok="t"/>
              </v:shape>
            </v:group>
            <v:group style="position:absolute;left:6434;top:55;width:965;height:2" coordorigin="6434,55" coordsize="965,2">
              <v:shape style="position:absolute;left:6434;top:55;width:965;height:2" coordorigin="6434,55" coordsize="965,0" path="m6434,55l7399,55e" filled="false" stroked="true" strokeweight="2.64pt" strokecolor="#000000">
                <v:path arrowok="t"/>
              </v:shape>
            </v:group>
            <v:group style="position:absolute;left:6434;top:7;width:965;height:2" coordorigin="6434,7" coordsize="965,2">
              <v:shape style="position:absolute;left:6434;top:7;width:965;height:2" coordorigin="6434,7" coordsize="965,0" path="m6434,7l7399,7e" filled="false" stroked="true" strokeweight=".72pt" strokecolor="#000000">
                <v:path arrowok="t"/>
              </v:shape>
            </v:group>
            <v:group style="position:absolute;left:7399;top:7;width:87;height:2" coordorigin="7399,7" coordsize="87,2">
              <v:shape style="position:absolute;left:7399;top:7;width:87;height:2" coordorigin="7399,7" coordsize="87,0" path="m7399,7l7486,7e" filled="false" stroked="true" strokeweight=".72pt" strokecolor="#000000">
                <v:path arrowok="t"/>
              </v:shape>
            </v:group>
            <v:group style="position:absolute;left:7399;top:55;width:87;height:2" coordorigin="7399,55" coordsize="87,2">
              <v:shape style="position:absolute;left:7399;top:55;width:87;height:2" coordorigin="7399,55" coordsize="87,0" path="m7399,55l7486,55e" filled="false" stroked="true" strokeweight="2.64pt" strokecolor="#000000">
                <v:path arrowok="t"/>
              </v:shape>
            </v:group>
            <v:group style="position:absolute;left:7486;top:55;width:1133;height:2" coordorigin="7486,55" coordsize="1133,2">
              <v:shape style="position:absolute;left:7486;top:55;width:1133;height:2" coordorigin="7486,55" coordsize="1133,0" path="m7486,55l8618,55e" filled="false" stroked="true" strokeweight="2.64pt" strokecolor="#000000">
                <v:path arrowok="t"/>
              </v:shape>
            </v:group>
            <v:group style="position:absolute;left:7486;top:7;width:1133;height:2" coordorigin="7486,7" coordsize="1133,2">
              <v:shape style="position:absolute;left:7486;top:7;width:1133;height:2" coordorigin="7486,7" coordsize="1133,0" path="m7486,7l8618,7e" filled="false" stroked="true" strokeweight=".72pt" strokecolor="#000000">
                <v:path arrowok="t"/>
              </v:shape>
            </v:group>
            <v:group style="position:absolute;left:8618;top:7;width:87;height:2" coordorigin="8618,7" coordsize="87,2">
              <v:shape style="position:absolute;left:8618;top:7;width:87;height:2" coordorigin="8618,7" coordsize="87,0" path="m8618,7l8705,7e" filled="false" stroked="true" strokeweight=".72pt" strokecolor="#000000">
                <v:path arrowok="t"/>
              </v:shape>
            </v:group>
            <v:group style="position:absolute;left:8618;top:55;width:87;height:2" coordorigin="8618,55" coordsize="87,2">
              <v:shape style="position:absolute;left:8618;top:55;width:87;height:2" coordorigin="8618,55" coordsize="87,0" path="m8618,55l8705,55e" filled="false" stroked="true" strokeweight="2.64pt" strokecolor="#000000">
                <v:path arrowok="t"/>
              </v:shape>
            </v:group>
            <v:group style="position:absolute;left:8705;top:55;width:792;height:2" coordorigin="8705,55" coordsize="792,2">
              <v:shape style="position:absolute;left:8705;top:55;width:792;height:2" coordorigin="8705,55" coordsize="792,0" path="m8705,55l9497,55e" filled="false" stroked="true" strokeweight="2.64pt" strokecolor="#000000">
                <v:path arrowok="t"/>
              </v:shape>
            </v:group>
            <v:group style="position:absolute;left:8705;top:7;width:792;height:2" coordorigin="8705,7" coordsize="792,2">
              <v:shape style="position:absolute;left:8705;top:7;width:792;height:2" coordorigin="8705,7" coordsize="792,0" path="m8705,7l949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before="88"/>
        <w:ind w:left="7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(4)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的关联关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129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74.5pt;height:4.350pt;mso-position-horizontal-relative:char;mso-position-vertical-relative:line" coordorigin="0,0" coordsize="9490,87">
            <v:group style="position:absolute;left:29;top:29;width:2151;height:2" coordorigin="29,29" coordsize="2151,2">
              <v:shape style="position:absolute;left:29;top:29;width:2151;height:2" coordorigin="29,29" coordsize="2151,0" path="m29,29l2179,29e" filled="false" stroked="true" strokeweight="2.88pt" strokecolor="#000000">
                <v:path arrowok="t"/>
              </v:shape>
            </v:group>
            <v:group style="position:absolute;left:29;top:79;width:2151;height:2" coordorigin="29,79" coordsize="2151,2">
              <v:shape style="position:absolute;left:29;top:79;width:2151;height:2" coordorigin="29,79" coordsize="2151,0" path="m29,79l2179,79e" filled="false" stroked="true" strokeweight=".72pt" strokecolor="#000000">
                <v:path arrowok="t"/>
              </v:shape>
            </v:group>
            <v:group style="position:absolute;left:2179;top:29;width:82;height:2" coordorigin="2179,29" coordsize="82,2">
              <v:shape style="position:absolute;left:2179;top:29;width:82;height:2" coordorigin="2179,29" coordsize="82,0" path="m2179,29l2261,29e" filled="false" stroked="true" strokeweight="2.88pt" strokecolor="#000000">
                <v:path arrowok="t"/>
              </v:shape>
            </v:group>
            <v:group style="position:absolute;left:2179;top:79;width:82;height:2" coordorigin="2179,79" coordsize="82,2">
              <v:shape style="position:absolute;left:2179;top:79;width:82;height:2" coordorigin="2179,79" coordsize="82,0" path="m2179,79l2261,79e" filled="false" stroked="true" strokeweight=".72pt" strokecolor="#000000">
                <v:path arrowok="t"/>
              </v:shape>
            </v:group>
            <v:group style="position:absolute;left:2261;top:29;width:644;height:2" coordorigin="2261,29" coordsize="644,2">
              <v:shape style="position:absolute;left:2261;top:29;width:644;height:2" coordorigin="2261,29" coordsize="644,0" path="m2261,29l2904,29e" filled="false" stroked="true" strokeweight="2.88pt" strokecolor="#000000">
                <v:path arrowok="t"/>
              </v:shape>
            </v:group>
            <v:group style="position:absolute;left:2261;top:79;width:644;height:2" coordorigin="2261,79" coordsize="644,2">
              <v:shape style="position:absolute;left:2261;top:79;width:644;height:2" coordorigin="2261,79" coordsize="644,0" path="m2261,79l2904,79e" filled="false" stroked="true" strokeweight=".72pt" strokecolor="#000000">
                <v:path arrowok="t"/>
              </v:shape>
            </v:group>
            <v:group style="position:absolute;left:2904;top:29;width:82;height:2" coordorigin="2904,29" coordsize="82,2">
              <v:shape style="position:absolute;left:2904;top:29;width:82;height:2" coordorigin="2904,29" coordsize="82,0" path="m2904,29l2986,29e" filled="false" stroked="true" strokeweight="2.88pt" strokecolor="#000000">
                <v:path arrowok="t"/>
              </v:shape>
            </v:group>
            <v:group style="position:absolute;left:2904;top:79;width:82;height:2" coordorigin="2904,79" coordsize="82,2">
              <v:shape style="position:absolute;left:2904;top:79;width:82;height:2" coordorigin="2904,79" coordsize="82,0" path="m2904,79l2986,79e" filled="false" stroked="true" strokeweight=".72pt" strokecolor="#000000">
                <v:path arrowok="t"/>
              </v:shape>
            </v:group>
            <v:group style="position:absolute;left:2986;top:29;width:1925;height:2" coordorigin="2986,29" coordsize="1925,2">
              <v:shape style="position:absolute;left:2986;top:29;width:1925;height:2" coordorigin="2986,29" coordsize="1925,0" path="m2986,29l4910,29e" filled="false" stroked="true" strokeweight="2.88pt" strokecolor="#000000">
                <v:path arrowok="t"/>
              </v:shape>
            </v:group>
            <v:group style="position:absolute;left:2986;top:79;width:1925;height:2" coordorigin="2986,79" coordsize="1925,2">
              <v:shape style="position:absolute;left:2986;top:79;width:1925;height:2" coordorigin="2986,79" coordsize="1925,0" path="m2986,79l4910,79e" filled="false" stroked="true" strokeweight=".72pt" strokecolor="#000000">
                <v:path arrowok="t"/>
              </v:shape>
            </v:group>
            <v:group style="position:absolute;left:4910;top:29;width:87;height:2" coordorigin="4910,29" coordsize="87,2">
              <v:shape style="position:absolute;left:4910;top:29;width:87;height:2" coordorigin="4910,29" coordsize="87,0" path="m4910,29l4997,29e" filled="false" stroked="true" strokeweight="2.88pt" strokecolor="#000000">
                <v:path arrowok="t"/>
              </v:shape>
            </v:group>
            <v:group style="position:absolute;left:4910;top:79;width:87;height:2" coordorigin="4910,79" coordsize="87,2">
              <v:shape style="position:absolute;left:4910;top:79;width:87;height:2" coordorigin="4910,79" coordsize="87,0" path="m4910,79l4997,79e" filled="false" stroked="true" strokeweight=".72pt" strokecolor="#000000">
                <v:path arrowok="t"/>
              </v:shape>
            </v:group>
            <v:group style="position:absolute;left:4997;top:29;width:879;height:2" coordorigin="4997,29" coordsize="879,2">
              <v:shape style="position:absolute;left:4997;top:29;width:879;height:2" coordorigin="4997,29" coordsize="879,0" path="m4997,29l5875,29e" filled="false" stroked="true" strokeweight="2.88pt" strokecolor="#000000">
                <v:path arrowok="t"/>
              </v:shape>
            </v:group>
            <v:group style="position:absolute;left:4997;top:79;width:879;height:2" coordorigin="4997,79" coordsize="879,2">
              <v:shape style="position:absolute;left:4997;top:79;width:879;height:2" coordorigin="4997,79" coordsize="879,0" path="m4997,79l5875,79e" filled="false" stroked="true" strokeweight=".72pt" strokecolor="#000000">
                <v:path arrowok="t"/>
              </v:shape>
            </v:group>
            <v:group style="position:absolute;left:5875;top:29;width:82;height:2" coordorigin="5875,29" coordsize="82,2">
              <v:shape style="position:absolute;left:5875;top:29;width:82;height:2" coordorigin="5875,29" coordsize="82,0" path="m5875,29l5957,29e" filled="false" stroked="true" strokeweight="2.88pt" strokecolor="#000000">
                <v:path arrowok="t"/>
              </v:shape>
            </v:group>
            <v:group style="position:absolute;left:5875;top:79;width:82;height:2" coordorigin="5875,79" coordsize="82,2">
              <v:shape style="position:absolute;left:5875;top:79;width:82;height:2" coordorigin="5875,79" coordsize="82,0" path="m5875,79l5957,79e" filled="false" stroked="true" strokeweight=".72pt" strokecolor="#000000">
                <v:path arrowok="t"/>
              </v:shape>
            </v:group>
            <v:group style="position:absolute;left:5957;top:29;width:1301;height:2" coordorigin="5957,29" coordsize="1301,2">
              <v:shape style="position:absolute;left:5957;top:29;width:1301;height:2" coordorigin="5957,29" coordsize="1301,0" path="m5957,29l7258,29e" filled="false" stroked="true" strokeweight="2.88pt" strokecolor="#000000">
                <v:path arrowok="t"/>
              </v:shape>
            </v:group>
            <v:group style="position:absolute;left:5957;top:79;width:1301;height:2" coordorigin="5957,79" coordsize="1301,2">
              <v:shape style="position:absolute;left:5957;top:79;width:1301;height:2" coordorigin="5957,79" coordsize="1301,0" path="m5957,79l7258,79e" filled="false" stroked="true" strokeweight=".72pt" strokecolor="#000000">
                <v:path arrowok="t"/>
              </v:shape>
            </v:group>
            <v:group style="position:absolute;left:7258;top:29;width:82;height:2" coordorigin="7258,29" coordsize="82,2">
              <v:shape style="position:absolute;left:7258;top:29;width:82;height:2" coordorigin="7258,29" coordsize="82,0" path="m7258,29l7339,29e" filled="false" stroked="true" strokeweight="2.88pt" strokecolor="#000000">
                <v:path arrowok="t"/>
              </v:shape>
            </v:group>
            <v:group style="position:absolute;left:7258;top:79;width:82;height:2" coordorigin="7258,79" coordsize="82,2">
              <v:shape style="position:absolute;left:7258;top:79;width:82;height:2" coordorigin="7258,79" coordsize="82,0" path="m7258,79l7339,79e" filled="false" stroked="true" strokeweight=".72pt" strokecolor="#000000">
                <v:path arrowok="t"/>
              </v:shape>
            </v:group>
            <v:group style="position:absolute;left:7339;top:29;width:744;height:2" coordorigin="7339,29" coordsize="744,2">
              <v:shape style="position:absolute;left:7339;top:29;width:744;height:2" coordorigin="7339,29" coordsize="744,0" path="m7339,29l8083,29e" filled="false" stroked="true" strokeweight="2.88pt" strokecolor="#000000">
                <v:path arrowok="t"/>
              </v:shape>
            </v:group>
            <v:group style="position:absolute;left:7339;top:79;width:744;height:2" coordorigin="7339,79" coordsize="744,2">
              <v:shape style="position:absolute;left:7339;top:79;width:744;height:2" coordorigin="7339,79" coordsize="744,0" path="m7339,79l8083,79e" filled="false" stroked="true" strokeweight=".72pt" strokecolor="#000000">
                <v:path arrowok="t"/>
              </v:shape>
            </v:group>
            <v:group style="position:absolute;left:8083;top:29;width:87;height:2" coordorigin="8083,29" coordsize="87,2">
              <v:shape style="position:absolute;left:8083;top:29;width:87;height:2" coordorigin="8083,29" coordsize="87,0" path="m8083,29l8170,29e" filled="false" stroked="true" strokeweight="2.88pt" strokecolor="#000000">
                <v:path arrowok="t"/>
              </v:shape>
            </v:group>
            <v:group style="position:absolute;left:8083;top:79;width:87;height:2" coordorigin="8083,79" coordsize="87,2">
              <v:shape style="position:absolute;left:8083;top:79;width:87;height:2" coordorigin="8083,79" coordsize="87,0" path="m8083,79l8170,79e" filled="false" stroked="true" strokeweight=".72pt" strokecolor="#000000">
                <v:path arrowok="t"/>
              </v:shape>
            </v:group>
            <v:group style="position:absolute;left:8170;top:29;width:1292;height:2" coordorigin="8170,29" coordsize="1292,2">
              <v:shape style="position:absolute;left:8170;top:29;width:1292;height:2" coordorigin="8170,29" coordsize="1292,0" path="m8170,29l9461,29e" filled="false" stroked="true" strokeweight="2.88pt" strokecolor="#000000">
                <v:path arrowok="t"/>
              </v:shape>
            </v:group>
            <v:group style="position:absolute;left:8170;top:79;width:1292;height:2" coordorigin="8170,79" coordsize="1292,2">
              <v:shape style="position:absolute;left:8170;top:79;width:1292;height:2" coordorigin="8170,79" coordsize="1292,0" path="m8170,79l9461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080" w:right="1080"/>
        </w:sectPr>
      </w:pPr>
    </w:p>
    <w:p>
      <w:pPr>
        <w:tabs>
          <w:tab w:pos="2495" w:val="left" w:leader="none"/>
        </w:tabs>
        <w:spacing w:line="158" w:lineRule="auto" w:before="84"/>
        <w:ind w:left="2496" w:right="0" w:hanging="1714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61.68pt;margin-top:22.782309pt;width:472.1pt;height:.5pt;mso-position-horizontal-relative:page;mso-position-vertical-relative:paragraph;z-index:4840" coordorigin="1234,456" coordsize="9442,10">
            <v:group style="position:absolute;left:1238;top:460;width:2151;height:2" coordorigin="1238,460" coordsize="2151,2">
              <v:shape style="position:absolute;left:1238;top:460;width:2151;height:2" coordorigin="1238,460" coordsize="2151,0" path="m1238,460l3389,460e" filled="false" stroked="true" strokeweight=".48pt" strokecolor="#000000">
                <v:path arrowok="t"/>
              </v:shape>
            </v:group>
            <v:group style="position:absolute;left:3389;top:460;width:10;height:2" coordorigin="3389,460" coordsize="10,2">
              <v:shape style="position:absolute;left:3389;top:460;width:10;height:2" coordorigin="3389,460" coordsize="10,0" path="m3389,460l3398,460e" filled="false" stroked="true" strokeweight=".48pt" strokecolor="#000000">
                <v:path arrowok="t"/>
              </v:shape>
            </v:group>
            <v:group style="position:absolute;left:3398;top:460;width:716;height:2" coordorigin="3398,460" coordsize="716,2">
              <v:shape style="position:absolute;left:3398;top:460;width:716;height:2" coordorigin="3398,460" coordsize="716,0" path="m3398,460l4114,460e" filled="false" stroked="true" strokeweight=".48pt" strokecolor="#000000">
                <v:path arrowok="t"/>
              </v:shape>
            </v:group>
            <v:group style="position:absolute;left:4114;top:460;width:10;height:2" coordorigin="4114,460" coordsize="10,2">
              <v:shape style="position:absolute;left:4114;top:460;width:10;height:2" coordorigin="4114,460" coordsize="10,0" path="m4114,460l4123,460e" filled="false" stroked="true" strokeweight=".48pt" strokecolor="#000000">
                <v:path arrowok="t"/>
              </v:shape>
            </v:group>
            <v:group style="position:absolute;left:4123;top:460;width:1997;height:2" coordorigin="4123,460" coordsize="1997,2">
              <v:shape style="position:absolute;left:4123;top:460;width:1997;height:2" coordorigin="4123,460" coordsize="1997,0" path="m4123,460l6120,460e" filled="false" stroked="true" strokeweight=".48pt" strokecolor="#000000">
                <v:path arrowok="t"/>
              </v:shape>
            </v:group>
            <v:group style="position:absolute;left:6120;top:460;width:10;height:2" coordorigin="6120,460" coordsize="10,2">
              <v:shape style="position:absolute;left:6120;top:460;width:10;height:2" coordorigin="6120,460" coordsize="10,0" path="m6120,460l6130,460e" filled="false" stroked="true" strokeweight=".48pt" strokecolor="#000000">
                <v:path arrowok="t"/>
              </v:shape>
            </v:group>
            <v:group style="position:absolute;left:6130;top:460;width:956;height:2" coordorigin="6130,460" coordsize="956,2">
              <v:shape style="position:absolute;left:6130;top:460;width:956;height:2" coordorigin="6130,460" coordsize="956,0" path="m6130,460l7085,460e" filled="false" stroked="true" strokeweight=".48pt" strokecolor="#000000">
                <v:path arrowok="t"/>
              </v:shape>
            </v:group>
            <v:group style="position:absolute;left:7085;top:460;width:10;height:2" coordorigin="7085,460" coordsize="10,2">
              <v:shape style="position:absolute;left:7085;top:460;width:10;height:2" coordorigin="7085,460" coordsize="10,0" path="m7085,460l7094,460e" filled="false" stroked="true" strokeweight=".48pt" strokecolor="#000000">
                <v:path arrowok="t"/>
              </v:shape>
            </v:group>
            <v:group style="position:absolute;left:7094;top:460;width:1373;height:2" coordorigin="7094,460" coordsize="1373,2">
              <v:shape style="position:absolute;left:7094;top:460;width:1373;height:2" coordorigin="7094,460" coordsize="1373,0" path="m7094,460l8467,460e" filled="false" stroked="true" strokeweight=".48pt" strokecolor="#000000">
                <v:path arrowok="t"/>
              </v:shape>
            </v:group>
            <v:group style="position:absolute;left:8467;top:460;width:10;height:2" coordorigin="8467,460" coordsize="10,2">
              <v:shape style="position:absolute;left:8467;top:460;width:10;height:2" coordorigin="8467,460" coordsize="10,0" path="m8467,460l8477,460e" filled="false" stroked="true" strokeweight=".48pt" strokecolor="#000000">
                <v:path arrowok="t"/>
              </v:shape>
            </v:group>
            <v:group style="position:absolute;left:8477;top:460;width:816;height:2" coordorigin="8477,460" coordsize="816,2">
              <v:shape style="position:absolute;left:8477;top:460;width:816;height:2" coordorigin="8477,460" coordsize="816,0" path="m8477,460l9293,460e" filled="false" stroked="true" strokeweight=".48pt" strokecolor="#000000">
                <v:path arrowok="t"/>
              </v:shape>
            </v:group>
            <v:group style="position:absolute;left:9293;top:460;width:10;height:2" coordorigin="9293,460" coordsize="10,2">
              <v:shape style="position:absolute;left:9293;top:460;width:10;height:2" coordorigin="9293,460" coordsize="10,0" path="m9293,460l9302,460e" filled="false" stroked="true" strokeweight=".48pt" strokecolor="#000000">
                <v:path arrowok="t"/>
              </v:shape>
            </v:group>
            <v:group style="position:absolute;left:9302;top:460;width:1368;height:2" coordorigin="9302,460" coordsize="1368,2">
              <v:shape style="position:absolute;left:9302;top:460;width:1368;height:2" coordorigin="9302,460" coordsize="1368,0" path="m9302,460l10670,46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3"/>
          <w:position w:val="11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-74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地址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63" w:val="left" w:leader="none"/>
        </w:tabs>
        <w:spacing w:line="158" w:lineRule="auto" w:before="47"/>
        <w:ind w:left="2446" w:right="0" w:hanging="166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position w:val="-10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2"/>
          <w:position w:val="-10"/>
          <w:sz w:val="17"/>
          <w:szCs w:val="17"/>
        </w:rPr>
        <w:t>业务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96" w:val="left" w:leader="none"/>
        </w:tabs>
        <w:spacing w:line="158" w:lineRule="auto" w:before="84"/>
        <w:ind w:left="1687" w:right="0" w:hanging="128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</w:rPr>
        <w:br w:type="column"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济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定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pacing w:val="-87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0" w:lineRule="exact" w:before="2"/>
        <w:ind w:left="703" w:right="270" w:hanging="45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组织机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代码</w:t>
      </w:r>
      <w:r>
        <w:rPr>
          <w:rFonts w:ascii="宋体" w:hAnsi="宋体" w:cs="宋体" w:eastAsia="宋体" w:hint="default"/>
          <w:b/>
          <w:bCs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0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080" w:right="1080"/>
          <w:cols w:num="4" w:equalWidth="0">
            <w:col w:w="2861" w:space="40"/>
            <w:col w:w="2994" w:space="40"/>
            <w:col w:w="2140" w:space="40"/>
            <w:col w:w="1625"/>
          </w:cols>
        </w:sectPr>
      </w:pPr>
    </w:p>
    <w:p>
      <w:pPr>
        <w:tabs>
          <w:tab w:pos="2481" w:val="left" w:leader="none"/>
        </w:tabs>
        <w:spacing w:line="212" w:lineRule="exact" w:before="122"/>
        <w:ind w:left="2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60.48pt;margin-top:32.579998pt;width:474.5pt;height:4.1pt;mso-position-horizontal-relative:page;mso-position-vertical-relative:paragraph;z-index:-585712" coordorigin="1210,652" coordsize="9490,82">
            <v:group style="position:absolute;left:1238;top:704;width:2151;height:2" coordorigin="1238,704" coordsize="2151,2">
              <v:shape style="position:absolute;left:1238;top:704;width:2151;height:2" coordorigin="1238,704" coordsize="2151,0" path="m1238,704l3389,704e" filled="false" stroked="true" strokeweight="2.88pt" strokecolor="#000000">
                <v:path arrowok="t"/>
              </v:shape>
            </v:group>
            <v:group style="position:absolute;left:1238;top:656;width:2151;height:2" coordorigin="1238,656" coordsize="2151,2">
              <v:shape style="position:absolute;left:1238;top:656;width:2151;height:2" coordorigin="1238,656" coordsize="2151,0" path="m1238,656l3389,656e" filled="false" stroked="true" strokeweight=".48pt" strokecolor="#000000">
                <v:path arrowok="t"/>
              </v:shape>
            </v:group>
            <v:group style="position:absolute;left:3389;top:656;width:82;height:2" coordorigin="3389,656" coordsize="82,2">
              <v:shape style="position:absolute;left:3389;top:656;width:82;height:2" coordorigin="3389,656" coordsize="82,0" path="m3389,656l3470,656e" filled="false" stroked="true" strokeweight=".48pt" strokecolor="#000000">
                <v:path arrowok="t"/>
              </v:shape>
            </v:group>
            <v:group style="position:absolute;left:3389;top:704;width:82;height:2" coordorigin="3389,704" coordsize="82,2">
              <v:shape style="position:absolute;left:3389;top:704;width:82;height:2" coordorigin="3389,704" coordsize="82,0" path="m3389,704l3470,704e" filled="false" stroked="true" strokeweight="2.88pt" strokecolor="#000000">
                <v:path arrowok="t"/>
              </v:shape>
            </v:group>
            <v:group style="position:absolute;left:3470;top:704;width:644;height:2" coordorigin="3470,704" coordsize="644,2">
              <v:shape style="position:absolute;left:3470;top:704;width:644;height:2" coordorigin="3470,704" coordsize="644,0" path="m3470,704l4114,704e" filled="false" stroked="true" strokeweight="2.88pt" strokecolor="#000000">
                <v:path arrowok="t"/>
              </v:shape>
            </v:group>
            <v:group style="position:absolute;left:3470;top:656;width:644;height:2" coordorigin="3470,656" coordsize="644,2">
              <v:shape style="position:absolute;left:3470;top:656;width:644;height:2" coordorigin="3470,656" coordsize="644,0" path="m3470,656l4114,656e" filled="false" stroked="true" strokeweight=".48pt" strokecolor="#000000">
                <v:path arrowok="t"/>
              </v:shape>
            </v:group>
            <v:group style="position:absolute;left:4114;top:656;width:82;height:2" coordorigin="4114,656" coordsize="82,2">
              <v:shape style="position:absolute;left:4114;top:656;width:82;height:2" coordorigin="4114,656" coordsize="82,0" path="m4114,656l4195,656e" filled="false" stroked="true" strokeweight=".48pt" strokecolor="#000000">
                <v:path arrowok="t"/>
              </v:shape>
            </v:group>
            <v:group style="position:absolute;left:4114;top:704;width:82;height:2" coordorigin="4114,704" coordsize="82,2">
              <v:shape style="position:absolute;left:4114;top:704;width:82;height:2" coordorigin="4114,704" coordsize="82,0" path="m4114,704l4195,704e" filled="false" stroked="true" strokeweight="2.88pt" strokecolor="#000000">
                <v:path arrowok="t"/>
              </v:shape>
            </v:group>
            <v:group style="position:absolute;left:4195;top:704;width:1925;height:2" coordorigin="4195,704" coordsize="1925,2">
              <v:shape style="position:absolute;left:4195;top:704;width:1925;height:2" coordorigin="4195,704" coordsize="1925,0" path="m4195,704l6120,704e" filled="false" stroked="true" strokeweight="2.88pt" strokecolor="#000000">
                <v:path arrowok="t"/>
              </v:shape>
            </v:group>
            <v:group style="position:absolute;left:4195;top:656;width:1925;height:2" coordorigin="4195,656" coordsize="1925,2">
              <v:shape style="position:absolute;left:4195;top:656;width:1925;height:2" coordorigin="4195,656" coordsize="1925,0" path="m4195,656l6120,656e" filled="false" stroked="true" strokeweight=".48pt" strokecolor="#000000">
                <v:path arrowok="t"/>
              </v:shape>
            </v:group>
            <v:group style="position:absolute;left:6120;top:656;width:87;height:2" coordorigin="6120,656" coordsize="87,2">
              <v:shape style="position:absolute;left:6120;top:656;width:87;height:2" coordorigin="6120,656" coordsize="87,0" path="m6120,656l6206,656e" filled="false" stroked="true" strokeweight=".48pt" strokecolor="#000000">
                <v:path arrowok="t"/>
              </v:shape>
            </v:group>
            <v:group style="position:absolute;left:6120;top:704;width:87;height:2" coordorigin="6120,704" coordsize="87,2">
              <v:shape style="position:absolute;left:6120;top:704;width:87;height:2" coordorigin="6120,704" coordsize="87,0" path="m6120,704l6206,704e" filled="false" stroked="true" strokeweight="2.88pt" strokecolor="#000000">
                <v:path arrowok="t"/>
              </v:shape>
            </v:group>
            <v:group style="position:absolute;left:6206;top:704;width:879;height:2" coordorigin="6206,704" coordsize="879,2">
              <v:shape style="position:absolute;left:6206;top:704;width:879;height:2" coordorigin="6206,704" coordsize="879,0" path="m6206,704l7085,704e" filled="false" stroked="true" strokeweight="2.88pt" strokecolor="#000000">
                <v:path arrowok="t"/>
              </v:shape>
            </v:group>
            <v:group style="position:absolute;left:6206;top:656;width:879;height:2" coordorigin="6206,656" coordsize="879,2">
              <v:shape style="position:absolute;left:6206;top:656;width:879;height:2" coordorigin="6206,656" coordsize="879,0" path="m6206,656l7085,656e" filled="false" stroked="true" strokeweight=".48pt" strokecolor="#000000">
                <v:path arrowok="t"/>
              </v:shape>
            </v:group>
            <v:group style="position:absolute;left:7085;top:656;width:82;height:2" coordorigin="7085,656" coordsize="82,2">
              <v:shape style="position:absolute;left:7085;top:656;width:82;height:2" coordorigin="7085,656" coordsize="82,0" path="m7085,656l7166,656e" filled="false" stroked="true" strokeweight=".48pt" strokecolor="#000000">
                <v:path arrowok="t"/>
              </v:shape>
            </v:group>
            <v:group style="position:absolute;left:7085;top:704;width:82;height:2" coordorigin="7085,704" coordsize="82,2">
              <v:shape style="position:absolute;left:7085;top:704;width:82;height:2" coordorigin="7085,704" coordsize="82,0" path="m7085,704l7166,704e" filled="false" stroked="true" strokeweight="2.88pt" strokecolor="#000000">
                <v:path arrowok="t"/>
              </v:shape>
            </v:group>
            <v:group style="position:absolute;left:7166;top:704;width:1301;height:2" coordorigin="7166,704" coordsize="1301,2">
              <v:shape style="position:absolute;left:7166;top:704;width:1301;height:2" coordorigin="7166,704" coordsize="1301,0" path="m7166,704l8467,704e" filled="false" stroked="true" strokeweight="2.88pt" strokecolor="#000000">
                <v:path arrowok="t"/>
              </v:shape>
            </v:group>
            <v:group style="position:absolute;left:7166;top:656;width:1301;height:2" coordorigin="7166,656" coordsize="1301,2">
              <v:shape style="position:absolute;left:7166;top:656;width:1301;height:2" coordorigin="7166,656" coordsize="1301,0" path="m7166,656l8467,656e" filled="false" stroked="true" strokeweight=".48pt" strokecolor="#000000">
                <v:path arrowok="t"/>
              </v:shape>
            </v:group>
            <v:group style="position:absolute;left:8467;top:656;width:82;height:2" coordorigin="8467,656" coordsize="82,2">
              <v:shape style="position:absolute;left:8467;top:656;width:82;height:2" coordorigin="8467,656" coordsize="82,0" path="m8467,656l8549,656e" filled="false" stroked="true" strokeweight=".48pt" strokecolor="#000000">
                <v:path arrowok="t"/>
              </v:shape>
            </v:group>
            <v:group style="position:absolute;left:8467;top:704;width:82;height:2" coordorigin="8467,704" coordsize="82,2">
              <v:shape style="position:absolute;left:8467;top:704;width:82;height:2" coordorigin="8467,704" coordsize="82,0" path="m8467,704l8549,704e" filled="false" stroked="true" strokeweight="2.88pt" strokecolor="#000000">
                <v:path arrowok="t"/>
              </v:shape>
            </v:group>
            <v:group style="position:absolute;left:8549;top:704;width:744;height:2" coordorigin="8549,704" coordsize="744,2">
              <v:shape style="position:absolute;left:8549;top:704;width:744;height:2" coordorigin="8549,704" coordsize="744,0" path="m8549,704l9293,704e" filled="false" stroked="true" strokeweight="2.88pt" strokecolor="#000000">
                <v:path arrowok="t"/>
              </v:shape>
            </v:group>
            <v:group style="position:absolute;left:8549;top:656;width:744;height:2" coordorigin="8549,656" coordsize="744,2">
              <v:shape style="position:absolute;left:8549;top:656;width:744;height:2" coordorigin="8549,656" coordsize="744,0" path="m8549,656l9293,656e" filled="false" stroked="true" strokeweight=".48pt" strokecolor="#000000">
                <v:path arrowok="t"/>
              </v:shape>
            </v:group>
            <v:group style="position:absolute;left:9293;top:656;width:87;height:2" coordorigin="9293,656" coordsize="87,2">
              <v:shape style="position:absolute;left:9293;top:656;width:87;height:2" coordorigin="9293,656" coordsize="87,0" path="m9293,656l9379,656e" filled="false" stroked="true" strokeweight=".48pt" strokecolor="#000000">
                <v:path arrowok="t"/>
              </v:shape>
            </v:group>
            <v:group style="position:absolute;left:9293;top:704;width:87;height:2" coordorigin="9293,704" coordsize="87,2">
              <v:shape style="position:absolute;left:9293;top:704;width:87;height:2" coordorigin="9293,704" coordsize="87,0" path="m9293,704l9379,704e" filled="false" stroked="true" strokeweight="2.88pt" strokecolor="#000000">
                <v:path arrowok="t"/>
              </v:shape>
            </v:group>
            <v:group style="position:absolute;left:9379;top:704;width:1292;height:2" coordorigin="9379,704" coordsize="1292,2">
              <v:shape style="position:absolute;left:9379;top:704;width:1292;height:2" coordorigin="9379,704" coordsize="1292,0" path="m9379,704l10670,704e" filled="false" stroked="true" strokeweight="2.88pt" strokecolor="#000000">
                <v:path arrowok="t"/>
              </v:shape>
            </v:group>
            <v:group style="position:absolute;left:9379;top:656;width:1292;height:2" coordorigin="9379,656" coordsize="1292,2">
              <v:shape style="position:absolute;left:9379;top:656;width:1292;height:2" coordorigin="9379,656" coordsize="1292,0" path="m9379,656l10670,65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spacing w:val="-1"/>
          <w:position w:val="1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1"/>
          <w:position w:val="1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1"/>
          <w:position w:val="1"/>
          <w:sz w:val="17"/>
          <w:szCs w:val="17"/>
        </w:rPr>
        <w:t>料有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九</w:t>
      </w:r>
      <w:r>
        <w:rPr>
          <w:rFonts w:ascii="宋体" w:hAnsi="宋体" w:cs="宋体" w:eastAsia="宋体" w:hint="default"/>
          <w:spacing w:val="-7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江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9"/>
          <w:w w:val="105"/>
          <w:position w:val="2"/>
          <w:sz w:val="17"/>
          <w:szCs w:val="17"/>
        </w:rPr>
        <w:t>修水</w:t>
      </w:r>
      <w:r>
        <w:rPr>
          <w:rFonts w:ascii="宋体" w:hAnsi="宋体" w:cs="宋体" w:eastAsia="宋体" w:hint="default"/>
          <w:spacing w:val="-66"/>
          <w:position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4"/>
        <w:ind w:left="233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w w:val="105"/>
          <w:sz w:val="17"/>
          <w:szCs w:val="17"/>
        </w:rPr>
        <w:t>料及</w:t>
      </w:r>
      <w:r>
        <w:rPr>
          <w:rFonts w:ascii="宋体" w:hAnsi="宋体" w:cs="宋体" w:eastAsia="宋体" w:hint="default"/>
          <w:w w:val="105"/>
          <w:sz w:val="17"/>
          <w:szCs w:val="17"/>
        </w:rPr>
        <w:t>相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w w:val="10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84"/>
        <w:ind w:left="18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36" w:val="left" w:leader="none"/>
          <w:tab w:pos="2551" w:val="left" w:leader="none"/>
          <w:tab w:pos="4359" w:val="right" w:leader="none"/>
        </w:tabs>
        <w:spacing w:line="289" w:lineRule="exact" w:before="0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position w:val="-10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46"/>
          <w:w w:val="105"/>
          <w:position w:val="-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10"/>
          <w:sz w:val="17"/>
          <w:szCs w:val="17"/>
        </w:rPr>
        <w:t>30%</w:t>
        <w:tab/>
      </w:r>
      <w:r>
        <w:rPr>
          <w:rFonts w:ascii="宋体" w:hAnsi="宋体" w:cs="宋体" w:eastAsia="宋体" w:hint="default"/>
          <w:spacing w:val="-16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6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责任公司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林春</w:t>
      </w:r>
      <w:r>
        <w:rPr>
          <w:rFonts w:ascii="宋体" w:hAnsi="宋体" w:cs="宋体" w:eastAsia="宋体" w:hint="default"/>
          <w:w w:val="105"/>
          <w:sz w:val="17"/>
          <w:szCs w:val="17"/>
        </w:rPr>
        <w:t>树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ab/>
        <w:t>67499611-5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080" w:right="1080"/>
          <w:cols w:num="3" w:equalWidth="0">
            <w:col w:w="2876" w:space="40"/>
            <w:col w:w="2034" w:space="40"/>
            <w:col w:w="4750"/>
          </w:cols>
        </w:sectPr>
      </w:pPr>
    </w:p>
    <w:p>
      <w:pPr>
        <w:spacing w:before="161"/>
        <w:ind w:left="7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80" w:right="108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60" w:right="81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w w:val="105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1,000,000.00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美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限为</w:t>
      </w:r>
      <w:r>
        <w:rPr>
          <w:rFonts w:ascii="宋体" w:hAnsi="宋体" w:cs="宋体" w:eastAsia="宋体" w:hint="default"/>
          <w:i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126"/>
        <w:ind w:left="147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日。本公司大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笔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连带责任保证担保。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应收应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付款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86" w:lineRule="exact"/>
        <w:ind w:left="55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4pt;height:4.350pt;mso-position-horizontal-relative:char;mso-position-vertical-relative:line" coordorigin="0,0" coordsize="8328,87">
            <v:group style="position:absolute;left:29;top:29;width:3168;height:2" coordorigin="29,29" coordsize="3168,2">
              <v:shape style="position:absolute;left:29;top:29;width:3168;height:2" coordorigin="29,29" coordsize="3168,0" path="m29,29l3197,29e" filled="false" stroked="true" strokeweight="2.88pt" strokecolor="#000000">
                <v:path arrowok="t"/>
              </v:shape>
            </v:group>
            <v:group style="position:absolute;left:29;top:79;width:3168;height:2" coordorigin="29,79" coordsize="3168,2">
              <v:shape style="position:absolute;left:29;top:79;width:3168;height:2" coordorigin="29,79" coordsize="3168,0" path="m29,79l3197,79e" filled="false" stroked="true" strokeweight=".72pt" strokecolor="#000000">
                <v:path arrowok="t"/>
              </v:shape>
            </v:group>
            <v:group style="position:absolute;left:3197;top:29;width:82;height:2" coordorigin="3197,29" coordsize="82,2">
              <v:shape style="position:absolute;left:3197;top:29;width:82;height:2" coordorigin="3197,29" coordsize="82,0" path="m3197,29l3278,29e" filled="false" stroked="true" strokeweight="2.88pt" strokecolor="#000000">
                <v:path arrowok="t"/>
              </v:shape>
            </v:group>
            <v:group style="position:absolute;left:3197;top:79;width:82;height:2" coordorigin="3197,79" coordsize="82,2">
              <v:shape style="position:absolute;left:3197;top:79;width:82;height:2" coordorigin="3197,79" coordsize="82,0" path="m3197,79l3278,79e" filled="false" stroked="true" strokeweight=".72pt" strokecolor="#000000">
                <v:path arrowok="t"/>
              </v:shape>
            </v:group>
            <v:group style="position:absolute;left:3278;top:29;width:1244;height:2" coordorigin="3278,29" coordsize="1244,2">
              <v:shape style="position:absolute;left:3278;top:29;width:1244;height:2" coordorigin="3278,29" coordsize="1244,0" path="m3278,29l4522,29e" filled="false" stroked="true" strokeweight="2.88pt" strokecolor="#000000">
                <v:path arrowok="t"/>
              </v:shape>
            </v:group>
            <v:group style="position:absolute;left:3278;top:79;width:1244;height:2" coordorigin="3278,79" coordsize="1244,2">
              <v:shape style="position:absolute;left:3278;top:79;width:1244;height:2" coordorigin="3278,79" coordsize="1244,0" path="m3278,79l4522,79e" filled="false" stroked="true" strokeweight=".72pt" strokecolor="#000000">
                <v:path arrowok="t"/>
              </v:shape>
            </v:group>
            <v:group style="position:absolute;left:4522;top:29;width:87;height:2" coordorigin="4522,29" coordsize="87,2">
              <v:shape style="position:absolute;left:4522;top:29;width:87;height:2" coordorigin="4522,29" coordsize="87,0" path="m4522,29l4608,29e" filled="false" stroked="true" strokeweight="2.88pt" strokecolor="#000000">
                <v:path arrowok="t"/>
              </v:shape>
            </v:group>
            <v:group style="position:absolute;left:4522;top:79;width:87;height:2" coordorigin="4522,79" coordsize="87,2">
              <v:shape style="position:absolute;left:4522;top:79;width:87;height:2" coordorigin="4522,79" coordsize="87,0" path="m4522,79l4608,79e" filled="false" stroked="true" strokeweight=".72pt" strokecolor="#000000">
                <v:path arrowok="t"/>
              </v:shape>
            </v:group>
            <v:group style="position:absolute;left:4608;top:29;width:1076;height:2" coordorigin="4608,29" coordsize="1076,2">
              <v:shape style="position:absolute;left:4608;top:29;width:1076;height:2" coordorigin="4608,29" coordsize="1076,0" path="m4608,29l5683,29e" filled="false" stroked="true" strokeweight="2.88pt" strokecolor="#000000">
                <v:path arrowok="t"/>
              </v:shape>
            </v:group>
            <v:group style="position:absolute;left:4608;top:79;width:1076;height:2" coordorigin="4608,79" coordsize="1076,2">
              <v:shape style="position:absolute;left:4608;top:79;width:1076;height:2" coordorigin="4608,79" coordsize="1076,0" path="m4608,79l5683,79e" filled="false" stroked="true" strokeweight=".72pt" strokecolor="#000000">
                <v:path arrowok="t"/>
              </v:shape>
            </v:group>
            <v:group style="position:absolute;left:5683;top:29;width:87;height:2" coordorigin="5683,29" coordsize="87,2">
              <v:shape style="position:absolute;left:5683;top:29;width:87;height:2" coordorigin="5683,29" coordsize="87,0" path="m5683,29l5770,29e" filled="false" stroked="true" strokeweight="2.88pt" strokecolor="#000000">
                <v:path arrowok="t"/>
              </v:shape>
            </v:group>
            <v:group style="position:absolute;left:5683;top:79;width:87;height:2" coordorigin="5683,79" coordsize="87,2">
              <v:shape style="position:absolute;left:5683;top:79;width:87;height:2" coordorigin="5683,79" coordsize="87,0" path="m5683,79l5770,79e" filled="false" stroked="true" strokeweight=".72pt" strokecolor="#000000">
                <v:path arrowok="t"/>
              </v:shape>
            </v:group>
            <v:group style="position:absolute;left:5770;top:29;width:1186;height:2" coordorigin="5770,29" coordsize="1186,2">
              <v:shape style="position:absolute;left:5770;top:29;width:1186;height:2" coordorigin="5770,29" coordsize="1186,0" path="m5770,29l6955,29e" filled="false" stroked="true" strokeweight="2.88pt" strokecolor="#000000">
                <v:path arrowok="t"/>
              </v:shape>
            </v:group>
            <v:group style="position:absolute;left:5770;top:79;width:1186;height:2" coordorigin="5770,79" coordsize="1186,2">
              <v:shape style="position:absolute;left:5770;top:79;width:1186;height:2" coordorigin="5770,79" coordsize="1186,0" path="m5770,79l6955,79e" filled="false" stroked="true" strokeweight=".72pt" strokecolor="#000000">
                <v:path arrowok="t"/>
              </v:shape>
            </v:group>
            <v:group style="position:absolute;left:6955;top:29;width:87;height:2" coordorigin="6955,29" coordsize="87,2">
              <v:shape style="position:absolute;left:6955;top:29;width:87;height:2" coordorigin="6955,29" coordsize="87,0" path="m6955,29l7042,29e" filled="false" stroked="true" strokeweight="2.88pt" strokecolor="#000000">
                <v:path arrowok="t"/>
              </v:shape>
            </v:group>
            <v:group style="position:absolute;left:6955;top:79;width:87;height:2" coordorigin="6955,79" coordsize="87,2">
              <v:shape style="position:absolute;left:6955;top:79;width:87;height:2" coordorigin="6955,79" coordsize="87,0" path="m6955,79l7042,79e" filled="false" stroked="true" strokeweight=".72pt" strokecolor="#000000">
                <v:path arrowok="t"/>
              </v:shape>
            </v:group>
            <v:group style="position:absolute;left:7042;top:29;width:1258;height:2" coordorigin="7042,29" coordsize="1258,2">
              <v:shape style="position:absolute;left:7042;top:29;width:1258;height:2" coordorigin="7042,29" coordsize="1258,0" path="m7042,29l8299,29e" filled="false" stroked="true" strokeweight="2.88pt" strokecolor="#000000">
                <v:path arrowok="t"/>
              </v:shape>
            </v:group>
            <v:group style="position:absolute;left:7042;top:79;width:1258;height:2" coordorigin="7042,79" coordsize="1258,2">
              <v:shape style="position:absolute;left:7042;top:79;width:1258;height:2" coordorigin="7042,79" coordsize="1258,0" path="m7042,79l8299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054" w:val="left" w:leader="none"/>
          <w:tab w:pos="5297" w:val="left" w:leader="none"/>
          <w:tab w:pos="6516" w:val="left" w:leader="none"/>
          <w:tab w:pos="7735" w:val="left" w:leader="none"/>
        </w:tabs>
        <w:spacing w:before="195"/>
        <w:ind w:left="180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报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质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57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pt;height:.5pt;mso-position-horizontal-relative:char;mso-position-vertical-relative:line" coordorigin="0,0" coordsize="8280,10">
            <v:group style="position:absolute;left:5;top:5;width:3168;height:2" coordorigin="5,5" coordsize="3168,2">
              <v:shape style="position:absolute;left:5;top:5;width:3168;height:2" coordorigin="5,5" coordsize="3168,0" path="m5,5l3173,5e" filled="false" stroked="true" strokeweight=".48pt" strokecolor="#000000">
                <v:path arrowok="t"/>
              </v:shape>
            </v:group>
            <v:group style="position:absolute;left:3173;top:5;width:10;height:2" coordorigin="3173,5" coordsize="10,2">
              <v:shape style="position:absolute;left:3173;top:5;width:10;height:2" coordorigin="3173,5" coordsize="10,0" path="m3173,5l3182,5e" filled="false" stroked="true" strokeweight=".48pt" strokecolor="#000000">
                <v:path arrowok="t"/>
              </v:shape>
            </v:group>
            <v:group style="position:absolute;left:3182;top:5;width:1316;height:2" coordorigin="3182,5" coordsize="1316,2">
              <v:shape style="position:absolute;left:3182;top:5;width:1316;height:2" coordorigin="3182,5" coordsize="1316,0" path="m3182,5l4498,5e" filled="false" stroked="true" strokeweight=".48pt" strokecolor="#000000">
                <v:path arrowok="t"/>
              </v:shape>
            </v:group>
            <v:group style="position:absolute;left:4498;top:5;width:10;height:2" coordorigin="4498,5" coordsize="10,2">
              <v:shape style="position:absolute;left:4498;top:5;width:10;height:2" coordorigin="4498,5" coordsize="10,0" path="m4498,5l4507,5e" filled="false" stroked="true" strokeweight=".48pt" strokecolor="#000000">
                <v:path arrowok="t"/>
              </v:shape>
            </v:group>
            <v:group style="position:absolute;left:4507;top:5;width:1152;height:2" coordorigin="4507,5" coordsize="1152,2">
              <v:shape style="position:absolute;left:4507;top:5;width:1152;height:2" coordorigin="4507,5" coordsize="1152,0" path="m4507,5l5659,5e" filled="false" stroked="true" strokeweight=".48pt" strokecolor="#000000">
                <v:path arrowok="t"/>
              </v:shape>
            </v:group>
            <v:group style="position:absolute;left:5659;top:5;width:10;height:2" coordorigin="5659,5" coordsize="10,2">
              <v:shape style="position:absolute;left:5659;top:5;width:10;height:2" coordorigin="5659,5" coordsize="10,0" path="m5659,5l5669,5e" filled="false" stroked="true" strokeweight=".48pt" strokecolor="#000000">
                <v:path arrowok="t"/>
              </v:shape>
            </v:group>
            <v:group style="position:absolute;left:5669;top:5;width:1263;height:2" coordorigin="5669,5" coordsize="1263,2">
              <v:shape style="position:absolute;left:5669;top:5;width:1263;height:2" coordorigin="5669,5" coordsize="1263,0" path="m5669,5l6931,5e" filled="false" stroked="true" strokeweight=".48pt" strokecolor="#000000">
                <v:path arrowok="t"/>
              </v:shape>
            </v:group>
            <v:group style="position:absolute;left:6931;top:5;width:10;height:2" coordorigin="6931,5" coordsize="10,2">
              <v:shape style="position:absolute;left:6931;top:5;width:10;height:2" coordorigin="6931,5" coordsize="10,0" path="m6931,5l6941,5e" filled="false" stroked="true" strokeweight=".48pt" strokecolor="#000000">
                <v:path arrowok="t"/>
              </v:shape>
            </v:group>
            <v:group style="position:absolute;left:6941;top:5;width:1335;height:2" coordorigin="6941,5" coordsize="1335,2">
              <v:shape style="position:absolute;left:6941;top:5;width:1335;height:2" coordorigin="6941,5" coordsize="1335,0" path="m6941,5l8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025" w:val="left" w:leader="none"/>
          <w:tab w:pos="5307" w:val="left" w:leader="none"/>
          <w:tab w:pos="7923" w:val="left" w:leader="none"/>
        </w:tabs>
        <w:spacing w:before="75"/>
        <w:ind w:left="689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1"/>
          <w:sz w:val="17"/>
          <w:szCs w:val="17"/>
        </w:rPr>
        <w:t>九</w:t>
      </w:r>
      <w:r>
        <w:rPr>
          <w:rFonts w:ascii="宋体" w:hAnsi="宋体" w:cs="宋体" w:eastAsia="宋体" w:hint="default"/>
          <w:i/>
          <w:position w:val="1"/>
          <w:sz w:val="17"/>
          <w:szCs w:val="17"/>
        </w:rPr>
        <w:t>江</w:t>
      </w:r>
      <w:r>
        <w:rPr>
          <w:rFonts w:ascii="宋体" w:hAnsi="宋体" w:cs="宋体" w:eastAsia="宋体" w:hint="default"/>
          <w:position w:val="1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position w:val="1"/>
          <w:sz w:val="17"/>
          <w:szCs w:val="17"/>
        </w:rPr>
        <w:t>华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压</w:t>
      </w:r>
      <w:r>
        <w:rPr>
          <w:rFonts w:ascii="宋体" w:hAnsi="宋体" w:cs="宋体" w:eastAsia="宋体" w:hint="default"/>
          <w:position w:val="1"/>
          <w:sz w:val="17"/>
          <w:szCs w:val="17"/>
        </w:rPr>
        <w:t>电晶</w:t>
      </w:r>
      <w:r>
        <w:rPr>
          <w:rFonts w:ascii="宋体" w:hAnsi="宋体" w:cs="宋体" w:eastAsia="宋体" w:hint="default"/>
          <w:position w:val="1"/>
          <w:sz w:val="17"/>
          <w:szCs w:val="17"/>
        </w:rPr>
        <w:t>体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材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position w:val="1"/>
          <w:sz w:val="17"/>
          <w:szCs w:val="17"/>
        </w:rPr>
        <w:t>限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i/>
          <w:sz w:val="19"/>
          <w:szCs w:val="19"/>
        </w:rPr>
        <w:t>项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7"/>
          <w:szCs w:val="17"/>
        </w:rPr>
        <w:t>500,000.00</w:t>
        <w:tab/>
      </w:r>
      <w:r>
        <w:rPr>
          <w:rFonts w:ascii="宋体" w:hAnsi="宋体" w:cs="宋体" w:eastAsia="宋体" w:hint="default"/>
          <w:w w:val="105"/>
          <w:position w:val="1"/>
          <w:sz w:val="17"/>
          <w:szCs w:val="17"/>
        </w:rPr>
        <w:t>往</w:t>
      </w:r>
      <w:r>
        <w:rPr>
          <w:rFonts w:ascii="宋体" w:hAnsi="宋体" w:cs="宋体" w:eastAsia="宋体" w:hint="default"/>
          <w:w w:val="105"/>
          <w:position w:val="1"/>
          <w:sz w:val="17"/>
          <w:szCs w:val="17"/>
        </w:rPr>
        <w:t>来</w:t>
      </w:r>
      <w:r>
        <w:rPr>
          <w:rFonts w:ascii="宋体" w:hAnsi="宋体" w:cs="宋体" w:eastAsia="宋体" w:hint="default"/>
          <w:w w:val="105"/>
          <w:position w:val="1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86" w:lineRule="exact"/>
        <w:ind w:left="55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6.4pt;height:4.350pt;mso-position-horizontal-relative:char;mso-position-vertical-relative:line" coordorigin="0,0" coordsize="8328,87">
            <v:group style="position:absolute;left:29;top:58;width:3168;height:2" coordorigin="29,58" coordsize="3168,2">
              <v:shape style="position:absolute;left:29;top:58;width:3168;height:2" coordorigin="29,58" coordsize="3168,0" path="m29,58l3197,58e" filled="false" stroked="true" strokeweight="2.88pt" strokecolor="#000000">
                <v:path arrowok="t"/>
              </v:shape>
            </v:group>
            <v:group style="position:absolute;left:29;top:7;width:3168;height:2" coordorigin="29,7" coordsize="3168,2">
              <v:shape style="position:absolute;left:29;top:7;width:3168;height:2" coordorigin="29,7" coordsize="3168,0" path="m29,7l3197,7e" filled="false" stroked="true" strokeweight=".72pt" strokecolor="#000000">
                <v:path arrowok="t"/>
              </v:shape>
            </v:group>
            <v:group style="position:absolute;left:3197;top:7;width:82;height:2" coordorigin="3197,7" coordsize="82,2">
              <v:shape style="position:absolute;left:3197;top:7;width:82;height:2" coordorigin="3197,7" coordsize="82,0" path="m3197,7l3278,7e" filled="false" stroked="true" strokeweight=".72pt" strokecolor="#000000">
                <v:path arrowok="t"/>
              </v:shape>
            </v:group>
            <v:group style="position:absolute;left:3197;top:58;width:82;height:2" coordorigin="3197,58" coordsize="82,2">
              <v:shape style="position:absolute;left:3197;top:58;width:82;height:2" coordorigin="3197,58" coordsize="82,0" path="m3197,58l3278,58e" filled="false" stroked="true" strokeweight="2.88pt" strokecolor="#000000">
                <v:path arrowok="t"/>
              </v:shape>
            </v:group>
            <v:group style="position:absolute;left:3278;top:58;width:1244;height:2" coordorigin="3278,58" coordsize="1244,2">
              <v:shape style="position:absolute;left:3278;top:58;width:1244;height:2" coordorigin="3278,58" coordsize="1244,0" path="m3278,58l4522,58e" filled="false" stroked="true" strokeweight="2.88pt" strokecolor="#000000">
                <v:path arrowok="t"/>
              </v:shape>
            </v:group>
            <v:group style="position:absolute;left:3278;top:7;width:1244;height:2" coordorigin="3278,7" coordsize="1244,2">
              <v:shape style="position:absolute;left:3278;top:7;width:1244;height:2" coordorigin="3278,7" coordsize="1244,0" path="m3278,7l4522,7e" filled="false" stroked="true" strokeweight=".72pt" strokecolor="#000000">
                <v:path arrowok="t"/>
              </v:shape>
            </v:group>
            <v:group style="position:absolute;left:4522;top:7;width:87;height:2" coordorigin="4522,7" coordsize="87,2">
              <v:shape style="position:absolute;left:4522;top:7;width:87;height:2" coordorigin="4522,7" coordsize="87,0" path="m4522,7l4608,7e" filled="false" stroked="true" strokeweight=".72pt" strokecolor="#000000">
                <v:path arrowok="t"/>
              </v:shape>
            </v:group>
            <v:group style="position:absolute;left:4522;top:58;width:87;height:2" coordorigin="4522,58" coordsize="87,2">
              <v:shape style="position:absolute;left:4522;top:58;width:87;height:2" coordorigin="4522,58" coordsize="87,0" path="m4522,58l4608,58e" filled="false" stroked="true" strokeweight="2.88pt" strokecolor="#000000">
                <v:path arrowok="t"/>
              </v:shape>
            </v:group>
            <v:group style="position:absolute;left:4608;top:58;width:1076;height:2" coordorigin="4608,58" coordsize="1076,2">
              <v:shape style="position:absolute;left:4608;top:58;width:1076;height:2" coordorigin="4608,58" coordsize="1076,0" path="m4608,58l5683,58e" filled="false" stroked="true" strokeweight="2.88pt" strokecolor="#000000">
                <v:path arrowok="t"/>
              </v:shape>
            </v:group>
            <v:group style="position:absolute;left:4608;top:7;width:1076;height:2" coordorigin="4608,7" coordsize="1076,2">
              <v:shape style="position:absolute;left:4608;top:7;width:1076;height:2" coordorigin="4608,7" coordsize="1076,0" path="m4608,7l5683,7e" filled="false" stroked="true" strokeweight=".72pt" strokecolor="#000000">
                <v:path arrowok="t"/>
              </v:shape>
            </v:group>
            <v:group style="position:absolute;left:5683;top:7;width:87;height:2" coordorigin="5683,7" coordsize="87,2">
              <v:shape style="position:absolute;left:5683;top:7;width:87;height:2" coordorigin="5683,7" coordsize="87,0" path="m5683,7l5770,7e" filled="false" stroked="true" strokeweight=".72pt" strokecolor="#000000">
                <v:path arrowok="t"/>
              </v:shape>
            </v:group>
            <v:group style="position:absolute;left:5683;top:58;width:87;height:2" coordorigin="5683,58" coordsize="87,2">
              <v:shape style="position:absolute;left:5683;top:58;width:87;height:2" coordorigin="5683,58" coordsize="87,0" path="m5683,58l5770,58e" filled="false" stroked="true" strokeweight="2.88pt" strokecolor="#000000">
                <v:path arrowok="t"/>
              </v:shape>
            </v:group>
            <v:group style="position:absolute;left:5770;top:58;width:1186;height:2" coordorigin="5770,58" coordsize="1186,2">
              <v:shape style="position:absolute;left:5770;top:58;width:1186;height:2" coordorigin="5770,58" coordsize="1186,0" path="m5770,58l6955,58e" filled="false" stroked="true" strokeweight="2.88pt" strokecolor="#000000">
                <v:path arrowok="t"/>
              </v:shape>
            </v:group>
            <v:group style="position:absolute;left:5770;top:7;width:1186;height:2" coordorigin="5770,7" coordsize="1186,2">
              <v:shape style="position:absolute;left:5770;top:7;width:1186;height:2" coordorigin="5770,7" coordsize="1186,0" path="m5770,7l6955,7e" filled="false" stroked="true" strokeweight=".72pt" strokecolor="#000000">
                <v:path arrowok="t"/>
              </v:shape>
            </v:group>
            <v:group style="position:absolute;left:6955;top:7;width:87;height:2" coordorigin="6955,7" coordsize="87,2">
              <v:shape style="position:absolute;left:6955;top:7;width:87;height:2" coordorigin="6955,7" coordsize="87,0" path="m6955,7l7042,7e" filled="false" stroked="true" strokeweight=".72pt" strokecolor="#000000">
                <v:path arrowok="t"/>
              </v:shape>
            </v:group>
            <v:group style="position:absolute;left:6955;top:58;width:87;height:2" coordorigin="6955,58" coordsize="87,2">
              <v:shape style="position:absolute;left:6955;top:58;width:87;height:2" coordorigin="6955,58" coordsize="87,0" path="m6955,58l7042,58e" filled="false" stroked="true" strokeweight="2.88pt" strokecolor="#000000">
                <v:path arrowok="t"/>
              </v:shape>
            </v:group>
            <v:group style="position:absolute;left:7042;top:58;width:1258;height:2" coordorigin="7042,58" coordsize="1258,2">
              <v:shape style="position:absolute;left:7042;top:58;width:1258;height:2" coordorigin="7042,58" coordsize="1258,0" path="m7042,58l8299,58e" filled="false" stroked="true" strokeweight="2.88pt" strokecolor="#000000">
                <v:path arrowok="t"/>
              </v:shape>
            </v:group>
            <v:group style="position:absolute;left:7042;top:7;width:1258;height:2" coordorigin="7042,7" coordsize="1258,2">
              <v:shape style="position:absolute;left:7042;top:7;width:1258;height:2" coordorigin="7042,7" coordsize="1258,0" path="m7042,7l829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375" w:val="left" w:leader="none"/>
        </w:tabs>
        <w:spacing w:line="362" w:lineRule="auto" w:before="88"/>
        <w:ind w:left="559" w:right="440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有事项</w:t>
      </w:r>
      <w:r>
        <w:rPr>
          <w:rFonts w:ascii="宋体" w:hAnsi="宋体" w:cs="宋体" w:eastAsia="宋体" w:hint="default"/>
          <w:b/>
          <w:bCs/>
          <w:spacing w:val="4"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的重大或有事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承诺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45" w:lineRule="auto" w:before="34"/>
        <w:ind w:left="147" w:right="8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报告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面原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1,627.28</w:t>
      </w:r>
      <w:r>
        <w:rPr>
          <w:rFonts w:ascii="宋体" w:hAnsi="宋体" w:cs="宋体" w:eastAsia="宋体" w:hint="default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自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房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面原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958.32</w:t>
      </w:r>
      <w:r>
        <w:rPr>
          <w:rFonts w:ascii="宋体" w:hAnsi="宋体" w:cs="宋体" w:eastAsia="宋体" w:hint="default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厂</w:t>
      </w:r>
      <w:r>
        <w:rPr>
          <w:rFonts w:ascii="宋体" w:hAnsi="宋体" w:cs="宋体" w:eastAsia="宋体" w:hint="default"/>
          <w:sz w:val="20"/>
          <w:szCs w:val="20"/>
        </w:rPr>
        <w:t>土</w:t>
      </w:r>
      <w:r>
        <w:rPr>
          <w:rFonts w:ascii="宋体" w:hAnsi="宋体" w:cs="宋体" w:eastAsia="宋体" w:hint="default"/>
          <w:i/>
          <w:sz w:val="20"/>
          <w:szCs w:val="20"/>
        </w:rPr>
        <w:t>地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押</w:t>
      </w:r>
      <w:r>
        <w:rPr>
          <w:rFonts w:ascii="宋体" w:hAnsi="宋体" w:cs="宋体" w:eastAsia="宋体" w:hint="default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w w:val="105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玉</w:t>
      </w:r>
      <w:r>
        <w:rPr>
          <w:rFonts w:ascii="宋体" w:hAnsi="宋体" w:cs="宋体" w:eastAsia="宋体" w:hint="default"/>
          <w:w w:val="105"/>
          <w:sz w:val="20"/>
          <w:szCs w:val="20"/>
        </w:rPr>
        <w:t>田县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2,500.00</w:t>
      </w:r>
      <w:r>
        <w:rPr>
          <w:rFonts w:ascii="宋体" w:hAnsi="宋体" w:cs="宋体" w:eastAsia="宋体" w:hint="default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7"/>
          <w:szCs w:val="7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1169"/>
        <w:gridCol w:w="1214"/>
        <w:gridCol w:w="919"/>
        <w:gridCol w:w="1301"/>
        <w:gridCol w:w="1956"/>
      </w:tblGrid>
      <w:tr>
        <w:trPr>
          <w:trHeight w:val="523" w:hRule="exact"/>
        </w:trPr>
        <w:tc>
          <w:tcPr>
            <w:tcW w:w="2580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贷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款单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169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4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9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条件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19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利率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1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6" w:type="dxa"/>
            <w:tcBorders>
              <w:top w:val="single" w:sz="3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期间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58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6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担保</w:t>
            </w:r>
          </w:p>
        </w:tc>
        <w:tc>
          <w:tcPr>
            <w:tcW w:w="91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6.93%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2008.10.23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2009.10.22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414" w:hRule="exact"/>
        </w:trPr>
        <w:tc>
          <w:tcPr>
            <w:tcW w:w="2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担保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7.20%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2008.9.26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2009.9.25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i/>
          <w:sz w:val="6"/>
          <w:szCs w:val="6"/>
        </w:rPr>
      </w:pPr>
    </w:p>
    <w:p>
      <w:pPr>
        <w:spacing w:line="86" w:lineRule="exact"/>
        <w:ind w:left="11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9.85pt;height:4.350pt;mso-position-horizontal-relative:char;mso-position-vertical-relative:line" coordorigin="0,0" coordsize="9197,87">
            <v:group style="position:absolute;left:29;top:58;width:2506;height:2" coordorigin="29,58" coordsize="2506,2">
              <v:shape style="position:absolute;left:29;top:58;width:2506;height:2" coordorigin="29,58" coordsize="2506,0" path="m29,58l2534,58e" filled="false" stroked="true" strokeweight="2.88pt" strokecolor="#000000">
                <v:path arrowok="t"/>
              </v:shape>
            </v:group>
            <v:group style="position:absolute;left:29;top:7;width:2506;height:2" coordorigin="29,7" coordsize="2506,2">
              <v:shape style="position:absolute;left:29;top:7;width:2506;height:2" coordorigin="29,7" coordsize="2506,0" path="m29,7l2534,7e" filled="false" stroked="true" strokeweight=".72pt" strokecolor="#000000">
                <v:path arrowok="t"/>
              </v:shape>
            </v:group>
            <v:group style="position:absolute;left:2534;top:7;width:82;height:2" coordorigin="2534,7" coordsize="82,2">
              <v:shape style="position:absolute;left:2534;top:7;width:82;height:2" coordorigin="2534,7" coordsize="82,0" path="m2534,7l2616,7e" filled="false" stroked="true" strokeweight=".72pt" strokecolor="#000000">
                <v:path arrowok="t"/>
              </v:shape>
            </v:group>
            <v:group style="position:absolute;left:2534;top:58;width:82;height:2" coordorigin="2534,58" coordsize="82,2">
              <v:shape style="position:absolute;left:2534;top:58;width:82;height:2" coordorigin="2534,58" coordsize="82,0" path="m2534,58l2616,58e" filled="false" stroked="true" strokeweight="2.88pt" strokecolor="#000000">
                <v:path arrowok="t"/>
              </v:shape>
            </v:group>
            <v:group style="position:absolute;left:2616;top:58;width:1287;height:2" coordorigin="2616,58" coordsize="1287,2">
              <v:shape style="position:absolute;left:2616;top:58;width:1287;height:2" coordorigin="2616,58" coordsize="1287,0" path="m2616,58l3902,58e" filled="false" stroked="true" strokeweight="2.88pt" strokecolor="#000000">
                <v:path arrowok="t"/>
              </v:shape>
            </v:group>
            <v:group style="position:absolute;left:2616;top:7;width:1287;height:2" coordorigin="2616,7" coordsize="1287,2">
              <v:shape style="position:absolute;left:2616;top:7;width:1287;height:2" coordorigin="2616,7" coordsize="1287,0" path="m2616,7l3902,7e" filled="false" stroked="true" strokeweight=".72pt" strokecolor="#000000">
                <v:path arrowok="t"/>
              </v:shape>
            </v:group>
            <v:group style="position:absolute;left:3902;top:7;width:87;height:2" coordorigin="3902,7" coordsize="87,2">
              <v:shape style="position:absolute;left:3902;top:7;width:87;height:2" coordorigin="3902,7" coordsize="87,0" path="m3902,7l3989,7e" filled="false" stroked="true" strokeweight=".72pt" strokecolor="#000000">
                <v:path arrowok="t"/>
              </v:shape>
            </v:group>
            <v:group style="position:absolute;left:3902;top:58;width:87;height:2" coordorigin="3902,58" coordsize="87,2">
              <v:shape style="position:absolute;left:3902;top:58;width:87;height:2" coordorigin="3902,58" coordsize="87,0" path="m3902,58l3989,58e" filled="false" stroked="true" strokeweight="2.88pt" strokecolor="#000000">
                <v:path arrowok="t"/>
              </v:shape>
            </v:group>
            <v:group style="position:absolute;left:3989;top:58;width:946;height:2" coordorigin="3989,58" coordsize="946,2">
              <v:shape style="position:absolute;left:3989;top:58;width:946;height:2" coordorigin="3989,58" coordsize="946,0" path="m3989,58l4934,58e" filled="false" stroked="true" strokeweight="2.88pt" strokecolor="#000000">
                <v:path arrowok="t"/>
              </v:shape>
            </v:group>
            <v:group style="position:absolute;left:3989;top:7;width:946;height:2" coordorigin="3989,7" coordsize="946,2">
              <v:shape style="position:absolute;left:3989;top:7;width:946;height:2" coordorigin="3989,7" coordsize="946,0" path="m3989,7l4934,7e" filled="false" stroked="true" strokeweight=".72pt" strokecolor="#000000">
                <v:path arrowok="t"/>
              </v:shape>
            </v:group>
            <v:group style="position:absolute;left:4934;top:7;width:87;height:2" coordorigin="4934,7" coordsize="87,2">
              <v:shape style="position:absolute;left:4934;top:7;width:87;height:2" coordorigin="4934,7" coordsize="87,0" path="m4934,7l5021,7e" filled="false" stroked="true" strokeweight=".72pt" strokecolor="#000000">
                <v:path arrowok="t"/>
              </v:shape>
            </v:group>
            <v:group style="position:absolute;left:4934;top:58;width:87;height:2" coordorigin="4934,58" coordsize="87,2">
              <v:shape style="position:absolute;left:4934;top:58;width:87;height:2" coordorigin="4934,58" coordsize="87,0" path="m4934,58l5021,58e" filled="false" stroked="true" strokeweight="2.88pt" strokecolor="#000000">
                <v:path arrowok="t"/>
              </v:shape>
            </v:group>
            <v:group style="position:absolute;left:5021;top:58;width:946;height:2" coordorigin="5021,58" coordsize="946,2">
              <v:shape style="position:absolute;left:5021;top:58;width:946;height:2" coordorigin="5021,58" coordsize="946,0" path="m5021,58l5966,58e" filled="false" stroked="true" strokeweight="2.88pt" strokecolor="#000000">
                <v:path arrowok="t"/>
              </v:shape>
            </v:group>
            <v:group style="position:absolute;left:5021;top:7;width:946;height:2" coordorigin="5021,7" coordsize="946,2">
              <v:shape style="position:absolute;left:5021;top:7;width:946;height:2" coordorigin="5021,7" coordsize="946,0" path="m5021,7l5966,7e" filled="false" stroked="true" strokeweight=".72pt" strokecolor="#000000">
                <v:path arrowok="t"/>
              </v:shape>
            </v:group>
            <v:group style="position:absolute;left:5966;top:7;width:87;height:2" coordorigin="5966,7" coordsize="87,2">
              <v:shape style="position:absolute;left:5966;top:7;width:87;height:2" coordorigin="5966,7" coordsize="87,0" path="m5966,7l6053,7e" filled="false" stroked="true" strokeweight=".72pt" strokecolor="#000000">
                <v:path arrowok="t"/>
              </v:shape>
            </v:group>
            <v:group style="position:absolute;left:5966;top:58;width:87;height:2" coordorigin="5966,58" coordsize="87,2">
              <v:shape style="position:absolute;left:5966;top:58;width:87;height:2" coordorigin="5966,58" coordsize="87,0" path="m5966,58l6053,58e" filled="false" stroked="true" strokeweight="2.88pt" strokecolor="#000000">
                <v:path arrowok="t"/>
              </v:shape>
            </v:group>
            <v:group style="position:absolute;left:6053;top:58;width:1152;height:2" coordorigin="6053,58" coordsize="1152,2">
              <v:shape style="position:absolute;left:6053;top:58;width:1152;height:2" coordorigin="6053,58" coordsize="1152,0" path="m6053,58l7205,58e" filled="false" stroked="true" strokeweight="2.88pt" strokecolor="#000000">
                <v:path arrowok="t"/>
              </v:shape>
            </v:group>
            <v:group style="position:absolute;left:6053;top:7;width:1152;height:2" coordorigin="6053,7" coordsize="1152,2">
              <v:shape style="position:absolute;left:6053;top:7;width:1152;height:2" coordorigin="6053,7" coordsize="1152,0" path="m6053,7l7205,7e" filled="false" stroked="true" strokeweight=".72pt" strokecolor="#000000">
                <v:path arrowok="t"/>
              </v:shape>
            </v:group>
            <v:group style="position:absolute;left:7205;top:7;width:87;height:2" coordorigin="7205,7" coordsize="87,2">
              <v:shape style="position:absolute;left:7205;top:7;width:87;height:2" coordorigin="7205,7" coordsize="87,0" path="m7205,7l7291,7e" filled="false" stroked="true" strokeweight=".72pt" strokecolor="#000000">
                <v:path arrowok="t"/>
              </v:shape>
            </v:group>
            <v:group style="position:absolute;left:7205;top:58;width:87;height:2" coordorigin="7205,58" coordsize="87,2">
              <v:shape style="position:absolute;left:7205;top:58;width:87;height:2" coordorigin="7205,58" coordsize="87,0" path="m7205,58l7291,58e" filled="false" stroked="true" strokeweight="2.88pt" strokecolor="#000000">
                <v:path arrowok="t"/>
              </v:shape>
            </v:group>
            <v:group style="position:absolute;left:7291;top:58;width:1877;height:2" coordorigin="7291,58" coordsize="1877,2">
              <v:shape style="position:absolute;left:7291;top:58;width:1877;height:2" coordorigin="7291,58" coordsize="1877,0" path="m7291,58l9168,58e" filled="false" stroked="true" strokeweight="2.88pt" strokecolor="#000000">
                <v:path arrowok="t"/>
              </v:shape>
            </v:group>
            <v:group style="position:absolute;left:7291;top:7;width:1877;height:2" coordorigin="7291,7" coordsize="1877,2">
              <v:shape style="position:absolute;left:7291;top:7;width:1877;height:2" coordorigin="7291,7" coordsize="1877,0" path="m7291,7l916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375" w:val="left" w:leader="none"/>
        </w:tabs>
        <w:spacing w:line="355" w:lineRule="auto" w:before="88"/>
        <w:ind w:left="559" w:right="14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产负债表日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调整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b/>
          <w:bCs/>
          <w:spacing w:val="4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2009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25</w:t>
      </w:r>
      <w:r>
        <w:rPr>
          <w:rFonts w:ascii="宋体" w:hAnsi="宋体" w:cs="宋体" w:eastAsia="宋体" w:hint="default"/>
          <w:sz w:val="20"/>
          <w:szCs w:val="20"/>
        </w:rPr>
        <w:t>日，本公司</w:t>
      </w:r>
      <w:r>
        <w:rPr>
          <w:rFonts w:ascii="宋体" w:hAnsi="宋体" w:cs="宋体" w:eastAsia="宋体" w:hint="default"/>
          <w:sz w:val="20"/>
          <w:szCs w:val="20"/>
        </w:rPr>
        <w:t>提前</w:t>
      </w:r>
      <w:r>
        <w:rPr>
          <w:rFonts w:ascii="宋体" w:hAnsi="宋体" w:cs="宋体" w:eastAsia="宋体" w:hint="default"/>
          <w:sz w:val="20"/>
          <w:szCs w:val="20"/>
        </w:rPr>
        <w:t>偿还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国</w:t>
      </w:r>
      <w:r>
        <w:rPr>
          <w:rFonts w:ascii="宋体" w:hAnsi="宋体" w:cs="宋体" w:eastAsia="宋体" w:hint="default"/>
          <w:i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商</w:t>
      </w:r>
      <w:r>
        <w:rPr>
          <w:rFonts w:ascii="宋体" w:hAnsi="宋体" w:cs="宋体" w:eastAsia="宋体" w:hint="default"/>
          <w:sz w:val="20"/>
          <w:szCs w:val="20"/>
        </w:rPr>
        <w:t>银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唐山</w:t>
      </w:r>
      <w:r>
        <w:rPr>
          <w:rFonts w:ascii="宋体" w:hAnsi="宋体" w:cs="宋体" w:eastAsia="宋体" w:hint="default"/>
          <w:sz w:val="20"/>
          <w:szCs w:val="20"/>
        </w:rPr>
        <w:t>凤凰</w:t>
      </w:r>
      <w:r>
        <w:rPr>
          <w:rFonts w:ascii="宋体" w:hAnsi="宋体" w:cs="宋体" w:eastAsia="宋体" w:hint="default"/>
          <w:sz w:val="20"/>
          <w:szCs w:val="20"/>
        </w:rPr>
        <w:t>支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2,000</w:t>
      </w:r>
      <w:r>
        <w:rPr>
          <w:rFonts w:ascii="宋体" w:hAnsi="宋体" w:cs="宋体" w:eastAsia="宋体" w:hint="default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  <w:t>短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41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一、</w:t>
      </w:r>
      <w:r>
        <w:rPr>
          <w:rFonts w:ascii="宋体" w:hAnsi="宋体" w:cs="宋体" w:eastAsia="宋体" w:hint="default"/>
          <w:b/>
          <w:bCs/>
          <w:spacing w:val="6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62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36"/>
        <w:ind w:left="559" w:right="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0"/>
          <w:szCs w:val="20"/>
        </w:rPr>
        <w:t>2008  </w:t>
      </w:r>
      <w:r>
        <w:rPr>
          <w:rFonts w:ascii="Times New Roman" w:hAnsi="Times New Roman" w:cs="Times New Roman" w:eastAsia="Times New Roman" w:hint="default"/>
          <w:b/>
          <w:bCs/>
          <w:spacing w:val="1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年度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产收益率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2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13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8.4pt;height:4.350pt;mso-position-horizontal-relative:char;mso-position-vertical-relative:line" coordorigin="0,0" coordsize="9168,87">
            <v:group style="position:absolute;left:29;top:29;width:4378;height:2" coordorigin="29,29" coordsize="4378,2">
              <v:shape style="position:absolute;left:29;top:29;width:4378;height:2" coordorigin="29,29" coordsize="4378,0" path="m29,29l4406,29e" filled="false" stroked="true" strokeweight="2.88pt" strokecolor="#000000">
                <v:path arrowok="t"/>
              </v:shape>
            </v:group>
            <v:group style="position:absolute;left:29;top:79;width:4378;height:2" coordorigin="29,79" coordsize="4378,2">
              <v:shape style="position:absolute;left:29;top:79;width:4378;height:2" coordorigin="29,79" coordsize="4378,0" path="m29,79l4406,79e" filled="false" stroked="true" strokeweight=".72pt" strokecolor="#000000">
                <v:path arrowok="t"/>
              </v:shape>
            </v:group>
            <v:group style="position:absolute;left:4406;top:29;width:87;height:2" coordorigin="4406,29" coordsize="87,2">
              <v:shape style="position:absolute;left:4406;top:29;width:87;height:2" coordorigin="4406,29" coordsize="87,0" path="m4406,29l4493,29e" filled="false" stroked="true" strokeweight="2.88pt" strokecolor="#000000">
                <v:path arrowok="t"/>
              </v:shape>
            </v:group>
            <v:group style="position:absolute;left:4406;top:79;width:87;height:2" coordorigin="4406,79" coordsize="87,2">
              <v:shape style="position:absolute;left:4406;top:79;width:87;height:2" coordorigin="4406,79" coordsize="87,0" path="m4406,79l4493,79e" filled="false" stroked="true" strokeweight=".72pt" strokecolor="#000000">
                <v:path arrowok="t"/>
              </v:shape>
            </v:group>
            <v:group style="position:absolute;left:4493;top:29;width:2016;height:2" coordorigin="4493,29" coordsize="2016,2">
              <v:shape style="position:absolute;left:4493;top:29;width:2016;height:2" coordorigin="4493,29" coordsize="2016,0" path="m4493,29l6509,29e" filled="false" stroked="true" strokeweight="2.88pt" strokecolor="#000000">
                <v:path arrowok="t"/>
              </v:shape>
            </v:group>
            <v:group style="position:absolute;left:4493;top:79;width:2016;height:2" coordorigin="4493,79" coordsize="2016,2">
              <v:shape style="position:absolute;left:4493;top:79;width:2016;height:2" coordorigin="4493,79" coordsize="2016,0" path="m4493,79l6509,79e" filled="false" stroked="true" strokeweight=".72pt" strokecolor="#000000">
                <v:path arrowok="t"/>
              </v:shape>
            </v:group>
            <v:group style="position:absolute;left:6509;top:29;width:87;height:2" coordorigin="6509,29" coordsize="87,2">
              <v:shape style="position:absolute;left:6509;top:29;width:87;height:2" coordorigin="6509,29" coordsize="87,0" path="m6509,29l6595,29e" filled="false" stroked="true" strokeweight="2.88pt" strokecolor="#000000">
                <v:path arrowok="t"/>
              </v:shape>
            </v:group>
            <v:group style="position:absolute;left:6509;top:79;width:87;height:2" coordorigin="6509,79" coordsize="87,2">
              <v:shape style="position:absolute;left:6509;top:79;width:87;height:2" coordorigin="6509,79" coordsize="87,0" path="m6509,79l6595,79e" filled="false" stroked="true" strokeweight=".72pt" strokecolor="#000000">
                <v:path arrowok="t"/>
              </v:shape>
            </v:group>
            <v:group style="position:absolute;left:6595;top:29;width:2544;height:2" coordorigin="6595,29" coordsize="2544,2">
              <v:shape style="position:absolute;left:6595;top:29;width:2544;height:2" coordorigin="6595,29" coordsize="2544,0" path="m6595,29l9139,29e" filled="false" stroked="true" strokeweight="2.88pt" strokecolor="#000000">
                <v:path arrowok="t"/>
              </v:shape>
            </v:group>
            <v:group style="position:absolute;left:6595;top:79;width:2544;height:2" coordorigin="6595,79" coordsize="2544,2">
              <v:shape style="position:absolute;left:6595;top:79;width:2544;height:2" coordorigin="6595,79" coordsize="2544,0" path="m6595,79l9139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7683" w:val="left" w:leader="none"/>
        </w:tabs>
        <w:spacing w:line="153" w:lineRule="exact" w:before="0"/>
        <w:ind w:left="5220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产收益率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41" w:val="left" w:leader="none"/>
        </w:tabs>
        <w:spacing w:line="174" w:lineRule="exact" w:before="0"/>
        <w:ind w:left="1318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86" w:lineRule="exact"/>
        <w:ind w:left="13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8.4pt;height:4.350pt;mso-position-horizontal-relative:char;mso-position-vertical-relative:line" coordorigin="0,0" coordsize="9168,87">
            <v:group style="position:absolute;left:29;top:29;width:4378;height:2" coordorigin="29,29" coordsize="4378,2">
              <v:shape style="position:absolute;left:29;top:29;width:4378;height:2" coordorigin="29,29" coordsize="4378,0" path="m29,29l4406,29e" filled="false" stroked="true" strokeweight="2.88pt" strokecolor="#000000">
                <v:path arrowok="t"/>
              </v:shape>
            </v:group>
            <v:group style="position:absolute;left:29;top:79;width:4378;height:2" coordorigin="29,79" coordsize="4378,2">
              <v:shape style="position:absolute;left:29;top:79;width:4378;height:2" coordorigin="29,79" coordsize="4378,0" path="m29,79l4406,79e" filled="false" stroked="true" strokeweight=".72pt" strokecolor="#000000">
                <v:path arrowok="t"/>
              </v:shape>
            </v:group>
            <v:group style="position:absolute;left:4406;top:29;width:87;height:2" coordorigin="4406,29" coordsize="87,2">
              <v:shape style="position:absolute;left:4406;top:29;width:87;height:2" coordorigin="4406,29" coordsize="87,0" path="m4406,29l4493,29e" filled="false" stroked="true" strokeweight="2.88pt" strokecolor="#000000">
                <v:path arrowok="t"/>
              </v:shape>
            </v:group>
            <v:group style="position:absolute;left:4406;top:79;width:87;height:2" coordorigin="4406,79" coordsize="87,2">
              <v:shape style="position:absolute;left:4406;top:79;width:87;height:2" coordorigin="4406,79" coordsize="87,0" path="m4406,79l4493,79e" filled="false" stroked="true" strokeweight=".72pt" strokecolor="#000000">
                <v:path arrowok="t"/>
              </v:shape>
            </v:group>
            <v:group style="position:absolute;left:4493;top:29;width:1959;height:2" coordorigin="4493,29" coordsize="1959,2">
              <v:shape style="position:absolute;left:4493;top:29;width:1959;height:2" coordorigin="4493,29" coordsize="1959,0" path="m4493,29l6451,29e" filled="false" stroked="true" strokeweight="2.88pt" strokecolor="#000000">
                <v:path arrowok="t"/>
              </v:shape>
            </v:group>
            <v:group style="position:absolute;left:4493;top:79;width:1959;height:2" coordorigin="4493,79" coordsize="1959,2">
              <v:shape style="position:absolute;left:4493;top:79;width:1959;height:2" coordorigin="4493,79" coordsize="1959,0" path="m4493,79l6451,79e" filled="false" stroked="true" strokeweight=".72pt" strokecolor="#000000">
                <v:path arrowok="t"/>
              </v:shape>
            </v:group>
            <v:group style="position:absolute;left:6451;top:29;width:87;height:2" coordorigin="6451,29" coordsize="87,2">
              <v:shape style="position:absolute;left:6451;top:29;width:87;height:2" coordorigin="6451,29" coordsize="87,0" path="m6451,29l6538,29e" filled="false" stroked="true" strokeweight="2.88pt" strokecolor="#000000">
                <v:path arrowok="t"/>
              </v:shape>
            </v:group>
            <v:group style="position:absolute;left:6451;top:79;width:87;height:2" coordorigin="6451,79" coordsize="87,2">
              <v:shape style="position:absolute;left:6451;top:79;width:87;height:2" coordorigin="6451,79" coordsize="87,0" path="m6451,79l6538,79e" filled="false" stroked="true" strokeweight=".72pt" strokecolor="#000000">
                <v:path arrowok="t"/>
              </v:shape>
            </v:group>
            <v:group style="position:absolute;left:6538;top:29;width:2602;height:2" coordorigin="6538,29" coordsize="2602,2">
              <v:shape style="position:absolute;left:6538;top:29;width:2602;height:2" coordorigin="6538,29" coordsize="2602,0" path="m6538,29l9139,29e" filled="false" stroked="true" strokeweight="2.88pt" strokecolor="#000000">
                <v:path arrowok="t"/>
              </v:shape>
            </v:group>
            <v:group style="position:absolute;left:6538;top:79;width:2602;height:2" coordorigin="6538,79" coordsize="2602,2">
              <v:shape style="position:absolute;left:6538;top:79;width:2602;height:2" coordorigin="6538,79" coordsize="2602,0" path="m6538,79l9139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841" w:val="left" w:leader="none"/>
        </w:tabs>
        <w:spacing w:before="104"/>
        <w:ind w:left="1318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080002pt;margin-top:-79.143509pt;width:455.55pt;height:146.15pt;mso-position-horizontal-relative:page;mso-position-vertical-relative:paragraph;z-index:5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1"/>
                    <w:gridCol w:w="1051"/>
                    <w:gridCol w:w="1003"/>
                    <w:gridCol w:w="1385"/>
                    <w:gridCol w:w="1310"/>
                  </w:tblGrid>
                  <w:tr>
                    <w:trPr>
                      <w:trHeight w:val="325" w:hRule="exact"/>
                    </w:trPr>
                    <w:tc>
                      <w:tcPr>
                        <w:tcW w:w="43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面摊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薄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8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加权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8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4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释每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43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7.80%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7.97%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0.2263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0.2263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7" w:hRule="exact"/>
                    </w:trPr>
                    <w:tc>
                      <w:tcPr>
                        <w:tcW w:w="43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7.71%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05"/>
                            <w:sz w:val="17"/>
                          </w:rPr>
                          <w:t>7.88%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0.2237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0.2237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4361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9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2007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1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产收益率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20"/>
                            <w:szCs w:val="20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5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82" w:hRule="exact"/>
                    </w:trPr>
                    <w:tc>
                      <w:tcPr>
                        <w:tcW w:w="9110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492" w:val="left" w:leader="none"/>
                          </w:tabs>
                          <w:spacing w:line="240" w:lineRule="auto"/>
                          <w:ind w:left="503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sz w:val="17"/>
                            <w:szCs w:val="17"/>
                          </w:rPr>
                          <w:t>产收益率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43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面摊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薄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3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加权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2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释每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43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8.26%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9.34%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0.2389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0.2389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4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7.47%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8.44%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0.2160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0.2160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1" w:lineRule="exact"/>
        <w:ind w:left="13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8.2pt;height:4.1pt;mso-position-horizontal-relative:char;mso-position-vertical-relative:line" coordorigin="0,0" coordsize="9164,82">
            <v:group style="position:absolute;left:26;top:55;width:4378;height:2" coordorigin="26,55" coordsize="4378,2">
              <v:shape style="position:absolute;left:26;top:55;width:4378;height:2" coordorigin="26,55" coordsize="4378,0" path="m26,55l4404,55e" filled="false" stroked="true" strokeweight="2.64pt" strokecolor="#000000">
                <v:path arrowok="t"/>
              </v:shape>
            </v:group>
            <v:group style="position:absolute;left:26;top:7;width:4378;height:2" coordorigin="26,7" coordsize="4378,2">
              <v:shape style="position:absolute;left:26;top:7;width:4378;height:2" coordorigin="26,7" coordsize="4378,0" path="m26,7l4404,7e" filled="false" stroked="true" strokeweight=".72pt" strokecolor="#000000">
                <v:path arrowok="t"/>
              </v:shape>
            </v:group>
            <v:group style="position:absolute;left:4404;top:7;width:87;height:2" coordorigin="4404,7" coordsize="87,2">
              <v:shape style="position:absolute;left:4404;top:7;width:87;height:2" coordorigin="4404,7" coordsize="87,0" path="m4404,7l4490,7e" filled="false" stroked="true" strokeweight=".72pt" strokecolor="#000000">
                <v:path arrowok="t"/>
              </v:shape>
            </v:group>
            <v:group style="position:absolute;left:4404;top:55;width:87;height:2" coordorigin="4404,55" coordsize="87,2">
              <v:shape style="position:absolute;left:4404;top:55;width:87;height:2" coordorigin="4404,55" coordsize="87,0" path="m4404,55l4490,55e" filled="false" stroked="true" strokeweight="2.64pt" strokecolor="#000000">
                <v:path arrowok="t"/>
              </v:shape>
            </v:group>
            <v:group style="position:absolute;left:4490;top:55;width:917;height:2" coordorigin="4490,55" coordsize="917,2">
              <v:shape style="position:absolute;left:4490;top:55;width:917;height:2" coordorigin="4490,55" coordsize="917,0" path="m4490,55l5407,55e" filled="false" stroked="true" strokeweight="2.64pt" strokecolor="#000000">
                <v:path arrowok="t"/>
              </v:shape>
            </v:group>
            <v:group style="position:absolute;left:4490;top:7;width:917;height:2" coordorigin="4490,7" coordsize="917,2">
              <v:shape style="position:absolute;left:4490;top:7;width:917;height:2" coordorigin="4490,7" coordsize="917,0" path="m4490,7l5407,7e" filled="false" stroked="true" strokeweight=".72pt" strokecolor="#000000">
                <v:path arrowok="t"/>
              </v:shape>
            </v:group>
            <v:group style="position:absolute;left:5407;top:7;width:87;height:2" coordorigin="5407,7" coordsize="87,2">
              <v:shape style="position:absolute;left:5407;top:7;width:87;height:2" coordorigin="5407,7" coordsize="87,0" path="m5407,7l5494,7e" filled="false" stroked="true" strokeweight=".72pt" strokecolor="#000000">
                <v:path arrowok="t"/>
              </v:shape>
            </v:group>
            <v:group style="position:absolute;left:5407;top:55;width:87;height:2" coordorigin="5407,55" coordsize="87,2">
              <v:shape style="position:absolute;left:5407;top:55;width:87;height:2" coordorigin="5407,55" coordsize="87,0" path="m5407,55l5494,55e" filled="false" stroked="true" strokeweight="2.64pt" strokecolor="#000000">
                <v:path arrowok="t"/>
              </v:shape>
            </v:group>
            <v:group style="position:absolute;left:5494;top:55;width:956;height:2" coordorigin="5494,55" coordsize="956,2">
              <v:shape style="position:absolute;left:5494;top:55;width:956;height:2" coordorigin="5494,55" coordsize="956,0" path="m5494,55l6449,55e" filled="false" stroked="true" strokeweight="2.64pt" strokecolor="#000000">
                <v:path arrowok="t"/>
              </v:shape>
            </v:group>
            <v:group style="position:absolute;left:5494;top:7;width:956;height:2" coordorigin="5494,7" coordsize="956,2">
              <v:shape style="position:absolute;left:5494;top:7;width:956;height:2" coordorigin="5494,7" coordsize="956,0" path="m5494,7l6449,7e" filled="false" stroked="true" strokeweight=".72pt" strokecolor="#000000">
                <v:path arrowok="t"/>
              </v:shape>
            </v:group>
            <v:group style="position:absolute;left:6449;top:7;width:87;height:2" coordorigin="6449,7" coordsize="87,2">
              <v:shape style="position:absolute;left:6449;top:7;width:87;height:2" coordorigin="6449,7" coordsize="87,0" path="m6449,7l6535,7e" filled="false" stroked="true" strokeweight=".72pt" strokecolor="#000000">
                <v:path arrowok="t"/>
              </v:shape>
            </v:group>
            <v:group style="position:absolute;left:6449;top:55;width:87;height:2" coordorigin="6449,55" coordsize="87,2">
              <v:shape style="position:absolute;left:6449;top:55;width:87;height:2" coordorigin="6449,55" coordsize="87,0" path="m6449,55l6535,55e" filled="false" stroked="true" strokeweight="2.64pt" strokecolor="#000000">
                <v:path arrowok="t"/>
              </v:shape>
            </v:group>
            <v:group style="position:absolute;left:6535;top:55;width:1325;height:2" coordorigin="6535,55" coordsize="1325,2">
              <v:shape style="position:absolute;left:6535;top:55;width:1325;height:2" coordorigin="6535,55" coordsize="1325,0" path="m6535,55l7860,55e" filled="false" stroked="true" strokeweight="2.64pt" strokecolor="#000000">
                <v:path arrowok="t"/>
              </v:shape>
            </v:group>
            <v:group style="position:absolute;left:6535;top:7;width:1325;height:2" coordorigin="6535,7" coordsize="1325,2">
              <v:shape style="position:absolute;left:6535;top:7;width:1325;height:2" coordorigin="6535,7" coordsize="1325,0" path="m6535,7l7860,7e" filled="false" stroked="true" strokeweight=".72pt" strokecolor="#000000">
                <v:path arrowok="t"/>
              </v:shape>
            </v:group>
            <v:group style="position:absolute;left:7860;top:7;width:87;height:2" coordorigin="7860,7" coordsize="87,2">
              <v:shape style="position:absolute;left:7860;top:7;width:87;height:2" coordorigin="7860,7" coordsize="87,0" path="m7860,7l7946,7e" filled="false" stroked="true" strokeweight=".72pt" strokecolor="#000000">
                <v:path arrowok="t"/>
              </v:shape>
            </v:group>
            <v:group style="position:absolute;left:7860;top:55;width:87;height:2" coordorigin="7860,55" coordsize="87,2">
              <v:shape style="position:absolute;left:7860;top:55;width:87;height:2" coordorigin="7860,55" coordsize="87,0" path="m7860,55l7946,55e" filled="false" stroked="true" strokeweight="2.64pt" strokecolor="#000000">
                <v:path arrowok="t"/>
              </v:shape>
            </v:group>
            <v:group style="position:absolute;left:7946;top:55;width:1191;height:2" coordorigin="7946,55" coordsize="1191,2">
              <v:shape style="position:absolute;left:7946;top:55;width:1191;height:2" coordorigin="7946,55" coordsize="1191,0" path="m7946,55l9137,55e" filled="false" stroked="true" strokeweight="2.64pt" strokecolor="#000000">
                <v:path arrowok="t"/>
              </v:shape>
            </v:group>
            <v:group style="position:absolute;left:7946;top:7;width:1191;height:2" coordorigin="7946,7" coordsize="1191,2">
              <v:shape style="position:absolute;left:7946;top:7;width:1191;height:2" coordorigin="7946,7" coordsize="1191,0" path="m7946,7l913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8" w:lineRule="exact" w:before="0"/>
        <w:ind w:left="497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全面摊</w:t>
      </w:r>
      <w:r>
        <w:rPr>
          <w:rFonts w:ascii="宋体" w:hAnsi="宋体" w:cs="宋体" w:eastAsia="宋体" w:hint="default"/>
          <w:w w:val="104"/>
          <w:sz w:val="17"/>
          <w:szCs w:val="17"/>
        </w:rPr>
        <w:t>薄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产收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=</w:t>
      </w:r>
      <w:r>
        <w:rPr>
          <w:rFonts w:ascii="Times New Roman" w:hAnsi="Times New Roman" w:cs="Times New Roman" w:eastAsia="Times New Roman" w:hint="default"/>
          <w:spacing w:val="16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8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28" w:lineRule="exact" w:before="0"/>
        <w:ind w:left="536" w:right="8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 </w:t>
      </w:r>
      <w:r>
        <w:rPr>
          <w:rFonts w:ascii="Times New Roman" w:hAnsi="Times New Roman" w:cs="Times New Roman" w:eastAsia="Times New Roman" w:hint="default"/>
          <w:spacing w:val="2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损益后归属于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18" w:lineRule="exact" w:before="0"/>
        <w:ind w:left="147" w:right="8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14"/>
          <w:sz w:val="17"/>
          <w:szCs w:val="17"/>
        </w:rPr>
      </w:r>
    </w:p>
    <w:p>
      <w:pPr>
        <w:spacing w:line="232" w:lineRule="auto" w:before="9"/>
        <w:ind w:left="147" w:right="132" w:firstLine="388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润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损益金额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损益后归属于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股股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润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扣除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4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损益后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4"/>
          <w:sz w:val="17"/>
          <w:szCs w:val="17"/>
        </w:rPr>
        <w:t>为基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4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6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扣除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损益（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应考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虑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0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0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82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益（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应考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虑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0"/>
          <w:sz w:val="17"/>
          <w:szCs w:val="17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footerReference w:type="default" r:id="rId119"/>
          <w:pgSz w:w="11900" w:h="16820"/>
          <w:pgMar w:footer="1407" w:header="1402" w:top="1800" w:bottom="1600" w:left="1240" w:right="1220"/>
          <w:pgNumType w:start="108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33" w:lineRule="exact" w:before="54"/>
        <w:ind w:left="147" w:right="9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6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6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益金额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12"/>
          <w:sz w:val="17"/>
          <w:szCs w:val="17"/>
        </w:rPr>
      </w:r>
    </w:p>
    <w:p>
      <w:pPr>
        <w:spacing w:line="232" w:lineRule="exact" w:before="0"/>
        <w:ind w:left="536" w:right="9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产收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14"/>
          <w:w w:val="105"/>
          <w:sz w:val="17"/>
          <w:szCs w:val="17"/>
        </w:rPr>
        <w:t>=P/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+NP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+E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—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±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11"/>
          <w:szCs w:val="11"/>
        </w:rPr>
        <w:t>0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7"/>
          <w:sz w:val="17"/>
          <w:szCs w:val="17"/>
        </w:rPr>
      </w:r>
    </w:p>
    <w:p>
      <w:pPr>
        <w:spacing w:line="223" w:lineRule="auto" w:before="5"/>
        <w:ind w:left="147" w:right="172" w:firstLine="388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别对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于归属于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损益后归属于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NP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41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38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行新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Ej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8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13"/>
          <w:w w:val="105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29"/>
          <w:w w:val="105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年度月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21"/>
          <w:w w:val="105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26"/>
          <w:w w:val="105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8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他交易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或事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引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产增减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他净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产增减</w:t>
      </w:r>
      <w:r>
        <w:rPr>
          <w:rFonts w:ascii="宋体" w:hAnsi="宋体" w:cs="宋体" w:eastAsia="宋体" w:hint="default"/>
          <w:spacing w:val="-8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15"/>
          <w:sz w:val="17"/>
          <w:szCs w:val="17"/>
        </w:rPr>
      </w:r>
    </w:p>
    <w:p>
      <w:pPr>
        <w:spacing w:line="234" w:lineRule="exact" w:before="5"/>
        <w:ind w:left="497" w:right="9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：基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15"/>
          <w:w w:val="104"/>
          <w:sz w:val="17"/>
          <w:szCs w:val="17"/>
        </w:rPr>
        <w:t>=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8"/>
          <w:w w:val="104"/>
          <w:sz w:val="17"/>
          <w:szCs w:val="17"/>
        </w:rPr>
        <w:t>÷</w:t>
      </w:r>
      <w:r>
        <w:rPr>
          <w:rFonts w:ascii="宋体" w:hAnsi="宋体" w:cs="宋体" w:eastAsia="宋体" w:hint="default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4"/>
          <w:w w:val="104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1"/>
          <w:sz w:val="11"/>
          <w:szCs w:val="11"/>
        </w:rPr>
        <w:t>1</w:t>
      </w:r>
      <w:r>
        <w:rPr>
          <w:rFonts w:ascii="Times New Roman" w:hAnsi="Times New Roman" w:cs="Times New Roman" w:eastAsia="Times New Roman" w:hint="default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12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4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1"/>
          <w:sz w:val="11"/>
          <w:szCs w:val="11"/>
        </w:rPr>
        <w:t>0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4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1"/>
          <w:sz w:val="11"/>
          <w:szCs w:val="11"/>
        </w:rPr>
        <w:t>0</w:t>
      </w:r>
      <w:r>
        <w:rPr>
          <w:rFonts w:ascii="宋体" w:hAnsi="宋体" w:cs="宋体" w:eastAsia="宋体" w:hint="default"/>
          <w:w w:val="104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1"/>
          <w:sz w:val="11"/>
          <w:szCs w:val="11"/>
        </w:rPr>
        <w:t>k</w:t>
      </w:r>
      <w:r>
        <w:rPr>
          <w:rFonts w:ascii="宋体" w:hAnsi="宋体" w:cs="宋体" w:eastAsia="宋体" w:hint="default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3" w:lineRule="exact" w:before="0"/>
        <w:ind w:left="535" w:right="92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稀释每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=[P+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已确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稀释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－转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×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1-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]/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2"/>
          <w:sz w:val="11"/>
          <w:szCs w:val="11"/>
        </w:rPr>
        <w:t>1</w:t>
      </w:r>
      <w:r>
        <w:rPr>
          <w:rFonts w:ascii="Times New Roman" w:hAnsi="Times New Roman" w:cs="Times New Roman" w:eastAsia="Times New Roman" w:hint="default"/>
          <w:spacing w:val="31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5"/>
          <w:sz w:val="11"/>
          <w:szCs w:val="11"/>
        </w:rPr>
      </w:r>
    </w:p>
    <w:p>
      <w:pPr>
        <w:spacing w:line="228" w:lineRule="exact" w:before="0"/>
        <w:ind w:left="147" w:right="9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15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2"/>
          <w:sz w:val="11"/>
          <w:szCs w:val="11"/>
        </w:rPr>
        <w:t>0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2"/>
          <w:sz w:val="11"/>
          <w:szCs w:val="11"/>
        </w:rPr>
        <w:t>0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28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+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证、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换债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6"/>
          <w:sz w:val="17"/>
          <w:szCs w:val="17"/>
        </w:rPr>
      </w:r>
    </w:p>
    <w:p>
      <w:pPr>
        <w:spacing w:line="223" w:lineRule="auto" w:before="0"/>
        <w:ind w:left="147" w:right="92" w:firstLine="38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损益后归属于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19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-19"/>
          <w:w w:val="104"/>
          <w:position w:val="-1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13"/>
          <w:w w:val="104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初</w:t>
      </w:r>
      <w:r>
        <w:rPr>
          <w:rFonts w:ascii="宋体" w:hAnsi="宋体" w:cs="宋体" w:eastAsia="宋体" w:hint="default"/>
          <w:i/>
          <w:spacing w:val="4"/>
          <w:w w:val="104"/>
          <w:sz w:val="17"/>
          <w:szCs w:val="17"/>
        </w:rPr>
        <w:t>股份总数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4"/>
          <w:w w:val="104"/>
          <w:sz w:val="17"/>
          <w:szCs w:val="17"/>
        </w:rPr>
        <w:t>S1</w:t>
      </w:r>
      <w:r>
        <w:rPr>
          <w:rFonts w:ascii="Times New Roman" w:hAnsi="Times New Roman" w:cs="Times New Roman" w:eastAsia="Times New Roman" w:hint="default"/>
          <w:spacing w:val="2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转增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4"/>
          <w:sz w:val="17"/>
          <w:szCs w:val="17"/>
        </w:rPr>
        <w:t>本或</w:t>
      </w:r>
      <w:r>
        <w:rPr>
          <w:rFonts w:ascii="宋体" w:hAnsi="宋体" w:cs="宋体" w:eastAsia="宋体" w:hint="default"/>
          <w:i/>
          <w:spacing w:val="10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票</w:t>
      </w:r>
      <w:r>
        <w:rPr>
          <w:rFonts w:ascii="宋体" w:hAnsi="宋体" w:cs="宋体" w:eastAsia="宋体" w:hint="default"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4"/>
          <w:w w:val="104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13"/>
          <w:w w:val="104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因发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行新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购等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7"/>
          <w:w w:val="105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6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缩股数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年度月</w:t>
      </w:r>
      <w:r>
        <w:rPr>
          <w:rFonts w:ascii="宋体" w:hAnsi="宋体" w:cs="宋体" w:eastAsia="宋体" w:hint="default"/>
          <w:spacing w:val="-8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5"/>
          <w:w w:val="105"/>
          <w:sz w:val="17"/>
          <w:szCs w:val="17"/>
        </w:rPr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1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</w:p>
    <w:p>
      <w:pPr>
        <w:spacing w:line="267" w:lineRule="exact" w:before="0"/>
        <w:ind w:left="559" w:right="9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非经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14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2"/>
        <w:gridCol w:w="2057"/>
      </w:tblGrid>
      <w:tr>
        <w:trPr>
          <w:trHeight w:val="456" w:hRule="exact"/>
        </w:trPr>
        <w:tc>
          <w:tcPr>
            <w:tcW w:w="456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8"/>
              <w:ind w:left="2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8" w:val="left" w:leader="none"/>
              </w:tabs>
              <w:spacing w:line="240" w:lineRule="auto" w:before="8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9" w:hRule="exact"/>
        </w:trPr>
        <w:tc>
          <w:tcPr>
            <w:tcW w:w="45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2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30,547,860.20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扣除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置损益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-28,385.25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1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除上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202,882.54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1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-11,011.65</w:t>
            </w:r>
          </w:p>
        </w:tc>
      </w:tr>
      <w:tr>
        <w:trPr>
          <w:trHeight w:val="461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-74,433.95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9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非经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30,198,808.51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1" w:lineRule="exact"/>
        <w:ind w:left="137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6pt;height:4.1pt;mso-position-horizontal-relative:char;mso-position-vertical-relative:line" coordorigin="0,0" coordsize="6672,82">
            <v:group style="position:absolute;left:26;top:55;width:4575;height:2" coordorigin="26,55" coordsize="4575,2">
              <v:shape style="position:absolute;left:26;top:55;width:4575;height:2" coordorigin="26,55" coordsize="4575,0" path="m26,55l4601,55e" filled="false" stroked="true" strokeweight="2.64pt" strokecolor="#000000">
                <v:path arrowok="t"/>
              </v:shape>
            </v:group>
            <v:group style="position:absolute;left:26;top:7;width:4575;height:2" coordorigin="26,7" coordsize="4575,2">
              <v:shape style="position:absolute;left:26;top:7;width:4575;height:2" coordorigin="26,7" coordsize="4575,0" path="m26,7l4601,7e" filled="false" stroked="true" strokeweight=".72pt" strokecolor="#000000">
                <v:path arrowok="t"/>
              </v:shape>
            </v:group>
            <v:group style="position:absolute;left:4601;top:7;width:82;height:2" coordorigin="4601,7" coordsize="82,2">
              <v:shape style="position:absolute;left:4601;top:7;width:82;height:2" coordorigin="4601,7" coordsize="82,0" path="m4601,7l4682,7e" filled="false" stroked="true" strokeweight=".72pt" strokecolor="#000000">
                <v:path arrowok="t"/>
              </v:shape>
            </v:group>
            <v:group style="position:absolute;left:4601;top:55;width:82;height:2" coordorigin="4601,55" coordsize="82,2">
              <v:shape style="position:absolute;left:4601;top:55;width:82;height:2" coordorigin="4601,55" coordsize="82,0" path="m4601,55l4682,55e" filled="false" stroked="true" strokeweight="2.64pt" strokecolor="#000000">
                <v:path arrowok="t"/>
              </v:shape>
            </v:group>
            <v:group style="position:absolute;left:4682;top:55;width:1964;height:2" coordorigin="4682,55" coordsize="1964,2">
              <v:shape style="position:absolute;left:4682;top:55;width:1964;height:2" coordorigin="4682,55" coordsize="1964,0" path="m4682,55l6646,55e" filled="false" stroked="true" strokeweight="2.64pt" strokecolor="#000000">
                <v:path arrowok="t"/>
              </v:shape>
            </v:group>
            <v:group style="position:absolute;left:4682;top:7;width:1964;height:2" coordorigin="4682,7" coordsize="1964,2">
              <v:shape style="position:absolute;left:4682;top:7;width:1964;height:2" coordorigin="4682,7" coordsize="1964,0" path="m4682,7l664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50" w:lineRule="exact" w:before="0"/>
        <w:ind w:left="560" w:right="9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流量表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tabs>
          <w:tab w:pos="5979" w:val="left" w:leader="none"/>
          <w:tab w:pos="6310" w:val="left" w:leader="none"/>
          <w:tab w:pos="7553" w:val="left" w:leader="none"/>
          <w:tab w:pos="7884" w:val="left" w:leader="none"/>
        </w:tabs>
        <w:spacing w:line="355" w:lineRule="auto" w:before="0"/>
        <w:ind w:left="1256" w:right="868" w:hanging="423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96.720001pt;margin-top:-3.032268pt;width:402.25pt;height:4.350pt;mso-position-horizontal-relative:page;mso-position-vertical-relative:paragraph;z-index:-585472" coordorigin="1934,-61" coordsize="8045,87">
            <v:group style="position:absolute;left:1963;top:-32;width:4685;height:2" coordorigin="1963,-32" coordsize="4685,2">
              <v:shape style="position:absolute;left:1963;top:-32;width:4685;height:2" coordorigin="1963,-32" coordsize="4685,0" path="m1963,-32l6648,-32e" filled="false" stroked="true" strokeweight="2.88pt" strokecolor="#000000">
                <v:path arrowok="t"/>
              </v:shape>
            </v:group>
            <v:group style="position:absolute;left:1963;top:19;width:4685;height:2" coordorigin="1963,19" coordsize="4685,2">
              <v:shape style="position:absolute;left:1963;top:19;width:4685;height:2" coordorigin="1963,19" coordsize="4685,0" path="m1963,19l6648,19e" filled="false" stroked="true" strokeweight=".72pt" strokecolor="#000000">
                <v:path arrowok="t"/>
              </v:shape>
            </v:group>
            <v:group style="position:absolute;left:6648;top:-32;width:87;height:2" coordorigin="6648,-32" coordsize="87,2">
              <v:shape style="position:absolute;left:6648;top:-32;width:87;height:2" coordorigin="6648,-32" coordsize="87,0" path="m6648,-32l6734,-32e" filled="false" stroked="true" strokeweight="2.88pt" strokecolor="#000000">
                <v:path arrowok="t"/>
              </v:shape>
            </v:group>
            <v:group style="position:absolute;left:6648;top:19;width:87;height:2" coordorigin="6648,19" coordsize="87,2">
              <v:shape style="position:absolute;left:6648;top:19;width:87;height:2" coordorigin="6648,19" coordsize="87,0" path="m6648,19l6734,19e" filled="false" stroked="true" strokeweight=".72pt" strokecolor="#000000">
                <v:path arrowok="t"/>
              </v:shape>
            </v:group>
            <v:group style="position:absolute;left:6734;top:-32;width:1637;height:2" coordorigin="6734,-32" coordsize="1637,2">
              <v:shape style="position:absolute;left:6734;top:-32;width:1637;height:2" coordorigin="6734,-32" coordsize="1637,0" path="m6734,-32l8371,-32e" filled="false" stroked="true" strokeweight="2.88pt" strokecolor="#000000">
                <v:path arrowok="t"/>
              </v:shape>
            </v:group>
            <v:group style="position:absolute;left:6734;top:19;width:1637;height:2" coordorigin="6734,19" coordsize="1637,2">
              <v:shape style="position:absolute;left:6734;top:19;width:1637;height:2" coordorigin="6734,19" coordsize="1637,0" path="m6734,19l8371,19e" filled="false" stroked="true" strokeweight=".72pt" strokecolor="#000000">
                <v:path arrowok="t"/>
              </v:shape>
            </v:group>
            <v:group style="position:absolute;left:8371;top:-32;width:87;height:2" coordorigin="8371,-32" coordsize="87,2">
              <v:shape style="position:absolute;left:8371;top:-32;width:87;height:2" coordorigin="8371,-32" coordsize="87,0" path="m8371,-32l8458,-32e" filled="false" stroked="true" strokeweight="2.88pt" strokecolor="#000000">
                <v:path arrowok="t"/>
              </v:shape>
            </v:group>
            <v:group style="position:absolute;left:8371;top:19;width:87;height:2" coordorigin="8371,19" coordsize="87,2">
              <v:shape style="position:absolute;left:8371;top:19;width:87;height:2" coordorigin="8371,19" coordsize="87,0" path="m8371,19l8458,19e" filled="false" stroked="true" strokeweight=".72pt" strokecolor="#000000">
                <v:path arrowok="t"/>
              </v:shape>
            </v:group>
            <v:group style="position:absolute;left:8458;top:-32;width:1493;height:2" coordorigin="8458,-32" coordsize="1493,2">
              <v:shape style="position:absolute;left:8458;top:-32;width:1493;height:2" coordorigin="8458,-32" coordsize="1493,0" path="m8458,-32l9950,-32e" filled="false" stroked="true" strokeweight="2.88pt" strokecolor="#000000">
                <v:path arrowok="t"/>
              </v:shape>
            </v:group>
            <v:group style="position:absolute;left:8458;top:19;width:1493;height:2" coordorigin="8458,19" coordsize="1493,2">
              <v:shape style="position:absolute;left:8458;top:19;width:1493;height:2" coordorigin="8458,19" coordsize="1493,0" path="m8458,19l9950,19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97.919998pt;margin-top:18.327732pt;width:399.85pt;height:.5pt;mso-position-horizontal-relative:page;mso-position-vertical-relative:paragraph;z-index:-585448" coordorigin="1958,367" coordsize="7997,10">
            <v:group style="position:absolute;left:1963;top:371;width:4685;height:2" coordorigin="1963,371" coordsize="4685,2">
              <v:shape style="position:absolute;left:1963;top:371;width:4685;height:2" coordorigin="1963,371" coordsize="4685,0" path="m1963,371l6648,371e" filled="false" stroked="true" strokeweight=".48pt" strokecolor="#000000">
                <v:path arrowok="t"/>
              </v:shape>
            </v:group>
            <v:group style="position:absolute;left:6648;top:371;width:10;height:2" coordorigin="6648,371" coordsize="10,2">
              <v:shape style="position:absolute;left:6648;top:371;width:10;height:2" coordorigin="6648,371" coordsize="10,0" path="m6648,371l6658,371e" filled="false" stroked="true" strokeweight=".48pt" strokecolor="#000000">
                <v:path arrowok="t"/>
              </v:shape>
            </v:group>
            <v:group style="position:absolute;left:6658;top:371;width:1714;height:2" coordorigin="6658,371" coordsize="1714,2">
              <v:shape style="position:absolute;left:6658;top:371;width:1714;height:2" coordorigin="6658,371" coordsize="1714,0" path="m6658,371l8371,371e" filled="false" stroked="true" strokeweight=".48pt" strokecolor="#000000">
                <v:path arrowok="t"/>
              </v:shape>
            </v:group>
            <v:group style="position:absolute;left:8371;top:371;width:10;height:2" coordorigin="8371,371" coordsize="10,2">
              <v:shape style="position:absolute;left:8371;top:371;width:10;height:2" coordorigin="8371,371" coordsize="10,0" path="m8371,371l8381,371e" filled="false" stroked="true" strokeweight=".48pt" strokecolor="#000000">
                <v:path arrowok="t"/>
              </v:shape>
            </v:group>
            <v:group style="position:absolute;left:8381;top:371;width:1570;height:2" coordorigin="8381,371" coordsize="1570,2">
              <v:shape style="position:absolute;left:8381;top:371;width:1570;height:2" coordorigin="8381,371" coordsize="1570,0" path="m8381,371l9950,37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宋体" w:hAnsi="宋体" w:cs="宋体" w:eastAsia="宋体" w:hint="default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  <w:t>将</w:t>
      </w:r>
      <w:r>
        <w:rPr>
          <w:rFonts w:ascii="宋体" w:hAnsi="宋体" w:cs="宋体" w:eastAsia="宋体" w:hint="default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  <w:t>润</w:t>
      </w:r>
      <w:r>
        <w:rPr>
          <w:rFonts w:ascii="宋体" w:hAnsi="宋体" w:cs="宋体" w:eastAsia="宋体" w:hint="default"/>
          <w:sz w:val="17"/>
          <w:szCs w:val="17"/>
        </w:rPr>
        <w:t>调</w:t>
      </w:r>
      <w:r>
        <w:rPr>
          <w:rFonts w:ascii="宋体" w:hAnsi="宋体" w:cs="宋体" w:eastAsia="宋体" w:hint="default"/>
          <w:i/>
          <w:sz w:val="17"/>
          <w:szCs w:val="17"/>
        </w:rPr>
        <w:t>节为经</w:t>
      </w:r>
      <w:r>
        <w:rPr>
          <w:rFonts w:ascii="宋体" w:hAnsi="宋体" w:cs="宋体" w:eastAsia="宋体" w:hint="default"/>
          <w:sz w:val="17"/>
          <w:szCs w:val="17"/>
        </w:rPr>
        <w:t>营活</w:t>
      </w:r>
      <w:r>
        <w:rPr>
          <w:rFonts w:ascii="宋体" w:hAnsi="宋体" w:cs="宋体" w:eastAsia="宋体" w:hint="default"/>
          <w:i/>
          <w:sz w:val="17"/>
          <w:szCs w:val="17"/>
        </w:rPr>
        <w:t>动</w:t>
      </w:r>
      <w:r>
        <w:rPr>
          <w:rFonts w:ascii="宋体" w:hAnsi="宋体" w:cs="宋体" w:eastAsia="宋体" w:hint="default"/>
          <w:sz w:val="17"/>
          <w:szCs w:val="17"/>
        </w:rPr>
        <w:t>现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流量</w:t>
        <w:tab/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额</w:t>
        <w:tab/>
        <w:tab/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6"/>
          <w:sz w:val="17"/>
          <w:szCs w:val="17"/>
        </w:rPr>
        <w:t>净利润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31,043,488.97</w:t>
        <w:tab/>
        <w:t>32,286,755.54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3"/>
          <w:szCs w:val="3"/>
        </w:rPr>
      </w:pPr>
    </w:p>
    <w:tbl>
      <w:tblPr>
        <w:tblW w:w="0" w:type="auto"/>
        <w:jc w:val="left"/>
        <w:tblInd w:w="9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5"/>
        <w:gridCol w:w="1310"/>
        <w:gridCol w:w="1345"/>
      </w:tblGrid>
      <w:tr>
        <w:trPr>
          <w:trHeight w:val="226" w:hRule="exact"/>
        </w:trPr>
        <w:tc>
          <w:tcPr>
            <w:tcW w:w="5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9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2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1,265,613.66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186,619.39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8" w:hRule="exact"/>
        </w:trPr>
        <w:tc>
          <w:tcPr>
            <w:tcW w:w="5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67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油气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旧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-11" w:right="2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27,109,959.51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26,713,313.98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5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2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617,037.91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615,164.16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5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2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257,982.62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433,739.13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5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67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,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和其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益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5" w:val="left" w:leader="none"/>
              </w:tabs>
              <w:spacing w:line="240" w:lineRule="auto" w:before="5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position w:val="-11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position w:val="-11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position w:val="-11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position w:val="-11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position w:val="-11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position w:val="-11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position w:val="-11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position w:val="-11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28,385.25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181,109.37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0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2" w:val="left" w:leader="none"/>
              </w:tabs>
              <w:spacing w:line="240" w:lineRule="auto" w:before="57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position w:val="-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2" w:val="left" w:leader="none"/>
              </w:tabs>
              <w:spacing w:line="264" w:lineRule="exact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position w:val="-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45" w:val="left" w:leader="none"/>
              </w:tabs>
              <w:spacing w:line="264" w:lineRule="exact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position w:val="-5"/>
                <w:sz w:val="17"/>
                <w:szCs w:val="17"/>
              </w:rPr>
              <w:t>8,687,898.21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6,952,610.35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2" w:val="left" w:leader="none"/>
              </w:tabs>
              <w:spacing w:line="264" w:lineRule="exact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position w:val="-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5" w:val="left" w:leader="none"/>
              </w:tabs>
              <w:spacing w:line="264" w:lineRule="exact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产减少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1"/>
                <w:w w:val="105"/>
                <w:position w:val="-5"/>
                <w:sz w:val="17"/>
                <w:szCs w:val="17"/>
              </w:rPr>
              <w:t>36,561.87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181,488.68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20"/>
          <w:pgSz w:w="11900" w:h="16820"/>
          <w:pgMar w:footer="1407" w:header="1402" w:top="1800" w:bottom="1600" w:left="1240" w:right="1180"/>
          <w:pgNumType w:start="109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spacing w:line="348" w:lineRule="auto" w:before="54"/>
        <w:ind w:left="1385" w:right="48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56.570007pt;margin-top:8.362205pt;width:137.7pt;height:99.35pt;mso-position-horizontal-relative:page;mso-position-vertical-relative:paragraph;z-index:5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2"/>
                    <w:gridCol w:w="1371"/>
                  </w:tblGrid>
                  <w:tr>
                    <w:trPr>
                      <w:trHeight w:val="600" w:hRule="exact"/>
                    </w:trPr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78" w:right="0" w:firstLine="91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5"/>
                          <w:ind w:left="17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8,204,218.03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-12,566,186.54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15,674,171.18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-20,708,277.64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-28,627,306.90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6,414,191.33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32" w:hRule="exact"/>
                    </w:trPr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64,298,010.31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40,690,527.75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递延</w:t>
      </w:r>
      <w:r>
        <w:rPr>
          <w:rFonts w:ascii="宋体" w:hAnsi="宋体" w:cs="宋体" w:eastAsia="宋体" w:hint="default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2"/>
        <w:ind w:left="1712" w:right="48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经营活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动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产生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2"/>
          <w:w w:val="105"/>
          <w:sz w:val="17"/>
          <w:szCs w:val="17"/>
        </w:rPr>
        <w:t>流量净额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62" w:lineRule="auto" w:before="118"/>
        <w:ind w:left="1304" w:right="5258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</w:t>
      </w:r>
      <w:r>
        <w:rPr>
          <w:rFonts w:ascii="宋体" w:hAnsi="宋体" w:cs="宋体" w:eastAsia="宋体" w:hint="default"/>
          <w:spacing w:val="-1"/>
          <w:sz w:val="17"/>
          <w:szCs w:val="17"/>
        </w:rPr>
        <w:t>、不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收支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的重大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资和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动：</w:t>
      </w:r>
      <w:r>
        <w:rPr>
          <w:rFonts w:ascii="宋体" w:hAnsi="宋体" w:cs="宋体" w:eastAsia="宋体" w:hint="default"/>
          <w:i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w w:val="105"/>
          <w:sz w:val="17"/>
          <w:szCs w:val="17"/>
        </w:rPr>
        <w:t>年内</w:t>
      </w:r>
      <w:r>
        <w:rPr>
          <w:rFonts w:ascii="宋体" w:hAnsi="宋体" w:cs="宋体" w:eastAsia="宋体" w:hint="default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1"/>
        <w:ind w:left="953" w:right="487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变动情况：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6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2"/>
        <w:gridCol w:w="1963"/>
        <w:gridCol w:w="683"/>
        <w:gridCol w:w="736"/>
        <w:gridCol w:w="682"/>
      </w:tblGrid>
      <w:tr>
        <w:trPr>
          <w:trHeight w:val="390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1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61,442,890.50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26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26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18,678,141.99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0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7" w:hRule="exact"/>
        </w:trPr>
        <w:tc>
          <w:tcPr>
            <w:tcW w:w="818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6" w:val="left" w:leader="none"/>
                <w:tab w:pos="7028" w:val="left" w:leader="none"/>
              </w:tabs>
              <w:spacing w:line="240" w:lineRule="auto" w:before="119"/>
              <w:ind w:left="145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position w:val="6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position w:val="6"/>
                <w:sz w:val="17"/>
                <w:szCs w:val="17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position w:val="6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position w:val="6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position w:val="6"/>
                <w:sz w:val="17"/>
                <w:szCs w:val="17"/>
              </w:rPr>
              <w:t>等价物净增加额</w:t>
              <w:tab/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-19,137,099.43</w:t>
              <w:tab/>
              <w:t>61,901,847.94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480" w:hRule="exact"/>
        </w:trPr>
        <w:tc>
          <w:tcPr>
            <w:tcW w:w="4122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金和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20"/>
                <w:szCs w:val="20"/>
              </w:rPr>
              <w:t>等价物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412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90" w:val="left" w:leader="none"/>
              </w:tabs>
              <w:spacing w:line="202" w:lineRule="exact"/>
              <w:ind w:left="22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right="2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418" w:type="dxa"/>
            <w:gridSpan w:val="2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5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2" w:hRule="exact"/>
        </w:trPr>
        <w:tc>
          <w:tcPr>
            <w:tcW w:w="41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61,442,890.50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2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90,409.26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4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136,400.58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时用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61,232,930.79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2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80,269,503.92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时用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119,550.45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4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174,085.43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可用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放同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放同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中：三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个月内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券投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61,442,890.50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2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6" w:lineRule="exact" w:before="12"/>
        <w:ind w:left="163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公司或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集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团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内子公司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</w:r>
    </w:p>
    <w:p>
      <w:pPr>
        <w:tabs>
          <w:tab w:pos="5734" w:val="left" w:leader="none"/>
          <w:tab w:pos="7313" w:val="left" w:leader="none"/>
        </w:tabs>
        <w:spacing w:line="257" w:lineRule="exact" w:before="0"/>
        <w:ind w:left="163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130.559998pt;margin-top:14.770119pt;width:334.35pt;height:4.350pt;mso-position-horizontal-relative:page;mso-position-vertical-relative:paragraph;z-index:-585376" coordorigin="2611,295" coordsize="6687,87">
            <v:group style="position:absolute;left:2640;top:353;width:3476;height:2" coordorigin="2640,353" coordsize="3476,2">
              <v:shape style="position:absolute;left:2640;top:353;width:3476;height:2" coordorigin="2640,353" coordsize="3476,0" path="m2640,353l6115,353e" filled="false" stroked="true" strokeweight="2.88pt" strokecolor="#000000">
                <v:path arrowok="t"/>
              </v:shape>
            </v:group>
            <v:group style="position:absolute;left:2640;top:303;width:3476;height:2" coordorigin="2640,303" coordsize="3476,2">
              <v:shape style="position:absolute;left:2640;top:303;width:3476;height:2" coordorigin="2640,303" coordsize="3476,0" path="m2640,303l6115,303e" filled="false" stroked="true" strokeweight=".72pt" strokecolor="#000000">
                <v:path arrowok="t"/>
              </v:shape>
            </v:group>
            <v:group style="position:absolute;left:6115;top:303;width:87;height:2" coordorigin="6115,303" coordsize="87,2">
              <v:shape style="position:absolute;left:6115;top:303;width:87;height:2" coordorigin="6115,303" coordsize="87,0" path="m6115,303l6202,303e" filled="false" stroked="true" strokeweight=".72pt" strokecolor="#000000">
                <v:path arrowok="t"/>
              </v:shape>
            </v:group>
            <v:group style="position:absolute;left:6115;top:353;width:87;height:2" coordorigin="6115,353" coordsize="87,2">
              <v:shape style="position:absolute;left:6115;top:353;width:87;height:2" coordorigin="6115,353" coordsize="87,0" path="m6115,353l6202,353e" filled="false" stroked="true" strokeweight="2.88pt" strokecolor="#000000">
                <v:path arrowok="t"/>
              </v:shape>
            </v:group>
            <v:group style="position:absolute;left:6202;top:353;width:1488;height:2" coordorigin="6202,353" coordsize="1488,2">
              <v:shape style="position:absolute;left:6202;top:353;width:1488;height:2" coordorigin="6202,353" coordsize="1488,0" path="m6202,353l7690,353e" filled="false" stroked="true" strokeweight="2.88pt" strokecolor="#000000">
                <v:path arrowok="t"/>
              </v:shape>
            </v:group>
            <v:group style="position:absolute;left:6202;top:303;width:1488;height:2" coordorigin="6202,303" coordsize="1488,2">
              <v:shape style="position:absolute;left:6202;top:303;width:1488;height:2" coordorigin="6202,303" coordsize="1488,0" path="m6202,303l7690,303e" filled="false" stroked="true" strokeweight=".72pt" strokecolor="#000000">
                <v:path arrowok="t"/>
              </v:shape>
            </v:group>
            <v:group style="position:absolute;left:7690;top:303;width:87;height:2" coordorigin="7690,303" coordsize="87,2">
              <v:shape style="position:absolute;left:7690;top:303;width:87;height:2" coordorigin="7690,303" coordsize="87,0" path="m7690,303l7776,303e" filled="false" stroked="true" strokeweight=".72pt" strokecolor="#000000">
                <v:path arrowok="t"/>
              </v:shape>
            </v:group>
            <v:group style="position:absolute;left:7690;top:353;width:87;height:2" coordorigin="7690,353" coordsize="87,2">
              <v:shape style="position:absolute;left:7690;top:353;width:87;height:2" coordorigin="7690,353" coordsize="87,0" path="m7690,353l7776,353e" filled="false" stroked="true" strokeweight="2.88pt" strokecolor="#000000">
                <v:path arrowok="t"/>
              </v:shape>
            </v:group>
            <v:group style="position:absolute;left:7776;top:353;width:1493;height:2" coordorigin="7776,353" coordsize="1493,2">
              <v:shape style="position:absolute;left:7776;top:353;width:1493;height:2" coordorigin="7776,353" coordsize="1493,0" path="m7776,353l9269,353e" filled="false" stroked="true" strokeweight="2.88pt" strokecolor="#000000">
                <v:path arrowok="t"/>
              </v:shape>
            </v:group>
            <v:group style="position:absolute;left:7776;top:303;width:1493;height:2" coordorigin="7776,303" coordsize="1493,2">
              <v:shape style="position:absolute;left:7776;top:303;width:1493;height:2" coordorigin="7776,303" coordsize="1493,0" path="m7776,303l9269,30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0"/>
          <w:sz w:val="17"/>
          <w:szCs w:val="17"/>
        </w:rPr>
        <w:t>现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金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和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现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金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等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价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物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70,000.00</w:t>
        <w:tab/>
        <w:t>70,000.00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98"/>
        <w:ind w:left="680" w:right="487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减值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tabs>
          <w:tab w:pos="1788" w:val="left" w:leader="none"/>
          <w:tab w:pos="3540" w:val="left" w:leader="none"/>
          <w:tab w:pos="4899" w:val="left" w:leader="none"/>
          <w:tab w:pos="6564" w:val="left" w:leader="none"/>
          <w:tab w:pos="8388" w:val="left" w:leader="none"/>
        </w:tabs>
        <w:spacing w:before="0"/>
        <w:ind w:left="13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61.68pt;margin-top:-3.272263pt;width:472.1pt;height:4.350pt;mso-position-horizontal-relative:page;mso-position-vertical-relative:paragraph;z-index:-585352" coordorigin="1234,-65" coordsize="9442,87">
            <v:group style="position:absolute;left:1262;top:-37;width:3034;height:2" coordorigin="1262,-37" coordsize="3034,2">
              <v:shape style="position:absolute;left:1262;top:-37;width:3034;height:2" coordorigin="1262,-37" coordsize="3034,0" path="m1262,-37l4296,-37e" filled="false" stroked="true" strokeweight="2.88pt" strokecolor="#000000">
                <v:path arrowok="t"/>
              </v:shape>
            </v:group>
            <v:group style="position:absolute;left:1262;top:14;width:3034;height:2" coordorigin="1262,14" coordsize="3034,2">
              <v:shape style="position:absolute;left:1262;top:14;width:3034;height:2" coordorigin="1262,14" coordsize="3034,0" path="m1262,14l4296,14e" filled="false" stroked="true" strokeweight=".72pt" strokecolor="#000000">
                <v:path arrowok="t"/>
              </v:shape>
            </v:group>
            <v:group style="position:absolute;left:4296;top:-37;width:82;height:2" coordorigin="4296,-37" coordsize="82,2">
              <v:shape style="position:absolute;left:4296;top:-37;width:82;height:2" coordorigin="4296,-37" coordsize="82,0" path="m4296,-37l4378,-37e" filled="false" stroked="true" strokeweight="2.88pt" strokecolor="#000000">
                <v:path arrowok="t"/>
              </v:shape>
            </v:group>
            <v:group style="position:absolute;left:4296;top:14;width:82;height:2" coordorigin="4296,14" coordsize="82,2">
              <v:shape style="position:absolute;left:4296;top:14;width:82;height:2" coordorigin="4296,14" coordsize="82,0" path="m4296,14l4378,14e" filled="false" stroked="true" strokeweight=".72pt" strokecolor="#000000">
                <v:path arrowok="t"/>
              </v:shape>
            </v:group>
            <v:group style="position:absolute;left:4378;top:-37;width:1373;height:2" coordorigin="4378,-37" coordsize="1373,2">
              <v:shape style="position:absolute;left:4378;top:-37;width:1373;height:2" coordorigin="4378,-37" coordsize="1373,0" path="m4378,-37l5750,-37e" filled="false" stroked="true" strokeweight="2.88pt" strokecolor="#000000">
                <v:path arrowok="t"/>
              </v:shape>
            </v:group>
            <v:group style="position:absolute;left:4378;top:14;width:1373;height:2" coordorigin="4378,14" coordsize="1373,2">
              <v:shape style="position:absolute;left:4378;top:14;width:1373;height:2" coordorigin="4378,14" coordsize="1373,0" path="m4378,14l5750,14e" filled="false" stroked="true" strokeweight=".72pt" strokecolor="#000000">
                <v:path arrowok="t"/>
              </v:shape>
            </v:group>
            <v:group style="position:absolute;left:5750;top:-37;width:87;height:2" coordorigin="5750,-37" coordsize="87,2">
              <v:shape style="position:absolute;left:5750;top:-37;width:87;height:2" coordorigin="5750,-37" coordsize="87,0" path="m5750,-37l5837,-37e" filled="false" stroked="true" strokeweight="2.88pt" strokecolor="#000000">
                <v:path arrowok="t"/>
              </v:shape>
            </v:group>
            <v:group style="position:absolute;left:5750;top:14;width:87;height:2" coordorigin="5750,14" coordsize="87,2">
              <v:shape style="position:absolute;left:5750;top:14;width:87;height:2" coordorigin="5750,14" coordsize="87,0" path="m5750,14l5837,14e" filled="false" stroked="true" strokeweight=".72pt" strokecolor="#000000">
                <v:path arrowok="t"/>
              </v:shape>
            </v:group>
            <v:group style="position:absolute;left:5837;top:-37;width:1162;height:2" coordorigin="5837,-37" coordsize="1162,2">
              <v:shape style="position:absolute;left:5837;top:-37;width:1162;height:2" coordorigin="5837,-37" coordsize="1162,0" path="m5837,-37l6998,-37e" filled="false" stroked="true" strokeweight="2.88pt" strokecolor="#000000">
                <v:path arrowok="t"/>
              </v:shape>
            </v:group>
            <v:group style="position:absolute;left:5837;top:14;width:1162;height:2" coordorigin="5837,14" coordsize="1162,2">
              <v:shape style="position:absolute;left:5837;top:14;width:1162;height:2" coordorigin="5837,14" coordsize="1162,0" path="m5837,14l6998,14e" filled="false" stroked="true" strokeweight=".72pt" strokecolor="#000000">
                <v:path arrowok="t"/>
              </v:shape>
            </v:group>
            <v:group style="position:absolute;left:6998;top:-37;width:87;height:2" coordorigin="6998,-37" coordsize="87,2">
              <v:shape style="position:absolute;left:6998;top:-37;width:87;height:2" coordorigin="6998,-37" coordsize="87,0" path="m6998,-37l7085,-37e" filled="false" stroked="true" strokeweight="2.88pt" strokecolor="#000000">
                <v:path arrowok="t"/>
              </v:shape>
            </v:group>
            <v:group style="position:absolute;left:6998;top:14;width:87;height:2" coordorigin="6998,14" coordsize="87,2">
              <v:shape style="position:absolute;left:6998;top:14;width:87;height:2" coordorigin="6998,14" coordsize="87,0" path="m6998,14l7085,14e" filled="false" stroked="true" strokeweight=".72pt" strokecolor="#000000">
                <v:path arrowok="t"/>
              </v:shape>
            </v:group>
            <v:group style="position:absolute;left:7085;top:-37;width:1997;height:2" coordorigin="7085,-37" coordsize="1997,2">
              <v:shape style="position:absolute;left:7085;top:-37;width:1997;height:2" coordorigin="7085,-37" coordsize="1997,0" path="m7085,-37l9082,-37e" filled="false" stroked="true" strokeweight="2.88pt" strokecolor="#000000">
                <v:path arrowok="t"/>
              </v:shape>
            </v:group>
            <v:group style="position:absolute;left:7085;top:14;width:1997;height:2" coordorigin="7085,14" coordsize="1997,2">
              <v:shape style="position:absolute;left:7085;top:14;width:1997;height:2" coordorigin="7085,14" coordsize="1997,0" path="m7085,14l9082,14e" filled="false" stroked="true" strokeweight=".72pt" strokecolor="#000000">
                <v:path arrowok="t"/>
              </v:shape>
            </v:group>
            <v:group style="position:absolute;left:9082;top:-37;width:87;height:2" coordorigin="9082,-37" coordsize="87,2">
              <v:shape style="position:absolute;left:9082;top:-37;width:87;height:2" coordorigin="9082,-37" coordsize="87,0" path="m9082,-37l9168,-37e" filled="false" stroked="true" strokeweight="2.88pt" strokecolor="#000000">
                <v:path arrowok="t"/>
              </v:shape>
            </v:group>
            <v:group style="position:absolute;left:9082;top:14;width:87;height:2" coordorigin="9082,14" coordsize="87,2">
              <v:shape style="position:absolute;left:9082;top:14;width:87;height:2" coordorigin="9082,14" coordsize="87,0" path="m9082,14l9168,14e" filled="false" stroked="true" strokeweight=".72pt" strokecolor="#000000">
                <v:path arrowok="t"/>
              </v:shape>
            </v:group>
            <v:group style="position:absolute;left:9168;top:-37;width:1479;height:2" coordorigin="9168,-37" coordsize="1479,2">
              <v:shape style="position:absolute;left:9168;top:-37;width:1479;height:2" coordorigin="9168,-37" coordsize="1479,0" path="m9168,-37l10646,-37e" filled="false" stroked="true" strokeweight="2.88pt" strokecolor="#000000">
                <v:path arrowok="t"/>
              </v:shape>
            </v:group>
            <v:group style="position:absolute;left:9168;top:14;width:1479;height:2" coordorigin="9168,14" coordsize="1479,2">
              <v:shape style="position:absolute;left:9168;top:14;width:1479;height:2" coordorigin="9168,14" coordsize="1479,0" path="m9168,14l10646,1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sz w:val="17"/>
          <w:szCs w:val="17"/>
        </w:rPr>
        <w:t>计提</w:t>
        <w:tab/>
      </w:r>
      <w:r>
        <w:rPr>
          <w:rFonts w:ascii="宋体" w:hAnsi="宋体" w:cs="宋体" w:eastAsia="宋体" w:hint="default"/>
          <w:b/>
          <w:bCs/>
          <w:spacing w:val="2"/>
          <w:position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2"/>
          <w:position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2"/>
          <w:position w:val="-1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tabs>
          <w:tab w:pos="7956" w:val="left" w:leader="none"/>
        </w:tabs>
        <w:spacing w:line="20" w:lineRule="exact"/>
        <w:ind w:left="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87.3pt;height:.5pt;mso-position-horizontal-relative:char;mso-position-vertical-relative:line" coordorigin="0,0" coordsize="5746,10">
            <v:group style="position:absolute;left:5;top:5;width:3034;height:2" coordorigin="5,5" coordsize="3034,2">
              <v:shape style="position:absolute;left:5;top:5;width:3034;height:2" coordorigin="5,5" coordsize="3034,0" path="m5,5l3038,5e" filled="false" stroked="true" strokeweight=".48pt" strokecolor="#000000">
                <v:path arrowok="t"/>
              </v:shape>
            </v:group>
            <v:group style="position:absolute;left:3038;top:5;width:5;height:2" coordorigin="3038,5" coordsize="5,2">
              <v:shape style="position:absolute;left:3038;top:5;width:5;height:2" coordorigin="3038,5" coordsize="5,0" path="m3038,5l3043,5e" filled="false" stroked="true" strokeweight=".48pt" strokecolor="#000000">
                <v:path arrowok="t"/>
              </v:shape>
            </v:group>
            <v:group style="position:absolute;left:3043;top:5;width:1450;height:2" coordorigin="3043,5" coordsize="1450,2">
              <v:shape style="position:absolute;left:3043;top:5;width:1450;height:2" coordorigin="3043,5" coordsize="1450,0" path="m3043,5l4493,5e" filled="false" stroked="true" strokeweight=".48pt" strokecolor="#000000">
                <v:path arrowok="t"/>
              </v:shape>
            </v:group>
            <v:group style="position:absolute;left:4493;top:5;width:10;height:2" coordorigin="4493,5" coordsize="10,2">
              <v:shape style="position:absolute;left:4493;top:5;width:10;height:2" coordorigin="4493,5" coordsize="10,0" path="m4493,5l4502,5e" filled="false" stroked="true" strokeweight=".48pt" strokecolor="#000000">
                <v:path arrowok="t"/>
              </v:shape>
            </v:group>
            <v:group style="position:absolute;left:4502;top:5;width:1239;height:2" coordorigin="4502,5" coordsize="1239,2">
              <v:shape style="position:absolute;left:4502;top:5;width:1239;height:2" coordorigin="4502,5" coordsize="1239,0" path="m4502,5l57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8.75pt;height:.5pt;mso-position-horizontal-relative:char;mso-position-vertical-relative:line" coordorigin="0,0" coordsize="1575,10">
            <v:group style="position:absolute;left:5;top:5;width:1565;height:2" coordorigin="5,5" coordsize="1565,2">
              <v:shape style="position:absolute;left:5;top:5;width:1565;height:2" coordorigin="5,5" coordsize="1565,0" path="m5,5l15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21"/>
          <w:pgSz w:w="11900" w:h="16820"/>
          <w:pgMar w:footer="1407" w:header="1402" w:top="1800" w:bottom="1600" w:left="1120" w:right="1120"/>
          <w:pgNumType w:start="11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tabs>
          <w:tab w:pos="7217" w:val="left" w:leader="none"/>
        </w:tabs>
        <w:spacing w:before="54"/>
        <w:ind w:left="61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回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9.7pt;height:.5pt;mso-position-horizontal-relative:char;mso-position-vertical-relative:line" coordorigin="0,0" coordsize="9394,10">
            <v:group style="position:absolute;left:5;top:5;width:3034;height:2" coordorigin="5,5" coordsize="3034,2">
              <v:shape style="position:absolute;left:5;top:5;width:3034;height:2" coordorigin="5,5" coordsize="3034,0" path="m5,5l3038,5e" filled="false" stroked="true" strokeweight=".48pt" strokecolor="#000000">
                <v:path arrowok="t"/>
              </v:shape>
            </v:group>
            <v:group style="position:absolute;left:3038;top:5;width:5;height:2" coordorigin="3038,5" coordsize="5,2">
              <v:shape style="position:absolute;left:3038;top:5;width:5;height:2" coordorigin="3038,5" coordsize="5,0" path="m3038,5l3043,5e" filled="false" stroked="true" strokeweight=".48pt" strokecolor="#000000">
                <v:path arrowok="t"/>
              </v:shape>
            </v:group>
            <v:group style="position:absolute;left:3043;top:5;width:1450;height:2" coordorigin="3043,5" coordsize="1450,2">
              <v:shape style="position:absolute;left:3043;top:5;width:1450;height:2" coordorigin="3043,5" coordsize="1450,0" path="m3043,5l4493,5e" filled="false" stroked="true" strokeweight=".48pt" strokecolor="#000000">
                <v:path arrowok="t"/>
              </v:shape>
            </v:group>
            <v:group style="position:absolute;left:4493;top:5;width:10;height:2" coordorigin="4493,5" coordsize="10,2">
              <v:shape style="position:absolute;left:4493;top:5;width:10;height:2" coordorigin="4493,5" coordsize="10,0" path="m4493,5l4502,5e" filled="false" stroked="true" strokeweight=".48pt" strokecolor="#000000">
                <v:path arrowok="t"/>
              </v:shape>
            </v:group>
            <v:group style="position:absolute;left:4502;top:5;width:1239;height:2" coordorigin="4502,5" coordsize="1239,2">
              <v:shape style="position:absolute;left:4502;top:5;width:1239;height:2" coordorigin="4502,5" coordsize="1239,0" path="m4502,5l5741,5e" filled="false" stroked="true" strokeweight=".48pt" strokecolor="#000000">
                <v:path arrowok="t"/>
              </v:shape>
            </v:group>
            <v:group style="position:absolute;left:5741;top:5;width:10;height:2" coordorigin="5741,5" coordsize="10,2">
              <v:shape style="position:absolute;left:5741;top:5;width:10;height:2" coordorigin="5741,5" coordsize="10,0" path="m5741,5l5750,5e" filled="false" stroked="true" strokeweight=".48pt" strokecolor="#000000">
                <v:path arrowok="t"/>
              </v:shape>
            </v:group>
            <v:group style="position:absolute;left:5750;top:5;width:932;height:2" coordorigin="5750,5" coordsize="932,2">
              <v:shape style="position:absolute;left:5750;top:5;width:932;height:2" coordorigin="5750,5" coordsize="932,0" path="m5750,5l6682,5e" filled="false" stroked="true" strokeweight=".48pt" strokecolor="#000000">
                <v:path arrowok="t"/>
              </v:shape>
            </v:group>
            <v:group style="position:absolute;left:6682;top:5;width:10;height:2" coordorigin="6682,5" coordsize="10,2">
              <v:shape style="position:absolute;left:6682;top:5;width:10;height:2" coordorigin="6682,5" coordsize="10,0" path="m6682,5l6691,5e" filled="false" stroked="true" strokeweight=".48pt" strokecolor="#000000">
                <v:path arrowok="t"/>
              </v:shape>
            </v:group>
            <v:group style="position:absolute;left:6691;top:5;width:1133;height:2" coordorigin="6691,5" coordsize="1133,2">
              <v:shape style="position:absolute;left:6691;top:5;width:1133;height:2" coordorigin="6691,5" coordsize="1133,0" path="m6691,5l7824,5e" filled="false" stroked="true" strokeweight=".48pt" strokecolor="#000000">
                <v:path arrowok="t"/>
              </v:shape>
            </v:group>
            <v:group style="position:absolute;left:7824;top:5;width:10;height:2" coordorigin="7824,5" coordsize="10,2">
              <v:shape style="position:absolute;left:7824;top:5;width:10;height:2" coordorigin="7824,5" coordsize="10,0" path="m7824,5l7834,5e" filled="false" stroked="true" strokeweight=".48pt" strokecolor="#000000">
                <v:path arrowok="t"/>
              </v:shape>
            </v:group>
            <v:group style="position:absolute;left:7834;top:5;width:1556;height:2" coordorigin="7834,5" coordsize="1556,2">
              <v:shape style="position:absolute;left:7834;top:5;width:1556;height:2" coordorigin="7834,5" coordsize="1556,0" path="m7834,5l938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564" w:val="left" w:leader="none"/>
          <w:tab w:pos="4812" w:val="left" w:leader="none"/>
          <w:tab w:pos="8460" w:val="left" w:leader="none"/>
        </w:tabs>
        <w:spacing w:before="40"/>
        <w:ind w:left="2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z w:val="17"/>
          <w:szCs w:val="17"/>
        </w:rPr>
        <w:t>一</w:t>
      </w:r>
      <w:r>
        <w:rPr>
          <w:rFonts w:ascii="宋体" w:hAnsi="宋体" w:cs="宋体" w:eastAsia="宋体" w:hint="default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  <w:t>坏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减</w:t>
      </w:r>
      <w:r>
        <w:rPr>
          <w:rFonts w:ascii="宋体" w:hAnsi="宋体" w:cs="宋体" w:eastAsia="宋体" w:hint="default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1,806,149.41</w:t>
        <w:tab/>
        <w:t>1,265,613.66</w:t>
        <w:tab/>
        <w:t>3,071,763.07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line="422" w:lineRule="auto" w:before="54"/>
        <w:ind w:left="257" w:right="525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二、存</w:t>
      </w:r>
      <w:r>
        <w:rPr>
          <w:rFonts w:ascii="宋体" w:hAnsi="宋体" w:cs="宋体" w:eastAsia="宋体" w:hint="default"/>
          <w:w w:val="105"/>
          <w:sz w:val="17"/>
          <w:szCs w:val="17"/>
        </w:rPr>
        <w:t>货跌</w:t>
      </w:r>
      <w:r>
        <w:rPr>
          <w:rFonts w:ascii="宋体" w:hAnsi="宋体" w:cs="宋体" w:eastAsia="宋体" w:hint="default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z w:val="17"/>
          <w:szCs w:val="17"/>
        </w:rPr>
        <w:t>三</w:t>
      </w:r>
      <w:r>
        <w:rPr>
          <w:rFonts w:ascii="宋体" w:hAnsi="宋体" w:cs="宋体" w:eastAsia="宋体" w:hint="default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  <w:t>可</w:t>
      </w:r>
      <w:r>
        <w:rPr>
          <w:rFonts w:ascii="宋体" w:hAnsi="宋体" w:cs="宋体" w:eastAsia="宋体" w:hint="default"/>
          <w:sz w:val="17"/>
          <w:szCs w:val="17"/>
        </w:rPr>
        <w:t>供</w:t>
      </w:r>
      <w:r>
        <w:rPr>
          <w:rFonts w:ascii="宋体" w:hAnsi="宋体" w:cs="宋体" w:eastAsia="宋体" w:hint="default"/>
          <w:sz w:val="17"/>
          <w:szCs w:val="17"/>
        </w:rPr>
        <w:t>出</w:t>
      </w:r>
      <w:r>
        <w:rPr>
          <w:rFonts w:ascii="宋体" w:hAnsi="宋体" w:cs="宋体" w:eastAsia="宋体" w:hint="default"/>
          <w:sz w:val="17"/>
          <w:szCs w:val="17"/>
        </w:rPr>
        <w:t>售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融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产减</w:t>
      </w:r>
      <w:r>
        <w:rPr>
          <w:rFonts w:ascii="宋体" w:hAnsi="宋体" w:cs="宋体" w:eastAsia="宋体" w:hint="default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spacing w:val="2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四、</w:t>
      </w:r>
      <w:r>
        <w:rPr>
          <w:rFonts w:ascii="宋体" w:hAnsi="宋体" w:cs="宋体" w:eastAsia="宋体" w:hint="default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五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六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564" w:val="left" w:leader="none"/>
          <w:tab w:pos="8460" w:val="left" w:leader="none"/>
        </w:tabs>
        <w:spacing w:before="42"/>
        <w:ind w:left="2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z w:val="17"/>
          <w:szCs w:val="17"/>
        </w:rPr>
        <w:t>七</w:t>
      </w:r>
      <w:r>
        <w:rPr>
          <w:rFonts w:ascii="宋体" w:hAnsi="宋体" w:cs="宋体" w:eastAsia="宋体" w:hint="default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z w:val="17"/>
          <w:szCs w:val="17"/>
        </w:rPr>
        <w:t>定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产减</w:t>
      </w:r>
      <w:r>
        <w:rPr>
          <w:rFonts w:ascii="宋体" w:hAnsi="宋体" w:cs="宋体" w:eastAsia="宋体" w:hint="default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2,558,019.63</w:t>
        <w:tab/>
        <w:t>2,558,019.63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20" w:lineRule="auto" w:before="158"/>
        <w:ind w:left="257" w:right="69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八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程物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九、在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十、</w:t>
      </w:r>
      <w:r>
        <w:rPr>
          <w:rFonts w:ascii="宋体" w:hAnsi="宋体" w:cs="宋体" w:eastAsia="宋体" w:hint="default"/>
          <w:i/>
          <w:sz w:val="17"/>
          <w:szCs w:val="17"/>
        </w:rPr>
        <w:t>生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z w:val="17"/>
          <w:szCs w:val="17"/>
        </w:rPr>
        <w:t>生</w:t>
      </w:r>
      <w:r>
        <w:rPr>
          <w:rFonts w:ascii="宋体" w:hAnsi="宋体" w:cs="宋体" w:eastAsia="宋体" w:hint="default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产减</w:t>
      </w:r>
      <w:r>
        <w:rPr>
          <w:rFonts w:ascii="宋体" w:hAnsi="宋体" w:cs="宋体" w:eastAsia="宋体" w:hint="default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spacing w:val="13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油气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十二、无</w:t>
      </w:r>
      <w:r>
        <w:rPr>
          <w:rFonts w:ascii="宋体" w:hAnsi="宋体" w:cs="宋体" w:eastAsia="宋体" w:hint="default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w w:val="105"/>
          <w:sz w:val="17"/>
          <w:szCs w:val="17"/>
        </w:rPr>
        <w:t>誉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十四、其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88" w:val="left" w:leader="none"/>
          <w:tab w:pos="3564" w:val="left" w:leader="none"/>
          <w:tab w:pos="4812" w:val="left" w:leader="none"/>
          <w:tab w:pos="8460" w:val="left" w:leader="none"/>
        </w:tabs>
        <w:spacing w:before="48"/>
        <w:ind w:left="13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4,364,169.04</w:t>
        <w:tab/>
        <w:t>1,265,613.66</w:t>
        <w:tab/>
        <w:t>5,629,782.70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6" w:lineRule="exact"/>
        <w:ind w:left="113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72.1pt;height:4.350pt;mso-position-horizontal-relative:char;mso-position-vertical-relative:line" coordorigin="0,0" coordsize="9442,87">
            <v:group style="position:absolute;left:29;top:79;width:3034;height:2" coordorigin="29,79" coordsize="3034,2">
              <v:shape style="position:absolute;left:29;top:79;width:3034;height:2" coordorigin="29,79" coordsize="3034,0" path="m29,79l3062,79e" filled="false" stroked="true" strokeweight=".72pt" strokecolor="#000000">
                <v:path arrowok="t"/>
              </v:shape>
            </v:group>
            <v:group style="position:absolute;left:29;top:29;width:3034;height:2" coordorigin="29,29" coordsize="3034,2">
              <v:shape style="position:absolute;left:29;top:29;width:3034;height:2" coordorigin="29,29" coordsize="3034,0" path="m29,29l3062,29e" filled="false" stroked="true" strokeweight="2.88pt" strokecolor="#000000">
                <v:path arrowok="t"/>
              </v:shape>
            </v:group>
            <v:group style="position:absolute;left:3062;top:29;width:82;height:2" coordorigin="3062,29" coordsize="82,2">
              <v:shape style="position:absolute;left:3062;top:29;width:82;height:2" coordorigin="3062,29" coordsize="82,0" path="m3062,29l3144,29e" filled="false" stroked="true" strokeweight="2.88pt" strokecolor="#000000">
                <v:path arrowok="t"/>
              </v:shape>
            </v:group>
            <v:group style="position:absolute;left:3062;top:79;width:82;height:2" coordorigin="3062,79" coordsize="82,2">
              <v:shape style="position:absolute;left:3062;top:79;width:82;height:2" coordorigin="3062,79" coordsize="82,0" path="m3062,79l3144,79e" filled="false" stroked="true" strokeweight=".72pt" strokecolor="#000000">
                <v:path arrowok="t"/>
              </v:shape>
            </v:group>
            <v:group style="position:absolute;left:3144;top:79;width:1373;height:2" coordorigin="3144,79" coordsize="1373,2">
              <v:shape style="position:absolute;left:3144;top:79;width:1373;height:2" coordorigin="3144,79" coordsize="1373,0" path="m3144,79l4517,79e" filled="false" stroked="true" strokeweight=".72pt" strokecolor="#000000">
                <v:path arrowok="t"/>
              </v:shape>
            </v:group>
            <v:group style="position:absolute;left:3144;top:29;width:1373;height:2" coordorigin="3144,29" coordsize="1373,2">
              <v:shape style="position:absolute;left:3144;top:29;width:1373;height:2" coordorigin="3144,29" coordsize="1373,0" path="m3144,29l4517,29e" filled="false" stroked="true" strokeweight="2.88pt" strokecolor="#000000">
                <v:path arrowok="t"/>
              </v:shape>
            </v:group>
            <v:group style="position:absolute;left:4517;top:29;width:87;height:2" coordorigin="4517,29" coordsize="87,2">
              <v:shape style="position:absolute;left:4517;top:29;width:87;height:2" coordorigin="4517,29" coordsize="87,0" path="m4517,29l4603,29e" filled="false" stroked="true" strokeweight="2.88pt" strokecolor="#000000">
                <v:path arrowok="t"/>
              </v:shape>
            </v:group>
            <v:group style="position:absolute;left:4517;top:79;width:87;height:2" coordorigin="4517,79" coordsize="87,2">
              <v:shape style="position:absolute;left:4517;top:79;width:87;height:2" coordorigin="4517,79" coordsize="87,0" path="m4517,79l4603,79e" filled="false" stroked="true" strokeweight=".72pt" strokecolor="#000000">
                <v:path arrowok="t"/>
              </v:shape>
            </v:group>
            <v:group style="position:absolute;left:4603;top:79;width:1162;height:2" coordorigin="4603,79" coordsize="1162,2">
              <v:shape style="position:absolute;left:4603;top:79;width:1162;height:2" coordorigin="4603,79" coordsize="1162,0" path="m4603,79l5765,79e" filled="false" stroked="true" strokeweight=".72pt" strokecolor="#000000">
                <v:path arrowok="t"/>
              </v:shape>
            </v:group>
            <v:group style="position:absolute;left:4603;top:29;width:1162;height:2" coordorigin="4603,29" coordsize="1162,2">
              <v:shape style="position:absolute;left:4603;top:29;width:1162;height:2" coordorigin="4603,29" coordsize="1162,0" path="m4603,29l5765,29e" filled="false" stroked="true" strokeweight="2.88pt" strokecolor="#000000">
                <v:path arrowok="t"/>
              </v:shape>
            </v:group>
            <v:group style="position:absolute;left:5765;top:29;width:87;height:2" coordorigin="5765,29" coordsize="87,2">
              <v:shape style="position:absolute;left:5765;top:29;width:87;height:2" coordorigin="5765,29" coordsize="87,0" path="m5765,29l5851,29e" filled="false" stroked="true" strokeweight="2.88pt" strokecolor="#000000">
                <v:path arrowok="t"/>
              </v:shape>
            </v:group>
            <v:group style="position:absolute;left:5765;top:79;width:87;height:2" coordorigin="5765,79" coordsize="87,2">
              <v:shape style="position:absolute;left:5765;top:79;width:87;height:2" coordorigin="5765,79" coordsize="87,0" path="m5765,79l5851,79e" filled="false" stroked="true" strokeweight=".72pt" strokecolor="#000000">
                <v:path arrowok="t"/>
              </v:shape>
            </v:group>
            <v:group style="position:absolute;left:5851;top:79;width:855;height:2" coordorigin="5851,79" coordsize="855,2">
              <v:shape style="position:absolute;left:5851;top:79;width:855;height:2" coordorigin="5851,79" coordsize="855,0" path="m5851,79l6706,79e" filled="false" stroked="true" strokeweight=".72pt" strokecolor="#000000">
                <v:path arrowok="t"/>
              </v:shape>
            </v:group>
            <v:group style="position:absolute;left:5851;top:29;width:855;height:2" coordorigin="5851,29" coordsize="855,2">
              <v:shape style="position:absolute;left:5851;top:29;width:855;height:2" coordorigin="5851,29" coordsize="855,0" path="m5851,29l6706,29e" filled="false" stroked="true" strokeweight="2.88pt" strokecolor="#000000">
                <v:path arrowok="t"/>
              </v:shape>
            </v:group>
            <v:group style="position:absolute;left:6706;top:29;width:82;height:2" coordorigin="6706,29" coordsize="82,2">
              <v:shape style="position:absolute;left:6706;top:29;width:82;height:2" coordorigin="6706,29" coordsize="82,0" path="m6706,29l6787,29e" filled="false" stroked="true" strokeweight="2.88pt" strokecolor="#000000">
                <v:path arrowok="t"/>
              </v:shape>
            </v:group>
            <v:group style="position:absolute;left:6706;top:79;width:82;height:2" coordorigin="6706,79" coordsize="82,2">
              <v:shape style="position:absolute;left:6706;top:79;width:82;height:2" coordorigin="6706,79" coordsize="82,0" path="m6706,79l6787,79e" filled="false" stroked="true" strokeweight=".72pt" strokecolor="#000000">
                <v:path arrowok="t"/>
              </v:shape>
            </v:group>
            <v:group style="position:absolute;left:6787;top:79;width:1061;height:2" coordorigin="6787,79" coordsize="1061,2">
              <v:shape style="position:absolute;left:6787;top:79;width:1061;height:2" coordorigin="6787,79" coordsize="1061,0" path="m6787,79l7848,79e" filled="false" stroked="true" strokeweight=".72pt" strokecolor="#000000">
                <v:path arrowok="t"/>
              </v:shape>
            </v:group>
            <v:group style="position:absolute;left:6787;top:29;width:1061;height:2" coordorigin="6787,29" coordsize="1061,2">
              <v:shape style="position:absolute;left:6787;top:29;width:1061;height:2" coordorigin="6787,29" coordsize="1061,0" path="m6787,29l7848,29e" filled="false" stroked="true" strokeweight="2.88pt" strokecolor="#000000">
                <v:path arrowok="t"/>
              </v:shape>
            </v:group>
            <v:group style="position:absolute;left:7848;top:29;width:87;height:2" coordorigin="7848,29" coordsize="87,2">
              <v:shape style="position:absolute;left:7848;top:29;width:87;height:2" coordorigin="7848,29" coordsize="87,0" path="m7848,29l7934,29e" filled="false" stroked="true" strokeweight="2.88pt" strokecolor="#000000">
                <v:path arrowok="t"/>
              </v:shape>
            </v:group>
            <v:group style="position:absolute;left:7848;top:79;width:87;height:2" coordorigin="7848,79" coordsize="87,2">
              <v:shape style="position:absolute;left:7848;top:79;width:87;height:2" coordorigin="7848,79" coordsize="87,0" path="m7848,79l7934,79e" filled="false" stroked="true" strokeweight=".72pt" strokecolor="#000000">
                <v:path arrowok="t"/>
              </v:shape>
            </v:group>
            <v:group style="position:absolute;left:7934;top:79;width:1479;height:2" coordorigin="7934,79" coordsize="1479,2">
              <v:shape style="position:absolute;left:7934;top:79;width:1479;height:2" coordorigin="7934,79" coordsize="1479,0" path="m7934,79l9413,79e" filled="false" stroked="true" strokeweight=".72pt" strokecolor="#000000">
                <v:path arrowok="t"/>
              </v:shape>
            </v:group>
            <v:group style="position:absolute;left:7934;top:29;width:1479;height:2" coordorigin="7934,29" coordsize="1479,2">
              <v:shape style="position:absolute;left:7934;top:29;width:1479;height:2" coordorigin="7934,29" coordsize="1479,0" path="m7934,29l9413,29e" filled="false" stroked="true" strokeweight="2.8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before="43"/>
        <w:ind w:left="680" w:right="487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二、</w:t>
      </w:r>
      <w:r>
        <w:rPr>
          <w:rFonts w:ascii="宋体" w:hAnsi="宋体" w:cs="宋体" w:eastAsia="宋体" w:hint="default"/>
          <w:b/>
          <w:bCs/>
          <w:spacing w:val="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6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spacing w:val="2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before="136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表业经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公司董事会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spacing w:val="-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准报出。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122"/>
          <w:pgSz w:w="11900" w:h="16820"/>
          <w:pgMar w:footer="1407" w:header="1402" w:top="1800" w:bottom="1600" w:left="1120" w:right="1120"/>
          <w:pgNumType w:start="11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2864" w:right="81"/>
        <w:jc w:val="left"/>
        <w:rPr>
          <w:b w:val="0"/>
          <w:bCs w:val="0"/>
        </w:rPr>
      </w:pPr>
      <w:r>
        <w:rPr>
          <w:spacing w:val="3"/>
        </w:rPr>
        <w:t>第</w:t>
      </w:r>
      <w:r>
        <w:rPr>
          <w:rFonts w:ascii="宋体" w:hAnsi="宋体" w:cs="宋体" w:eastAsia="宋体" w:hint="default"/>
          <w:spacing w:val="3"/>
        </w:rPr>
        <w:t>十</w:t>
      </w:r>
      <w:r>
        <w:rPr>
          <w:spacing w:val="3"/>
        </w:rPr>
        <w:t>一节</w:t>
      </w:r>
      <w:r>
        <w:rPr>
          <w:spacing w:val="-7"/>
        </w:rPr>
        <w:t> </w:t>
      </w:r>
      <w:r>
        <w:rPr>
          <w:rFonts w:ascii="宋体" w:hAnsi="宋体" w:cs="宋体" w:eastAsia="宋体" w:hint="default"/>
          <w:spacing w:val="3"/>
        </w:rPr>
        <w:t>备</w:t>
      </w:r>
      <w:r>
        <w:rPr>
          <w:rFonts w:ascii="宋体" w:hAnsi="宋体" w:cs="宋体" w:eastAsia="宋体" w:hint="default"/>
          <w:spacing w:val="3"/>
        </w:rPr>
        <w:t>查文件</w:t>
      </w:r>
      <w:r>
        <w:rPr>
          <w:spacing w:val="3"/>
        </w:rPr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362" w:lineRule="auto" w:before="0"/>
        <w:ind w:left="147" w:right="8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、载有法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z w:val="23"/>
          <w:szCs w:val="23"/>
        </w:rPr>
        <w:t>计工作负</w:t>
      </w:r>
      <w:r>
        <w:rPr>
          <w:rFonts w:ascii="宋体" w:hAnsi="宋体" w:cs="宋体" w:eastAsia="宋体" w:hint="default"/>
          <w:sz w:val="23"/>
          <w:szCs w:val="23"/>
        </w:rPr>
        <w:t>责人、会</w:t>
      </w:r>
      <w:r>
        <w:rPr>
          <w:rFonts w:ascii="宋体" w:hAnsi="宋体" w:cs="宋体" w:eastAsia="宋体" w:hint="default"/>
          <w:i/>
          <w:sz w:val="23"/>
          <w:szCs w:val="23"/>
        </w:rPr>
        <w:t>计机构负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2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二、载有会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证监会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的所有公司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文件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正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本及公告的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 w:before="0"/>
        <w:ind w:right="81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文件</w:t>
      </w:r>
      <w:r>
        <w:rPr/>
        <w:t>均完整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置于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35"/>
          <w:szCs w:val="35"/>
        </w:rPr>
      </w:pPr>
    </w:p>
    <w:p>
      <w:pPr>
        <w:spacing w:line="362" w:lineRule="auto" w:before="0"/>
        <w:ind w:left="5705" w:right="516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长：阎永江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二〇〇九年四月十日</w:t>
      </w:r>
    </w:p>
    <w:sectPr>
      <w:footerReference w:type="default" r:id="rId123"/>
      <w:pgSz w:w="11900" w:h="16820"/>
      <w:pgMar w:footer="1407" w:header="1402" w:top="1800" w:bottom="1600" w:left="1240" w:right="1220"/>
      <w:pgNumType w:start="1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华文中宋">
    <w:altName w:val="华文中宋"/>
    <w:charset w:val="86"/>
    <w:family w:val="auto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4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2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2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71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101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32pt;margin-top:711.880005pt;width:331.45pt;height:.5pt;mso-position-horizontal-relative:page;mso-position-vertical-relative:page;z-index:-587080" coordorigin="2640,14238" coordsize="6629,10">
          <v:group style="position:absolute;left:2645;top:14242;width:2477;height:2" coordorigin="2645,14242" coordsize="2477,2">
            <v:shape style="position:absolute;left:2645;top:14242;width:2477;height:2" coordorigin="2645,14242" coordsize="2477,0" path="m2645,14242l5122,14242e" filled="false" stroked="true" strokeweight=".48pt" strokecolor="#000000">
              <v:path arrowok="t"/>
            </v:shape>
          </v:group>
          <v:group style="position:absolute;left:5122;top:14242;width:10;height:2" coordorigin="5122,14242" coordsize="10,2">
            <v:shape style="position:absolute;left:5122;top:14242;width:10;height:2" coordorigin="5122,14242" coordsize="10,0" path="m5122,14242l5131,14242e" filled="false" stroked="true" strokeweight=".48pt" strokecolor="#000000">
              <v:path arrowok="t"/>
            </v:shape>
          </v:group>
          <v:group style="position:absolute;left:5131;top:14242;width:1930;height:2" coordorigin="5131,14242" coordsize="1930,2">
            <v:shape style="position:absolute;left:5131;top:14242;width:1930;height:2" coordorigin="5131,14242" coordsize="1930,0" path="m5131,14242l7061,14242e" filled="false" stroked="true" strokeweight=".48pt" strokecolor="#000000">
              <v:path arrowok="t"/>
            </v:shape>
          </v:group>
          <v:group style="position:absolute;left:7061;top:14242;width:10;height:2" coordorigin="7061,14242" coordsize="10,2">
            <v:shape style="position:absolute;left:7061;top:14242;width:10;height:2" coordorigin="7061,14242" coordsize="10,0" path="m7061,14242l7070,14242e" filled="false" stroked="true" strokeweight=".48pt" strokecolor="#000000">
              <v:path arrowok="t"/>
            </v:shape>
          </v:group>
          <v:group style="position:absolute;left:7070;top:14242;width:2194;height:2" coordorigin="7070,14242" coordsize="2194,2">
            <v:shape style="position:absolute;left:7070;top:14242;width:2194;height:2" coordorigin="7070,14242" coordsize="2194,0" path="m7070,14242l9264,14242e" filled="false" stroked="true" strokeweight=".48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254.839996pt;margin-top:759.648743pt;width:86.5pt;height:11.4pt;mso-position-horizontal-relative:page;mso-position-vertical-relative:page;z-index:-5870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102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70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103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70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104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9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105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96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106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9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107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9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108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8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109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8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110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24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84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111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81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4.839996pt;margin-top:759.648743pt;width:86.5pt;height:11.4pt;mso-position-horizontal-relative:page;mso-position-vertical-relative:page;z-index:-58679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113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21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19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16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14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12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09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0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19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0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4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3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02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900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97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95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92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9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8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8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8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29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8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4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7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76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7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7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6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6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64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61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59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39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56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4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5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54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52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49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4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4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42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40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37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35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49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32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3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6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3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2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2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2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2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1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16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1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1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59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0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36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7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0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04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801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99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96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94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92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89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8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69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8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3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8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82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80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77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75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72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7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6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6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6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79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6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4.200012pt;margin-top:759.648743pt;width:67.8pt;height:11.4pt;mso-position-horizontal-relative:page;mso-position-vertical-relative:page;z-index:-5893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9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5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56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5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5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4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4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44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41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39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89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36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90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1.799988pt;margin-top:759.648743pt;width:72.6pt;height:11.4pt;mso-position-horizontal-relative:page;mso-position-vertical-relative:page;z-index:-5892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10</w:t>
                </w:r>
                <w:r>
                  <w:rPr>
                    <w:rFonts w:ascii="Times New Roman" w:hAnsi="Times New Roman" w:cs="Times New Roman" w:eastAsia="Times New Roman" w:hint="default"/>
                    <w:spacing w:val="24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34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91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32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92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29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93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2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94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2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95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22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96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20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97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17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98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9.399994pt;margin-top:759.648743pt;width:77.4pt;height:11.4pt;mso-position-horizontal-relative:page;mso-position-vertical-relative:page;z-index:-58715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3"/>
                    <w:w w:val="105"/>
                    <w:sz w:val="17"/>
                    <w:szCs w:val="17"/>
                  </w:rPr>
                  <w:t>99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7.239990pt;margin-top:759.648743pt;width:81.95pt;height:11.4pt;mso-position-horizontal-relative:page;mso-position-vertical-relative:page;z-index:-58712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w w:val="105"/>
                    <w:sz w:val="17"/>
                    <w:szCs w:val="17"/>
                  </w:rPr>
                  <w:t>100</w:t>
                </w:r>
                <w:r>
                  <w:rPr>
                    <w:rFonts w:ascii="Times New Roman" w:hAnsi="Times New Roman" w:cs="Times New Roman" w:eastAsia="Times New Roman" w:hint="default"/>
                    <w:spacing w:val="1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360001pt;margin-top:70.120003pt;width:16.8pt;height:15.84pt;mso-position-horizontal-relative:page;mso-position-vertical-relative:page;z-index:-589552" type="#_x0000_t75" stroked="false">
          <v:imagedata r:id="rId1" o:title=""/>
        </v:shape>
      </w:pict>
    </w:r>
    <w:r>
      <w:rPr/>
      <w:pict>
        <v:group style="position:absolute;margin-left:67.919998pt;margin-top:90.160004pt;width:460.6pt;height:.1pt;mso-position-horizontal-relative:page;mso-position-vertical-relative:page;z-index:-589528" coordorigin="1358,1803" coordsize="9212,2">
          <v:shape style="position:absolute;left:1358;top:1803;width:9212;height:2" coordorigin="1358,1803" coordsize="9212,0" path="m1358,1803l10570,180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160004pt;margin-top:77.328751pt;width:443.15pt;height:11.4pt;mso-position-horizontal-relative:page;mso-position-vertical-relative:page;z-index:-5895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晶源电子【</w:t>
                </w:r>
                <w:r>
                  <w:rPr>
                    <w:rFonts w:ascii="Times New Roman" w:hAnsi="Times New Roman" w:cs="Times New Roman" w:eastAsia="Times New Roman" w:hint="default"/>
                    <w:spacing w:val="-8"/>
                    <w:w w:val="105"/>
                    <w:sz w:val="17"/>
                    <w:szCs w:val="17"/>
                  </w:rPr>
                  <w:t>002049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】                                                                         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2008</w:t>
                </w:r>
                <w:r>
                  <w:rPr>
                    <w:rFonts w:ascii="宋体" w:hAnsi="宋体" w:cs="宋体" w:eastAsia="宋体" w:hint="default"/>
                    <w:spacing w:val="-3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5"/>
      <w:ind w:left="612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宋体" w:hAnsi="宋体" w:eastAsia="宋体"/>
      <w:b/>
      <w:bCs/>
      <w:sz w:val="35"/>
      <w:szCs w:val="35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宋体" w:hAnsi="宋体" w:eastAsia="宋体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ind w:left="147"/>
      <w:outlineLvl w:val="3"/>
    </w:pPr>
    <w:rPr>
      <w:rFonts w:ascii="黑体" w:hAnsi="黑体" w:eastAsia="黑体"/>
      <w:sz w:val="27"/>
      <w:szCs w:val="27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宋体" w:hAnsi="宋体" w:eastAsia="宋体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mailto:tzm66@126.com" TargetMode="External"/><Relationship Id="rId11" Type="http://schemas.openxmlformats.org/officeDocument/2006/relationships/hyperlink" Target="mailto:zhengquan@jingyuan.com" TargetMode="External"/><Relationship Id="rId12" Type="http://schemas.openxmlformats.org/officeDocument/2006/relationships/hyperlink" Target="http://www.jingyuan.com/" TargetMode="External"/><Relationship Id="rId13" Type="http://schemas.openxmlformats.org/officeDocument/2006/relationships/hyperlink" Target="http://www.cninfo.com.cn/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footer" Target="footer23.xml"/><Relationship Id="rId34" Type="http://schemas.openxmlformats.org/officeDocument/2006/relationships/footer" Target="footer24.xml"/><Relationship Id="rId35" Type="http://schemas.openxmlformats.org/officeDocument/2006/relationships/footer" Target="footer25.xml"/><Relationship Id="rId36" Type="http://schemas.openxmlformats.org/officeDocument/2006/relationships/footer" Target="footer26.xml"/><Relationship Id="rId37" Type="http://schemas.openxmlformats.org/officeDocument/2006/relationships/footer" Target="footer27.xml"/><Relationship Id="rId38" Type="http://schemas.openxmlformats.org/officeDocument/2006/relationships/footer" Target="footer28.xml"/><Relationship Id="rId39" Type="http://schemas.openxmlformats.org/officeDocument/2006/relationships/footer" Target="footer29.xml"/><Relationship Id="rId40" Type="http://schemas.openxmlformats.org/officeDocument/2006/relationships/footer" Target="footer30.xml"/><Relationship Id="rId41" Type="http://schemas.openxmlformats.org/officeDocument/2006/relationships/footer" Target="footer31.xml"/><Relationship Id="rId42" Type="http://schemas.openxmlformats.org/officeDocument/2006/relationships/footer" Target="footer32.xml"/><Relationship Id="rId43" Type="http://schemas.openxmlformats.org/officeDocument/2006/relationships/footer" Target="footer33.xml"/><Relationship Id="rId44" Type="http://schemas.openxmlformats.org/officeDocument/2006/relationships/footer" Target="footer34.xml"/><Relationship Id="rId45" Type="http://schemas.openxmlformats.org/officeDocument/2006/relationships/footer" Target="footer35.xml"/><Relationship Id="rId46" Type="http://schemas.openxmlformats.org/officeDocument/2006/relationships/footer" Target="footer36.xml"/><Relationship Id="rId47" Type="http://schemas.openxmlformats.org/officeDocument/2006/relationships/footer" Target="footer37.xml"/><Relationship Id="rId48" Type="http://schemas.openxmlformats.org/officeDocument/2006/relationships/footer" Target="footer38.xml"/><Relationship Id="rId49" Type="http://schemas.openxmlformats.org/officeDocument/2006/relationships/footer" Target="footer39.xml"/><Relationship Id="rId50" Type="http://schemas.openxmlformats.org/officeDocument/2006/relationships/footer" Target="footer40.xml"/><Relationship Id="rId51" Type="http://schemas.openxmlformats.org/officeDocument/2006/relationships/footer" Target="footer41.xml"/><Relationship Id="rId52" Type="http://schemas.openxmlformats.org/officeDocument/2006/relationships/footer" Target="footer42.xml"/><Relationship Id="rId53" Type="http://schemas.openxmlformats.org/officeDocument/2006/relationships/footer" Target="footer43.xml"/><Relationship Id="rId54" Type="http://schemas.openxmlformats.org/officeDocument/2006/relationships/footer" Target="footer44.xml"/><Relationship Id="rId55" Type="http://schemas.openxmlformats.org/officeDocument/2006/relationships/footer" Target="footer45.xml"/><Relationship Id="rId56" Type="http://schemas.openxmlformats.org/officeDocument/2006/relationships/footer" Target="footer46.xml"/><Relationship Id="rId57" Type="http://schemas.openxmlformats.org/officeDocument/2006/relationships/footer" Target="footer47.xml"/><Relationship Id="rId58" Type="http://schemas.openxmlformats.org/officeDocument/2006/relationships/footer" Target="footer48.xml"/><Relationship Id="rId59" Type="http://schemas.openxmlformats.org/officeDocument/2006/relationships/footer" Target="footer49.xml"/><Relationship Id="rId60" Type="http://schemas.openxmlformats.org/officeDocument/2006/relationships/footer" Target="footer50.xml"/><Relationship Id="rId61" Type="http://schemas.openxmlformats.org/officeDocument/2006/relationships/footer" Target="footer51.xml"/><Relationship Id="rId62" Type="http://schemas.openxmlformats.org/officeDocument/2006/relationships/footer" Target="footer52.xml"/><Relationship Id="rId63" Type="http://schemas.openxmlformats.org/officeDocument/2006/relationships/footer" Target="footer53.xml"/><Relationship Id="rId64" Type="http://schemas.openxmlformats.org/officeDocument/2006/relationships/footer" Target="footer54.xml"/><Relationship Id="rId65" Type="http://schemas.openxmlformats.org/officeDocument/2006/relationships/footer" Target="footer55.xml"/><Relationship Id="rId66" Type="http://schemas.openxmlformats.org/officeDocument/2006/relationships/footer" Target="footer56.xml"/><Relationship Id="rId67" Type="http://schemas.openxmlformats.org/officeDocument/2006/relationships/footer" Target="footer57.xml"/><Relationship Id="rId68" Type="http://schemas.openxmlformats.org/officeDocument/2006/relationships/footer" Target="footer58.xml"/><Relationship Id="rId69" Type="http://schemas.openxmlformats.org/officeDocument/2006/relationships/footer" Target="footer59.xml"/><Relationship Id="rId70" Type="http://schemas.openxmlformats.org/officeDocument/2006/relationships/footer" Target="footer60.xml"/><Relationship Id="rId71" Type="http://schemas.openxmlformats.org/officeDocument/2006/relationships/footer" Target="footer61.xml"/><Relationship Id="rId72" Type="http://schemas.openxmlformats.org/officeDocument/2006/relationships/footer" Target="footer62.xml"/><Relationship Id="rId73" Type="http://schemas.openxmlformats.org/officeDocument/2006/relationships/footer" Target="footer63.xml"/><Relationship Id="rId74" Type="http://schemas.openxmlformats.org/officeDocument/2006/relationships/footer" Target="footer64.xml"/><Relationship Id="rId75" Type="http://schemas.openxmlformats.org/officeDocument/2006/relationships/footer" Target="footer65.xml"/><Relationship Id="rId76" Type="http://schemas.openxmlformats.org/officeDocument/2006/relationships/footer" Target="footer66.xml"/><Relationship Id="rId77" Type="http://schemas.openxmlformats.org/officeDocument/2006/relationships/footer" Target="footer67.xml"/><Relationship Id="rId78" Type="http://schemas.openxmlformats.org/officeDocument/2006/relationships/footer" Target="footer68.xml"/><Relationship Id="rId79" Type="http://schemas.openxmlformats.org/officeDocument/2006/relationships/footer" Target="footer69.xml"/><Relationship Id="rId80" Type="http://schemas.openxmlformats.org/officeDocument/2006/relationships/footer" Target="footer70.xml"/><Relationship Id="rId81" Type="http://schemas.openxmlformats.org/officeDocument/2006/relationships/footer" Target="footer71.xml"/><Relationship Id="rId82" Type="http://schemas.openxmlformats.org/officeDocument/2006/relationships/footer" Target="footer72.xml"/><Relationship Id="rId83" Type="http://schemas.openxmlformats.org/officeDocument/2006/relationships/footer" Target="footer73.xml"/><Relationship Id="rId84" Type="http://schemas.openxmlformats.org/officeDocument/2006/relationships/footer" Target="footer74.xml"/><Relationship Id="rId85" Type="http://schemas.openxmlformats.org/officeDocument/2006/relationships/footer" Target="footer75.xml"/><Relationship Id="rId86" Type="http://schemas.openxmlformats.org/officeDocument/2006/relationships/footer" Target="footer76.xml"/><Relationship Id="rId87" Type="http://schemas.openxmlformats.org/officeDocument/2006/relationships/footer" Target="footer77.xml"/><Relationship Id="rId88" Type="http://schemas.openxmlformats.org/officeDocument/2006/relationships/footer" Target="footer78.xml"/><Relationship Id="rId89" Type="http://schemas.openxmlformats.org/officeDocument/2006/relationships/footer" Target="footer79.xml"/><Relationship Id="rId90" Type="http://schemas.openxmlformats.org/officeDocument/2006/relationships/footer" Target="footer80.xml"/><Relationship Id="rId91" Type="http://schemas.openxmlformats.org/officeDocument/2006/relationships/footer" Target="footer81.xml"/><Relationship Id="rId92" Type="http://schemas.openxmlformats.org/officeDocument/2006/relationships/footer" Target="footer82.xml"/><Relationship Id="rId93" Type="http://schemas.openxmlformats.org/officeDocument/2006/relationships/footer" Target="footer83.xml"/><Relationship Id="rId94" Type="http://schemas.openxmlformats.org/officeDocument/2006/relationships/footer" Target="footer84.xml"/><Relationship Id="rId95" Type="http://schemas.openxmlformats.org/officeDocument/2006/relationships/footer" Target="footer85.xml"/><Relationship Id="rId96" Type="http://schemas.openxmlformats.org/officeDocument/2006/relationships/footer" Target="footer86.xml"/><Relationship Id="rId97" Type="http://schemas.openxmlformats.org/officeDocument/2006/relationships/footer" Target="footer87.xml"/><Relationship Id="rId98" Type="http://schemas.openxmlformats.org/officeDocument/2006/relationships/footer" Target="footer88.xml"/><Relationship Id="rId99" Type="http://schemas.openxmlformats.org/officeDocument/2006/relationships/footer" Target="footer89.xml"/><Relationship Id="rId100" Type="http://schemas.openxmlformats.org/officeDocument/2006/relationships/footer" Target="footer90.xml"/><Relationship Id="rId101" Type="http://schemas.openxmlformats.org/officeDocument/2006/relationships/footer" Target="footer91.xml"/><Relationship Id="rId102" Type="http://schemas.openxmlformats.org/officeDocument/2006/relationships/footer" Target="footer92.xml"/><Relationship Id="rId103" Type="http://schemas.openxmlformats.org/officeDocument/2006/relationships/image" Target="media/image3.png"/><Relationship Id="rId104" Type="http://schemas.openxmlformats.org/officeDocument/2006/relationships/footer" Target="footer93.xml"/><Relationship Id="rId105" Type="http://schemas.openxmlformats.org/officeDocument/2006/relationships/footer" Target="footer94.xml"/><Relationship Id="rId106" Type="http://schemas.openxmlformats.org/officeDocument/2006/relationships/footer" Target="footer95.xml"/><Relationship Id="rId107" Type="http://schemas.openxmlformats.org/officeDocument/2006/relationships/footer" Target="footer96.xml"/><Relationship Id="rId108" Type="http://schemas.openxmlformats.org/officeDocument/2006/relationships/footer" Target="footer97.xml"/><Relationship Id="rId109" Type="http://schemas.openxmlformats.org/officeDocument/2006/relationships/footer" Target="footer98.xml"/><Relationship Id="rId110" Type="http://schemas.openxmlformats.org/officeDocument/2006/relationships/footer" Target="footer99.xml"/><Relationship Id="rId111" Type="http://schemas.openxmlformats.org/officeDocument/2006/relationships/footer" Target="footer100.xml"/><Relationship Id="rId112" Type="http://schemas.openxmlformats.org/officeDocument/2006/relationships/footer" Target="footer101.xml"/><Relationship Id="rId113" Type="http://schemas.openxmlformats.org/officeDocument/2006/relationships/footer" Target="footer102.xml"/><Relationship Id="rId114" Type="http://schemas.openxmlformats.org/officeDocument/2006/relationships/footer" Target="footer103.xml"/><Relationship Id="rId115" Type="http://schemas.openxmlformats.org/officeDocument/2006/relationships/footer" Target="footer104.xml"/><Relationship Id="rId116" Type="http://schemas.openxmlformats.org/officeDocument/2006/relationships/footer" Target="footer105.xml"/><Relationship Id="rId117" Type="http://schemas.openxmlformats.org/officeDocument/2006/relationships/footer" Target="footer106.xml"/><Relationship Id="rId118" Type="http://schemas.openxmlformats.org/officeDocument/2006/relationships/footer" Target="footer107.xml"/><Relationship Id="rId119" Type="http://schemas.openxmlformats.org/officeDocument/2006/relationships/footer" Target="footer108.xml"/><Relationship Id="rId120" Type="http://schemas.openxmlformats.org/officeDocument/2006/relationships/footer" Target="footer109.xml"/><Relationship Id="rId121" Type="http://schemas.openxmlformats.org/officeDocument/2006/relationships/footer" Target="footer110.xml"/><Relationship Id="rId122" Type="http://schemas.openxmlformats.org/officeDocument/2006/relationships/footer" Target="footer111.xml"/><Relationship Id="rId123" Type="http://schemas.openxmlformats.org/officeDocument/2006/relationships/footer" Target="footer112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2008年年度报告.doc</dc:title>
  <dcterms:created xsi:type="dcterms:W3CDTF">2020-04-01T23:27:55Z</dcterms:created>
  <dcterms:modified xsi:type="dcterms:W3CDTF">2020-04-01T23:27:55Z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2009-04-09T00:00:00Z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2009-04-09T00:00:00Z</vt:filetime>
  </property>
</Properties>
</file>